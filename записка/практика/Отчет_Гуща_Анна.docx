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0AB" w:rsidRDefault="003210AB" w:rsidP="00447586">
      <w:pPr>
        <w:ind w:firstLine="0"/>
        <w:jc w:val="center"/>
        <w:rPr>
          <w:b/>
        </w:rPr>
      </w:pPr>
      <w:r>
        <w:rPr>
          <w:b/>
        </w:rPr>
        <w:t>ВВЕДЕНИЕ</w:t>
      </w:r>
    </w:p>
    <w:p w:rsidR="003210AB" w:rsidRPr="007D1F5B" w:rsidRDefault="003210AB" w:rsidP="003210AB">
      <w:pPr>
        <w:tabs>
          <w:tab w:val="left" w:pos="4515"/>
        </w:tabs>
        <w:ind w:firstLine="0"/>
        <w:rPr>
          <w:rFonts w:eastAsia="Times New Roman"/>
          <w:color w:val="000000"/>
          <w:lang w:eastAsia="ru-RU"/>
        </w:rPr>
      </w:pPr>
    </w:p>
    <w:p w:rsidR="003210AB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</w:rPr>
      </w:pPr>
      <w:r w:rsidRPr="000A5E10">
        <w:rPr>
          <w:color w:val="000000"/>
          <w:shd w:val="clear" w:color="auto" w:fill="FFFFFF"/>
        </w:rPr>
        <w:t>Мода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на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боты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не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появилась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–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она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вернулась,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это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очередной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эволюционный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виток.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Сами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по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себе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боты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существуют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давно: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первые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были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придуманы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еще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в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90-ых</w:t>
      </w:r>
      <w:r>
        <w:rPr>
          <w:color w:val="000000"/>
          <w:shd w:val="clear" w:color="auto" w:fill="FFFFFF"/>
        </w:rPr>
        <w:t>.</w:t>
      </w:r>
      <w:r w:rsidR="00C06A30">
        <w:t xml:space="preserve"> </w:t>
      </w:r>
      <w:r>
        <w:rPr>
          <w:color w:val="000000"/>
          <w:shd w:val="clear" w:color="auto" w:fill="FFFFFF"/>
        </w:rPr>
        <w:t>В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то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время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боты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были,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уделом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исключительно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технически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подкованных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людей</w:t>
      </w:r>
      <w:r w:rsidRPr="000A5E10">
        <w:rPr>
          <w:color w:val="000000"/>
          <w:shd w:val="clear" w:color="auto" w:fill="FFFFFF"/>
        </w:rPr>
        <w:t>.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Но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сейчас,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с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популяризацией</w:t>
      </w:r>
      <w:r w:rsidR="00C06A30">
        <w:rPr>
          <w:color w:val="000000"/>
          <w:shd w:val="clear" w:color="auto" w:fill="FFFFFF"/>
        </w:rPr>
        <w:t xml:space="preserve"> </w:t>
      </w:r>
      <w:r w:rsidRPr="003A3EE6">
        <w:rPr>
          <w:i/>
          <w:color w:val="000000"/>
          <w:shd w:val="clear" w:color="auto" w:fill="FFFFFF"/>
        </w:rPr>
        <w:t>WhatsApp</w:t>
      </w:r>
      <w:r w:rsidRPr="000A5E10">
        <w:rPr>
          <w:color w:val="000000"/>
          <w:shd w:val="clear" w:color="auto" w:fill="FFFFFF"/>
        </w:rPr>
        <w:t>,</w:t>
      </w:r>
      <w:r w:rsidR="00C06A30">
        <w:rPr>
          <w:color w:val="000000"/>
          <w:shd w:val="clear" w:color="auto" w:fill="FFFFFF"/>
        </w:rPr>
        <w:t xml:space="preserve"> </w:t>
      </w:r>
      <w:r w:rsidRPr="003A3EE6">
        <w:rPr>
          <w:i/>
          <w:color w:val="000000"/>
          <w:shd w:val="clear" w:color="auto" w:fill="FFFFFF"/>
        </w:rPr>
        <w:t>Skype</w:t>
      </w:r>
      <w:r w:rsidRPr="000A5E10">
        <w:rPr>
          <w:color w:val="000000"/>
          <w:shd w:val="clear" w:color="auto" w:fill="FFFFFF"/>
        </w:rPr>
        <w:t>,</w:t>
      </w:r>
      <w:r w:rsidR="00C06A30">
        <w:rPr>
          <w:color w:val="000000"/>
          <w:shd w:val="clear" w:color="auto" w:fill="FFFFFF"/>
        </w:rPr>
        <w:t xml:space="preserve"> </w:t>
      </w:r>
      <w:r w:rsidRPr="003A3EE6">
        <w:rPr>
          <w:i/>
          <w:color w:val="000000"/>
          <w:shd w:val="clear" w:color="auto" w:fill="FFFFFF"/>
        </w:rPr>
        <w:t>Viber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и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других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мессенджеров,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эта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тема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обрела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второе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дыхание.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Благодаря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платформам</w:t>
      </w:r>
      <w:r w:rsidR="00C06A30">
        <w:rPr>
          <w:color w:val="000000"/>
          <w:shd w:val="clear" w:color="auto" w:fill="FFFFFF"/>
        </w:rPr>
        <w:t xml:space="preserve"> </w:t>
      </w:r>
      <w:r w:rsidRPr="003A3EE6">
        <w:rPr>
          <w:i/>
          <w:color w:val="000000"/>
          <w:shd w:val="clear" w:color="auto" w:fill="FFFFFF"/>
        </w:rPr>
        <w:t>iOS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и</w:t>
      </w:r>
      <w:r w:rsidR="00C06A30">
        <w:rPr>
          <w:color w:val="000000"/>
          <w:shd w:val="clear" w:color="auto" w:fill="FFFFFF"/>
        </w:rPr>
        <w:t xml:space="preserve"> </w:t>
      </w:r>
      <w:r w:rsidRPr="003A3EE6">
        <w:rPr>
          <w:i/>
          <w:color w:val="000000"/>
          <w:shd w:val="clear" w:color="auto" w:fill="FFFFFF"/>
        </w:rPr>
        <w:t>Android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у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каждого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владельца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смартфона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установлен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как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минимум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один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мессенджер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по</w:t>
      </w:r>
      <w:r w:rsidR="00C06A30">
        <w:rPr>
          <w:color w:val="000000"/>
          <w:shd w:val="clear" w:color="auto" w:fill="FFFFFF"/>
        </w:rPr>
        <w:t xml:space="preserve"> </w:t>
      </w:r>
      <w:r w:rsidRPr="000A5E10">
        <w:rPr>
          <w:color w:val="000000"/>
          <w:shd w:val="clear" w:color="auto" w:fill="FFFFFF"/>
        </w:rPr>
        <w:t>умолчанию.</w:t>
      </w:r>
    </w:p>
    <w:p w:rsidR="003210AB" w:rsidRPr="000A5E10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  <w:lang w:val="be-BY"/>
        </w:rPr>
      </w:pPr>
      <w:r w:rsidRPr="000A5E10">
        <w:rPr>
          <w:color w:val="000000"/>
          <w:shd w:val="clear" w:color="auto" w:fill="FFFFFF"/>
          <w:lang w:val="be-BY"/>
        </w:rPr>
        <w:t>Боты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практичны.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Компании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создают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мобильные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приложения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для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своего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бизнеса.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Это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верный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способ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привязать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пользователя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к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сервису.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Каждый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из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нас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не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раз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сталкивался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с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тем,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что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так</w:t>
      </w:r>
      <w:r>
        <w:rPr>
          <w:color w:val="000000"/>
          <w:shd w:val="clear" w:color="auto" w:fill="FFFFFF"/>
          <w:lang w:val="be-BY"/>
        </w:rPr>
        <w:t>ие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мини-приложения</w:t>
      </w:r>
      <w:r w:rsidRPr="000A5E10">
        <w:rPr>
          <w:color w:val="000000"/>
          <w:shd w:val="clear" w:color="auto" w:fill="FFFFFF"/>
          <w:lang w:val="be-BY"/>
        </w:rPr>
        <w:t>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которые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используются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всего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несколько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раз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за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месяц,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засоря</w:t>
      </w:r>
      <w:r>
        <w:rPr>
          <w:color w:val="000000"/>
          <w:shd w:val="clear" w:color="auto" w:fill="FFFFFF"/>
          <w:lang w:val="be-BY"/>
        </w:rPr>
        <w:t>ют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экран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мобильного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устройства.</w:t>
      </w:r>
    </w:p>
    <w:p w:rsidR="003210AB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  <w:lang w:val="be-BY"/>
        </w:rPr>
      </w:pPr>
      <w:r w:rsidRPr="000A5E10">
        <w:rPr>
          <w:color w:val="000000"/>
          <w:shd w:val="clear" w:color="auto" w:fill="FFFFFF"/>
          <w:lang w:val="be-BY"/>
        </w:rPr>
        <w:t>Боты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решают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эту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проблему.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Реализовать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бота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быстрей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и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проще.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Плюс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к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тому,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сегодня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практически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у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каждого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пользователя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смартфона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есть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аккаунт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в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hd w:val="clear" w:color="auto" w:fill="FFFFFF"/>
          <w:lang w:val="be-BY"/>
        </w:rPr>
        <w:t>Facebook</w:t>
      </w:r>
      <w:r>
        <w:rPr>
          <w:color w:val="000000"/>
          <w:shd w:val="clear" w:color="auto" w:fill="FFFFFF"/>
          <w:lang w:val="be-BY"/>
        </w:rPr>
        <w:t>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соответственно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–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в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hd w:val="clear" w:color="auto" w:fill="FFFFFF"/>
          <w:lang w:val="be-BY"/>
        </w:rPr>
        <w:t>Facebook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hd w:val="clear" w:color="auto" w:fill="FFFFFF"/>
          <w:lang w:val="be-BY"/>
        </w:rPr>
        <w:t>Messenger</w:t>
      </w:r>
      <w:r w:rsidRPr="000A5E10">
        <w:rPr>
          <w:color w:val="000000"/>
          <w:shd w:val="clear" w:color="auto" w:fill="FFFFFF"/>
          <w:lang w:val="be-BY"/>
        </w:rPr>
        <w:t>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Аудитория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hd w:val="clear" w:color="auto" w:fill="FFFFFF"/>
          <w:lang w:val="be-BY"/>
        </w:rPr>
        <w:t>Telegram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также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перевалила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за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100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млн.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активных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пользователей.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Человек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охотней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подпишется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на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бота,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чем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установит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еще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одно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0A5E10">
        <w:rPr>
          <w:color w:val="000000"/>
          <w:shd w:val="clear" w:color="auto" w:fill="FFFFFF"/>
          <w:lang w:val="be-BY"/>
        </w:rPr>
        <w:t>приложение.</w:t>
      </w:r>
    </w:p>
    <w:p w:rsidR="003210AB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  <w:lang w:val="be-BY"/>
        </w:rPr>
      </w:pPr>
      <w:r w:rsidRPr="003A3EE6">
        <w:rPr>
          <w:color w:val="000000"/>
          <w:shd w:val="clear" w:color="auto" w:fill="FFFFFF"/>
          <w:lang w:val="be-BY"/>
        </w:rPr>
        <w:t>У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ботов,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безусловно,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всегда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будет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своя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аудитория.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Причем,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не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маленькая.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Чаты,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hd w:val="clear" w:color="auto" w:fill="FFFFFF"/>
          <w:lang w:val="be-BY"/>
        </w:rPr>
        <w:t>WhatsApp</w:t>
      </w:r>
      <w:r w:rsidRPr="003A3EE6">
        <w:rPr>
          <w:color w:val="000000"/>
          <w:shd w:val="clear" w:color="auto" w:fill="FFFFFF"/>
          <w:lang w:val="be-BY"/>
        </w:rPr>
        <w:t>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hd w:val="clear" w:color="auto" w:fill="FFFFFF"/>
          <w:lang w:val="be-BY"/>
        </w:rPr>
        <w:t>Telegram</w:t>
      </w:r>
      <w:r w:rsidRPr="003A3EE6">
        <w:rPr>
          <w:color w:val="000000"/>
          <w:shd w:val="clear" w:color="auto" w:fill="FFFFFF"/>
          <w:lang w:val="be-BY"/>
        </w:rPr>
        <w:t>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i/>
          <w:color w:val="000000"/>
          <w:shd w:val="clear" w:color="auto" w:fill="FFFFFF"/>
          <w:lang w:val="be-BY"/>
        </w:rPr>
        <w:t>Twitter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>
        <w:rPr>
          <w:color w:val="000000"/>
          <w:shd w:val="clear" w:color="auto" w:fill="FFFFFF"/>
          <w:lang w:val="be-BY"/>
        </w:rPr>
        <w:t>–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очень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зрелые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решения.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Эти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платформы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со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временем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будут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становиться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только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лучше,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что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даст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почву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для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создания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новых</w:t>
      </w:r>
      <w:r w:rsidR="00C06A30">
        <w:rPr>
          <w:color w:val="000000"/>
          <w:shd w:val="clear" w:color="auto" w:fill="FFFFFF"/>
          <w:lang w:val="be-BY"/>
        </w:rPr>
        <w:t xml:space="preserve"> </w:t>
      </w:r>
      <w:r w:rsidRPr="003A3EE6">
        <w:rPr>
          <w:color w:val="000000"/>
          <w:shd w:val="clear" w:color="auto" w:fill="FFFFFF"/>
          <w:lang w:val="be-BY"/>
        </w:rPr>
        <w:t>ботов.</w:t>
      </w:r>
    </w:p>
    <w:p w:rsidR="003210AB" w:rsidRDefault="003210AB" w:rsidP="003210AB">
      <w:pPr>
        <w:spacing w:before="120" w:after="120"/>
        <w:ind w:firstLine="708"/>
        <w:contextualSpacing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Наиболее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удобным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средством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коммуникации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для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человека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является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нативный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разговорный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язык</w:t>
      </w:r>
      <w:r w:rsidRPr="00202A8F">
        <w:rPr>
          <w:color w:val="000000"/>
          <w:shd w:val="clear" w:color="auto" w:fill="FFFFFF"/>
        </w:rPr>
        <w:t>.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Поэтому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один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из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будущих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интерфейсов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будет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основан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на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распознании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текста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свободной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формы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возврат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результата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в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том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же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виде</w:t>
      </w:r>
      <w:r w:rsidRPr="00202A8F">
        <w:rPr>
          <w:color w:val="000000"/>
          <w:shd w:val="clear" w:color="auto" w:fill="FFFFFF"/>
        </w:rPr>
        <w:t>.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Однако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при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общении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человеку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свойственно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ошибаться,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для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успешного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распознавания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текста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компьютеру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необходимо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проводить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проверки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правописания.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Для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этого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можно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использовать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онлайн</w:t>
      </w:r>
      <w:r w:rsidR="00C06A30"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</w:rPr>
        <w:t>сервисы.</w:t>
      </w:r>
    </w:p>
    <w:p w:rsidR="003210AB" w:rsidRDefault="003210AB">
      <w:pPr>
        <w:ind w:firstLine="0"/>
        <w:jc w:val="left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br w:type="page"/>
      </w:r>
    </w:p>
    <w:p w:rsidR="003210AB" w:rsidRPr="00027091" w:rsidRDefault="003210AB" w:rsidP="003210AB">
      <w:pPr>
        <w:pStyle w:val="ListParagraph"/>
        <w:numPr>
          <w:ilvl w:val="0"/>
          <w:numId w:val="3"/>
        </w:numPr>
        <w:tabs>
          <w:tab w:val="left" w:pos="1134"/>
        </w:tabs>
        <w:suppressAutoHyphens/>
        <w:ind w:left="993" w:hanging="284"/>
        <w:rPr>
          <w:b/>
        </w:rPr>
      </w:pPr>
      <w:r w:rsidRPr="00027091">
        <w:rPr>
          <w:b/>
        </w:rPr>
        <w:lastRenderedPageBreak/>
        <w:t>ОБЩИЕ</w:t>
      </w:r>
      <w:r w:rsidR="00C06A30">
        <w:rPr>
          <w:b/>
        </w:rPr>
        <w:t xml:space="preserve"> </w:t>
      </w:r>
      <w:r w:rsidRPr="00027091">
        <w:rPr>
          <w:b/>
        </w:rPr>
        <w:t>СВЕДЕНИЯ</w:t>
      </w:r>
      <w:r w:rsidR="00C06A30">
        <w:rPr>
          <w:b/>
        </w:rPr>
        <w:t xml:space="preserve"> </w:t>
      </w:r>
      <w:r w:rsidRPr="00027091">
        <w:rPr>
          <w:b/>
        </w:rPr>
        <w:t>ОБ</w:t>
      </w:r>
      <w:r w:rsidR="00C06A30">
        <w:rPr>
          <w:b/>
        </w:rPr>
        <w:t xml:space="preserve"> </w:t>
      </w:r>
      <w:r>
        <w:rPr>
          <w:b/>
        </w:rPr>
        <w:t>КОМПАНИИ</w:t>
      </w:r>
      <w:r w:rsidR="00C06A30">
        <w:rPr>
          <w:b/>
        </w:rPr>
        <w:t xml:space="preserve"> </w:t>
      </w:r>
      <w:r w:rsidRPr="00027091">
        <w:rPr>
          <w:b/>
        </w:rPr>
        <w:t>ИООО</w:t>
      </w:r>
      <w:r w:rsidR="00C06A30">
        <w:rPr>
          <w:b/>
        </w:rPr>
        <w:t xml:space="preserve"> </w:t>
      </w:r>
      <w:r w:rsidRPr="00027091">
        <w:rPr>
          <w:b/>
        </w:rPr>
        <w:t>«ЭПАМ</w:t>
      </w:r>
      <w:r w:rsidR="00C06A30">
        <w:rPr>
          <w:b/>
        </w:rPr>
        <w:t xml:space="preserve"> </w:t>
      </w:r>
      <w:r w:rsidRPr="00027091">
        <w:rPr>
          <w:b/>
        </w:rPr>
        <w:t>СИСТЕМЗ»</w:t>
      </w:r>
    </w:p>
    <w:p w:rsidR="003210AB" w:rsidRPr="00972166" w:rsidRDefault="003210AB" w:rsidP="003210AB">
      <w:pPr>
        <w:suppressAutoHyphens/>
        <w:contextualSpacing/>
      </w:pPr>
    </w:p>
    <w:p w:rsidR="003210AB" w:rsidRPr="00972166" w:rsidRDefault="003210AB" w:rsidP="003210AB">
      <w:pPr>
        <w:pStyle w:val="ListParagraph"/>
        <w:numPr>
          <w:ilvl w:val="1"/>
          <w:numId w:val="3"/>
        </w:numPr>
        <w:tabs>
          <w:tab w:val="left" w:pos="1134"/>
        </w:tabs>
        <w:suppressAutoHyphens/>
        <w:ind w:left="0" w:firstLine="709"/>
        <w:rPr>
          <w:b/>
          <w:bCs/>
          <w:i/>
        </w:rPr>
      </w:pPr>
      <w:r w:rsidRPr="003E689E">
        <w:rPr>
          <w:b/>
          <w:bCs/>
        </w:rPr>
        <w:t>О</w:t>
      </w:r>
      <w:r w:rsidR="00C06A30">
        <w:rPr>
          <w:b/>
          <w:bCs/>
        </w:rPr>
        <w:t xml:space="preserve"> </w:t>
      </w:r>
      <w:r w:rsidRPr="003E689E">
        <w:rPr>
          <w:b/>
          <w:bCs/>
        </w:rPr>
        <w:t>компании</w:t>
      </w:r>
    </w:p>
    <w:p w:rsidR="003210AB" w:rsidRPr="003E689E" w:rsidRDefault="003210AB" w:rsidP="003210AB">
      <w:pPr>
        <w:pStyle w:val="ListParagraph"/>
        <w:suppressAutoHyphens/>
        <w:ind w:left="0"/>
        <w:rPr>
          <w:b/>
          <w:bCs/>
          <w:i/>
        </w:rPr>
      </w:pPr>
    </w:p>
    <w:p w:rsidR="003210AB" w:rsidRPr="003E689E" w:rsidRDefault="003210AB" w:rsidP="003210AB">
      <w:pPr>
        <w:pStyle w:val="rtejustify"/>
        <w:shd w:val="clear" w:color="auto" w:fill="FFFFFF"/>
        <w:suppressAutoHyphens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</w:rPr>
      </w:pPr>
      <w:r w:rsidRPr="003E689E">
        <w:rPr>
          <w:i/>
          <w:sz w:val="28"/>
          <w:szCs w:val="28"/>
        </w:rPr>
        <w:t>EPAM</w:t>
      </w:r>
      <w:r w:rsidR="00C06A30">
        <w:rPr>
          <w:i/>
          <w:sz w:val="28"/>
          <w:szCs w:val="28"/>
        </w:rPr>
        <w:t xml:space="preserve"> </w:t>
      </w:r>
      <w:r w:rsidRPr="003E689E">
        <w:rPr>
          <w:i/>
          <w:sz w:val="28"/>
          <w:szCs w:val="28"/>
        </w:rPr>
        <w:t>Systems</w:t>
      </w:r>
      <w:r w:rsidR="00C06A30">
        <w:rPr>
          <w:sz w:val="28"/>
          <w:szCs w:val="28"/>
        </w:rPr>
        <w:t xml:space="preserve"> – </w:t>
      </w:r>
      <w:r w:rsidRPr="003E689E">
        <w:rPr>
          <w:sz w:val="28"/>
          <w:szCs w:val="28"/>
        </w:rPr>
        <w:t>крупнейший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поставщик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услуг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области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разработки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проектного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(заказного)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прогр</w:t>
      </w:r>
      <w:r w:rsidR="00C06A30">
        <w:rPr>
          <w:sz w:val="28"/>
          <w:szCs w:val="28"/>
        </w:rPr>
        <w:t xml:space="preserve">аммного обеспечения и решений в </w:t>
      </w:r>
      <w:r w:rsidRPr="003E689E">
        <w:rPr>
          <w:sz w:val="28"/>
          <w:szCs w:val="28"/>
        </w:rPr>
        <w:t>Центральной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Восточной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Европе.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Реализовав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тысячи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сложных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масштабных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проектов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по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всему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миру,</w:t>
      </w:r>
      <w:r w:rsidR="00C06A30">
        <w:rPr>
          <w:sz w:val="28"/>
          <w:szCs w:val="28"/>
        </w:rPr>
        <w:t xml:space="preserve"> </w:t>
      </w:r>
      <w:r w:rsidRPr="003E689E">
        <w:rPr>
          <w:i/>
          <w:sz w:val="28"/>
          <w:szCs w:val="28"/>
        </w:rPr>
        <w:t>EPAM</w:t>
      </w:r>
      <w:r w:rsidR="00C06A30">
        <w:rPr>
          <w:i/>
          <w:sz w:val="28"/>
          <w:szCs w:val="28"/>
        </w:rPr>
        <w:t xml:space="preserve"> </w:t>
      </w:r>
      <w:r w:rsidRPr="003E689E">
        <w:rPr>
          <w:i/>
          <w:sz w:val="28"/>
          <w:szCs w:val="28"/>
        </w:rPr>
        <w:t>Systems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неизменно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остается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признанным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лидером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таких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областях,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как: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разработка,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тестирование,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сопровождение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поддержка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заказного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программного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обеспечения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бизнес-приложения;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интеграция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приложений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базе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продуктов</w:t>
      </w:r>
      <w:r w:rsidR="00C06A30">
        <w:rPr>
          <w:sz w:val="28"/>
          <w:szCs w:val="28"/>
        </w:rPr>
        <w:t xml:space="preserve"> </w:t>
      </w:r>
      <w:r w:rsidRPr="003E689E">
        <w:rPr>
          <w:i/>
          <w:sz w:val="28"/>
          <w:szCs w:val="28"/>
        </w:rPr>
        <w:t>SAP</w:t>
      </w:r>
      <w:r w:rsidRPr="003E689E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3E689E">
        <w:rPr>
          <w:i/>
          <w:sz w:val="28"/>
          <w:szCs w:val="28"/>
        </w:rPr>
        <w:t>Oracle</w:t>
      </w:r>
      <w:r w:rsidRPr="003E689E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3E689E">
        <w:rPr>
          <w:i/>
          <w:sz w:val="28"/>
          <w:szCs w:val="28"/>
        </w:rPr>
        <w:t>IBM</w:t>
      </w:r>
      <w:r w:rsidR="00C06A30">
        <w:rPr>
          <w:sz w:val="28"/>
          <w:szCs w:val="28"/>
        </w:rPr>
        <w:t xml:space="preserve">, </w:t>
      </w:r>
      <w:r w:rsidRPr="003E689E">
        <w:rPr>
          <w:i/>
          <w:sz w:val="28"/>
          <w:szCs w:val="28"/>
        </w:rPr>
        <w:t>Microsoft</w:t>
      </w:r>
      <w:r w:rsidRPr="003E689E">
        <w:rPr>
          <w:sz w:val="28"/>
          <w:szCs w:val="28"/>
        </w:rPr>
        <w:t>;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миграция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приложений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новую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интеграционную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платформу;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создание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выделенных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центр</w:t>
      </w:r>
      <w:r w:rsidR="00C06A30">
        <w:rPr>
          <w:sz w:val="28"/>
          <w:szCs w:val="28"/>
        </w:rPr>
        <w:t xml:space="preserve">ов разработки (центров </w:t>
      </w:r>
      <w:r w:rsidRPr="003E689E">
        <w:rPr>
          <w:sz w:val="28"/>
          <w:szCs w:val="28"/>
        </w:rPr>
        <w:t>компетенции),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центров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тестирования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контроля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качества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программного</w:t>
      </w:r>
      <w:r w:rsidR="00C06A30">
        <w:rPr>
          <w:sz w:val="28"/>
          <w:szCs w:val="28"/>
        </w:rPr>
        <w:t xml:space="preserve"> </w:t>
      </w:r>
      <w:r w:rsidRPr="003E689E">
        <w:rPr>
          <w:sz w:val="28"/>
          <w:szCs w:val="28"/>
        </w:rPr>
        <w:t>обеспечения.</w:t>
      </w:r>
    </w:p>
    <w:p w:rsidR="003210AB" w:rsidRPr="003E689E" w:rsidRDefault="003210AB" w:rsidP="003210AB">
      <w:pPr>
        <w:suppressAutoHyphens/>
        <w:textAlignment w:val="baseline"/>
        <w:rPr>
          <w:rFonts w:eastAsia="Times New Roman"/>
          <w:lang w:eastAsia="ru-RU"/>
        </w:rPr>
      </w:pPr>
      <w:r w:rsidRPr="003E689E">
        <w:rPr>
          <w:rFonts w:eastAsia="Times New Roman"/>
          <w:lang w:eastAsia="ru-RU"/>
        </w:rPr>
        <w:t>Преимуществами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сотрудничества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с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i/>
          <w:lang w:eastAsia="ru-RU"/>
        </w:rPr>
        <w:t>EPAM</w:t>
      </w:r>
      <w:r w:rsidR="00C06A30">
        <w:rPr>
          <w:rFonts w:eastAsia="Times New Roman"/>
          <w:i/>
          <w:lang w:eastAsia="ru-RU"/>
        </w:rPr>
        <w:t xml:space="preserve"> </w:t>
      </w:r>
      <w:r w:rsidRPr="003E689E">
        <w:rPr>
          <w:rFonts w:eastAsia="Times New Roman"/>
          <w:i/>
          <w:lang w:eastAsia="ru-RU"/>
        </w:rPr>
        <w:t>Systems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пользуются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сотни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компаний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из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различных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секторов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экономики,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в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том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числе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банки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финансовые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компании,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страхование,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поставщики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программного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обеспечения,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розничная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торговля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потребительские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товары,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информационный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медиа-бизнес,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индустрия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путешествий,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телекоммуникации,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нефтегаз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энергетика,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автобизнес,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государственный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сектор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и</w:t>
      </w:r>
      <w:r w:rsidR="00C06A30">
        <w:rPr>
          <w:rFonts w:eastAsia="Times New Roman"/>
          <w:lang w:eastAsia="ru-RU"/>
        </w:rPr>
        <w:t xml:space="preserve"> </w:t>
      </w:r>
      <w:r w:rsidRPr="003E689E">
        <w:rPr>
          <w:rFonts w:eastAsia="Times New Roman"/>
          <w:lang w:eastAsia="ru-RU"/>
        </w:rPr>
        <w:t>др.</w:t>
      </w:r>
    </w:p>
    <w:p w:rsidR="003210AB" w:rsidRDefault="003210AB" w:rsidP="003210AB">
      <w:pPr>
        <w:pStyle w:val="rtejustify"/>
        <w:shd w:val="clear" w:color="auto" w:fill="FFFFFF"/>
        <w:suppressAutoHyphens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3E689E">
        <w:rPr>
          <w:sz w:val="28"/>
          <w:szCs w:val="28"/>
          <w:shd w:val="clear" w:color="auto" w:fill="FFFFFF"/>
        </w:rPr>
        <w:t>Сильная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команда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талантливых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разработчиков,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богатый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опыт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работы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с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заказчиками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по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всему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миру,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партнерство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с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ведущими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разработчиками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программного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обеспечения,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выстроенная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методология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наличие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современных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инструментов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проектного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управления,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глубокая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отраслевая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технологическая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экспертиза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являются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неотъемлемыми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составляющими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успеха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ИТ-проектов,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реализуемых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i/>
          <w:sz w:val="28"/>
          <w:szCs w:val="28"/>
          <w:shd w:val="clear" w:color="auto" w:fill="FFFFFF"/>
        </w:rPr>
        <w:t>EPAM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i/>
          <w:sz w:val="28"/>
          <w:szCs w:val="28"/>
          <w:shd w:val="clear" w:color="auto" w:fill="FFFFFF"/>
        </w:rPr>
        <w:t>Systems</w:t>
      </w:r>
      <w:r w:rsidRPr="003E689E">
        <w:rPr>
          <w:sz w:val="28"/>
          <w:szCs w:val="28"/>
          <w:shd w:val="clear" w:color="auto" w:fill="FFFFFF"/>
        </w:rPr>
        <w:t>.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Для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того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чтобы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лучше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понимать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эффективнее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решать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задачи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клиентов,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в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компании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формируются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центры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компетенции,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где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консолидируются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лучшие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мировые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практики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отечественный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опыт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по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различным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отраслям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технологиям.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В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целях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обеспечения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прозрачности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эффективности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управления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проектами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в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компании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применяются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не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имеющие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аналогов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на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рынке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инструменты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системы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метрик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собственной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разработки.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В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зависимости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от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задач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проекта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предпочтений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заказчика</w:t>
      </w:r>
      <w:r w:rsidR="00C06A30">
        <w:rPr>
          <w:sz w:val="28"/>
          <w:szCs w:val="28"/>
          <w:shd w:val="clear" w:color="auto" w:fill="FFFFFF"/>
        </w:rPr>
        <w:t xml:space="preserve">, </w:t>
      </w:r>
      <w:r w:rsidRPr="003E689E">
        <w:rPr>
          <w:i/>
          <w:sz w:val="28"/>
          <w:szCs w:val="28"/>
          <w:shd w:val="clear" w:color="auto" w:fill="FFFFFF"/>
        </w:rPr>
        <w:t>EPAM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предлагает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различную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методологию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для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разработки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программного</w:t>
      </w:r>
      <w:r w:rsidR="00C06A30">
        <w:rPr>
          <w:sz w:val="28"/>
          <w:szCs w:val="28"/>
          <w:shd w:val="clear" w:color="auto" w:fill="FFFFFF"/>
        </w:rPr>
        <w:t xml:space="preserve"> </w:t>
      </w:r>
      <w:r w:rsidRPr="003E689E">
        <w:rPr>
          <w:sz w:val="28"/>
          <w:szCs w:val="28"/>
          <w:shd w:val="clear" w:color="auto" w:fill="FFFFFF"/>
        </w:rPr>
        <w:t>обеспечения.</w:t>
      </w:r>
    </w:p>
    <w:p w:rsidR="003210AB" w:rsidRPr="003E689E" w:rsidRDefault="003210AB" w:rsidP="000338D2">
      <w:pPr>
        <w:suppressAutoHyphens/>
        <w:ind w:firstLine="0"/>
      </w:pPr>
    </w:p>
    <w:p w:rsidR="003210AB" w:rsidRPr="003E689E" w:rsidRDefault="000338D2" w:rsidP="003210AB">
      <w:pPr>
        <w:pStyle w:val="Heading2"/>
        <w:suppressAutoHyphens/>
        <w:rPr>
          <w:b w:val="0"/>
          <w:szCs w:val="28"/>
        </w:rPr>
      </w:pPr>
      <w:bookmarkStart w:id="0" w:name="_Toc424558068"/>
      <w:r>
        <w:rPr>
          <w:szCs w:val="28"/>
        </w:rPr>
        <w:t>1.</w:t>
      </w:r>
      <w:r w:rsidRPr="00C06A30">
        <w:rPr>
          <w:szCs w:val="28"/>
        </w:rPr>
        <w:t>2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Используемое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оборудование</w:t>
      </w:r>
      <w:bookmarkEnd w:id="0"/>
    </w:p>
    <w:p w:rsidR="003210AB" w:rsidRPr="003E689E" w:rsidRDefault="003210AB" w:rsidP="003210AB">
      <w:pPr>
        <w:suppressAutoHyphens/>
      </w:pPr>
    </w:p>
    <w:p w:rsidR="003210AB" w:rsidRPr="003E689E" w:rsidRDefault="003210AB" w:rsidP="003210AB">
      <w:pPr>
        <w:suppressAutoHyphens/>
        <w:autoSpaceDE w:val="0"/>
        <w:autoSpaceDN w:val="0"/>
        <w:adjustRightInd w:val="0"/>
        <w:contextualSpacing/>
      </w:pPr>
      <w:r w:rsidRPr="003E689E">
        <w:t>Отдел</w:t>
      </w:r>
      <w:r w:rsidR="00C06A30">
        <w:t xml:space="preserve"> </w:t>
      </w:r>
      <w:r w:rsidRPr="003E689E">
        <w:t>ИТ</w:t>
      </w:r>
      <w:r w:rsidR="00C06A30">
        <w:t xml:space="preserve"> </w:t>
      </w:r>
      <w:r w:rsidRPr="003E689E">
        <w:t>оснащен</w:t>
      </w:r>
      <w:r w:rsidR="00C06A30">
        <w:t xml:space="preserve"> </w:t>
      </w:r>
      <w:r w:rsidRPr="003E689E">
        <w:t>современным</w:t>
      </w:r>
      <w:r w:rsidR="00C06A30">
        <w:t xml:space="preserve"> </w:t>
      </w:r>
      <w:r w:rsidRPr="003E689E">
        <w:t>оборудованием,</w:t>
      </w:r>
      <w:r w:rsidR="00C06A30">
        <w:t xml:space="preserve"> </w:t>
      </w:r>
      <w:r w:rsidRPr="003E689E">
        <w:t>а</w:t>
      </w:r>
      <w:r w:rsidR="00C06A30">
        <w:t xml:space="preserve"> </w:t>
      </w:r>
      <w:r w:rsidRPr="003E689E">
        <w:t>также</w:t>
      </w:r>
      <w:r w:rsidR="00C06A30">
        <w:t xml:space="preserve"> </w:t>
      </w:r>
      <w:r w:rsidRPr="003E689E">
        <w:t>всеми</w:t>
      </w:r>
      <w:r w:rsidR="00C06A30">
        <w:t xml:space="preserve"> </w:t>
      </w:r>
      <w:r w:rsidRPr="003E689E">
        <w:t>сопутствующими</w:t>
      </w:r>
      <w:r w:rsidR="00C06A30">
        <w:t xml:space="preserve"> </w:t>
      </w:r>
      <w:r w:rsidRPr="003E689E">
        <w:t>необходимыми</w:t>
      </w:r>
      <w:r w:rsidR="00C06A30">
        <w:t xml:space="preserve"> </w:t>
      </w:r>
      <w:r w:rsidRPr="003E689E">
        <w:t>аксессуарами.</w:t>
      </w:r>
      <w:r w:rsidR="00C06A30">
        <w:t xml:space="preserve"> </w:t>
      </w:r>
      <w:r w:rsidRPr="003E689E">
        <w:t>Типичное</w:t>
      </w:r>
      <w:r w:rsidR="00C06A30">
        <w:t xml:space="preserve"> </w:t>
      </w:r>
      <w:r w:rsidRPr="003E689E">
        <w:t>рабочее</w:t>
      </w:r>
      <w:r w:rsidR="00C06A30">
        <w:t xml:space="preserve"> </w:t>
      </w:r>
      <w:r w:rsidRPr="003E689E">
        <w:t>место</w:t>
      </w:r>
      <w:r w:rsidR="00C06A30">
        <w:t xml:space="preserve"> </w:t>
      </w:r>
      <w:r w:rsidRPr="003E689E">
        <w:t>инженера-программиста</w:t>
      </w:r>
      <w:r w:rsidR="00C06A30">
        <w:t xml:space="preserve"> </w:t>
      </w:r>
      <w:r w:rsidRPr="003E689E">
        <w:t>состоит</w:t>
      </w:r>
      <w:r w:rsidR="00C06A30">
        <w:t xml:space="preserve"> </w:t>
      </w:r>
      <w:r w:rsidRPr="003E689E">
        <w:t>из</w:t>
      </w:r>
      <w:r w:rsidR="00C06A30">
        <w:t xml:space="preserve"> </w:t>
      </w:r>
      <w:r w:rsidRPr="003E689E">
        <w:t>следующих</w:t>
      </w:r>
      <w:r w:rsidR="00C06A30">
        <w:t xml:space="preserve"> </w:t>
      </w:r>
      <w:r w:rsidRPr="003E689E">
        <w:t>частей:</w:t>
      </w:r>
    </w:p>
    <w:p w:rsidR="003210AB" w:rsidRPr="003E689E" w:rsidRDefault="003210AB" w:rsidP="000338D2">
      <w:pPr>
        <w:numPr>
          <w:ilvl w:val="0"/>
          <w:numId w:val="7"/>
        </w:numPr>
        <w:tabs>
          <w:tab w:val="left" w:pos="1134"/>
        </w:tabs>
        <w:suppressAutoHyphens/>
        <w:autoSpaceDE w:val="0"/>
        <w:autoSpaceDN w:val="0"/>
        <w:adjustRightInd w:val="0"/>
        <w:ind w:hanging="578"/>
      </w:pPr>
      <w:r w:rsidRPr="003E689E">
        <w:t>персональный</w:t>
      </w:r>
      <w:r w:rsidR="00C06A30">
        <w:t xml:space="preserve"> </w:t>
      </w:r>
      <w:r w:rsidRPr="003E689E">
        <w:t>компьютер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базе</w:t>
      </w:r>
      <w:r w:rsidR="00C06A30">
        <w:t xml:space="preserve"> </w:t>
      </w:r>
      <w:r w:rsidRPr="003E689E">
        <w:t>процессора</w:t>
      </w:r>
      <w:r w:rsidR="00C06A30">
        <w:t xml:space="preserve"> </w:t>
      </w:r>
      <w:r w:rsidR="000338D2">
        <w:rPr>
          <w:i/>
          <w:lang w:val="en-US"/>
        </w:rPr>
        <w:t>I</w:t>
      </w:r>
      <w:r w:rsidR="000338D2">
        <w:rPr>
          <w:i/>
        </w:rPr>
        <w:t>ntel</w:t>
      </w:r>
      <w:r w:rsidR="00C06A30">
        <w:rPr>
          <w:i/>
        </w:rPr>
        <w:t xml:space="preserve"> </w:t>
      </w:r>
      <w:r w:rsidR="000338D2">
        <w:rPr>
          <w:i/>
        </w:rPr>
        <w:t>C</w:t>
      </w:r>
      <w:r w:rsidR="000338D2" w:rsidRPr="000338D2">
        <w:rPr>
          <w:i/>
        </w:rPr>
        <w:t>ore</w:t>
      </w:r>
      <w:r w:rsidR="00C06A30">
        <w:rPr>
          <w:i/>
        </w:rPr>
        <w:t xml:space="preserve"> </w:t>
      </w:r>
      <w:r w:rsidR="000338D2" w:rsidRPr="000338D2">
        <w:rPr>
          <w:i/>
        </w:rPr>
        <w:t>i7</w:t>
      </w:r>
      <w:r w:rsidRPr="003E689E">
        <w:t>;</w:t>
      </w:r>
    </w:p>
    <w:p w:rsidR="003210AB" w:rsidRPr="003E689E" w:rsidRDefault="003210AB" w:rsidP="000338D2">
      <w:pPr>
        <w:numPr>
          <w:ilvl w:val="0"/>
          <w:numId w:val="7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</w:pPr>
      <w:r w:rsidRPr="003E689E">
        <w:t>монитор</w:t>
      </w:r>
      <w:r w:rsidR="00C06A30">
        <w:t xml:space="preserve"> </w:t>
      </w:r>
      <w:r w:rsidRPr="003E689E">
        <w:t>24”</w:t>
      </w:r>
      <w:r w:rsidR="00C06A30">
        <w:t xml:space="preserve"> </w:t>
      </w:r>
      <w:r w:rsidRPr="003E689E">
        <w:t>(по</w:t>
      </w:r>
      <w:r w:rsidR="00C06A30">
        <w:t xml:space="preserve"> </w:t>
      </w:r>
      <w:r w:rsidRPr="003E689E">
        <w:t>желанию</w:t>
      </w:r>
      <w:r w:rsidR="00C06A30">
        <w:t xml:space="preserve"> </w:t>
      </w:r>
      <w:r w:rsidRPr="003E689E">
        <w:t>работника</w:t>
      </w:r>
      <w:r w:rsidR="00C06A30">
        <w:t xml:space="preserve"> </w:t>
      </w:r>
      <w:r w:rsidRPr="003E689E">
        <w:t>могут</w:t>
      </w:r>
      <w:r w:rsidR="00C06A30">
        <w:t xml:space="preserve"> </w:t>
      </w:r>
      <w:r w:rsidRPr="003E689E">
        <w:t>быть</w:t>
      </w:r>
      <w:r w:rsidR="00C06A30">
        <w:t xml:space="preserve"> </w:t>
      </w:r>
      <w:r w:rsidRPr="003E689E">
        <w:t>установлены</w:t>
      </w:r>
      <w:r w:rsidR="00C06A30">
        <w:t xml:space="preserve"> </w:t>
      </w:r>
      <w:r w:rsidRPr="003E689E">
        <w:t>дополнительные</w:t>
      </w:r>
      <w:r w:rsidR="00C06A30">
        <w:t xml:space="preserve"> </w:t>
      </w:r>
      <w:r w:rsidRPr="003E689E">
        <w:t>мониторы);</w:t>
      </w:r>
    </w:p>
    <w:p w:rsidR="003210AB" w:rsidRPr="003E689E" w:rsidRDefault="003210AB" w:rsidP="000338D2">
      <w:pPr>
        <w:numPr>
          <w:ilvl w:val="0"/>
          <w:numId w:val="7"/>
        </w:numPr>
        <w:tabs>
          <w:tab w:val="left" w:pos="1134"/>
        </w:tabs>
        <w:suppressAutoHyphens/>
        <w:autoSpaceDE w:val="0"/>
        <w:autoSpaceDN w:val="0"/>
        <w:adjustRightInd w:val="0"/>
        <w:ind w:left="0" w:firstLine="709"/>
      </w:pPr>
      <w:r w:rsidRPr="003E689E">
        <w:lastRenderedPageBreak/>
        <w:t>клавиатура,</w:t>
      </w:r>
      <w:r w:rsidR="00C06A30">
        <w:t xml:space="preserve"> </w:t>
      </w:r>
      <w:r w:rsidRPr="003E689E">
        <w:t>мышь,</w:t>
      </w:r>
      <w:r w:rsidR="00C06A30">
        <w:t xml:space="preserve"> </w:t>
      </w:r>
      <w:r w:rsidRPr="003E689E">
        <w:t>наушники</w:t>
      </w:r>
      <w:r w:rsidR="00C06A30">
        <w:t xml:space="preserve"> </w:t>
      </w:r>
      <w:r w:rsidRPr="003E689E">
        <w:t>(выбирается</w:t>
      </w:r>
      <w:r w:rsidR="00C06A30">
        <w:t xml:space="preserve"> </w:t>
      </w:r>
      <w:r w:rsidRPr="003E689E">
        <w:t>работником</w:t>
      </w:r>
      <w:r w:rsidR="00C06A30">
        <w:t xml:space="preserve"> </w:t>
      </w:r>
      <w:r w:rsidRPr="003E689E">
        <w:t>исходя</w:t>
      </w:r>
      <w:r w:rsidR="00C06A30">
        <w:t xml:space="preserve"> </w:t>
      </w:r>
      <w:r w:rsidRPr="003E689E">
        <w:t>из</w:t>
      </w:r>
      <w:r w:rsidR="00C06A30">
        <w:t xml:space="preserve"> </w:t>
      </w:r>
      <w:r w:rsidRPr="003E689E">
        <w:t>его</w:t>
      </w:r>
      <w:r w:rsidR="00C06A30">
        <w:t xml:space="preserve"> </w:t>
      </w:r>
      <w:r w:rsidRPr="003E689E">
        <w:t>личных</w:t>
      </w:r>
      <w:r w:rsidR="00C06A30">
        <w:t xml:space="preserve"> </w:t>
      </w:r>
      <w:r w:rsidRPr="003E689E">
        <w:t>предпочтений).</w:t>
      </w:r>
    </w:p>
    <w:p w:rsidR="003210AB" w:rsidRDefault="003210AB" w:rsidP="003210AB">
      <w:pPr>
        <w:suppressAutoHyphens/>
        <w:autoSpaceDE w:val="0"/>
        <w:autoSpaceDN w:val="0"/>
        <w:adjustRightInd w:val="0"/>
        <w:contextualSpacing/>
      </w:pPr>
      <w:r w:rsidRPr="003E689E">
        <w:t>Кроме</w:t>
      </w:r>
      <w:r w:rsidR="00C06A30">
        <w:t xml:space="preserve"> </w:t>
      </w:r>
      <w:r w:rsidRPr="003E689E">
        <w:t>этого,</w:t>
      </w:r>
      <w:r w:rsidR="00C06A30">
        <w:t xml:space="preserve"> </w:t>
      </w:r>
      <w:r w:rsidRPr="003E689E">
        <w:t>офис</w:t>
      </w:r>
      <w:r w:rsidR="00C06A30">
        <w:t xml:space="preserve"> </w:t>
      </w:r>
      <w:r w:rsidRPr="003E689E">
        <w:t>оснащён</w:t>
      </w:r>
      <w:r w:rsidR="00C06A30">
        <w:t xml:space="preserve"> </w:t>
      </w:r>
      <w:r w:rsidRPr="003E689E">
        <w:t>проводной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беспроводной</w:t>
      </w:r>
      <w:r w:rsidR="00C06A30">
        <w:t xml:space="preserve"> </w:t>
      </w:r>
      <w:r w:rsidRPr="003E689E">
        <w:t>(</w:t>
      </w:r>
      <w:r w:rsidRPr="003E689E">
        <w:rPr>
          <w:i/>
        </w:rPr>
        <w:t>WiFi</w:t>
      </w:r>
      <w:r w:rsidRPr="003E689E">
        <w:t>)</w:t>
      </w:r>
      <w:r w:rsidR="00C06A30">
        <w:t xml:space="preserve"> </w:t>
      </w:r>
      <w:r w:rsidRPr="003E689E">
        <w:t>сетью,</w:t>
      </w:r>
      <w:r w:rsidR="00C06A30">
        <w:t xml:space="preserve"> </w:t>
      </w:r>
      <w:r w:rsidRPr="003E689E">
        <w:t>объединяющей</w:t>
      </w:r>
      <w:r w:rsidR="00C06A30">
        <w:t xml:space="preserve"> </w:t>
      </w:r>
      <w:r w:rsidRPr="003E689E">
        <w:t>все</w:t>
      </w:r>
      <w:r w:rsidR="00C06A30">
        <w:t xml:space="preserve"> </w:t>
      </w:r>
      <w:r w:rsidRPr="003E689E">
        <w:t>компьютеры</w:t>
      </w:r>
      <w:r w:rsidR="00C06A30">
        <w:t xml:space="preserve"> </w:t>
      </w:r>
      <w:r>
        <w:t>компании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рамках</w:t>
      </w:r>
      <w:r w:rsidR="00C06A30">
        <w:t xml:space="preserve"> </w:t>
      </w:r>
      <w:r w:rsidRPr="003E689E">
        <w:t>офиса.</w:t>
      </w:r>
      <w:r w:rsidR="00C06A30">
        <w:t xml:space="preserve"> </w:t>
      </w:r>
      <w:r w:rsidRPr="003E689E">
        <w:t>Данные</w:t>
      </w:r>
      <w:r w:rsidR="00C06A30">
        <w:t xml:space="preserve"> </w:t>
      </w:r>
      <w:r w:rsidRPr="003E689E">
        <w:t>сети,</w:t>
      </w:r>
      <w:r w:rsidR="00C06A30">
        <w:t xml:space="preserve"> </w:t>
      </w:r>
      <w:r w:rsidRPr="003E689E">
        <w:t>также,</w:t>
      </w:r>
      <w:r w:rsidR="00C06A30">
        <w:t xml:space="preserve"> </w:t>
      </w:r>
      <w:r w:rsidRPr="003E689E">
        <w:t>предоставляет</w:t>
      </w:r>
      <w:r w:rsidR="00C06A30">
        <w:t xml:space="preserve"> </w:t>
      </w:r>
      <w:r w:rsidRPr="003E689E">
        <w:t>доступ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сети</w:t>
      </w:r>
      <w:r w:rsidR="00C06A30">
        <w:t xml:space="preserve"> </w:t>
      </w:r>
      <w:r w:rsidRPr="003E689E">
        <w:t>Интернет.</w:t>
      </w:r>
      <w:r w:rsidR="00C06A30">
        <w:t xml:space="preserve"> </w:t>
      </w:r>
    </w:p>
    <w:p w:rsidR="003210AB" w:rsidRPr="00E5137F" w:rsidRDefault="003210AB" w:rsidP="003210AB">
      <w:pPr>
        <w:suppressAutoHyphens/>
        <w:autoSpaceDE w:val="0"/>
        <w:autoSpaceDN w:val="0"/>
        <w:adjustRightInd w:val="0"/>
        <w:contextualSpacing/>
      </w:pPr>
    </w:p>
    <w:p w:rsidR="003210AB" w:rsidRPr="003E689E" w:rsidRDefault="005C198F" w:rsidP="003210AB">
      <w:pPr>
        <w:pStyle w:val="Heading2"/>
        <w:suppressAutoHyphens/>
        <w:ind w:left="1276" w:hanging="567"/>
        <w:rPr>
          <w:b w:val="0"/>
          <w:szCs w:val="28"/>
        </w:rPr>
      </w:pPr>
      <w:bookmarkStart w:id="1" w:name="_Toc320811438"/>
      <w:bookmarkStart w:id="2" w:name="_Toc424558069"/>
      <w:r>
        <w:rPr>
          <w:szCs w:val="28"/>
        </w:rPr>
        <w:t>1.3</w:t>
      </w:r>
      <w:r w:rsidR="00C06A30">
        <w:rPr>
          <w:szCs w:val="28"/>
        </w:rPr>
        <w:t xml:space="preserve"> </w:t>
      </w:r>
      <w:r w:rsidR="003210AB">
        <w:rPr>
          <w:szCs w:val="28"/>
        </w:rPr>
        <w:t>Охрана</w:t>
      </w:r>
      <w:r w:rsidR="00C06A30">
        <w:rPr>
          <w:szCs w:val="28"/>
        </w:rPr>
        <w:t xml:space="preserve"> </w:t>
      </w:r>
      <w:r w:rsidR="003210AB">
        <w:rPr>
          <w:szCs w:val="28"/>
        </w:rPr>
        <w:t>труда</w:t>
      </w:r>
      <w:r w:rsidR="00C06A30">
        <w:rPr>
          <w:szCs w:val="28"/>
        </w:rPr>
        <w:t xml:space="preserve"> </w:t>
      </w:r>
      <w:r w:rsidR="003210AB">
        <w:rPr>
          <w:szCs w:val="28"/>
        </w:rPr>
        <w:t>на</w:t>
      </w:r>
      <w:r w:rsidR="00C06A30">
        <w:rPr>
          <w:szCs w:val="28"/>
        </w:rPr>
        <w:t xml:space="preserve"> </w:t>
      </w:r>
      <w:r w:rsidR="003210AB">
        <w:rPr>
          <w:szCs w:val="28"/>
        </w:rPr>
        <w:t>предприятии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и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техника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безопасности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на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рабочем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месте</w:t>
      </w:r>
      <w:r w:rsidR="00C06A30">
        <w:rPr>
          <w:szCs w:val="28"/>
        </w:rPr>
        <w:t xml:space="preserve"> </w:t>
      </w:r>
      <w:r w:rsidR="003210AB" w:rsidRPr="003E689E">
        <w:rPr>
          <w:szCs w:val="28"/>
        </w:rPr>
        <w:t>программиста.</w:t>
      </w:r>
      <w:bookmarkEnd w:id="1"/>
      <w:bookmarkEnd w:id="2"/>
    </w:p>
    <w:p w:rsidR="003210AB" w:rsidRPr="00E5137F" w:rsidRDefault="003210AB" w:rsidP="003210AB">
      <w:pPr>
        <w:pStyle w:val="NoSpacing"/>
        <w:suppressAutoHyphens/>
        <w:ind w:firstLine="709"/>
        <w:rPr>
          <w:sz w:val="28"/>
        </w:rPr>
      </w:pPr>
    </w:p>
    <w:p w:rsidR="003210AB" w:rsidRPr="003E689E" w:rsidRDefault="003210AB" w:rsidP="003210AB">
      <w:pPr>
        <w:suppressAutoHyphens/>
        <w:contextualSpacing/>
      </w:pPr>
      <w:r w:rsidRPr="003E689E">
        <w:t>Охрана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–</w:t>
      </w:r>
      <w:r w:rsidR="00C06A30">
        <w:t xml:space="preserve"> </w:t>
      </w:r>
      <w:r w:rsidRPr="003E689E">
        <w:t>система</w:t>
      </w:r>
      <w:r w:rsidR="00C06A30">
        <w:t xml:space="preserve"> </w:t>
      </w:r>
      <w:r w:rsidRPr="003E689E">
        <w:t>обеспечения</w:t>
      </w:r>
      <w:r w:rsidR="00C06A30">
        <w:t xml:space="preserve"> </w:t>
      </w:r>
      <w:r w:rsidRPr="003E689E">
        <w:t>безопасности</w:t>
      </w:r>
      <w:r w:rsidR="00C06A30">
        <w:t xml:space="preserve"> </w:t>
      </w:r>
      <w:r w:rsidRPr="003E689E">
        <w:t>жизни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здоровья</w:t>
      </w:r>
      <w:r w:rsidR="00C06A30">
        <w:t xml:space="preserve"> </w:t>
      </w:r>
      <w:r w:rsidRPr="003E689E">
        <w:t>работающих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процессе</w:t>
      </w:r>
      <w:r w:rsidR="00C06A30">
        <w:t xml:space="preserve"> </w:t>
      </w:r>
      <w:r w:rsidRPr="003E689E">
        <w:t>трудовой</w:t>
      </w:r>
      <w:r w:rsidR="00C06A30">
        <w:t xml:space="preserve"> </w:t>
      </w:r>
      <w:r w:rsidRPr="003E689E">
        <w:t>деятельности,</w:t>
      </w:r>
      <w:r w:rsidR="00C06A30">
        <w:t xml:space="preserve"> </w:t>
      </w:r>
      <w:r w:rsidRPr="003E689E">
        <w:t>включающая</w:t>
      </w:r>
      <w:r w:rsidR="00C06A30">
        <w:t xml:space="preserve"> </w:t>
      </w:r>
      <w:r w:rsidRPr="003E689E">
        <w:t>правовые,</w:t>
      </w:r>
      <w:r w:rsidR="00C06A30">
        <w:t xml:space="preserve"> </w:t>
      </w:r>
      <w:r w:rsidRPr="003E689E">
        <w:t>социально-экономические,</w:t>
      </w:r>
      <w:r w:rsidR="00C06A30">
        <w:t xml:space="preserve"> </w:t>
      </w:r>
      <w:r w:rsidRPr="003E689E">
        <w:t>организационные,</w:t>
      </w:r>
      <w:r w:rsidR="00C06A30">
        <w:t xml:space="preserve"> </w:t>
      </w:r>
      <w:r w:rsidRPr="003E689E">
        <w:t>технические,</w:t>
      </w:r>
      <w:r w:rsidR="00C06A30">
        <w:t xml:space="preserve"> </w:t>
      </w:r>
      <w:r w:rsidRPr="003E689E">
        <w:t>психофизиологические,</w:t>
      </w:r>
      <w:r w:rsidR="00C06A30">
        <w:t xml:space="preserve"> </w:t>
      </w:r>
      <w:r w:rsidRPr="003E689E">
        <w:t>санитарно-гигиенические,</w:t>
      </w:r>
      <w:r w:rsidR="00C06A30">
        <w:t xml:space="preserve"> </w:t>
      </w:r>
      <w:r w:rsidRPr="003E689E">
        <w:t>лечебно-профилактические,</w:t>
      </w:r>
      <w:r w:rsidR="00C06A30">
        <w:t xml:space="preserve"> </w:t>
      </w:r>
      <w:r w:rsidRPr="003E689E">
        <w:t>реабилитационные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иные</w:t>
      </w:r>
      <w:r w:rsidR="00C06A30">
        <w:t xml:space="preserve"> </w:t>
      </w:r>
      <w:r w:rsidRPr="003E689E">
        <w:t>мероприятия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средства</w:t>
      </w:r>
      <w:r w:rsidR="00C06A30">
        <w:t xml:space="preserve"> </w:t>
      </w:r>
      <w:r w:rsidRPr="003E689E">
        <w:t>[1].</w:t>
      </w:r>
      <w:r w:rsidR="00C06A30">
        <w:t xml:space="preserve"> </w:t>
      </w:r>
    </w:p>
    <w:p w:rsidR="003210AB" w:rsidRPr="003E689E" w:rsidRDefault="003210AB" w:rsidP="003210AB">
      <w:pPr>
        <w:suppressAutoHyphens/>
        <w:contextualSpacing/>
      </w:pPr>
      <w:r w:rsidRPr="003E689E">
        <w:t>Руководством</w:t>
      </w:r>
      <w:r w:rsidR="00C06A30">
        <w:t xml:space="preserve"> </w:t>
      </w:r>
      <w:r w:rsidRPr="003E689E">
        <w:t>завода</w:t>
      </w:r>
      <w:r w:rsidR="00C06A30">
        <w:t xml:space="preserve"> </w:t>
      </w:r>
      <w:r w:rsidRPr="003E689E">
        <w:t>уделяется</w:t>
      </w:r>
      <w:r w:rsidR="00C06A30">
        <w:t xml:space="preserve"> </w:t>
      </w:r>
      <w:r w:rsidRPr="003E689E">
        <w:t>большое</w:t>
      </w:r>
      <w:r w:rsidR="00C06A30">
        <w:t xml:space="preserve"> </w:t>
      </w:r>
      <w:r w:rsidRPr="003E689E">
        <w:t>внимание</w:t>
      </w:r>
      <w:r w:rsidR="00C06A30">
        <w:t xml:space="preserve"> </w:t>
      </w:r>
      <w:r w:rsidRPr="003E689E">
        <w:t>улучшению</w:t>
      </w:r>
      <w:r w:rsidR="00C06A30">
        <w:t xml:space="preserve"> </w:t>
      </w:r>
      <w:r w:rsidRPr="003E689E">
        <w:t>эргономики</w:t>
      </w:r>
      <w:r w:rsidR="00C06A30">
        <w:t xml:space="preserve"> </w:t>
      </w:r>
      <w:r w:rsidRPr="003E689E">
        <w:t>рабочих</w:t>
      </w:r>
      <w:r w:rsidR="00C06A30">
        <w:t xml:space="preserve"> </w:t>
      </w:r>
      <w:r w:rsidRPr="003E689E">
        <w:t>мест,</w:t>
      </w:r>
      <w:r w:rsidR="00C06A30">
        <w:t xml:space="preserve"> </w:t>
      </w:r>
      <w:r w:rsidRPr="003E689E">
        <w:t>обеспечению</w:t>
      </w:r>
      <w:r w:rsidR="00C06A30">
        <w:t xml:space="preserve"> </w:t>
      </w:r>
      <w:r w:rsidRPr="003E689E">
        <w:t>гигиены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совершенствованию</w:t>
      </w:r>
      <w:r w:rsidR="00C06A30">
        <w:t xml:space="preserve"> </w:t>
      </w:r>
      <w:r w:rsidRPr="003E689E">
        <w:t>организации</w:t>
      </w:r>
      <w:r w:rsidR="00C06A30">
        <w:t xml:space="preserve"> </w:t>
      </w:r>
      <w:r w:rsidRPr="003E689E">
        <w:t>труда,</w:t>
      </w:r>
      <w:r w:rsidR="00C06A30">
        <w:t xml:space="preserve"> </w:t>
      </w:r>
      <w:r w:rsidRPr="003E689E">
        <w:t>регламентации</w:t>
      </w:r>
      <w:r w:rsidR="00C06A30">
        <w:t xml:space="preserve"> </w:t>
      </w:r>
      <w:r w:rsidRPr="003E689E">
        <w:t>режимов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отдыха.</w:t>
      </w:r>
    </w:p>
    <w:p w:rsidR="003210AB" w:rsidRPr="003E689E" w:rsidRDefault="003210AB" w:rsidP="003210AB">
      <w:pPr>
        <w:suppressAutoHyphens/>
        <w:contextualSpacing/>
      </w:pPr>
      <w:r w:rsidRPr="003E689E">
        <w:t>Вся</w:t>
      </w:r>
      <w:r w:rsidR="00C06A30">
        <w:t xml:space="preserve"> </w:t>
      </w:r>
      <w:r w:rsidRPr="003E689E">
        <w:t>деятельность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области</w:t>
      </w:r>
      <w:r w:rsidR="00C06A30">
        <w:t xml:space="preserve"> </w:t>
      </w:r>
      <w:r w:rsidRPr="003E689E">
        <w:t>охраны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ИООО</w:t>
      </w:r>
      <w:r w:rsidR="00C06A30">
        <w:t xml:space="preserve"> </w:t>
      </w:r>
      <w:r w:rsidRPr="003E689E">
        <w:t>«</w:t>
      </w:r>
      <w:r w:rsidRPr="003E689E">
        <w:rPr>
          <w:i/>
        </w:rPr>
        <w:t>EPAM</w:t>
      </w:r>
      <w:r w:rsidR="00C06A30">
        <w:rPr>
          <w:i/>
        </w:rPr>
        <w:t xml:space="preserve"> </w:t>
      </w:r>
      <w:r w:rsidRPr="003E689E">
        <w:rPr>
          <w:i/>
        </w:rPr>
        <w:t>Systems</w:t>
      </w:r>
      <w:r w:rsidRPr="003E689E">
        <w:t>»</w:t>
      </w:r>
      <w:r w:rsidR="00C06A30">
        <w:t xml:space="preserve"> </w:t>
      </w:r>
      <w:r w:rsidRPr="003E689E">
        <w:t>регламентирована</w:t>
      </w:r>
      <w:r w:rsidR="00C06A30">
        <w:t xml:space="preserve"> </w:t>
      </w:r>
      <w:r w:rsidRPr="003E689E">
        <w:t>действующим</w:t>
      </w:r>
      <w:r w:rsidR="00C06A30">
        <w:t xml:space="preserve"> </w:t>
      </w:r>
      <w:r w:rsidRPr="003E689E">
        <w:t>законодательством</w:t>
      </w:r>
      <w:r w:rsidR="00C06A30">
        <w:t xml:space="preserve"> </w:t>
      </w:r>
      <w:r w:rsidRPr="003E689E">
        <w:t>Республики</w:t>
      </w:r>
      <w:r w:rsidR="00C06A30">
        <w:t xml:space="preserve"> </w:t>
      </w:r>
      <w:r w:rsidRPr="003E689E">
        <w:t>Беларусь,</w:t>
      </w:r>
      <w:r w:rsidR="00C06A30">
        <w:t xml:space="preserve"> </w:t>
      </w:r>
      <w:r w:rsidRPr="003E689E">
        <w:t>санитарными</w:t>
      </w:r>
      <w:r w:rsidR="00C06A30">
        <w:t xml:space="preserve"> </w:t>
      </w:r>
      <w:r w:rsidRPr="003E689E">
        <w:t>нормами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правилами,</w:t>
      </w:r>
      <w:r w:rsidR="00C06A30">
        <w:t xml:space="preserve"> </w:t>
      </w:r>
      <w:r w:rsidRPr="003E689E">
        <w:t>гигиеническими</w:t>
      </w:r>
      <w:r w:rsidR="00C06A30">
        <w:t xml:space="preserve"> </w:t>
      </w:r>
      <w:r w:rsidRPr="003E689E">
        <w:t>нормативами,</w:t>
      </w:r>
      <w:r w:rsidR="00C06A30">
        <w:t xml:space="preserve"> </w:t>
      </w:r>
      <w:r w:rsidRPr="003E689E">
        <w:t>предписаниями</w:t>
      </w:r>
      <w:r w:rsidR="00C06A30">
        <w:t xml:space="preserve"> </w:t>
      </w:r>
      <w:r w:rsidRPr="003E689E">
        <w:t>надзорных</w:t>
      </w:r>
      <w:r w:rsidR="00C06A30">
        <w:t xml:space="preserve"> </w:t>
      </w:r>
      <w:r w:rsidRPr="003E689E">
        <w:t>органов.</w:t>
      </w:r>
    </w:p>
    <w:p w:rsidR="003210AB" w:rsidRPr="003E689E" w:rsidRDefault="003210AB" w:rsidP="003210AB">
      <w:pPr>
        <w:suppressAutoHyphens/>
      </w:pPr>
      <w:r w:rsidRPr="003E689E">
        <w:t>К</w:t>
      </w:r>
      <w:r w:rsidR="00C06A30">
        <w:t xml:space="preserve"> </w:t>
      </w:r>
      <w:r w:rsidRPr="003E689E">
        <w:t>комплексу</w:t>
      </w:r>
      <w:r w:rsidR="00C06A30">
        <w:t xml:space="preserve"> </w:t>
      </w:r>
      <w:r w:rsidRPr="003E689E">
        <w:t>мероприятий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области</w:t>
      </w:r>
      <w:r w:rsidR="00C06A30">
        <w:t xml:space="preserve"> </w:t>
      </w:r>
      <w:r w:rsidRPr="003E689E">
        <w:t>охраны</w:t>
      </w:r>
      <w:r w:rsidR="00C06A30">
        <w:t xml:space="preserve"> </w:t>
      </w:r>
      <w:r w:rsidRPr="003E689E">
        <w:t>труда,</w:t>
      </w:r>
      <w:r w:rsidR="00C06A30">
        <w:t xml:space="preserve"> </w:t>
      </w:r>
      <w:r w:rsidRPr="003E689E">
        <w:t>осуществляемых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ИООО</w:t>
      </w:r>
      <w:r w:rsidR="00C06A30">
        <w:t xml:space="preserve"> </w:t>
      </w:r>
      <w:r w:rsidRPr="003E689E">
        <w:t>«</w:t>
      </w:r>
      <w:r w:rsidRPr="003E689E">
        <w:rPr>
          <w:i/>
        </w:rPr>
        <w:t>EPAM</w:t>
      </w:r>
      <w:r w:rsidR="00C06A30">
        <w:rPr>
          <w:i/>
        </w:rPr>
        <w:t xml:space="preserve"> </w:t>
      </w:r>
      <w:r w:rsidRPr="003E689E">
        <w:rPr>
          <w:i/>
        </w:rPr>
        <w:t>Systems</w:t>
      </w:r>
      <w:r w:rsidRPr="003E689E">
        <w:t>»</w:t>
      </w:r>
      <w:r w:rsidR="00C06A30">
        <w:t xml:space="preserve"> </w:t>
      </w:r>
      <w:r w:rsidRPr="003E689E">
        <w:t>относятся:</w:t>
      </w:r>
    </w:p>
    <w:p w:rsidR="003210AB" w:rsidRPr="003E689E" w:rsidRDefault="003210AB" w:rsidP="000338D2">
      <w:pPr>
        <w:pStyle w:val="ListParagraph"/>
        <w:numPr>
          <w:ilvl w:val="0"/>
          <w:numId w:val="24"/>
        </w:numPr>
        <w:tabs>
          <w:tab w:val="left" w:pos="1134"/>
        </w:tabs>
        <w:suppressAutoHyphens/>
        <w:ind w:left="0" w:firstLine="709"/>
      </w:pPr>
      <w:r w:rsidRPr="003E689E">
        <w:t>проведение</w:t>
      </w:r>
      <w:r w:rsidR="00C06A30">
        <w:t xml:space="preserve"> </w:t>
      </w:r>
      <w:r w:rsidRPr="003E689E">
        <w:t>производственного</w:t>
      </w:r>
      <w:r w:rsidR="00C06A30">
        <w:t xml:space="preserve"> </w:t>
      </w:r>
      <w:r w:rsidRPr="003E689E">
        <w:t>лабораторного</w:t>
      </w:r>
      <w:r w:rsidR="00C06A30">
        <w:t xml:space="preserve"> </w:t>
      </w:r>
      <w:r w:rsidRPr="003E689E">
        <w:t>контроля</w:t>
      </w:r>
      <w:r w:rsidR="00C06A30">
        <w:t xml:space="preserve"> </w:t>
      </w:r>
      <w:r w:rsidRPr="003E689E">
        <w:t>за</w:t>
      </w:r>
      <w:r w:rsidR="00C06A30">
        <w:t xml:space="preserve"> </w:t>
      </w:r>
      <w:r w:rsidRPr="003E689E">
        <w:t>условиями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рабочих</w:t>
      </w:r>
      <w:r w:rsidR="00C06A30">
        <w:t xml:space="preserve"> </w:t>
      </w:r>
      <w:r w:rsidRPr="003E689E">
        <w:t>местах;</w:t>
      </w:r>
    </w:p>
    <w:p w:rsidR="003210AB" w:rsidRPr="003E689E" w:rsidRDefault="003210AB" w:rsidP="000338D2">
      <w:pPr>
        <w:pStyle w:val="ListParagraph"/>
        <w:numPr>
          <w:ilvl w:val="0"/>
          <w:numId w:val="24"/>
        </w:numPr>
        <w:tabs>
          <w:tab w:val="left" w:pos="1134"/>
        </w:tabs>
        <w:suppressAutoHyphens/>
        <w:ind w:left="0" w:firstLine="709"/>
      </w:pPr>
      <w:r w:rsidRPr="003E689E">
        <w:t>разработка</w:t>
      </w:r>
      <w:r w:rsidR="00C06A30">
        <w:t xml:space="preserve"> </w:t>
      </w:r>
      <w:r w:rsidRPr="003E689E">
        <w:t>инструкций</w:t>
      </w:r>
      <w:r w:rsidR="00C06A30">
        <w:t xml:space="preserve"> </w:t>
      </w:r>
      <w:r w:rsidRPr="003E689E">
        <w:t>по</w:t>
      </w:r>
      <w:r w:rsidR="00C06A30">
        <w:t xml:space="preserve"> </w:t>
      </w:r>
      <w:r w:rsidRPr="003E689E">
        <w:t>охране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ознакомление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ними</w:t>
      </w:r>
      <w:r w:rsidR="00C06A30">
        <w:t xml:space="preserve"> </w:t>
      </w:r>
      <w:r w:rsidRPr="003E689E">
        <w:t>персонала;</w:t>
      </w:r>
    </w:p>
    <w:p w:rsidR="003210AB" w:rsidRPr="003E689E" w:rsidRDefault="003210AB" w:rsidP="000338D2">
      <w:pPr>
        <w:pStyle w:val="ListParagraph"/>
        <w:numPr>
          <w:ilvl w:val="0"/>
          <w:numId w:val="24"/>
        </w:numPr>
        <w:tabs>
          <w:tab w:val="left" w:pos="1134"/>
        </w:tabs>
        <w:suppressAutoHyphens/>
        <w:ind w:left="0" w:firstLine="709"/>
      </w:pPr>
      <w:r w:rsidRPr="003E689E">
        <w:t>модернизация</w:t>
      </w:r>
      <w:r w:rsidR="00C06A30">
        <w:t xml:space="preserve"> </w:t>
      </w:r>
      <w:r w:rsidRPr="003E689E">
        <w:t>рабочих</w:t>
      </w:r>
      <w:r w:rsidR="00C06A30">
        <w:t xml:space="preserve"> </w:t>
      </w:r>
      <w:r w:rsidRPr="003E689E">
        <w:t>мест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технологического</w:t>
      </w:r>
      <w:r w:rsidR="00C06A30">
        <w:t xml:space="preserve"> </w:t>
      </w:r>
      <w:r w:rsidRPr="003E689E">
        <w:t>оборудования;</w:t>
      </w:r>
    </w:p>
    <w:p w:rsidR="003210AB" w:rsidRPr="003E689E" w:rsidRDefault="003210AB" w:rsidP="000338D2">
      <w:pPr>
        <w:pStyle w:val="ListParagraph"/>
        <w:numPr>
          <w:ilvl w:val="0"/>
          <w:numId w:val="24"/>
        </w:numPr>
        <w:tabs>
          <w:tab w:val="left" w:pos="1134"/>
        </w:tabs>
        <w:suppressAutoHyphens/>
        <w:ind w:left="0" w:firstLine="709"/>
      </w:pPr>
      <w:r w:rsidRPr="003E689E">
        <w:t>создание</w:t>
      </w:r>
      <w:r w:rsidR="00C06A30">
        <w:t xml:space="preserve"> </w:t>
      </w:r>
      <w:r w:rsidRPr="003E689E">
        <w:t>безопасных</w:t>
      </w:r>
      <w:r w:rsidR="00C06A30">
        <w:t xml:space="preserve"> </w:t>
      </w:r>
      <w:r w:rsidRPr="003E689E">
        <w:t>условий</w:t>
      </w:r>
      <w:r w:rsidR="00C06A30">
        <w:t xml:space="preserve"> </w:t>
      </w:r>
      <w:r w:rsidRPr="003E689E">
        <w:t>труда.</w:t>
      </w:r>
    </w:p>
    <w:p w:rsidR="003210AB" w:rsidRPr="003E689E" w:rsidRDefault="003210AB" w:rsidP="003210AB">
      <w:pPr>
        <w:suppressAutoHyphens/>
      </w:pPr>
      <w:r w:rsidRPr="003E689E">
        <w:t>Важным</w:t>
      </w:r>
      <w:r w:rsidR="00C06A30">
        <w:t xml:space="preserve"> </w:t>
      </w:r>
      <w:r w:rsidRPr="003E689E">
        <w:t>фактором</w:t>
      </w:r>
      <w:r w:rsidR="00C06A30">
        <w:t xml:space="preserve"> </w:t>
      </w:r>
      <w:r w:rsidRPr="003E689E">
        <w:t>создания</w:t>
      </w:r>
      <w:r w:rsidR="00C06A30">
        <w:t xml:space="preserve"> </w:t>
      </w:r>
      <w:r w:rsidRPr="003E689E">
        <w:t>безопасных</w:t>
      </w:r>
      <w:r w:rsidR="00C06A30">
        <w:t xml:space="preserve"> </w:t>
      </w:r>
      <w:r w:rsidRPr="003E689E">
        <w:t>условий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является</w:t>
      </w:r>
      <w:r w:rsidR="00C06A30">
        <w:t xml:space="preserve"> </w:t>
      </w:r>
      <w:r w:rsidRPr="003E689E">
        <w:t>оптимизация</w:t>
      </w:r>
      <w:r w:rsidR="00C06A30">
        <w:t xml:space="preserve"> </w:t>
      </w:r>
      <w:r w:rsidRPr="003E689E">
        <w:t>организации</w:t>
      </w:r>
      <w:r w:rsidR="00C06A30">
        <w:t xml:space="preserve"> </w:t>
      </w:r>
      <w:r w:rsidRPr="003E689E">
        <w:t>рабочих</w:t>
      </w:r>
      <w:r w:rsidR="00C06A30">
        <w:t xml:space="preserve"> </w:t>
      </w:r>
      <w:r w:rsidRPr="003E689E">
        <w:t>мест.</w:t>
      </w:r>
      <w:r w:rsidR="00C06A30">
        <w:t xml:space="preserve"> </w:t>
      </w:r>
      <w:r w:rsidRPr="003E689E">
        <w:t>Рабочее</w:t>
      </w:r>
      <w:r w:rsidR="00C06A30">
        <w:t xml:space="preserve"> </w:t>
      </w:r>
      <w:r w:rsidRPr="003E689E">
        <w:t>место,</w:t>
      </w:r>
      <w:r w:rsidR="00C06A30">
        <w:t xml:space="preserve"> </w:t>
      </w:r>
      <w:r w:rsidRPr="003E689E">
        <w:t>хорошо</w:t>
      </w:r>
      <w:r w:rsidR="00C06A30">
        <w:t xml:space="preserve"> </w:t>
      </w:r>
      <w:r w:rsidRPr="003E689E">
        <w:t>приспособленное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трудовой</w:t>
      </w:r>
      <w:r w:rsidR="00C06A30">
        <w:t xml:space="preserve"> </w:t>
      </w:r>
      <w:r w:rsidRPr="003E689E">
        <w:t>деятельности</w:t>
      </w:r>
      <w:r w:rsidR="00C06A30">
        <w:t xml:space="preserve"> </w:t>
      </w:r>
      <w:r w:rsidRPr="003E689E">
        <w:t>инженера,</w:t>
      </w:r>
      <w:r w:rsidR="00C06A30">
        <w:t xml:space="preserve"> </w:t>
      </w:r>
      <w:r w:rsidRPr="003E689E">
        <w:t>правильно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целесообразно</w:t>
      </w:r>
      <w:r w:rsidR="00C06A30">
        <w:t xml:space="preserve"> </w:t>
      </w:r>
      <w:r w:rsidRPr="003E689E">
        <w:t>организованное,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отношении</w:t>
      </w:r>
      <w:r w:rsidR="00C06A30">
        <w:t xml:space="preserve"> </w:t>
      </w:r>
      <w:r w:rsidRPr="003E689E">
        <w:t>пространства,</w:t>
      </w:r>
      <w:r w:rsidR="00C06A30">
        <w:t xml:space="preserve"> </w:t>
      </w:r>
      <w:r w:rsidRPr="003E689E">
        <w:t>формы,</w:t>
      </w:r>
      <w:r w:rsidR="00C06A30">
        <w:t xml:space="preserve"> </w:t>
      </w:r>
      <w:r w:rsidRPr="003E689E">
        <w:t>размера</w:t>
      </w:r>
      <w:r w:rsidR="00C06A30">
        <w:t xml:space="preserve"> </w:t>
      </w:r>
      <w:r w:rsidRPr="003E689E">
        <w:t>обеспечивает</w:t>
      </w:r>
      <w:r w:rsidR="00C06A30">
        <w:t xml:space="preserve"> </w:t>
      </w:r>
      <w:r w:rsidRPr="003E689E">
        <w:t>ему</w:t>
      </w:r>
      <w:r w:rsidR="00C06A30">
        <w:t xml:space="preserve"> </w:t>
      </w:r>
      <w:r w:rsidRPr="003E689E">
        <w:t>удобное</w:t>
      </w:r>
      <w:r w:rsidR="00C06A30">
        <w:t xml:space="preserve"> </w:t>
      </w:r>
      <w:r w:rsidRPr="003E689E">
        <w:t>положение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работе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высокую</w:t>
      </w:r>
      <w:r w:rsidR="00C06A30">
        <w:t xml:space="preserve"> </w:t>
      </w:r>
      <w:r w:rsidRPr="003E689E">
        <w:t>производительность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наименьшем</w:t>
      </w:r>
      <w:r w:rsidR="00C06A30">
        <w:t xml:space="preserve"> </w:t>
      </w:r>
      <w:r w:rsidRPr="003E689E">
        <w:t>физическом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психическом</w:t>
      </w:r>
      <w:r w:rsidR="00C06A30">
        <w:t xml:space="preserve"> </w:t>
      </w:r>
      <w:r w:rsidRPr="003E689E">
        <w:t>напряжении.</w:t>
      </w:r>
      <w:r w:rsidR="00C06A30">
        <w:t xml:space="preserve"> </w:t>
      </w:r>
    </w:p>
    <w:p w:rsidR="003210AB" w:rsidRPr="003E689E" w:rsidRDefault="003210AB" w:rsidP="003210AB">
      <w:pPr>
        <w:suppressAutoHyphens/>
      </w:pPr>
      <w:r w:rsidRPr="003E689E">
        <w:t>При</w:t>
      </w:r>
      <w:r w:rsidR="00C06A30">
        <w:t xml:space="preserve"> </w:t>
      </w:r>
      <w:r w:rsidRPr="003E689E">
        <w:t>правильной</w:t>
      </w:r>
      <w:r w:rsidR="00C06A30">
        <w:t xml:space="preserve"> </w:t>
      </w:r>
      <w:r w:rsidRPr="003E689E">
        <w:t>организации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места</w:t>
      </w:r>
      <w:r w:rsidR="00C06A30">
        <w:t xml:space="preserve"> </w:t>
      </w:r>
      <w:r w:rsidRPr="003E689E">
        <w:t>производительность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инженера</w:t>
      </w:r>
      <w:r w:rsidR="00C06A30">
        <w:t xml:space="preserve"> </w:t>
      </w:r>
      <w:r w:rsidRPr="003E689E">
        <w:t>возрастает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8</w:t>
      </w:r>
      <w:r w:rsidR="00C06A30">
        <w:t xml:space="preserve"> </w:t>
      </w:r>
      <w:r w:rsidRPr="003E689E">
        <w:t>до</w:t>
      </w:r>
      <w:r w:rsidR="00C06A30">
        <w:t xml:space="preserve"> </w:t>
      </w:r>
      <w:r w:rsidRPr="003E689E">
        <w:t>20</w:t>
      </w:r>
      <w:r w:rsidR="00C06A30">
        <w:t xml:space="preserve"> </w:t>
      </w:r>
      <w:r w:rsidRPr="003E689E">
        <w:t>процентов.</w:t>
      </w:r>
    </w:p>
    <w:p w:rsidR="003210AB" w:rsidRPr="003E689E" w:rsidRDefault="003210AB" w:rsidP="003210AB">
      <w:pPr>
        <w:suppressAutoHyphens/>
      </w:pPr>
      <w:r w:rsidRPr="003E689E">
        <w:t>Основным</w:t>
      </w:r>
      <w:r w:rsidR="00C06A30">
        <w:t xml:space="preserve"> </w:t>
      </w:r>
      <w:r w:rsidRPr="003E689E">
        <w:t>рабочим</w:t>
      </w:r>
      <w:r w:rsidR="00C06A30">
        <w:t xml:space="preserve"> </w:t>
      </w:r>
      <w:r w:rsidRPr="003E689E">
        <w:t>местом</w:t>
      </w:r>
      <w:r w:rsidR="00C06A30">
        <w:t xml:space="preserve"> </w:t>
      </w:r>
      <w:r w:rsidRPr="003E689E">
        <w:t>инженера-программиста</w:t>
      </w:r>
      <w:r w:rsidR="00C06A30">
        <w:t xml:space="preserve"> </w:t>
      </w:r>
      <w:r w:rsidRPr="003E689E">
        <w:t>является</w:t>
      </w:r>
      <w:r w:rsidR="00C06A30">
        <w:t xml:space="preserve"> </w:t>
      </w:r>
      <w:r w:rsidRPr="003E689E">
        <w:t>стол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машинописных</w:t>
      </w:r>
      <w:r w:rsidR="00C06A30">
        <w:t xml:space="preserve"> </w:t>
      </w:r>
      <w:r w:rsidRPr="003E689E">
        <w:t>работ.</w:t>
      </w:r>
      <w:r w:rsidR="00C06A30">
        <w:t xml:space="preserve"> </w:t>
      </w:r>
      <w:r w:rsidRPr="003E689E">
        <w:t>Основная</w:t>
      </w:r>
      <w:r w:rsidR="00C06A30">
        <w:t xml:space="preserve"> </w:t>
      </w:r>
      <w:r w:rsidRPr="003E689E">
        <w:t>поза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выполнении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–</w:t>
      </w:r>
      <w:r w:rsidR="00C06A30">
        <w:t xml:space="preserve"> </w:t>
      </w:r>
      <w:r w:rsidRPr="003E689E">
        <w:t>вынужденная,</w:t>
      </w:r>
      <w:r w:rsidR="00C06A30">
        <w:t xml:space="preserve"> </w:t>
      </w:r>
      <w:r w:rsidRPr="003E689E">
        <w:t>сидячая.</w:t>
      </w:r>
    </w:p>
    <w:p w:rsidR="003210AB" w:rsidRPr="003E689E" w:rsidRDefault="003210AB" w:rsidP="003210AB">
      <w:pPr>
        <w:suppressAutoHyphens/>
      </w:pPr>
      <w:r w:rsidRPr="003E689E">
        <w:t>Рабочее</w:t>
      </w:r>
      <w:r w:rsidR="00C06A30">
        <w:t xml:space="preserve"> </w:t>
      </w:r>
      <w:r w:rsidRPr="003E689E">
        <w:t>место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работ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положении</w:t>
      </w:r>
      <w:r w:rsidR="00C06A30">
        <w:t xml:space="preserve"> </w:t>
      </w:r>
      <w:r w:rsidRPr="003E689E">
        <w:t>сидя</w:t>
      </w:r>
      <w:r w:rsidR="00C06A30">
        <w:t xml:space="preserve"> </w:t>
      </w:r>
      <w:r w:rsidRPr="003E689E">
        <w:t>организуется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соответствии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ГОСТ</w:t>
      </w:r>
      <w:r w:rsidR="00C06A30">
        <w:t xml:space="preserve"> </w:t>
      </w:r>
      <w:r w:rsidRPr="003E689E">
        <w:t>12.2.032-78</w:t>
      </w:r>
      <w:r w:rsidR="00C06A30">
        <w:t xml:space="preserve"> </w:t>
      </w:r>
      <w:r w:rsidRPr="003E689E">
        <w:t>«Система</w:t>
      </w:r>
      <w:r w:rsidR="00C06A30">
        <w:t xml:space="preserve"> </w:t>
      </w:r>
      <w:r w:rsidRPr="003E689E">
        <w:t>стандартов</w:t>
      </w:r>
      <w:r w:rsidR="00C06A30">
        <w:t xml:space="preserve"> </w:t>
      </w:r>
      <w:r w:rsidRPr="003E689E">
        <w:t>безопасности</w:t>
      </w:r>
      <w:r w:rsidR="00C06A30">
        <w:t xml:space="preserve"> </w:t>
      </w:r>
      <w:r w:rsidRPr="003E689E">
        <w:t>труда.</w:t>
      </w:r>
      <w:r w:rsidR="00C06A30">
        <w:t xml:space="preserve"> </w:t>
      </w:r>
      <w:r w:rsidRPr="003E689E">
        <w:lastRenderedPageBreak/>
        <w:t>Рабочее</w:t>
      </w:r>
      <w:r w:rsidR="00C06A30">
        <w:t xml:space="preserve"> </w:t>
      </w:r>
      <w:r w:rsidRPr="003E689E">
        <w:t>место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выполнении</w:t>
      </w:r>
      <w:r w:rsidR="00C06A30">
        <w:t xml:space="preserve"> </w:t>
      </w:r>
      <w:r w:rsidRPr="003E689E">
        <w:t>работ</w:t>
      </w:r>
      <w:r w:rsidR="00C06A30">
        <w:t xml:space="preserve"> </w:t>
      </w:r>
      <w:r w:rsidRPr="003E689E">
        <w:t>сидя.</w:t>
      </w:r>
      <w:r w:rsidR="00C06A30">
        <w:t xml:space="preserve"> </w:t>
      </w:r>
      <w:r w:rsidRPr="003E689E">
        <w:t>Общие</w:t>
      </w:r>
      <w:r w:rsidR="00C06A30">
        <w:t xml:space="preserve"> </w:t>
      </w:r>
      <w:r w:rsidRPr="003E689E">
        <w:t>эргономические</w:t>
      </w:r>
      <w:r w:rsidR="00C06A30">
        <w:t xml:space="preserve"> </w:t>
      </w:r>
      <w:r w:rsidRPr="003E689E">
        <w:t>требования»</w:t>
      </w:r>
      <w:r w:rsidR="00C06A30">
        <w:t xml:space="preserve"> </w:t>
      </w:r>
      <w:r w:rsidRPr="003E689E">
        <w:t>[2].</w:t>
      </w:r>
    </w:p>
    <w:p w:rsidR="003210AB" w:rsidRPr="003E689E" w:rsidRDefault="003210AB" w:rsidP="003210AB">
      <w:pPr>
        <w:suppressAutoHyphens/>
      </w:pPr>
      <w:r w:rsidRPr="003E689E">
        <w:t>Требования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организации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использовании</w:t>
      </w:r>
      <w:r w:rsidR="00C06A30">
        <w:t xml:space="preserve"> </w:t>
      </w:r>
      <w:r w:rsidRPr="003E689E">
        <w:t>персонального</w:t>
      </w:r>
      <w:r w:rsidR="00C06A30">
        <w:t xml:space="preserve"> </w:t>
      </w:r>
      <w:r w:rsidRPr="003E689E">
        <w:t>компьютера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организационных</w:t>
      </w:r>
      <w:r w:rsidR="00C06A30">
        <w:t xml:space="preserve"> </w:t>
      </w:r>
      <w:r w:rsidRPr="003E689E">
        <w:t>средств</w:t>
      </w:r>
      <w:r w:rsidR="00C06A30">
        <w:t xml:space="preserve"> </w:t>
      </w:r>
      <w:r w:rsidRPr="003E689E">
        <w:t>определяются</w:t>
      </w:r>
      <w:r w:rsidR="00C06A30">
        <w:t xml:space="preserve"> </w:t>
      </w:r>
      <w:r w:rsidRPr="003E689E">
        <w:t>СанПиН</w:t>
      </w:r>
      <w:r w:rsidR="00C06A30">
        <w:t xml:space="preserve"> </w:t>
      </w:r>
      <w:r w:rsidRPr="003E689E">
        <w:t>9-131</w:t>
      </w:r>
      <w:r w:rsidR="00C06A30">
        <w:t xml:space="preserve"> </w:t>
      </w:r>
      <w:r w:rsidRPr="003E689E">
        <w:t>РБ</w:t>
      </w:r>
      <w:r w:rsidR="00C06A30">
        <w:t xml:space="preserve"> </w:t>
      </w:r>
      <w:r w:rsidRPr="003E689E">
        <w:t>2000</w:t>
      </w:r>
      <w:r w:rsidR="00C06A30">
        <w:t xml:space="preserve"> </w:t>
      </w:r>
      <w:r w:rsidRPr="003E689E">
        <w:t>«Гигиенические</w:t>
      </w:r>
      <w:r w:rsidR="00C06A30">
        <w:t xml:space="preserve"> </w:t>
      </w:r>
      <w:r w:rsidRPr="003E689E">
        <w:t>требования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видеодисплейным</w:t>
      </w:r>
      <w:r w:rsidR="00C06A30">
        <w:t xml:space="preserve"> </w:t>
      </w:r>
      <w:r w:rsidRPr="003E689E">
        <w:t>терминалам,</w:t>
      </w:r>
      <w:r w:rsidR="00C06A30">
        <w:t xml:space="preserve"> </w:t>
      </w:r>
      <w:r w:rsidRPr="003E689E">
        <w:t>электронно-вычислительным</w:t>
      </w:r>
      <w:r w:rsidR="00C06A30">
        <w:t xml:space="preserve"> </w:t>
      </w:r>
      <w:r w:rsidRPr="003E689E">
        <w:t>машинам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организации</w:t>
      </w:r>
      <w:r w:rsidR="00C06A30">
        <w:t xml:space="preserve"> </w:t>
      </w:r>
      <w:r w:rsidRPr="003E689E">
        <w:t>работы».</w:t>
      </w:r>
    </w:p>
    <w:p w:rsidR="003210AB" w:rsidRPr="003E689E" w:rsidRDefault="003210AB" w:rsidP="003210AB">
      <w:pPr>
        <w:suppressAutoHyphens/>
      </w:pPr>
      <w:r w:rsidRPr="003E689E">
        <w:t>Согласно</w:t>
      </w:r>
      <w:r w:rsidR="00C06A30">
        <w:t xml:space="preserve"> </w:t>
      </w:r>
      <w:r w:rsidRPr="003E689E">
        <w:t>ГОСТ</w:t>
      </w:r>
      <w:r w:rsidR="00C06A30">
        <w:t xml:space="preserve"> </w:t>
      </w:r>
      <w:r w:rsidRPr="003E689E">
        <w:t>12.2.032-78</w:t>
      </w:r>
      <w:r w:rsidR="00C06A30">
        <w:t xml:space="preserve"> </w:t>
      </w:r>
      <w:r w:rsidRPr="003E689E">
        <w:t>конструкция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места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взаимное</w:t>
      </w:r>
      <w:r w:rsidR="00C06A30">
        <w:t xml:space="preserve"> </w:t>
      </w:r>
      <w:r w:rsidRPr="003E689E">
        <w:t>расположение</w:t>
      </w:r>
      <w:r w:rsidR="00C06A30">
        <w:t xml:space="preserve"> </w:t>
      </w:r>
      <w:r w:rsidRPr="003E689E">
        <w:t>всех</w:t>
      </w:r>
      <w:r w:rsidR="00C06A30">
        <w:t xml:space="preserve"> </w:t>
      </w:r>
      <w:r w:rsidRPr="003E689E">
        <w:t>его</w:t>
      </w:r>
      <w:r w:rsidR="00C06A30">
        <w:t xml:space="preserve"> </w:t>
      </w:r>
      <w:r w:rsidRPr="003E689E">
        <w:t>элементов</w:t>
      </w:r>
      <w:r w:rsidR="00C06A30">
        <w:t xml:space="preserve"> </w:t>
      </w:r>
      <w:r w:rsidRPr="003E689E">
        <w:t>должно</w:t>
      </w:r>
      <w:r w:rsidR="00C06A30">
        <w:t xml:space="preserve"> </w:t>
      </w:r>
      <w:r w:rsidRPr="003E689E">
        <w:t>соответствовать</w:t>
      </w:r>
      <w:r w:rsidR="00C06A30">
        <w:t xml:space="preserve"> </w:t>
      </w:r>
      <w:r w:rsidRPr="003E689E">
        <w:t>антропометрическим,</w:t>
      </w:r>
      <w:r w:rsidR="00C06A30">
        <w:t xml:space="preserve"> </w:t>
      </w:r>
      <w:r w:rsidRPr="003E689E">
        <w:t>физическим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психологическим</w:t>
      </w:r>
      <w:r w:rsidR="00C06A30">
        <w:t xml:space="preserve"> </w:t>
      </w:r>
      <w:r w:rsidRPr="003E689E">
        <w:t>требованиям.</w:t>
      </w:r>
      <w:r w:rsidR="00C06A30">
        <w:t xml:space="preserve"> </w:t>
      </w:r>
      <w:r w:rsidRPr="003E689E">
        <w:t>Большое</w:t>
      </w:r>
      <w:r w:rsidR="00C06A30">
        <w:t xml:space="preserve"> </w:t>
      </w:r>
      <w:r w:rsidRPr="003E689E">
        <w:t>значение</w:t>
      </w:r>
      <w:r w:rsidR="00C06A30">
        <w:t xml:space="preserve"> </w:t>
      </w:r>
      <w:r w:rsidRPr="003E689E">
        <w:t>имеет</w:t>
      </w:r>
      <w:r w:rsidR="00C06A30">
        <w:t xml:space="preserve"> </w:t>
      </w:r>
      <w:r w:rsidRPr="003E689E">
        <w:t>также</w:t>
      </w:r>
      <w:r w:rsidR="00C06A30">
        <w:t xml:space="preserve"> </w:t>
      </w:r>
      <w:r w:rsidRPr="003E689E">
        <w:t>характер</w:t>
      </w:r>
      <w:r w:rsidR="00C06A30">
        <w:t xml:space="preserve"> </w:t>
      </w:r>
      <w:r w:rsidRPr="003E689E">
        <w:t>работы.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частности,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организации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места</w:t>
      </w:r>
      <w:r w:rsidR="00C06A30">
        <w:t xml:space="preserve"> </w:t>
      </w:r>
      <w:r w:rsidRPr="003E689E">
        <w:t>программиста</w:t>
      </w:r>
      <w:r w:rsidR="00C06A30">
        <w:t xml:space="preserve"> </w:t>
      </w:r>
      <w:r w:rsidRPr="003E689E">
        <w:t>должны</w:t>
      </w:r>
      <w:r w:rsidR="00C06A30">
        <w:t xml:space="preserve"> </w:t>
      </w:r>
      <w:r w:rsidRPr="003E689E">
        <w:t>быть</w:t>
      </w:r>
      <w:r w:rsidR="00C06A30">
        <w:t xml:space="preserve"> </w:t>
      </w:r>
      <w:r w:rsidRPr="003E689E">
        <w:t>соблюдены</w:t>
      </w:r>
      <w:r w:rsidR="00C06A30">
        <w:t xml:space="preserve"> </w:t>
      </w:r>
      <w:r w:rsidRPr="003E689E">
        <w:t>следующие</w:t>
      </w:r>
      <w:r w:rsidR="00C06A30">
        <w:t xml:space="preserve"> </w:t>
      </w:r>
      <w:r w:rsidRPr="003E689E">
        <w:t>основные</w:t>
      </w:r>
      <w:r w:rsidR="00C06A30">
        <w:t xml:space="preserve"> </w:t>
      </w:r>
      <w:r w:rsidRPr="003E689E">
        <w:t>условия:</w:t>
      </w:r>
      <w:r w:rsidR="00C06A30">
        <w:t xml:space="preserve"> </w:t>
      </w:r>
    </w:p>
    <w:p w:rsidR="003210AB" w:rsidRPr="00972166" w:rsidRDefault="003210AB" w:rsidP="003210AB">
      <w:pPr>
        <w:pStyle w:val="ListParagraph"/>
        <w:numPr>
          <w:ilvl w:val="0"/>
          <w:numId w:val="10"/>
        </w:numPr>
        <w:tabs>
          <w:tab w:val="left" w:pos="851"/>
          <w:tab w:val="left" w:pos="1134"/>
        </w:tabs>
        <w:suppressAutoHyphens/>
        <w:ind w:left="0" w:firstLine="709"/>
      </w:pPr>
      <w:r w:rsidRPr="00972166">
        <w:t>оптимальное</w:t>
      </w:r>
      <w:r w:rsidR="00C06A30">
        <w:t xml:space="preserve"> </w:t>
      </w:r>
      <w:r w:rsidRPr="00972166">
        <w:t>размещение</w:t>
      </w:r>
      <w:r w:rsidR="00C06A30">
        <w:t xml:space="preserve"> </w:t>
      </w:r>
      <w:r w:rsidRPr="00972166">
        <w:t>оборудования,</w:t>
      </w:r>
      <w:r w:rsidR="00C06A30">
        <w:t xml:space="preserve"> </w:t>
      </w:r>
      <w:r w:rsidRPr="00972166">
        <w:t>входящего</w:t>
      </w:r>
      <w:r w:rsidR="00C06A30">
        <w:t xml:space="preserve"> </w:t>
      </w:r>
      <w:r w:rsidRPr="00972166">
        <w:t>в</w:t>
      </w:r>
      <w:r w:rsidR="00C06A30">
        <w:t xml:space="preserve"> </w:t>
      </w:r>
      <w:r w:rsidRPr="00972166">
        <w:t>состав</w:t>
      </w:r>
      <w:r w:rsidR="00C06A30">
        <w:t xml:space="preserve"> </w:t>
      </w:r>
      <w:r w:rsidRPr="00972166">
        <w:t>рабочего</w:t>
      </w:r>
      <w:r w:rsidR="00C06A30">
        <w:t xml:space="preserve"> </w:t>
      </w:r>
      <w:r w:rsidRPr="00972166">
        <w:t>места;</w:t>
      </w:r>
      <w:r w:rsidR="00C06A30">
        <w:t xml:space="preserve"> </w:t>
      </w:r>
    </w:p>
    <w:p w:rsidR="003210AB" w:rsidRPr="00972166" w:rsidRDefault="003210AB" w:rsidP="003210AB">
      <w:pPr>
        <w:pStyle w:val="ListParagraph"/>
        <w:numPr>
          <w:ilvl w:val="0"/>
          <w:numId w:val="10"/>
        </w:numPr>
        <w:tabs>
          <w:tab w:val="left" w:pos="851"/>
          <w:tab w:val="left" w:pos="1134"/>
        </w:tabs>
        <w:suppressAutoHyphens/>
        <w:ind w:left="0" w:firstLine="709"/>
      </w:pPr>
      <w:r w:rsidRPr="00972166">
        <w:t>достаточное</w:t>
      </w:r>
      <w:r w:rsidR="00C06A30">
        <w:t xml:space="preserve"> </w:t>
      </w:r>
      <w:r w:rsidRPr="00972166">
        <w:t>рабочее</w:t>
      </w:r>
      <w:r w:rsidR="00C06A30">
        <w:t xml:space="preserve"> </w:t>
      </w:r>
      <w:r w:rsidRPr="00972166">
        <w:t>пространство,</w:t>
      </w:r>
      <w:r w:rsidR="00C06A30">
        <w:t xml:space="preserve"> </w:t>
      </w:r>
      <w:r w:rsidRPr="00972166">
        <w:t>позволяющее</w:t>
      </w:r>
      <w:r w:rsidR="00C06A30">
        <w:t xml:space="preserve"> </w:t>
      </w:r>
      <w:r w:rsidRPr="00972166">
        <w:t>осуществлять</w:t>
      </w:r>
      <w:r w:rsidR="00C06A30">
        <w:t xml:space="preserve"> </w:t>
      </w:r>
      <w:r w:rsidRPr="00972166">
        <w:t>все</w:t>
      </w:r>
      <w:r w:rsidR="00C06A30">
        <w:t xml:space="preserve"> </w:t>
      </w:r>
      <w:r w:rsidRPr="00972166">
        <w:t>необходимые</w:t>
      </w:r>
      <w:r w:rsidR="00C06A30">
        <w:t xml:space="preserve"> </w:t>
      </w:r>
      <w:r w:rsidRPr="00972166">
        <w:t>движения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перемещения;</w:t>
      </w:r>
    </w:p>
    <w:p w:rsidR="003210AB" w:rsidRPr="00972166" w:rsidRDefault="003210AB" w:rsidP="003210AB">
      <w:pPr>
        <w:pStyle w:val="ListParagraph"/>
        <w:numPr>
          <w:ilvl w:val="0"/>
          <w:numId w:val="10"/>
        </w:numPr>
        <w:tabs>
          <w:tab w:val="left" w:pos="851"/>
          <w:tab w:val="left" w:pos="1134"/>
        </w:tabs>
        <w:suppressAutoHyphens/>
        <w:ind w:left="0" w:firstLine="709"/>
      </w:pPr>
      <w:r w:rsidRPr="00972166">
        <w:t>уровень</w:t>
      </w:r>
      <w:r w:rsidR="00C06A30">
        <w:t xml:space="preserve"> </w:t>
      </w:r>
      <w:r w:rsidRPr="00972166">
        <w:t>акустического</w:t>
      </w:r>
      <w:r w:rsidR="00C06A30">
        <w:t xml:space="preserve"> </w:t>
      </w:r>
      <w:r w:rsidRPr="00972166">
        <w:t>шума</w:t>
      </w:r>
      <w:r w:rsidR="00C06A30">
        <w:t xml:space="preserve"> </w:t>
      </w:r>
      <w:r w:rsidRPr="00972166">
        <w:t>не</w:t>
      </w:r>
      <w:r w:rsidR="00C06A30">
        <w:t xml:space="preserve"> </w:t>
      </w:r>
      <w:r w:rsidRPr="00972166">
        <w:t>должен</w:t>
      </w:r>
      <w:r w:rsidR="00C06A30">
        <w:t xml:space="preserve"> </w:t>
      </w:r>
      <w:r w:rsidRPr="00972166">
        <w:t>превышать</w:t>
      </w:r>
      <w:r w:rsidR="00C06A30">
        <w:t xml:space="preserve"> </w:t>
      </w:r>
      <w:r w:rsidRPr="00972166">
        <w:t>допустимого</w:t>
      </w:r>
      <w:r w:rsidR="00C06A30">
        <w:t xml:space="preserve"> </w:t>
      </w:r>
      <w:r w:rsidRPr="00972166">
        <w:t>значения.</w:t>
      </w:r>
    </w:p>
    <w:p w:rsidR="003210AB" w:rsidRPr="003E689E" w:rsidRDefault="003210AB" w:rsidP="003210AB">
      <w:pPr>
        <w:suppressAutoHyphens/>
      </w:pPr>
      <w:r w:rsidRPr="003E689E">
        <w:t>Рабочая</w:t>
      </w:r>
      <w:r w:rsidR="00C06A30">
        <w:t xml:space="preserve"> </w:t>
      </w:r>
      <w:r w:rsidRPr="003E689E">
        <w:t>поза</w:t>
      </w:r>
      <w:r w:rsidR="00C06A30">
        <w:t xml:space="preserve"> </w:t>
      </w:r>
      <w:r w:rsidRPr="003E689E">
        <w:t>сидя</w:t>
      </w:r>
      <w:r w:rsidR="00C06A30">
        <w:t xml:space="preserve"> </w:t>
      </w:r>
      <w:r w:rsidRPr="003E689E">
        <w:t>вызывает</w:t>
      </w:r>
      <w:r w:rsidR="00C06A30">
        <w:t xml:space="preserve"> </w:t>
      </w:r>
      <w:r w:rsidRPr="003E689E">
        <w:t>минимальное</w:t>
      </w:r>
      <w:r w:rsidR="00C06A30">
        <w:t xml:space="preserve"> </w:t>
      </w:r>
      <w:r w:rsidRPr="003E689E">
        <w:t>утомление</w:t>
      </w:r>
      <w:r w:rsidR="00C06A30">
        <w:t xml:space="preserve"> </w:t>
      </w:r>
      <w:r w:rsidRPr="003E689E">
        <w:t>программиста.</w:t>
      </w:r>
      <w:r w:rsidR="00C06A30">
        <w:t xml:space="preserve"> </w:t>
      </w:r>
      <w:r w:rsidRPr="003E689E">
        <w:t>Рациональная</w:t>
      </w:r>
      <w:r w:rsidR="00C06A30">
        <w:t xml:space="preserve"> </w:t>
      </w:r>
      <w:r w:rsidRPr="003E689E">
        <w:t>планировка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места</w:t>
      </w:r>
      <w:r w:rsidR="00C06A30">
        <w:t xml:space="preserve"> </w:t>
      </w:r>
      <w:r w:rsidRPr="003E689E">
        <w:t>предусматривает</w:t>
      </w:r>
      <w:r w:rsidR="00C06A30">
        <w:t xml:space="preserve"> </w:t>
      </w:r>
      <w:r w:rsidRPr="003E689E">
        <w:t>четкий</w:t>
      </w:r>
      <w:r w:rsidR="00C06A30">
        <w:t xml:space="preserve"> </w:t>
      </w:r>
      <w:r w:rsidRPr="003E689E">
        <w:t>порядок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постоянство</w:t>
      </w:r>
      <w:r w:rsidR="00C06A30">
        <w:t xml:space="preserve"> </w:t>
      </w:r>
      <w:r w:rsidRPr="003E689E">
        <w:t>размещения</w:t>
      </w:r>
      <w:r w:rsidR="00C06A30">
        <w:t xml:space="preserve"> </w:t>
      </w:r>
      <w:r w:rsidRPr="003E689E">
        <w:t>предметов,</w:t>
      </w:r>
      <w:r w:rsidR="00C06A30">
        <w:t xml:space="preserve"> </w:t>
      </w:r>
      <w:r w:rsidRPr="003E689E">
        <w:t>средств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документации.</w:t>
      </w:r>
      <w:r w:rsidR="00C06A30">
        <w:t xml:space="preserve"> </w:t>
      </w:r>
      <w:r w:rsidRPr="003E689E">
        <w:t>То,</w:t>
      </w:r>
      <w:r w:rsidR="00C06A30">
        <w:t xml:space="preserve"> </w:t>
      </w:r>
      <w:r w:rsidRPr="003E689E">
        <w:t>что</w:t>
      </w:r>
      <w:r w:rsidR="00C06A30">
        <w:t xml:space="preserve"> </w:t>
      </w:r>
      <w:r w:rsidRPr="003E689E">
        <w:t>требуется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работ</w:t>
      </w:r>
      <w:r w:rsidR="00C06A30">
        <w:t xml:space="preserve"> </w:t>
      </w:r>
      <w:r w:rsidRPr="003E689E">
        <w:t>чаще,</w:t>
      </w:r>
      <w:r w:rsidR="00C06A30">
        <w:t xml:space="preserve"> </w:t>
      </w:r>
      <w:r w:rsidRPr="003E689E">
        <w:t>расположено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зоне</w:t>
      </w:r>
      <w:r w:rsidR="00C06A30">
        <w:t xml:space="preserve"> </w:t>
      </w:r>
      <w:r w:rsidRPr="003E689E">
        <w:t>легкой</w:t>
      </w:r>
      <w:r w:rsidR="00C06A30">
        <w:t xml:space="preserve"> </w:t>
      </w:r>
      <w:r w:rsidRPr="003E689E">
        <w:t>досягаемости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пространства.</w:t>
      </w:r>
    </w:p>
    <w:p w:rsidR="003210AB" w:rsidRPr="003E689E" w:rsidRDefault="003210AB" w:rsidP="003210AB">
      <w:pPr>
        <w:suppressAutoHyphens/>
      </w:pPr>
      <w:r w:rsidRPr="003E689E">
        <w:t>Помещения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программиста</w:t>
      </w:r>
      <w:r w:rsidR="00C06A30">
        <w:t xml:space="preserve"> </w:t>
      </w:r>
      <w:r w:rsidRPr="003E689E">
        <w:t>должны</w:t>
      </w:r>
      <w:r w:rsidR="00C06A30">
        <w:t xml:space="preserve"> </w:t>
      </w:r>
      <w:r w:rsidRPr="003E689E">
        <w:t>иметь</w:t>
      </w:r>
      <w:r w:rsidR="00C06A30">
        <w:t xml:space="preserve"> </w:t>
      </w:r>
      <w:r w:rsidRPr="003E689E">
        <w:t>естестве</w:t>
      </w:r>
      <w:r w:rsidR="000338D2">
        <w:t>нное</w:t>
      </w:r>
      <w:r w:rsidR="00C06A30">
        <w:t xml:space="preserve"> </w:t>
      </w:r>
      <w:r w:rsidR="000338D2">
        <w:t>и</w:t>
      </w:r>
      <w:r w:rsidR="00C06A30">
        <w:t xml:space="preserve"> </w:t>
      </w:r>
      <w:r w:rsidR="000338D2">
        <w:t>искусст</w:t>
      </w:r>
      <w:r w:rsidRPr="003E689E">
        <w:t>венное</w:t>
      </w:r>
      <w:r w:rsidR="00C06A30">
        <w:t xml:space="preserve"> </w:t>
      </w:r>
      <w:r w:rsidRPr="003E689E">
        <w:t>освещение.</w:t>
      </w:r>
      <w:r w:rsidR="00C06A30">
        <w:t xml:space="preserve"> </w:t>
      </w:r>
    </w:p>
    <w:p w:rsidR="003210AB" w:rsidRPr="003E689E" w:rsidRDefault="003210AB" w:rsidP="003210AB">
      <w:pPr>
        <w:suppressAutoHyphens/>
      </w:pPr>
      <w:r w:rsidRPr="003E689E">
        <w:t>Площадь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одно</w:t>
      </w:r>
      <w:r w:rsidR="00C06A30">
        <w:t xml:space="preserve"> </w:t>
      </w:r>
      <w:r w:rsidRPr="003E689E">
        <w:t>рабочее</w:t>
      </w:r>
      <w:r w:rsidR="00C06A30">
        <w:t xml:space="preserve"> </w:t>
      </w:r>
      <w:r w:rsidRPr="003E689E">
        <w:t>место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видео-дисплейным</w:t>
      </w:r>
      <w:r w:rsidR="00C06A30">
        <w:t xml:space="preserve"> </w:t>
      </w:r>
      <w:r w:rsidRPr="003E689E">
        <w:t>терминалом</w:t>
      </w:r>
      <w:r w:rsidR="00C06A30">
        <w:t xml:space="preserve"> </w:t>
      </w:r>
      <w:r w:rsidR="000338D2">
        <w:t>(ВДТ)</w:t>
      </w:r>
      <w:r w:rsidR="00C06A30">
        <w:t xml:space="preserve"> </w:t>
      </w:r>
      <w:r w:rsidR="000338D2">
        <w:t>и</w:t>
      </w:r>
      <w:r w:rsidR="00C06A30">
        <w:t xml:space="preserve"> </w:t>
      </w:r>
      <w:r w:rsidR="000338D2">
        <w:t>ПЭВМ</w:t>
      </w:r>
      <w:r w:rsidR="00C06A30">
        <w:t xml:space="preserve"> </w:t>
      </w:r>
      <w:r w:rsidR="000338D2">
        <w:t>для</w:t>
      </w:r>
      <w:r w:rsidR="00C06A30">
        <w:t xml:space="preserve"> </w:t>
      </w:r>
      <w:r w:rsidR="000338D2">
        <w:t>взрослых</w:t>
      </w:r>
      <w:r w:rsidR="00C06A30">
        <w:t xml:space="preserve"> </w:t>
      </w:r>
      <w:r w:rsidR="000338D2">
        <w:t>поль</w:t>
      </w:r>
      <w:r w:rsidRPr="003E689E">
        <w:t>зователей</w:t>
      </w:r>
      <w:r w:rsidR="00C06A30">
        <w:t xml:space="preserve"> </w:t>
      </w:r>
      <w:r w:rsidRPr="003E689E">
        <w:t>должна</w:t>
      </w:r>
      <w:r w:rsidR="00C06A30">
        <w:t xml:space="preserve"> </w:t>
      </w:r>
      <w:r w:rsidRPr="003E689E">
        <w:t>составлять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6,0</w:t>
      </w:r>
      <w:r w:rsidR="00C06A30">
        <w:t xml:space="preserve"> </w:t>
      </w:r>
      <w:r w:rsidRPr="003E689E">
        <w:t>м</w:t>
      </w:r>
      <w:r w:rsidRPr="003E689E">
        <w:rPr>
          <w:vertAlign w:val="superscript"/>
        </w:rPr>
        <w:t>2</w:t>
      </w:r>
      <w:r w:rsidRPr="003E689E">
        <w:t>,</w:t>
      </w:r>
      <w:r w:rsidR="00C06A30">
        <w:t xml:space="preserve"> </w:t>
      </w:r>
      <w:r w:rsidRPr="003E689E">
        <w:t>а</w:t>
      </w:r>
      <w:r w:rsidR="00C06A30">
        <w:t xml:space="preserve"> </w:t>
      </w:r>
      <w:r w:rsidRPr="003E689E">
        <w:t>объем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20,0</w:t>
      </w:r>
      <w:r w:rsidR="00C06A30">
        <w:t xml:space="preserve"> </w:t>
      </w:r>
      <w:r w:rsidRPr="003E689E">
        <w:t>м</w:t>
      </w:r>
      <w:r w:rsidRPr="003E689E">
        <w:rPr>
          <w:vertAlign w:val="superscript"/>
        </w:rPr>
        <w:t>3</w:t>
      </w:r>
      <w:r w:rsidRPr="003E689E">
        <w:t>.</w:t>
      </w:r>
    </w:p>
    <w:p w:rsidR="003210AB" w:rsidRPr="003E689E" w:rsidRDefault="003210AB" w:rsidP="003210AB">
      <w:pPr>
        <w:suppressAutoHyphens/>
      </w:pPr>
      <w:r w:rsidRPr="003E689E">
        <w:t>Искусственное</w:t>
      </w:r>
      <w:r w:rsidR="00C06A30">
        <w:t xml:space="preserve"> </w:t>
      </w:r>
      <w:r w:rsidRPr="003E689E">
        <w:t>освещение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помещениях</w:t>
      </w:r>
      <w:r w:rsidR="00C06A30">
        <w:t xml:space="preserve"> </w:t>
      </w:r>
      <w:r w:rsidRPr="003E689E">
        <w:t>эксплуатации</w:t>
      </w:r>
      <w:r w:rsidR="00C06A30">
        <w:t xml:space="preserve"> </w:t>
      </w:r>
      <w:r w:rsidRPr="003E689E">
        <w:t>ВДТ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ПЭВМ</w:t>
      </w:r>
      <w:r w:rsidR="00C06A30">
        <w:t xml:space="preserve"> </w:t>
      </w:r>
      <w:r w:rsidRPr="003E689E">
        <w:t>должно</w:t>
      </w:r>
      <w:r w:rsidR="00C06A30">
        <w:t xml:space="preserve"> </w:t>
      </w:r>
      <w:r w:rsidRPr="003E689E">
        <w:t>осуществляться</w:t>
      </w:r>
      <w:r w:rsidR="00C06A30">
        <w:t xml:space="preserve"> </w:t>
      </w:r>
      <w:r w:rsidRPr="003E689E">
        <w:t>системой</w:t>
      </w:r>
      <w:r w:rsidR="00C06A30">
        <w:t xml:space="preserve"> </w:t>
      </w:r>
      <w:r w:rsidRPr="003E689E">
        <w:t>общего</w:t>
      </w:r>
      <w:r w:rsidR="00C06A30">
        <w:t xml:space="preserve"> </w:t>
      </w:r>
      <w:r w:rsidRPr="003E689E">
        <w:t>равномерного</w:t>
      </w:r>
      <w:r w:rsidR="00C06A30">
        <w:t xml:space="preserve"> </w:t>
      </w:r>
      <w:r w:rsidRPr="003E689E">
        <w:t>освещения.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административно-общественных</w:t>
      </w:r>
      <w:r w:rsidR="00C06A30">
        <w:t xml:space="preserve"> </w:t>
      </w:r>
      <w:r w:rsidRPr="003E689E">
        <w:t>помещениях,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случаях</w:t>
      </w:r>
      <w:r w:rsidR="00C06A30">
        <w:t xml:space="preserve"> </w:t>
      </w:r>
      <w:r w:rsidRPr="003E689E">
        <w:t>преимуществен</w:t>
      </w:r>
      <w:r w:rsidRPr="003E689E">
        <w:softHyphen/>
        <w:t>ной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документами,</w:t>
      </w:r>
      <w:r w:rsidR="00C06A30">
        <w:t xml:space="preserve"> </w:t>
      </w:r>
      <w:r w:rsidRPr="003E689E">
        <w:t>допускается</w:t>
      </w:r>
      <w:r w:rsidR="00C06A30">
        <w:t xml:space="preserve"> </w:t>
      </w:r>
      <w:r w:rsidRPr="003E689E">
        <w:t>применение</w:t>
      </w:r>
      <w:r w:rsidR="00C06A30">
        <w:t xml:space="preserve"> </w:t>
      </w:r>
      <w:r w:rsidRPr="003E689E">
        <w:t>системы</w:t>
      </w:r>
      <w:r w:rsidR="00C06A30">
        <w:t xml:space="preserve"> </w:t>
      </w:r>
      <w:r w:rsidRPr="003E689E">
        <w:t>комбинированного</w:t>
      </w:r>
      <w:r w:rsidR="00C06A30">
        <w:t xml:space="preserve"> </w:t>
      </w:r>
      <w:r w:rsidRPr="003E689E">
        <w:t>освещения</w:t>
      </w:r>
      <w:r w:rsidR="00C06A30">
        <w:t xml:space="preserve"> </w:t>
      </w:r>
      <w:r w:rsidRPr="003E689E">
        <w:t>(к</w:t>
      </w:r>
      <w:r w:rsidR="00C06A30">
        <w:t xml:space="preserve"> </w:t>
      </w:r>
      <w:r w:rsidRPr="003E689E">
        <w:t>общему</w:t>
      </w:r>
      <w:r w:rsidR="00C06A30">
        <w:t xml:space="preserve"> </w:t>
      </w:r>
      <w:r w:rsidRPr="003E689E">
        <w:t>освещению</w:t>
      </w:r>
      <w:r w:rsidR="00C06A30">
        <w:t xml:space="preserve"> </w:t>
      </w:r>
      <w:r w:rsidRPr="003E689E">
        <w:t>дополнительно</w:t>
      </w:r>
      <w:r w:rsidR="00C06A30">
        <w:t xml:space="preserve"> </w:t>
      </w:r>
      <w:r w:rsidRPr="003E689E">
        <w:t>устанавливаются</w:t>
      </w:r>
      <w:r w:rsidR="00C06A30">
        <w:t xml:space="preserve"> </w:t>
      </w:r>
      <w:r w:rsidRPr="003E689E">
        <w:t>светильники</w:t>
      </w:r>
      <w:r w:rsidR="00C06A30">
        <w:t xml:space="preserve"> </w:t>
      </w:r>
      <w:r w:rsidRPr="003E689E">
        <w:t>местного</w:t>
      </w:r>
      <w:r w:rsidR="00C06A30">
        <w:t xml:space="preserve"> </w:t>
      </w:r>
      <w:r w:rsidRPr="003E689E">
        <w:t>освещения,</w:t>
      </w:r>
      <w:r w:rsidR="00C06A30">
        <w:t xml:space="preserve"> </w:t>
      </w:r>
      <w:r w:rsidRPr="003E689E">
        <w:t>предназначенные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о</w:t>
      </w:r>
      <w:r w:rsidR="000338D2">
        <w:t>свещения</w:t>
      </w:r>
      <w:r w:rsidR="00C06A30">
        <w:t xml:space="preserve"> </w:t>
      </w:r>
      <w:r w:rsidR="000338D2">
        <w:t>зоны</w:t>
      </w:r>
      <w:r w:rsidR="00C06A30">
        <w:t xml:space="preserve"> </w:t>
      </w:r>
      <w:r w:rsidR="000338D2">
        <w:t>расположения</w:t>
      </w:r>
      <w:r w:rsidR="00C06A30">
        <w:t xml:space="preserve"> </w:t>
      </w:r>
      <w:r w:rsidR="000338D2">
        <w:t>доку</w:t>
      </w:r>
      <w:r w:rsidRPr="003E689E">
        <w:t>ментов).</w:t>
      </w:r>
    </w:p>
    <w:p w:rsidR="003210AB" w:rsidRPr="003E689E" w:rsidRDefault="003210AB" w:rsidP="003210AB">
      <w:pPr>
        <w:suppressAutoHyphens/>
      </w:pPr>
      <w:r w:rsidRPr="003E689E">
        <w:t>Освещенность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поверхности</w:t>
      </w:r>
      <w:r w:rsidR="00C06A30">
        <w:t xml:space="preserve"> </w:t>
      </w:r>
      <w:r w:rsidRPr="003E689E">
        <w:t>стола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з</w:t>
      </w:r>
      <w:r w:rsidR="000338D2">
        <w:t>оне</w:t>
      </w:r>
      <w:r w:rsidR="00C06A30">
        <w:t xml:space="preserve"> </w:t>
      </w:r>
      <w:r w:rsidR="000338D2">
        <w:t>размещения</w:t>
      </w:r>
      <w:r w:rsidR="00C06A30">
        <w:t xml:space="preserve"> </w:t>
      </w:r>
      <w:r w:rsidR="000338D2">
        <w:t>рабочего</w:t>
      </w:r>
      <w:r w:rsidR="00C06A30">
        <w:t xml:space="preserve"> </w:t>
      </w:r>
      <w:r w:rsidR="000338D2">
        <w:t>докумен</w:t>
      </w:r>
      <w:r w:rsidRPr="003E689E">
        <w:t>та</w:t>
      </w:r>
      <w:r w:rsidR="00C06A30">
        <w:t xml:space="preserve"> </w:t>
      </w:r>
      <w:r w:rsidRPr="003E689E">
        <w:t>должна</w:t>
      </w:r>
      <w:r w:rsidR="00C06A30">
        <w:t xml:space="preserve"> </w:t>
      </w:r>
      <w:r w:rsidRPr="003E689E">
        <w:t>быть</w:t>
      </w:r>
      <w:r w:rsidR="00C06A30">
        <w:t xml:space="preserve"> </w:t>
      </w:r>
      <w:r w:rsidRPr="003E689E">
        <w:t>300-500</w:t>
      </w:r>
      <w:r w:rsidR="00C06A30">
        <w:t xml:space="preserve"> </w:t>
      </w:r>
      <w:r w:rsidRPr="003E689E">
        <w:t>лк.</w:t>
      </w:r>
      <w:r w:rsidR="00C06A30">
        <w:t xml:space="preserve"> </w:t>
      </w:r>
      <w:r w:rsidRPr="003E689E">
        <w:t>Местное</w:t>
      </w:r>
      <w:r w:rsidR="00C06A30">
        <w:t xml:space="preserve"> </w:t>
      </w:r>
      <w:r w:rsidRPr="003E689E">
        <w:t>освещение</w:t>
      </w:r>
      <w:r w:rsidR="00C06A30">
        <w:t xml:space="preserve"> </w:t>
      </w:r>
      <w:r w:rsidRPr="003E689E">
        <w:t>н</w:t>
      </w:r>
      <w:r w:rsidR="000338D2">
        <w:t>е</w:t>
      </w:r>
      <w:r w:rsidR="00C06A30">
        <w:t xml:space="preserve"> </w:t>
      </w:r>
      <w:r w:rsidR="000338D2">
        <w:t>должно</w:t>
      </w:r>
      <w:r w:rsidR="00C06A30">
        <w:t xml:space="preserve"> </w:t>
      </w:r>
      <w:r w:rsidR="000338D2">
        <w:t>создавать</w:t>
      </w:r>
      <w:r w:rsidR="00C06A30">
        <w:t xml:space="preserve"> </w:t>
      </w:r>
      <w:r w:rsidR="000338D2">
        <w:t>бликов</w:t>
      </w:r>
      <w:r w:rsidR="00C06A30">
        <w:t xml:space="preserve"> </w:t>
      </w:r>
      <w:r w:rsidR="000338D2">
        <w:t>на</w:t>
      </w:r>
      <w:r w:rsidR="00C06A30">
        <w:t xml:space="preserve"> </w:t>
      </w:r>
      <w:r w:rsidR="000338D2">
        <w:t>по</w:t>
      </w:r>
      <w:r w:rsidRPr="003E689E">
        <w:t>верхности</w:t>
      </w:r>
      <w:r w:rsidR="00C06A30">
        <w:t xml:space="preserve"> </w:t>
      </w:r>
      <w:r w:rsidRPr="003E689E">
        <w:t>экрана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увеличивать</w:t>
      </w:r>
      <w:r w:rsidR="00C06A30">
        <w:t xml:space="preserve"> </w:t>
      </w:r>
      <w:r w:rsidRPr="003E689E">
        <w:t>освещенность</w:t>
      </w:r>
      <w:r w:rsidR="00C06A30">
        <w:t xml:space="preserve"> </w:t>
      </w:r>
      <w:r w:rsidRPr="003E689E">
        <w:t>экрана</w:t>
      </w:r>
      <w:r w:rsidR="00C06A30">
        <w:t xml:space="preserve"> </w:t>
      </w:r>
      <w:r w:rsidRPr="003E689E">
        <w:t>более</w:t>
      </w:r>
      <w:r w:rsidR="00C06A30">
        <w:t xml:space="preserve"> </w:t>
      </w:r>
      <w:r w:rsidRPr="003E689E">
        <w:t>300</w:t>
      </w:r>
      <w:r w:rsidR="00C06A30">
        <w:t xml:space="preserve"> </w:t>
      </w:r>
      <w:r w:rsidRPr="003E689E">
        <w:t>лк.</w:t>
      </w:r>
    </w:p>
    <w:p w:rsidR="003210AB" w:rsidRPr="003E689E" w:rsidRDefault="003210AB" w:rsidP="003210AB">
      <w:pPr>
        <w:suppressAutoHyphens/>
      </w:pPr>
      <w:r w:rsidRPr="003E689E">
        <w:t>В</w:t>
      </w:r>
      <w:r w:rsidR="00C06A30">
        <w:t xml:space="preserve"> </w:t>
      </w:r>
      <w:r w:rsidRPr="003E689E">
        <w:t>качестве</w:t>
      </w:r>
      <w:r w:rsidR="00C06A30">
        <w:t xml:space="preserve"> </w:t>
      </w:r>
      <w:r w:rsidRPr="003E689E">
        <w:t>источников</w:t>
      </w:r>
      <w:r w:rsidR="00C06A30">
        <w:t xml:space="preserve"> </w:t>
      </w:r>
      <w:r w:rsidRPr="003E689E">
        <w:t>света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иск</w:t>
      </w:r>
      <w:r w:rsidR="000338D2">
        <w:t>усственном</w:t>
      </w:r>
      <w:r w:rsidR="00C06A30">
        <w:t xml:space="preserve"> </w:t>
      </w:r>
      <w:r w:rsidR="000338D2">
        <w:t>освещении</w:t>
      </w:r>
      <w:r w:rsidR="00C06A30">
        <w:t xml:space="preserve"> </w:t>
      </w:r>
      <w:r w:rsidR="000338D2">
        <w:t>должны</w:t>
      </w:r>
      <w:r w:rsidR="00C06A30">
        <w:t xml:space="preserve"> </w:t>
      </w:r>
      <w:r w:rsidR="000338D2">
        <w:t>при</w:t>
      </w:r>
      <w:r w:rsidRPr="003E689E">
        <w:t>меняться</w:t>
      </w:r>
      <w:r w:rsidR="00C06A30">
        <w:t xml:space="preserve"> </w:t>
      </w:r>
      <w:r w:rsidRPr="003E689E">
        <w:t>преимущественно</w:t>
      </w:r>
      <w:r w:rsidR="00C06A30">
        <w:t xml:space="preserve"> </w:t>
      </w:r>
      <w:r w:rsidRPr="003E689E">
        <w:t>люминесцентные</w:t>
      </w:r>
      <w:r w:rsidR="00C06A30">
        <w:t xml:space="preserve"> </w:t>
      </w:r>
      <w:r w:rsidRPr="003E689E">
        <w:t>лампы.</w:t>
      </w:r>
    </w:p>
    <w:p w:rsidR="003210AB" w:rsidRPr="003E689E" w:rsidRDefault="003210AB" w:rsidP="003210AB">
      <w:pPr>
        <w:suppressAutoHyphens/>
      </w:pPr>
      <w:r w:rsidRPr="003E689E">
        <w:t>Конструкция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стола</w:t>
      </w:r>
      <w:r w:rsidR="00C06A30">
        <w:t xml:space="preserve"> </w:t>
      </w:r>
      <w:r w:rsidRPr="003E689E">
        <w:t>должна</w:t>
      </w:r>
      <w:r w:rsidR="00C06A30">
        <w:t xml:space="preserve"> </w:t>
      </w:r>
      <w:r w:rsidRPr="003E689E">
        <w:t>о</w:t>
      </w:r>
      <w:r w:rsidR="000338D2">
        <w:t>беспечивать</w:t>
      </w:r>
      <w:r w:rsidR="00C06A30">
        <w:t xml:space="preserve"> </w:t>
      </w:r>
      <w:r w:rsidR="000338D2">
        <w:t>оптимальное</w:t>
      </w:r>
      <w:r w:rsidR="00C06A30">
        <w:t xml:space="preserve"> </w:t>
      </w:r>
      <w:r w:rsidR="000338D2">
        <w:t>размеще</w:t>
      </w:r>
      <w:r w:rsidRPr="003E689E">
        <w:t>ние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рабочей</w:t>
      </w:r>
      <w:r w:rsidR="00C06A30">
        <w:t xml:space="preserve"> </w:t>
      </w:r>
      <w:r w:rsidRPr="003E689E">
        <w:t>поверхности</w:t>
      </w:r>
      <w:r w:rsidR="00C06A30">
        <w:t xml:space="preserve"> </w:t>
      </w:r>
      <w:r w:rsidRPr="003E689E">
        <w:t>используемого</w:t>
      </w:r>
      <w:r w:rsidR="00C06A30">
        <w:t xml:space="preserve"> </w:t>
      </w:r>
      <w:r w:rsidRPr="003E689E">
        <w:t>оборудования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учетом</w:t>
      </w:r>
      <w:r w:rsidR="00C06A30">
        <w:t xml:space="preserve"> </w:t>
      </w:r>
      <w:r w:rsidRPr="003E689E">
        <w:t>его</w:t>
      </w:r>
      <w:r w:rsidR="00C06A30">
        <w:t xml:space="preserve"> </w:t>
      </w:r>
      <w:r w:rsidRPr="003E689E">
        <w:t>количества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конструктивных</w:t>
      </w:r>
      <w:r w:rsidR="00C06A30">
        <w:t xml:space="preserve"> </w:t>
      </w:r>
      <w:r w:rsidRPr="003E689E">
        <w:t>особенностей</w:t>
      </w:r>
      <w:r w:rsidR="00C06A30">
        <w:t xml:space="preserve"> </w:t>
      </w:r>
      <w:r w:rsidRPr="003E689E">
        <w:t>(размер</w:t>
      </w:r>
      <w:r w:rsidR="00C06A30">
        <w:t xml:space="preserve"> </w:t>
      </w:r>
      <w:r w:rsidRPr="003E689E">
        <w:t>ВДТ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ПЭВМ,</w:t>
      </w:r>
      <w:r w:rsidR="00C06A30">
        <w:t xml:space="preserve"> </w:t>
      </w:r>
      <w:r w:rsidRPr="003E689E">
        <w:lastRenderedPageBreak/>
        <w:t>клавиатуры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др.),</w:t>
      </w:r>
      <w:r w:rsidR="00C06A30">
        <w:t xml:space="preserve"> </w:t>
      </w:r>
      <w:r w:rsidRPr="003E689E">
        <w:t>характера</w:t>
      </w:r>
      <w:r w:rsidR="00C06A30">
        <w:t xml:space="preserve"> </w:t>
      </w:r>
      <w:r w:rsidRPr="003E689E">
        <w:t>выполняемой</w:t>
      </w:r>
      <w:r w:rsidR="00C06A30">
        <w:t xml:space="preserve"> </w:t>
      </w:r>
      <w:r w:rsidRPr="003E689E">
        <w:t>работы.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этом</w:t>
      </w:r>
      <w:r w:rsidR="00C06A30">
        <w:t xml:space="preserve"> </w:t>
      </w:r>
      <w:r w:rsidRPr="003E689E">
        <w:t>допускается</w:t>
      </w:r>
      <w:r w:rsidR="00C06A30">
        <w:t xml:space="preserve"> </w:t>
      </w:r>
      <w:r w:rsidRPr="003E689E">
        <w:t>использование</w:t>
      </w:r>
      <w:r w:rsidR="00C06A30">
        <w:t xml:space="preserve"> </w:t>
      </w:r>
      <w:r w:rsidRPr="003E689E">
        <w:t>рабочих</w:t>
      </w:r>
      <w:r w:rsidR="00C06A30">
        <w:t xml:space="preserve"> </w:t>
      </w:r>
      <w:r w:rsidRPr="003E689E">
        <w:t>столов</w:t>
      </w:r>
      <w:r w:rsidR="00C06A30">
        <w:t xml:space="preserve"> </w:t>
      </w:r>
      <w:r w:rsidRPr="003E689E">
        <w:t>различных</w:t>
      </w:r>
      <w:r w:rsidR="00C06A30">
        <w:t xml:space="preserve"> </w:t>
      </w:r>
      <w:r w:rsidRPr="003E689E">
        <w:t>конструкций,</w:t>
      </w:r>
      <w:r w:rsidR="00C06A30">
        <w:t xml:space="preserve"> </w:t>
      </w:r>
      <w:r w:rsidRPr="003E689E">
        <w:t>отвечающих</w:t>
      </w:r>
      <w:r w:rsidR="00C06A30">
        <w:t xml:space="preserve"> </w:t>
      </w:r>
      <w:r w:rsidRPr="003E689E">
        <w:t>современным</w:t>
      </w:r>
      <w:r w:rsidR="00C06A30">
        <w:t xml:space="preserve"> </w:t>
      </w:r>
      <w:r w:rsidRPr="003E689E">
        <w:t>требованиям</w:t>
      </w:r>
      <w:r w:rsidR="00C06A30">
        <w:t xml:space="preserve"> </w:t>
      </w:r>
      <w:r w:rsidRPr="003E689E">
        <w:t>эргономики.</w:t>
      </w:r>
    </w:p>
    <w:p w:rsidR="003210AB" w:rsidRPr="003E689E" w:rsidRDefault="003210AB" w:rsidP="003210AB">
      <w:pPr>
        <w:suppressAutoHyphens/>
      </w:pPr>
      <w:r w:rsidRPr="003E689E">
        <w:t>Конструкция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стула</w:t>
      </w:r>
      <w:r w:rsidR="00C06A30">
        <w:t xml:space="preserve"> </w:t>
      </w:r>
      <w:r w:rsidRPr="003E689E">
        <w:t>(кресла)</w:t>
      </w:r>
      <w:r w:rsidR="00C06A30">
        <w:t xml:space="preserve"> </w:t>
      </w:r>
      <w:r w:rsidRPr="003E689E">
        <w:t>должна</w:t>
      </w:r>
      <w:r w:rsidR="00C06A30">
        <w:t xml:space="preserve"> </w:t>
      </w:r>
      <w:r w:rsidRPr="003E689E">
        <w:t>обеспечивать</w:t>
      </w:r>
      <w:r w:rsidR="00C06A30">
        <w:t xml:space="preserve"> </w:t>
      </w:r>
      <w:r w:rsidRPr="003E689E">
        <w:t>поддержание</w:t>
      </w:r>
      <w:r w:rsidR="00C06A30">
        <w:t xml:space="preserve"> </w:t>
      </w:r>
      <w:r w:rsidRPr="003E689E">
        <w:t>рациональной</w:t>
      </w:r>
      <w:r w:rsidR="00C06A30">
        <w:t xml:space="preserve"> </w:t>
      </w:r>
      <w:r w:rsidRPr="003E689E">
        <w:t>рабочей</w:t>
      </w:r>
      <w:r w:rsidR="00C06A30">
        <w:t xml:space="preserve"> </w:t>
      </w:r>
      <w:r w:rsidRPr="003E689E">
        <w:t>позы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работе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ВДТ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ПЭВМ,</w:t>
      </w:r>
      <w:r w:rsidR="00C06A30">
        <w:t xml:space="preserve"> </w:t>
      </w:r>
      <w:r w:rsidRPr="003E689E">
        <w:t>позволять</w:t>
      </w:r>
      <w:r w:rsidR="00C06A30">
        <w:t xml:space="preserve"> </w:t>
      </w:r>
      <w:r w:rsidRPr="003E689E">
        <w:t>изменять</w:t>
      </w:r>
      <w:r w:rsidR="00C06A30">
        <w:t xml:space="preserve"> </w:t>
      </w:r>
      <w:r w:rsidRPr="003E689E">
        <w:t>позу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целью</w:t>
      </w:r>
      <w:r w:rsidR="00C06A30">
        <w:t xml:space="preserve"> </w:t>
      </w:r>
      <w:r w:rsidRPr="003E689E">
        <w:t>снижения</w:t>
      </w:r>
      <w:r w:rsidR="00C06A30">
        <w:t xml:space="preserve"> </w:t>
      </w:r>
      <w:r w:rsidRPr="003E689E">
        <w:t>статического</w:t>
      </w:r>
      <w:r w:rsidR="00C06A30">
        <w:t xml:space="preserve"> </w:t>
      </w:r>
      <w:r w:rsidRPr="003E689E">
        <w:t>напряжения</w:t>
      </w:r>
      <w:r w:rsidR="00C06A30">
        <w:t xml:space="preserve"> </w:t>
      </w:r>
      <w:r w:rsidRPr="003E689E">
        <w:t>мышц</w:t>
      </w:r>
      <w:r w:rsidR="00C06A30">
        <w:t xml:space="preserve"> </w:t>
      </w:r>
      <w:r w:rsidRPr="003E689E">
        <w:t>шейно-плечевой</w:t>
      </w:r>
      <w:r w:rsidR="00C06A30">
        <w:t xml:space="preserve"> </w:t>
      </w:r>
      <w:r w:rsidRPr="003E689E">
        <w:t>области</w:t>
      </w:r>
      <w:r w:rsidR="00C06A30">
        <w:t xml:space="preserve"> </w:t>
      </w:r>
      <w:r w:rsidRPr="003E689E">
        <w:t>истины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предупреждения</w:t>
      </w:r>
      <w:r w:rsidR="00C06A30">
        <w:t xml:space="preserve"> </w:t>
      </w:r>
      <w:r w:rsidRPr="003E689E">
        <w:t>развития</w:t>
      </w:r>
      <w:r w:rsidR="00C06A30">
        <w:t xml:space="preserve"> </w:t>
      </w:r>
      <w:r w:rsidRPr="003E689E">
        <w:t>утомления.</w:t>
      </w:r>
    </w:p>
    <w:p w:rsidR="003210AB" w:rsidRPr="003E689E" w:rsidRDefault="003210AB" w:rsidP="003210AB">
      <w:pPr>
        <w:suppressAutoHyphens/>
      </w:pPr>
      <w:r w:rsidRPr="003E689E">
        <w:t>Тип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стула</w:t>
      </w:r>
      <w:r w:rsidR="00C06A30">
        <w:t xml:space="preserve"> </w:t>
      </w:r>
      <w:r w:rsidRPr="003E689E">
        <w:t>(кресла)</w:t>
      </w:r>
      <w:r w:rsidR="00C06A30">
        <w:t xml:space="preserve"> </w:t>
      </w:r>
      <w:r w:rsidRPr="003E689E">
        <w:t>должен</w:t>
      </w:r>
      <w:r w:rsidR="00C06A30">
        <w:t xml:space="preserve"> </w:t>
      </w:r>
      <w:r w:rsidRPr="003E689E">
        <w:t>выбираться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зависимости</w:t>
      </w:r>
      <w:r w:rsidR="00C06A30">
        <w:t xml:space="preserve"> </w:t>
      </w:r>
      <w:r w:rsidRPr="003E689E">
        <w:t>от</w:t>
      </w:r>
      <w:r w:rsidR="00C06A30">
        <w:t xml:space="preserve"> </w:t>
      </w:r>
      <w:r w:rsidRPr="003E689E">
        <w:t>характера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продолжительности</w:t>
      </w:r>
      <w:r w:rsidR="00C06A30">
        <w:t xml:space="preserve"> </w:t>
      </w:r>
      <w:r w:rsidRPr="003E689E">
        <w:t>работы.</w:t>
      </w:r>
      <w:r w:rsidR="00C06A30">
        <w:t xml:space="preserve"> </w:t>
      </w:r>
    </w:p>
    <w:p w:rsidR="003210AB" w:rsidRPr="003E689E" w:rsidRDefault="003210AB" w:rsidP="003210AB">
      <w:pPr>
        <w:suppressAutoHyphens/>
      </w:pPr>
      <w:r w:rsidRPr="003E689E">
        <w:t>Рабочий</w:t>
      </w:r>
      <w:r w:rsidR="00C06A30">
        <w:t xml:space="preserve"> </w:t>
      </w:r>
      <w:r w:rsidRPr="003E689E">
        <w:t>стул</w:t>
      </w:r>
      <w:r w:rsidR="00C06A30">
        <w:t xml:space="preserve"> </w:t>
      </w:r>
      <w:r w:rsidRPr="003E689E">
        <w:t>(кресло)</w:t>
      </w:r>
      <w:r w:rsidR="00C06A30">
        <w:t xml:space="preserve"> </w:t>
      </w:r>
      <w:r w:rsidRPr="003E689E">
        <w:t>должен</w:t>
      </w:r>
      <w:r w:rsidR="00C06A30">
        <w:t xml:space="preserve"> </w:t>
      </w:r>
      <w:r w:rsidRPr="003E689E">
        <w:t>быть</w:t>
      </w:r>
      <w:r w:rsidR="00C06A30">
        <w:t xml:space="preserve"> </w:t>
      </w:r>
      <w:r w:rsidRPr="003E689E">
        <w:t>подъемно-поворотным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регулируе</w:t>
      </w:r>
      <w:r w:rsidRPr="003E689E">
        <w:softHyphen/>
        <w:t>мым</w:t>
      </w:r>
      <w:r w:rsidR="00C06A30">
        <w:t xml:space="preserve"> </w:t>
      </w:r>
      <w:r w:rsidRPr="003E689E">
        <w:t>по</w:t>
      </w:r>
      <w:r w:rsidR="00C06A30">
        <w:t xml:space="preserve"> </w:t>
      </w:r>
      <w:r w:rsidRPr="003E689E">
        <w:t>высоте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углам</w:t>
      </w:r>
      <w:r w:rsidR="00C06A30">
        <w:t xml:space="preserve"> </w:t>
      </w:r>
      <w:r w:rsidRPr="003E689E">
        <w:t>наклона</w:t>
      </w:r>
      <w:r w:rsidR="00C06A30">
        <w:t xml:space="preserve"> </w:t>
      </w:r>
      <w:r w:rsidRPr="003E689E">
        <w:t>сиденья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спинки,</w:t>
      </w:r>
      <w:r w:rsidR="00C06A30">
        <w:t xml:space="preserve"> </w:t>
      </w:r>
      <w:r w:rsidRPr="003E689E">
        <w:t>а</w:t>
      </w:r>
      <w:r w:rsidR="00C06A30">
        <w:t xml:space="preserve"> </w:t>
      </w:r>
      <w:r w:rsidRPr="003E689E">
        <w:t>также</w:t>
      </w:r>
      <w:r w:rsidR="00C06A30">
        <w:t xml:space="preserve"> </w:t>
      </w:r>
      <w:r w:rsidRPr="003E689E">
        <w:t>расстоянию</w:t>
      </w:r>
      <w:r w:rsidR="00C06A30">
        <w:t xml:space="preserve"> </w:t>
      </w:r>
      <w:r w:rsidRPr="003E689E">
        <w:t>спинки</w:t>
      </w:r>
      <w:r w:rsidR="00C06A30">
        <w:t xml:space="preserve"> </w:t>
      </w:r>
      <w:r w:rsidRPr="003E689E">
        <w:t>от</w:t>
      </w:r>
      <w:r w:rsidR="00C06A30">
        <w:t xml:space="preserve"> </w:t>
      </w:r>
      <w:r w:rsidRPr="003E689E">
        <w:t>переднего</w:t>
      </w:r>
      <w:r w:rsidR="00C06A30">
        <w:t xml:space="preserve"> </w:t>
      </w:r>
      <w:r w:rsidRPr="003E689E">
        <w:t>края</w:t>
      </w:r>
      <w:r w:rsidR="00C06A30">
        <w:t xml:space="preserve"> </w:t>
      </w:r>
      <w:r w:rsidRPr="003E689E">
        <w:t>сиденья,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этом</w:t>
      </w:r>
      <w:r w:rsidR="00C06A30">
        <w:t xml:space="preserve"> </w:t>
      </w:r>
      <w:r w:rsidRPr="003E689E">
        <w:t>регулировка</w:t>
      </w:r>
      <w:r w:rsidR="00C06A30">
        <w:t xml:space="preserve"> </w:t>
      </w:r>
      <w:r w:rsidRPr="003E689E">
        <w:t>к</w:t>
      </w:r>
      <w:r w:rsidR="000338D2">
        <w:t>аждого</w:t>
      </w:r>
      <w:r w:rsidR="00C06A30">
        <w:t xml:space="preserve"> </w:t>
      </w:r>
      <w:r w:rsidR="000338D2">
        <w:t>параметра</w:t>
      </w:r>
      <w:r w:rsidR="00C06A30">
        <w:t xml:space="preserve"> </w:t>
      </w:r>
      <w:r w:rsidR="000338D2">
        <w:t>должна</w:t>
      </w:r>
      <w:r w:rsidR="00C06A30">
        <w:t xml:space="preserve"> </w:t>
      </w:r>
      <w:r w:rsidR="000338D2">
        <w:t>быть</w:t>
      </w:r>
      <w:r w:rsidR="00C06A30">
        <w:t xml:space="preserve"> </w:t>
      </w:r>
      <w:r w:rsidR="000338D2">
        <w:t>не</w:t>
      </w:r>
      <w:r w:rsidRPr="003E689E">
        <w:t>зависимой,</w:t>
      </w:r>
      <w:r w:rsidR="00C06A30">
        <w:t xml:space="preserve"> </w:t>
      </w:r>
      <w:r w:rsidRPr="003E689E">
        <w:t>легко</w:t>
      </w:r>
      <w:r w:rsidR="00C06A30">
        <w:t xml:space="preserve"> </w:t>
      </w:r>
      <w:r w:rsidRPr="003E689E">
        <w:t>осуществляемой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иметь</w:t>
      </w:r>
      <w:r w:rsidR="00C06A30">
        <w:t xml:space="preserve"> </w:t>
      </w:r>
      <w:r w:rsidRPr="003E689E">
        <w:t>надежную</w:t>
      </w:r>
      <w:r w:rsidR="00C06A30">
        <w:t xml:space="preserve"> </w:t>
      </w:r>
      <w:r w:rsidRPr="003E689E">
        <w:t>фиксацию.</w:t>
      </w:r>
    </w:p>
    <w:p w:rsidR="003210AB" w:rsidRPr="003E689E" w:rsidRDefault="003210AB" w:rsidP="003210AB">
      <w:pPr>
        <w:suppressAutoHyphens/>
      </w:pPr>
      <w:r w:rsidRPr="003E689E">
        <w:t>Экран</w:t>
      </w:r>
      <w:r w:rsidR="00C06A30">
        <w:t xml:space="preserve"> </w:t>
      </w:r>
      <w:r w:rsidRPr="003E689E">
        <w:t>видеомонитора</w:t>
      </w:r>
      <w:r w:rsidR="00C06A30">
        <w:t xml:space="preserve"> </w:t>
      </w:r>
      <w:r w:rsidRPr="003E689E">
        <w:t>должен</w:t>
      </w:r>
      <w:r w:rsidR="00C06A30">
        <w:t xml:space="preserve"> </w:t>
      </w:r>
      <w:r w:rsidRPr="003E689E">
        <w:t>находиться</w:t>
      </w:r>
      <w:r w:rsidR="00C06A30">
        <w:t xml:space="preserve"> </w:t>
      </w:r>
      <w:r w:rsidRPr="003E689E">
        <w:t>от</w:t>
      </w:r>
      <w:r w:rsidR="00C06A30">
        <w:t xml:space="preserve"> </w:t>
      </w:r>
      <w:r w:rsidRPr="003E689E">
        <w:t>глаз</w:t>
      </w:r>
      <w:r w:rsidR="00C06A30">
        <w:t xml:space="preserve"> </w:t>
      </w:r>
      <w:r w:rsidRPr="003E689E">
        <w:t>пользователя</w:t>
      </w:r>
      <w:r w:rsidR="00C06A30">
        <w:t xml:space="preserve"> </w:t>
      </w:r>
      <w:r w:rsidR="000338D2">
        <w:t>на</w:t>
      </w:r>
      <w:r w:rsidR="00C06A30">
        <w:t xml:space="preserve"> </w:t>
      </w:r>
      <w:r w:rsidR="000338D2">
        <w:t>опти</w:t>
      </w:r>
      <w:r w:rsidR="000338D2">
        <w:softHyphen/>
        <w:t>мальном</w:t>
      </w:r>
      <w:r w:rsidR="00C06A30">
        <w:t xml:space="preserve"> </w:t>
      </w:r>
      <w:r w:rsidR="000338D2">
        <w:t>расстоянии</w:t>
      </w:r>
      <w:r w:rsidR="00C06A30">
        <w:t xml:space="preserve"> </w:t>
      </w:r>
      <w:r w:rsidR="000338D2">
        <w:t>600–</w:t>
      </w:r>
      <w:r w:rsidRPr="003E689E">
        <w:t>700</w:t>
      </w:r>
      <w:r w:rsidR="00C06A30">
        <w:t xml:space="preserve"> </w:t>
      </w:r>
      <w:r w:rsidRPr="003E689E">
        <w:t>мм,</w:t>
      </w:r>
      <w:r w:rsidR="00C06A30">
        <w:t xml:space="preserve"> </w:t>
      </w:r>
      <w:r w:rsidRPr="003E689E">
        <w:t>но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ближе</w:t>
      </w:r>
      <w:r w:rsidR="00C06A30">
        <w:t xml:space="preserve"> </w:t>
      </w:r>
      <w:r w:rsidRPr="003E689E">
        <w:t>500</w:t>
      </w:r>
      <w:r w:rsidR="00C06A30">
        <w:t xml:space="preserve"> </w:t>
      </w:r>
      <w:r w:rsidRPr="003E689E">
        <w:t>мм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учетом</w:t>
      </w:r>
      <w:r w:rsidR="00C06A30">
        <w:t xml:space="preserve"> </w:t>
      </w:r>
      <w:r w:rsidRPr="003E689E">
        <w:t>размеров</w:t>
      </w:r>
      <w:r w:rsidR="00C06A30">
        <w:t xml:space="preserve"> </w:t>
      </w:r>
      <w:r w:rsidRPr="003E689E">
        <w:t>алфавитно-цифровых</w:t>
      </w:r>
      <w:r w:rsidR="00C06A30">
        <w:t xml:space="preserve"> </w:t>
      </w:r>
      <w:r w:rsidRPr="003E689E">
        <w:t>знаков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символов.</w:t>
      </w:r>
    </w:p>
    <w:p w:rsidR="003210AB" w:rsidRPr="003E689E" w:rsidRDefault="003210AB" w:rsidP="003210AB">
      <w:pPr>
        <w:suppressAutoHyphens/>
      </w:pPr>
      <w:r w:rsidRPr="003E689E">
        <w:t>Высота</w:t>
      </w:r>
      <w:r w:rsidR="00C06A30">
        <w:t xml:space="preserve"> </w:t>
      </w:r>
      <w:r w:rsidRPr="003E689E">
        <w:t>рабочей</w:t>
      </w:r>
      <w:r w:rsidR="00C06A30">
        <w:t xml:space="preserve"> </w:t>
      </w:r>
      <w:r w:rsidRPr="003E689E">
        <w:t>поверхности</w:t>
      </w:r>
      <w:r w:rsidR="00C06A30">
        <w:t xml:space="preserve"> </w:t>
      </w:r>
      <w:r w:rsidRPr="003E689E">
        <w:t>стола</w:t>
      </w:r>
      <w:r w:rsidR="00C06A30">
        <w:t xml:space="preserve"> </w:t>
      </w:r>
      <w:r w:rsidRPr="003E689E">
        <w:t>должна</w:t>
      </w:r>
      <w:r w:rsidR="00C06A30">
        <w:t xml:space="preserve"> </w:t>
      </w:r>
      <w:r w:rsidRPr="003E689E">
        <w:t>регулироваться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пределах</w:t>
      </w:r>
      <w:r w:rsidR="00C06A30">
        <w:t xml:space="preserve"> </w:t>
      </w:r>
      <w:r w:rsidRPr="003E689E">
        <w:t>680-800</w:t>
      </w:r>
      <w:r w:rsidR="00C06A30">
        <w:t xml:space="preserve"> </w:t>
      </w:r>
      <w:r w:rsidRPr="003E689E">
        <w:t>мм,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отсутствии</w:t>
      </w:r>
      <w:r w:rsidR="00C06A30">
        <w:t xml:space="preserve"> </w:t>
      </w:r>
      <w:r w:rsidRPr="003E689E">
        <w:t>такой</w:t>
      </w:r>
      <w:r w:rsidR="00C06A30">
        <w:t xml:space="preserve"> </w:t>
      </w:r>
      <w:r w:rsidRPr="003E689E">
        <w:t>возможности</w:t>
      </w:r>
      <w:r w:rsidR="00C06A30">
        <w:t xml:space="preserve"> </w:t>
      </w:r>
      <w:r w:rsidRPr="003E689E">
        <w:t>высота</w:t>
      </w:r>
      <w:r w:rsidR="00C06A30">
        <w:t xml:space="preserve"> </w:t>
      </w:r>
      <w:r w:rsidRPr="003E689E">
        <w:t>рабочей</w:t>
      </w:r>
      <w:r w:rsidR="00C06A30">
        <w:t xml:space="preserve"> </w:t>
      </w:r>
      <w:r w:rsidRPr="003E689E">
        <w:t>поверхности</w:t>
      </w:r>
      <w:r w:rsidR="00C06A30">
        <w:t xml:space="preserve"> </w:t>
      </w:r>
      <w:r w:rsidRPr="003E689E">
        <w:t>стола</w:t>
      </w:r>
      <w:r w:rsidR="00C06A30">
        <w:t xml:space="preserve"> </w:t>
      </w:r>
      <w:r w:rsidRPr="003E689E">
        <w:t>должна</w:t>
      </w:r>
      <w:r w:rsidR="00C06A30">
        <w:t xml:space="preserve"> </w:t>
      </w:r>
      <w:r w:rsidRPr="003E689E">
        <w:t>составлять</w:t>
      </w:r>
      <w:r w:rsidR="00C06A30">
        <w:t xml:space="preserve"> </w:t>
      </w:r>
      <w:r w:rsidRPr="003E689E">
        <w:t>725</w:t>
      </w:r>
      <w:r w:rsidR="00C06A30">
        <w:t xml:space="preserve"> </w:t>
      </w:r>
      <w:r w:rsidRPr="003E689E">
        <w:t>мм.</w:t>
      </w:r>
    </w:p>
    <w:p w:rsidR="003210AB" w:rsidRPr="003E689E" w:rsidRDefault="003210AB" w:rsidP="003210AB">
      <w:pPr>
        <w:suppressAutoHyphens/>
      </w:pPr>
      <w:r w:rsidRPr="003E689E">
        <w:t>Рабочий</w:t>
      </w:r>
      <w:r w:rsidR="00C06A30">
        <w:t xml:space="preserve"> </w:t>
      </w:r>
      <w:r w:rsidRPr="003E689E">
        <w:t>стол</w:t>
      </w:r>
      <w:r w:rsidR="00C06A30">
        <w:t xml:space="preserve"> </w:t>
      </w:r>
      <w:r w:rsidRPr="003E689E">
        <w:t>должен</w:t>
      </w:r>
      <w:r w:rsidR="00C06A30">
        <w:t xml:space="preserve"> </w:t>
      </w:r>
      <w:r w:rsidRPr="003E689E">
        <w:t>иметь</w:t>
      </w:r>
      <w:r w:rsidR="00C06A30">
        <w:t xml:space="preserve"> </w:t>
      </w:r>
      <w:r w:rsidRPr="003E689E">
        <w:t>пространство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ног</w:t>
      </w:r>
      <w:r w:rsidR="00C06A30">
        <w:t xml:space="preserve"> </w:t>
      </w:r>
      <w:r w:rsidRPr="003E689E">
        <w:t>высотой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600</w:t>
      </w:r>
      <w:r w:rsidR="00C06A30">
        <w:t xml:space="preserve"> </w:t>
      </w:r>
      <w:r w:rsidRPr="003E689E">
        <w:t>мм,</w:t>
      </w:r>
      <w:r w:rsidR="00C06A30">
        <w:t xml:space="preserve"> </w:t>
      </w:r>
      <w:r w:rsidRPr="003E689E">
        <w:t>шириной</w:t>
      </w:r>
      <w:r w:rsidR="00C06A30">
        <w:t xml:space="preserve"> </w:t>
      </w:r>
      <w:r w:rsidRPr="003E689E">
        <w:t>–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50</w:t>
      </w:r>
      <w:r w:rsidR="000338D2">
        <w:t>0</w:t>
      </w:r>
      <w:r w:rsidR="00C06A30">
        <w:t xml:space="preserve"> </w:t>
      </w:r>
      <w:r w:rsidR="000338D2">
        <w:t>мм,</w:t>
      </w:r>
      <w:r w:rsidR="00C06A30">
        <w:t xml:space="preserve"> </w:t>
      </w:r>
      <w:r w:rsidR="000338D2">
        <w:t>глубиной</w:t>
      </w:r>
      <w:r w:rsidR="00C06A30">
        <w:t xml:space="preserve"> </w:t>
      </w:r>
      <w:r w:rsidR="000338D2">
        <w:t>на</w:t>
      </w:r>
      <w:r w:rsidR="00C06A30">
        <w:t xml:space="preserve"> </w:t>
      </w:r>
      <w:r w:rsidR="000338D2">
        <w:t>уровне</w:t>
      </w:r>
      <w:r w:rsidR="00C06A30">
        <w:t xml:space="preserve"> </w:t>
      </w:r>
      <w:r w:rsidR="000338D2">
        <w:t>колен</w:t>
      </w:r>
      <w:r w:rsidR="00C06A30">
        <w:t xml:space="preserve"> </w:t>
      </w:r>
      <w:r w:rsidR="000338D2">
        <w:t>–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4</w:t>
      </w:r>
      <w:r w:rsidR="000338D2">
        <w:t>50</w:t>
      </w:r>
      <w:r w:rsidR="00C06A30">
        <w:t xml:space="preserve"> </w:t>
      </w:r>
      <w:r w:rsidR="000338D2">
        <w:t>мм</w:t>
      </w:r>
      <w:r w:rsidR="00C06A30">
        <w:t xml:space="preserve"> </w:t>
      </w:r>
      <w:r w:rsidR="000338D2">
        <w:t>и</w:t>
      </w:r>
      <w:r w:rsidR="00C06A30">
        <w:t xml:space="preserve"> </w:t>
      </w:r>
      <w:r w:rsidR="000338D2">
        <w:t>на</w:t>
      </w:r>
      <w:r w:rsidR="00C06A30">
        <w:t xml:space="preserve"> </w:t>
      </w:r>
      <w:r w:rsidR="000338D2">
        <w:t>уровне</w:t>
      </w:r>
      <w:r w:rsidR="00C06A30">
        <w:t xml:space="preserve"> </w:t>
      </w:r>
      <w:r w:rsidR="000338D2">
        <w:t>вытянутых</w:t>
      </w:r>
      <w:r w:rsidR="00C06A30">
        <w:t xml:space="preserve"> </w:t>
      </w:r>
      <w:r w:rsidR="000338D2">
        <w:t>ног</w:t>
      </w:r>
      <w:r w:rsidR="00C06A30">
        <w:t xml:space="preserve"> </w:t>
      </w:r>
      <w:r w:rsidR="000338D2">
        <w:t>–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650</w:t>
      </w:r>
      <w:r w:rsidR="00C06A30">
        <w:t xml:space="preserve"> </w:t>
      </w:r>
      <w:r w:rsidRPr="003E689E">
        <w:t>мм.</w:t>
      </w:r>
    </w:p>
    <w:p w:rsidR="003210AB" w:rsidRPr="003E689E" w:rsidRDefault="003210AB" w:rsidP="003210AB">
      <w:pPr>
        <w:suppressAutoHyphens/>
      </w:pPr>
      <w:r w:rsidRPr="003E689E">
        <w:t>Клавиатуру</w:t>
      </w:r>
      <w:r w:rsidR="00C06A30">
        <w:t xml:space="preserve"> </w:t>
      </w:r>
      <w:r w:rsidRPr="003E689E">
        <w:t>следует</w:t>
      </w:r>
      <w:r w:rsidR="00C06A30">
        <w:t xml:space="preserve"> </w:t>
      </w:r>
      <w:r w:rsidRPr="003E689E">
        <w:t>располагать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поверхности</w:t>
      </w:r>
      <w:r w:rsidR="00C06A30">
        <w:t xml:space="preserve"> </w:t>
      </w:r>
      <w:r w:rsidRPr="003E689E">
        <w:t>стола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расстоянии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чем</w:t>
      </w:r>
      <w:r w:rsidR="00C06A30">
        <w:t xml:space="preserve"> </w:t>
      </w:r>
      <w:r w:rsidRPr="003E689E">
        <w:t>300</w:t>
      </w:r>
      <w:r w:rsidR="00C06A30">
        <w:t xml:space="preserve"> </w:t>
      </w:r>
      <w:r w:rsidRPr="003E689E">
        <w:t>мм</w:t>
      </w:r>
      <w:r w:rsidR="00C06A30">
        <w:t xml:space="preserve"> </w:t>
      </w:r>
      <w:r w:rsidRPr="003E689E">
        <w:t>от</w:t>
      </w:r>
      <w:r w:rsidR="00C06A30">
        <w:t xml:space="preserve"> </w:t>
      </w:r>
      <w:r w:rsidRPr="003E689E">
        <w:t>края,</w:t>
      </w:r>
      <w:r w:rsidR="00C06A30">
        <w:t xml:space="preserve"> </w:t>
      </w:r>
      <w:r w:rsidRPr="003E689E">
        <w:t>обращенного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пользо</w:t>
      </w:r>
      <w:r w:rsidR="000338D2">
        <w:t>вателю</w:t>
      </w:r>
      <w:r w:rsidR="00C06A30">
        <w:t xml:space="preserve"> </w:t>
      </w:r>
      <w:r w:rsidR="000338D2">
        <w:t>или</w:t>
      </w:r>
      <w:r w:rsidR="00C06A30">
        <w:t xml:space="preserve"> </w:t>
      </w:r>
      <w:r w:rsidR="000338D2">
        <w:t>на</w:t>
      </w:r>
      <w:r w:rsidR="00C06A30">
        <w:t xml:space="preserve"> </w:t>
      </w:r>
      <w:r w:rsidR="000338D2">
        <w:t>специальной,</w:t>
      </w:r>
      <w:r w:rsidR="00C06A30">
        <w:t xml:space="preserve"> </w:t>
      </w:r>
      <w:r w:rsidR="000338D2">
        <w:t>регу</w:t>
      </w:r>
      <w:r w:rsidRPr="003E689E">
        <w:t>лируемой</w:t>
      </w:r>
      <w:r w:rsidR="00C06A30">
        <w:t xml:space="preserve"> </w:t>
      </w:r>
      <w:r w:rsidRPr="003E689E">
        <w:t>по</w:t>
      </w:r>
      <w:r w:rsidR="00C06A30">
        <w:t xml:space="preserve"> </w:t>
      </w:r>
      <w:r w:rsidRPr="003E689E">
        <w:t>высоте</w:t>
      </w:r>
      <w:r w:rsidR="00C06A30">
        <w:t xml:space="preserve"> </w:t>
      </w:r>
      <w:r w:rsidRPr="003E689E">
        <w:t>рабочей</w:t>
      </w:r>
      <w:r w:rsidR="00C06A30">
        <w:t xml:space="preserve"> </w:t>
      </w:r>
      <w:r w:rsidRPr="003E689E">
        <w:t>поверхности,</w:t>
      </w:r>
      <w:r w:rsidR="00C06A30">
        <w:t xml:space="preserve"> </w:t>
      </w:r>
      <w:r w:rsidRPr="003E689E">
        <w:t>отделенной</w:t>
      </w:r>
      <w:r w:rsidR="00C06A30">
        <w:t xml:space="preserve"> </w:t>
      </w:r>
      <w:r w:rsidRPr="003E689E">
        <w:t>от</w:t>
      </w:r>
      <w:r w:rsidR="00C06A30">
        <w:t xml:space="preserve"> </w:t>
      </w:r>
      <w:r w:rsidRPr="003E689E">
        <w:t>основной</w:t>
      </w:r>
      <w:r w:rsidR="00C06A30">
        <w:t xml:space="preserve"> </w:t>
      </w:r>
      <w:r w:rsidRPr="003E689E">
        <w:t>столешницы.</w:t>
      </w:r>
    </w:p>
    <w:p w:rsidR="003210AB" w:rsidRPr="003E689E" w:rsidRDefault="003210AB" w:rsidP="003210AB">
      <w:pPr>
        <w:suppressAutoHyphens/>
      </w:pPr>
      <w:r w:rsidRPr="003E689E">
        <w:t>Помимо</w:t>
      </w:r>
      <w:r w:rsidR="00C06A30">
        <w:t xml:space="preserve"> </w:t>
      </w:r>
      <w:r w:rsidRPr="003E689E">
        <w:t>требований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организации</w:t>
      </w:r>
      <w:r w:rsidR="00C06A30">
        <w:t xml:space="preserve"> </w:t>
      </w:r>
      <w:r w:rsidRPr="003E689E">
        <w:t>рабочего</w:t>
      </w:r>
      <w:r w:rsidR="00C06A30">
        <w:t xml:space="preserve"> </w:t>
      </w:r>
      <w:r w:rsidRPr="003E689E">
        <w:t>места</w:t>
      </w:r>
      <w:r w:rsidR="00C06A30">
        <w:t xml:space="preserve"> </w:t>
      </w:r>
      <w:r w:rsidRPr="003E689E">
        <w:t>СанПиН</w:t>
      </w:r>
      <w:r w:rsidR="00C06A30">
        <w:t xml:space="preserve"> </w:t>
      </w:r>
      <w:r w:rsidRPr="003E689E">
        <w:t>9-131</w:t>
      </w:r>
      <w:r w:rsidR="00C06A30">
        <w:t xml:space="preserve"> </w:t>
      </w:r>
      <w:r w:rsidRPr="003E689E">
        <w:t>РБ</w:t>
      </w:r>
      <w:r w:rsidR="00C06A30">
        <w:t xml:space="preserve"> </w:t>
      </w:r>
      <w:r w:rsidRPr="003E689E">
        <w:t>2000</w:t>
      </w:r>
      <w:r w:rsidR="00C06A30">
        <w:t xml:space="preserve"> </w:t>
      </w:r>
      <w:r w:rsidRPr="003E689E">
        <w:t>устанавливает</w:t>
      </w:r>
      <w:r w:rsidR="00C06A30">
        <w:t xml:space="preserve"> </w:t>
      </w:r>
      <w:r w:rsidRPr="003E689E">
        <w:t>требования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микроклимату</w:t>
      </w:r>
      <w:r w:rsidR="00C06A30">
        <w:t xml:space="preserve"> </w:t>
      </w:r>
      <w:r w:rsidRPr="003E689E">
        <w:t>рабочей</w:t>
      </w:r>
      <w:r w:rsidR="00C06A30">
        <w:t xml:space="preserve"> </w:t>
      </w:r>
      <w:r w:rsidRPr="003E689E">
        <w:t>зоны:</w:t>
      </w:r>
      <w:r w:rsidR="00C06A30">
        <w:t xml:space="preserve"> </w:t>
      </w:r>
      <w:r w:rsidRPr="003E689E">
        <w:t>влажности,</w:t>
      </w:r>
      <w:r w:rsidR="00C06A30">
        <w:t xml:space="preserve"> </w:t>
      </w:r>
      <w:r w:rsidRPr="003E689E">
        <w:t>температуре,</w:t>
      </w:r>
      <w:r w:rsidR="00C06A30">
        <w:t xml:space="preserve"> </w:t>
      </w:r>
      <w:r w:rsidRPr="003E689E">
        <w:t>скорости</w:t>
      </w:r>
      <w:r w:rsidR="00C06A30">
        <w:t xml:space="preserve"> </w:t>
      </w:r>
      <w:r w:rsidRPr="003E689E">
        <w:t>потока</w:t>
      </w:r>
      <w:r w:rsidR="00C06A30">
        <w:t xml:space="preserve"> </w:t>
      </w:r>
      <w:r w:rsidRPr="003E689E">
        <w:t>воздуха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пр.</w:t>
      </w:r>
    </w:p>
    <w:p w:rsidR="003210AB" w:rsidRPr="003E689E" w:rsidRDefault="003210AB" w:rsidP="003210AB">
      <w:pPr>
        <w:suppressAutoHyphens/>
      </w:pPr>
      <w:r w:rsidRPr="003E689E">
        <w:t>Техника</w:t>
      </w:r>
      <w:r w:rsidR="00C06A30">
        <w:t xml:space="preserve"> </w:t>
      </w:r>
      <w:r w:rsidRPr="003E689E">
        <w:t>безопасности</w:t>
      </w:r>
      <w:r w:rsidR="00C06A30">
        <w:t xml:space="preserve"> </w:t>
      </w:r>
      <w:r w:rsidRPr="003E689E">
        <w:t>–</w:t>
      </w:r>
      <w:r w:rsidR="00C06A30">
        <w:t xml:space="preserve"> </w:t>
      </w:r>
      <w:r w:rsidRPr="003E689E">
        <w:t>это</w:t>
      </w:r>
      <w:r w:rsidR="00C06A30">
        <w:t xml:space="preserve"> </w:t>
      </w:r>
      <w:r w:rsidRPr="003E689E">
        <w:t>система</w:t>
      </w:r>
      <w:r w:rsidR="00C06A30">
        <w:t xml:space="preserve"> </w:t>
      </w:r>
      <w:r w:rsidRPr="003E689E">
        <w:t>организационных</w:t>
      </w:r>
      <w:r w:rsidR="00C06A30">
        <w:t xml:space="preserve"> </w:t>
      </w:r>
      <w:r w:rsidRPr="003E689E">
        <w:t>мероприятий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технических</w:t>
      </w:r>
      <w:r w:rsidR="00C06A30">
        <w:t xml:space="preserve"> </w:t>
      </w:r>
      <w:r w:rsidRPr="003E689E">
        <w:t>средств,</w:t>
      </w:r>
      <w:r w:rsidR="00C06A30">
        <w:t xml:space="preserve"> </w:t>
      </w:r>
      <w:r w:rsidRPr="003E689E">
        <w:t>предотвращающих</w:t>
      </w:r>
      <w:r w:rsidR="00C06A30">
        <w:t xml:space="preserve"> </w:t>
      </w:r>
      <w:r w:rsidRPr="003E689E">
        <w:t>воздействие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работающих</w:t>
      </w:r>
      <w:r w:rsidR="00C06A30">
        <w:t xml:space="preserve"> </w:t>
      </w:r>
      <w:r w:rsidRPr="003E689E">
        <w:t>опасных</w:t>
      </w:r>
      <w:r w:rsidR="00C06A30">
        <w:t xml:space="preserve"> </w:t>
      </w:r>
      <w:r w:rsidRPr="003E689E">
        <w:t>производственных</w:t>
      </w:r>
      <w:r w:rsidR="00C06A30">
        <w:t xml:space="preserve"> </w:t>
      </w:r>
      <w:r w:rsidRPr="003E689E">
        <w:t>факторов.</w:t>
      </w:r>
    </w:p>
    <w:p w:rsidR="003210AB" w:rsidRDefault="003210AB" w:rsidP="003210AB">
      <w:pPr>
        <w:suppressAutoHyphens/>
      </w:pPr>
      <w:r w:rsidRPr="003E689E">
        <w:t>Для</w:t>
      </w:r>
      <w:r w:rsidR="00C06A30">
        <w:t xml:space="preserve"> </w:t>
      </w:r>
      <w:r w:rsidRPr="003E689E">
        <w:t>соблюдения</w:t>
      </w:r>
      <w:r w:rsidR="00C06A30">
        <w:t xml:space="preserve"> </w:t>
      </w:r>
      <w:r w:rsidRPr="003E689E">
        <w:t>техники</w:t>
      </w:r>
      <w:r w:rsidR="00C06A30">
        <w:t xml:space="preserve"> </w:t>
      </w:r>
      <w:r w:rsidRPr="003E689E">
        <w:t>безопасност</w:t>
      </w:r>
      <w:r>
        <w:t>и</w:t>
      </w:r>
      <w:r w:rsidR="00C06A30">
        <w:t xml:space="preserve"> </w:t>
      </w:r>
      <w:r>
        <w:t>в</w:t>
      </w:r>
      <w:r w:rsidR="00C06A30">
        <w:t xml:space="preserve"> </w:t>
      </w:r>
      <w:r>
        <w:t>с</w:t>
      </w:r>
      <w:r w:rsidRPr="003E689E">
        <w:t>в</w:t>
      </w:r>
      <w:r>
        <w:t>о</w:t>
      </w:r>
      <w:r w:rsidRPr="003E689E">
        <w:t>ей</w:t>
      </w:r>
      <w:r w:rsidR="00C06A30">
        <w:t xml:space="preserve"> </w:t>
      </w:r>
      <w:r w:rsidRPr="003E689E">
        <w:t>деятельности</w:t>
      </w:r>
      <w:r w:rsidR="00C06A30">
        <w:t xml:space="preserve"> </w:t>
      </w:r>
      <w:r w:rsidRPr="003E689E">
        <w:t>инженер-программист</w:t>
      </w:r>
      <w:r w:rsidR="00C06A30">
        <w:t xml:space="preserve"> </w:t>
      </w:r>
      <w:r w:rsidRPr="003E689E">
        <w:t>должен</w:t>
      </w:r>
      <w:r w:rsidR="00C06A30">
        <w:t xml:space="preserve"> </w:t>
      </w:r>
      <w:r w:rsidRPr="003E689E">
        <w:t>руководствоваться</w:t>
      </w:r>
      <w:r w:rsidR="00C06A30">
        <w:t xml:space="preserve"> </w:t>
      </w:r>
      <w:r w:rsidR="000338D2">
        <w:t>«</w:t>
      </w:r>
      <w:r w:rsidRPr="003E689E">
        <w:t>Инструкцией</w:t>
      </w:r>
      <w:r w:rsidR="00C06A30">
        <w:t xml:space="preserve"> </w:t>
      </w:r>
      <w:r w:rsidRPr="003E689E">
        <w:t>по</w:t>
      </w:r>
      <w:r w:rsidR="00C06A30">
        <w:t xml:space="preserve"> </w:t>
      </w:r>
      <w:r w:rsidRPr="003E689E">
        <w:t>охране</w:t>
      </w:r>
      <w:r w:rsidR="00C06A30">
        <w:t xml:space="preserve"> </w:t>
      </w:r>
      <w:r w:rsidRPr="003E689E">
        <w:t>труда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программиста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выполнении</w:t>
      </w:r>
      <w:r w:rsidR="00C06A30">
        <w:t xml:space="preserve"> </w:t>
      </w:r>
      <w:r w:rsidRPr="003E689E">
        <w:t>работ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применением</w:t>
      </w:r>
      <w:r w:rsidR="00C06A30">
        <w:t xml:space="preserve"> </w:t>
      </w:r>
      <w:r w:rsidRPr="003E689E">
        <w:t>ПЭВМ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ВДТ</w:t>
      </w:r>
      <w:r w:rsidR="000338D2">
        <w:t>»</w:t>
      </w:r>
      <w:r w:rsidRPr="003E689E">
        <w:t>.</w:t>
      </w:r>
    </w:p>
    <w:p w:rsidR="003210AB" w:rsidRPr="003E689E" w:rsidRDefault="003210AB" w:rsidP="003210AB">
      <w:pPr>
        <w:suppressAutoHyphens/>
      </w:pPr>
    </w:p>
    <w:p w:rsidR="003210AB" w:rsidRPr="003E689E" w:rsidRDefault="003210AB" w:rsidP="005C198F">
      <w:pPr>
        <w:pStyle w:val="Heading2"/>
        <w:numPr>
          <w:ilvl w:val="1"/>
          <w:numId w:val="29"/>
        </w:numPr>
        <w:suppressAutoHyphens/>
        <w:ind w:left="1134" w:hanging="595"/>
        <w:rPr>
          <w:b w:val="0"/>
          <w:szCs w:val="28"/>
        </w:rPr>
      </w:pPr>
      <w:bookmarkStart w:id="3" w:name="_Toc320811439"/>
      <w:bookmarkStart w:id="4" w:name="_Toc424558070"/>
      <w:r w:rsidRPr="003E689E">
        <w:rPr>
          <w:szCs w:val="28"/>
        </w:rPr>
        <w:t>Должностная</w:t>
      </w:r>
      <w:r w:rsidR="00C06A30">
        <w:rPr>
          <w:szCs w:val="28"/>
        </w:rPr>
        <w:t xml:space="preserve"> </w:t>
      </w:r>
      <w:r w:rsidRPr="003E689E">
        <w:rPr>
          <w:szCs w:val="28"/>
        </w:rPr>
        <w:t>инструкция</w:t>
      </w:r>
      <w:r w:rsidR="00C06A30">
        <w:rPr>
          <w:szCs w:val="28"/>
        </w:rPr>
        <w:t xml:space="preserve"> </w:t>
      </w:r>
      <w:r w:rsidRPr="003E689E">
        <w:rPr>
          <w:szCs w:val="28"/>
        </w:rPr>
        <w:t>инженера-программиста.</w:t>
      </w:r>
      <w:bookmarkEnd w:id="3"/>
      <w:bookmarkEnd w:id="4"/>
    </w:p>
    <w:p w:rsidR="003210AB" w:rsidRPr="003E689E" w:rsidRDefault="003210AB" w:rsidP="003210AB">
      <w:pPr>
        <w:pStyle w:val="ListParagraph"/>
        <w:suppressAutoHyphens/>
        <w:ind w:left="0"/>
      </w:pPr>
    </w:p>
    <w:p w:rsidR="003210AB" w:rsidRPr="003E689E" w:rsidRDefault="003210AB" w:rsidP="003210AB">
      <w:pPr>
        <w:suppressAutoHyphens/>
      </w:pPr>
      <w:r w:rsidRPr="003E689E">
        <w:t>Инженер-программист</w:t>
      </w:r>
      <w:r w:rsidR="00C06A30">
        <w:t xml:space="preserve"> </w:t>
      </w:r>
      <w:r w:rsidRPr="003E689E">
        <w:t>относится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категории</w:t>
      </w:r>
      <w:r w:rsidR="00C06A30">
        <w:t xml:space="preserve"> </w:t>
      </w:r>
      <w:r w:rsidRPr="003E689E">
        <w:t>специалистов,</w:t>
      </w:r>
      <w:r w:rsidR="00C06A30">
        <w:t xml:space="preserve"> </w:t>
      </w:r>
      <w:r w:rsidRPr="003E689E">
        <w:t>принимается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работу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увольняется</w:t>
      </w:r>
      <w:r w:rsidR="00C06A30">
        <w:t xml:space="preserve"> </w:t>
      </w:r>
      <w:r w:rsidRPr="003E689E">
        <w:t>приказом</w:t>
      </w:r>
      <w:r w:rsidR="00C06A30">
        <w:t xml:space="preserve"> </w:t>
      </w:r>
      <w:r w:rsidRPr="003E689E">
        <w:t>начальника</w:t>
      </w:r>
      <w:r w:rsidR="00C06A30">
        <w:t xml:space="preserve"> </w:t>
      </w:r>
      <w:r w:rsidRPr="003E689E">
        <w:t>вычислительного</w:t>
      </w:r>
      <w:r w:rsidR="00C06A30">
        <w:t xml:space="preserve"> </w:t>
      </w:r>
      <w:r w:rsidRPr="003E689E">
        <w:t>центра</w:t>
      </w:r>
      <w:r w:rsidR="00C06A30">
        <w:t xml:space="preserve"> </w:t>
      </w:r>
      <w:r w:rsidRPr="003E689E">
        <w:t>(ВЦ)</w:t>
      </w:r>
      <w:r w:rsidR="00C06A30">
        <w:t xml:space="preserve"> </w:t>
      </w:r>
      <w:r w:rsidRPr="003E689E">
        <w:t>по</w:t>
      </w:r>
      <w:r w:rsidR="00C06A30">
        <w:t xml:space="preserve"> </w:t>
      </w:r>
      <w:r w:rsidRPr="003E689E">
        <w:t>представлению</w:t>
      </w:r>
      <w:r w:rsidR="00C06A30">
        <w:t xml:space="preserve"> </w:t>
      </w:r>
      <w:r w:rsidRPr="003E689E">
        <w:t>начальника</w:t>
      </w:r>
      <w:r w:rsidR="00C06A30">
        <w:t xml:space="preserve"> </w:t>
      </w:r>
      <w:r w:rsidRPr="003E689E">
        <w:t>производственного</w:t>
      </w:r>
      <w:r w:rsidR="00C06A30">
        <w:t xml:space="preserve"> </w:t>
      </w:r>
      <w:r w:rsidRPr="003E689E">
        <w:t>отдела</w:t>
      </w:r>
      <w:r w:rsidR="00C06A30">
        <w:t xml:space="preserve"> </w:t>
      </w:r>
      <w:r w:rsidRPr="003E689E">
        <w:t>ВЦ,</w:t>
      </w:r>
      <w:r w:rsidR="00C06A30">
        <w:t xml:space="preserve"> </w:t>
      </w:r>
      <w:r w:rsidRPr="003E689E">
        <w:t>начальника</w:t>
      </w:r>
      <w:r w:rsidR="00C06A30">
        <w:t xml:space="preserve"> </w:t>
      </w:r>
      <w:r w:rsidRPr="003E689E">
        <w:t>отдела</w:t>
      </w:r>
      <w:r w:rsidR="00C06A30">
        <w:t xml:space="preserve"> </w:t>
      </w:r>
      <w:r w:rsidRPr="003E689E">
        <w:t>разработок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внедрения</w:t>
      </w:r>
      <w:r w:rsidR="00C06A30">
        <w:t xml:space="preserve"> </w:t>
      </w:r>
      <w:r w:rsidRPr="003E689E">
        <w:t>ВЦ,</w:t>
      </w:r>
      <w:r w:rsidR="00C06A30">
        <w:t xml:space="preserve"> </w:t>
      </w:r>
      <w:r w:rsidRPr="003E689E">
        <w:t>руководителя</w:t>
      </w:r>
      <w:r w:rsidR="00C06A30">
        <w:t xml:space="preserve"> </w:t>
      </w:r>
      <w:r w:rsidRPr="003E689E">
        <w:t>иного</w:t>
      </w:r>
      <w:r w:rsidR="00C06A30">
        <w:t xml:space="preserve"> </w:t>
      </w:r>
      <w:r w:rsidRPr="003E689E">
        <w:t>структурного</w:t>
      </w:r>
      <w:r w:rsidR="00C06A30">
        <w:t xml:space="preserve"> </w:t>
      </w:r>
      <w:r w:rsidRPr="003E689E">
        <w:t>подразделения</w:t>
      </w:r>
      <w:r w:rsidR="00C06A30">
        <w:t xml:space="preserve"> </w:t>
      </w:r>
      <w:r w:rsidRPr="003E689E">
        <w:t>предприятия.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отсутствии</w:t>
      </w:r>
      <w:r w:rsidR="00C06A30">
        <w:t xml:space="preserve"> </w:t>
      </w:r>
      <w:r w:rsidRPr="003E689E">
        <w:t>вычислительного</w:t>
      </w:r>
      <w:r w:rsidR="00C06A30">
        <w:t xml:space="preserve"> </w:t>
      </w:r>
      <w:r w:rsidRPr="003E689E">
        <w:t>центра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иного</w:t>
      </w:r>
      <w:r w:rsidR="00C06A30">
        <w:t xml:space="preserve"> </w:t>
      </w:r>
      <w:r w:rsidRPr="003E689E">
        <w:t>специального</w:t>
      </w:r>
      <w:r w:rsidR="00C06A30">
        <w:t xml:space="preserve"> </w:t>
      </w:r>
      <w:r w:rsidRPr="003E689E">
        <w:t>подразделения,</w:t>
      </w:r>
      <w:r w:rsidR="00C06A30">
        <w:t xml:space="preserve"> </w:t>
      </w:r>
      <w:r w:rsidRPr="003E689E">
        <w:t>инженер-программист</w:t>
      </w:r>
      <w:r w:rsidR="00C06A30">
        <w:t xml:space="preserve"> </w:t>
      </w:r>
      <w:r w:rsidRPr="003E689E">
        <w:lastRenderedPageBreak/>
        <w:t>принимается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работу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увольняется</w:t>
      </w:r>
      <w:r w:rsidR="00C06A30">
        <w:t xml:space="preserve"> </w:t>
      </w:r>
      <w:r w:rsidRPr="003E689E">
        <w:t>приказом</w:t>
      </w:r>
      <w:r w:rsidR="00C06A30">
        <w:t xml:space="preserve"> </w:t>
      </w:r>
      <w:r w:rsidRPr="003E689E">
        <w:t>директора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подчиняется</w:t>
      </w:r>
      <w:r w:rsidR="00C06A30">
        <w:t xml:space="preserve"> </w:t>
      </w:r>
      <w:r w:rsidRPr="003E689E">
        <w:t>непосредственно</w:t>
      </w:r>
      <w:r w:rsidR="00C06A30">
        <w:t xml:space="preserve"> </w:t>
      </w:r>
      <w:r w:rsidRPr="003E689E">
        <w:t>ему.</w:t>
      </w:r>
    </w:p>
    <w:p w:rsidR="003210AB" w:rsidRPr="003E689E" w:rsidRDefault="003210AB" w:rsidP="003210AB">
      <w:pPr>
        <w:suppressAutoHyphens/>
      </w:pPr>
      <w:r w:rsidRPr="003E689E">
        <w:t>На</w:t>
      </w:r>
      <w:r w:rsidR="00C06A30">
        <w:t xml:space="preserve"> </w:t>
      </w:r>
      <w:r w:rsidRPr="003E689E">
        <w:t>должность:</w:t>
      </w:r>
    </w:p>
    <w:p w:rsidR="003210AB" w:rsidRPr="003E689E" w:rsidRDefault="003210AB" w:rsidP="005C198F">
      <w:pPr>
        <w:pStyle w:val="ListParagraph"/>
        <w:numPr>
          <w:ilvl w:val="0"/>
          <w:numId w:val="26"/>
        </w:numPr>
        <w:tabs>
          <w:tab w:val="left" w:pos="1134"/>
        </w:tabs>
        <w:suppressAutoHyphens/>
        <w:ind w:left="0" w:firstLine="709"/>
      </w:pPr>
      <w:r w:rsidRPr="003E689E">
        <w:t>инженера-программиста</w:t>
      </w:r>
      <w:r w:rsidR="00C06A30">
        <w:t xml:space="preserve"> </w:t>
      </w:r>
      <w:r w:rsidRPr="003E689E">
        <w:t>назначается</w:t>
      </w:r>
      <w:r w:rsidR="00C06A30">
        <w:t xml:space="preserve"> </w:t>
      </w:r>
      <w:r w:rsidRPr="003E689E">
        <w:t>лицо,</w:t>
      </w:r>
      <w:r w:rsidR="00C06A30">
        <w:t xml:space="preserve"> </w:t>
      </w:r>
      <w:r w:rsidRPr="003E689E">
        <w:t>имеющее</w:t>
      </w:r>
      <w:r w:rsidR="00C06A30">
        <w:t xml:space="preserve"> </w:t>
      </w:r>
      <w:r w:rsidRPr="003E689E">
        <w:t>высшее</w:t>
      </w:r>
      <w:r w:rsidR="00C06A30">
        <w:t xml:space="preserve"> </w:t>
      </w:r>
      <w:r w:rsidRPr="003E689E">
        <w:t>профессиональное</w:t>
      </w:r>
      <w:r w:rsidR="00C06A30">
        <w:t xml:space="preserve"> </w:t>
      </w:r>
      <w:r w:rsidRPr="003E689E">
        <w:t>(техническое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t>инженерно-экономическое)</w:t>
      </w:r>
      <w:r w:rsidR="00C06A30">
        <w:t xml:space="preserve"> </w:t>
      </w:r>
      <w:r w:rsidRPr="003E689E">
        <w:t>образование</w:t>
      </w:r>
      <w:r w:rsidR="00C06A30">
        <w:t xml:space="preserve"> </w:t>
      </w:r>
      <w:r w:rsidRPr="003E689E">
        <w:t>без</w:t>
      </w:r>
      <w:r w:rsidR="00C06A30">
        <w:t xml:space="preserve"> </w:t>
      </w:r>
      <w:r w:rsidRPr="003E689E">
        <w:t>предъявления</w:t>
      </w:r>
      <w:r w:rsidR="00C06A30">
        <w:t xml:space="preserve"> </w:t>
      </w:r>
      <w:r w:rsidRPr="003E689E">
        <w:t>требований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стажу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t>среднее</w:t>
      </w:r>
      <w:r w:rsidR="00C06A30">
        <w:t xml:space="preserve"> </w:t>
      </w:r>
      <w:r w:rsidRPr="003E689E">
        <w:t>профессиональное</w:t>
      </w:r>
      <w:r w:rsidR="00C06A30">
        <w:t xml:space="preserve"> </w:t>
      </w:r>
      <w:r w:rsidRPr="003E689E">
        <w:t>(техническое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t>инженерно-экономическое)</w:t>
      </w:r>
      <w:r w:rsidR="00C06A30">
        <w:t xml:space="preserve"> </w:t>
      </w:r>
      <w:r w:rsidRPr="003E689E">
        <w:t>образование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стаж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должности</w:t>
      </w:r>
      <w:r w:rsidR="00C06A30">
        <w:t xml:space="preserve"> </w:t>
      </w:r>
      <w:r w:rsidRPr="003E689E">
        <w:t>техника</w:t>
      </w:r>
      <w:r w:rsidR="00C06A30">
        <w:t xml:space="preserve"> </w:t>
      </w:r>
      <w:r w:rsidRPr="003E689E">
        <w:t>1</w:t>
      </w:r>
      <w:r w:rsidR="00C06A30">
        <w:t xml:space="preserve"> </w:t>
      </w:r>
      <w:r w:rsidRPr="003E689E">
        <w:t>категории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3</w:t>
      </w:r>
      <w:r w:rsidR="00C06A30">
        <w:t xml:space="preserve"> </w:t>
      </w:r>
      <w:r w:rsidRPr="003E689E">
        <w:t>лет,</w:t>
      </w:r>
      <w:r w:rsidR="00C06A30">
        <w:t xml:space="preserve"> </w:t>
      </w:r>
      <w:r w:rsidRPr="003E689E">
        <w:t>либо</w:t>
      </w:r>
      <w:r w:rsidR="00C06A30">
        <w:t xml:space="preserve"> </w:t>
      </w:r>
      <w:r w:rsidRPr="003E689E">
        <w:t>других</w:t>
      </w:r>
      <w:r w:rsidR="00C06A30">
        <w:t xml:space="preserve"> </w:t>
      </w:r>
      <w:r w:rsidRPr="003E689E">
        <w:t>должностях,</w:t>
      </w:r>
      <w:r w:rsidR="00C06A30">
        <w:t xml:space="preserve"> </w:t>
      </w:r>
      <w:r w:rsidRPr="003E689E">
        <w:t>замещаемых</w:t>
      </w:r>
      <w:r w:rsidR="00C06A30">
        <w:t xml:space="preserve"> </w:t>
      </w:r>
      <w:r w:rsidRPr="003E689E">
        <w:t>специалистами</w:t>
      </w:r>
      <w:r w:rsidR="00C06A30">
        <w:t xml:space="preserve"> </w:t>
      </w:r>
      <w:r w:rsidRPr="003E689E">
        <w:t>со</w:t>
      </w:r>
      <w:r w:rsidR="00C06A30">
        <w:t xml:space="preserve"> </w:t>
      </w:r>
      <w:r w:rsidRPr="003E689E">
        <w:t>средним</w:t>
      </w:r>
      <w:r w:rsidR="00C06A30">
        <w:t xml:space="preserve"> </w:t>
      </w:r>
      <w:r w:rsidRPr="003E689E">
        <w:t>специальным</w:t>
      </w:r>
      <w:r w:rsidR="00C06A30">
        <w:t xml:space="preserve"> </w:t>
      </w:r>
      <w:r w:rsidRPr="003E689E">
        <w:t>образованием,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5</w:t>
      </w:r>
      <w:r w:rsidR="00C06A30">
        <w:t xml:space="preserve"> </w:t>
      </w:r>
      <w:r w:rsidRPr="003E689E">
        <w:t>лет.</w:t>
      </w:r>
    </w:p>
    <w:p w:rsidR="003210AB" w:rsidRPr="003E689E" w:rsidRDefault="003210AB" w:rsidP="005C198F">
      <w:pPr>
        <w:pStyle w:val="ListParagraph"/>
        <w:numPr>
          <w:ilvl w:val="0"/>
          <w:numId w:val="25"/>
        </w:numPr>
        <w:tabs>
          <w:tab w:val="left" w:pos="1134"/>
        </w:tabs>
        <w:suppressAutoHyphens/>
        <w:ind w:left="0" w:firstLine="709"/>
      </w:pPr>
      <w:r w:rsidRPr="003E689E">
        <w:t>инженера-программиста</w:t>
      </w:r>
      <w:r w:rsidR="00C06A30">
        <w:t xml:space="preserve"> </w:t>
      </w:r>
      <w:r w:rsidRPr="003E689E">
        <w:t>III</w:t>
      </w:r>
      <w:r w:rsidR="00C06A30">
        <w:t xml:space="preserve"> </w:t>
      </w:r>
      <w:r w:rsidRPr="003E689E">
        <w:t>категории</w:t>
      </w:r>
      <w:r w:rsidR="00C06A30">
        <w:t xml:space="preserve"> </w:t>
      </w:r>
      <w:r w:rsidRPr="003E689E">
        <w:t>назначается</w:t>
      </w:r>
      <w:r w:rsidR="00C06A30">
        <w:t xml:space="preserve"> </w:t>
      </w:r>
      <w:r w:rsidRPr="003E689E">
        <w:t>лицо,</w:t>
      </w:r>
      <w:r w:rsidR="00C06A30">
        <w:t xml:space="preserve"> </w:t>
      </w:r>
      <w:r w:rsidRPr="003E689E">
        <w:t>имеющее</w:t>
      </w:r>
      <w:r w:rsidR="00C06A30">
        <w:t xml:space="preserve"> </w:t>
      </w:r>
      <w:r w:rsidRPr="003E689E">
        <w:t>высшее</w:t>
      </w:r>
      <w:r w:rsidR="00C06A30">
        <w:t xml:space="preserve"> </w:t>
      </w:r>
      <w:r w:rsidRPr="003E689E">
        <w:t>профессиональное</w:t>
      </w:r>
      <w:r w:rsidR="00C06A30">
        <w:t xml:space="preserve"> </w:t>
      </w:r>
      <w:r w:rsidRPr="003E689E">
        <w:t>(техническое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t>инженерно-экономическое)</w:t>
      </w:r>
      <w:r w:rsidR="00C06A30">
        <w:t xml:space="preserve"> </w:t>
      </w:r>
      <w:r w:rsidRPr="003E689E">
        <w:t>образование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опыт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по</w:t>
      </w:r>
      <w:r w:rsidR="00C06A30">
        <w:t xml:space="preserve"> </w:t>
      </w:r>
      <w:r w:rsidRPr="003E689E">
        <w:t>специальности,</w:t>
      </w:r>
      <w:r w:rsidR="00C06A30">
        <w:t xml:space="preserve"> </w:t>
      </w:r>
      <w:r w:rsidRPr="003E689E">
        <w:t>приобретенный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период</w:t>
      </w:r>
      <w:r w:rsidR="00C06A30">
        <w:t xml:space="preserve"> </w:t>
      </w:r>
      <w:r w:rsidRPr="003E689E">
        <w:t>обучения,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t>стаж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инженерно-технических</w:t>
      </w:r>
      <w:r w:rsidR="00C06A30">
        <w:t xml:space="preserve"> </w:t>
      </w:r>
      <w:r w:rsidRPr="003E689E">
        <w:t>должностях</w:t>
      </w:r>
      <w:r w:rsidR="00C06A30">
        <w:t xml:space="preserve"> </w:t>
      </w:r>
      <w:r w:rsidRPr="003E689E">
        <w:t>без</w:t>
      </w:r>
      <w:r w:rsidR="00C06A30">
        <w:t xml:space="preserve"> </w:t>
      </w:r>
      <w:r w:rsidRPr="003E689E">
        <w:t>квалификационной</w:t>
      </w:r>
      <w:r w:rsidR="00C06A30">
        <w:t xml:space="preserve"> </w:t>
      </w:r>
      <w:r w:rsidRPr="003E689E">
        <w:t>категории.</w:t>
      </w:r>
    </w:p>
    <w:p w:rsidR="003210AB" w:rsidRPr="003E689E" w:rsidRDefault="003210AB" w:rsidP="005C198F">
      <w:pPr>
        <w:pStyle w:val="ListParagraph"/>
        <w:numPr>
          <w:ilvl w:val="0"/>
          <w:numId w:val="25"/>
        </w:numPr>
        <w:tabs>
          <w:tab w:val="left" w:pos="1134"/>
        </w:tabs>
        <w:suppressAutoHyphens/>
        <w:ind w:left="0" w:firstLine="709"/>
      </w:pPr>
      <w:r w:rsidRPr="003E689E">
        <w:t>инженера-программиста</w:t>
      </w:r>
      <w:r w:rsidR="00C06A30">
        <w:t xml:space="preserve"> </w:t>
      </w:r>
      <w:r w:rsidRPr="003E689E">
        <w:t>II</w:t>
      </w:r>
      <w:r w:rsidR="00C06A30">
        <w:t xml:space="preserve"> </w:t>
      </w:r>
      <w:r w:rsidRPr="003E689E">
        <w:t>категории</w:t>
      </w:r>
      <w:r w:rsidR="00C06A30">
        <w:t xml:space="preserve"> </w:t>
      </w:r>
      <w:r w:rsidRPr="003E689E">
        <w:t>–</w:t>
      </w:r>
      <w:r w:rsidR="00C06A30">
        <w:t xml:space="preserve"> </w:t>
      </w:r>
      <w:r w:rsidRPr="003E689E">
        <w:t>лицо,</w:t>
      </w:r>
      <w:r w:rsidR="00C06A30">
        <w:t xml:space="preserve"> </w:t>
      </w:r>
      <w:r w:rsidRPr="003E689E">
        <w:t>имеющее</w:t>
      </w:r>
      <w:r w:rsidR="00C06A30">
        <w:t xml:space="preserve"> </w:t>
      </w:r>
      <w:r w:rsidRPr="003E689E">
        <w:t>высшее</w:t>
      </w:r>
      <w:r w:rsidR="00C06A30">
        <w:t xml:space="preserve"> </w:t>
      </w:r>
      <w:r w:rsidRPr="003E689E">
        <w:t>профессиональное</w:t>
      </w:r>
      <w:r w:rsidR="00C06A30">
        <w:t xml:space="preserve"> </w:t>
      </w:r>
      <w:r w:rsidRPr="003E689E">
        <w:t>(техническое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t>инженерно-экономическое)</w:t>
      </w:r>
      <w:r w:rsidR="00C06A30">
        <w:t xml:space="preserve"> </w:t>
      </w:r>
      <w:r w:rsidRPr="003E689E">
        <w:t>образование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стаж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должности</w:t>
      </w:r>
      <w:r w:rsidR="00C06A30">
        <w:t xml:space="preserve"> </w:t>
      </w:r>
      <w:r w:rsidRPr="003E689E">
        <w:t>инженера-программиста</w:t>
      </w:r>
      <w:r w:rsidR="00C06A30">
        <w:t xml:space="preserve"> </w:t>
      </w:r>
      <w:r w:rsidRPr="003E689E">
        <w:t>III</w:t>
      </w:r>
      <w:r w:rsidR="00C06A30">
        <w:t xml:space="preserve"> </w:t>
      </w:r>
      <w:r w:rsidRPr="003E689E">
        <w:t>категории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3</w:t>
      </w:r>
      <w:r w:rsidR="00C06A30">
        <w:t xml:space="preserve"> </w:t>
      </w:r>
      <w:r w:rsidRPr="003E689E">
        <w:t>лет.</w:t>
      </w:r>
    </w:p>
    <w:p w:rsidR="003210AB" w:rsidRPr="003E689E" w:rsidRDefault="003210AB" w:rsidP="005C198F">
      <w:pPr>
        <w:pStyle w:val="ListParagraph"/>
        <w:numPr>
          <w:ilvl w:val="0"/>
          <w:numId w:val="25"/>
        </w:numPr>
        <w:tabs>
          <w:tab w:val="left" w:pos="1134"/>
        </w:tabs>
        <w:suppressAutoHyphens/>
        <w:ind w:left="0" w:firstLine="709"/>
      </w:pPr>
      <w:r w:rsidRPr="003E689E">
        <w:t>инженера-программиста</w:t>
      </w:r>
      <w:r w:rsidR="00C06A30">
        <w:t xml:space="preserve"> </w:t>
      </w:r>
      <w:r w:rsidRPr="003E689E">
        <w:t>I</w:t>
      </w:r>
      <w:r w:rsidR="00C06A30">
        <w:t xml:space="preserve"> </w:t>
      </w:r>
      <w:r w:rsidRPr="003E689E">
        <w:t>категории</w:t>
      </w:r>
      <w:r w:rsidR="00C06A30">
        <w:t xml:space="preserve"> </w:t>
      </w:r>
      <w:r w:rsidRPr="003E689E">
        <w:t>–</w:t>
      </w:r>
      <w:r w:rsidR="00C06A30">
        <w:t xml:space="preserve"> </w:t>
      </w:r>
      <w:r w:rsidRPr="003E689E">
        <w:t>лицо,</w:t>
      </w:r>
      <w:r w:rsidR="00C06A30">
        <w:t xml:space="preserve"> </w:t>
      </w:r>
      <w:r w:rsidRPr="003E689E">
        <w:t>имеющее</w:t>
      </w:r>
      <w:r w:rsidR="00C06A30">
        <w:t xml:space="preserve"> </w:t>
      </w:r>
      <w:r w:rsidRPr="003E689E">
        <w:t>высшее</w:t>
      </w:r>
      <w:r w:rsidR="00C06A30">
        <w:t xml:space="preserve"> </w:t>
      </w:r>
      <w:r w:rsidRPr="003E689E">
        <w:t>профессиональное</w:t>
      </w:r>
      <w:r w:rsidR="00C06A30">
        <w:t xml:space="preserve"> </w:t>
      </w:r>
      <w:r w:rsidRPr="003E689E">
        <w:t>(техническое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t>инженерно-экономическое)</w:t>
      </w:r>
      <w:r w:rsidR="00C06A30">
        <w:t xml:space="preserve"> </w:t>
      </w:r>
      <w:r w:rsidRPr="003E689E">
        <w:t>образование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стаж</w:t>
      </w:r>
      <w:r w:rsidR="00C06A30">
        <w:t xml:space="preserve"> </w:t>
      </w:r>
      <w:r w:rsidRPr="003E689E">
        <w:t>работы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должности</w:t>
      </w:r>
      <w:r w:rsidR="00C06A30">
        <w:t xml:space="preserve"> </w:t>
      </w:r>
      <w:r w:rsidRPr="003E689E">
        <w:t>инженера-программиста</w:t>
      </w:r>
      <w:r w:rsidR="00C06A30">
        <w:t xml:space="preserve"> </w:t>
      </w:r>
      <w:r w:rsidRPr="003E689E">
        <w:t>II</w:t>
      </w:r>
      <w:r w:rsidR="00C06A30">
        <w:t xml:space="preserve"> </w:t>
      </w:r>
      <w:r w:rsidRPr="003E689E">
        <w:t>категории</w:t>
      </w:r>
      <w:r w:rsidR="00C06A30">
        <w:t xml:space="preserve"> </w:t>
      </w:r>
      <w:r w:rsidRPr="003E689E">
        <w:t>не</w:t>
      </w:r>
      <w:r w:rsidR="00C06A30">
        <w:t xml:space="preserve"> </w:t>
      </w:r>
      <w:r w:rsidRPr="003E689E">
        <w:t>менее</w:t>
      </w:r>
      <w:r w:rsidR="00C06A30">
        <w:t xml:space="preserve"> </w:t>
      </w:r>
      <w:r w:rsidRPr="003E689E">
        <w:t>3</w:t>
      </w:r>
      <w:r w:rsidR="00C06A30">
        <w:t xml:space="preserve"> </w:t>
      </w:r>
      <w:r w:rsidRPr="003E689E">
        <w:t>лет.</w:t>
      </w:r>
    </w:p>
    <w:p w:rsidR="003210AB" w:rsidRPr="003E689E" w:rsidRDefault="003210AB" w:rsidP="003210AB">
      <w:pPr>
        <w:suppressAutoHyphens/>
      </w:pPr>
      <w:r w:rsidRPr="003E689E">
        <w:t>В</w:t>
      </w:r>
      <w:r w:rsidR="00C06A30">
        <w:t xml:space="preserve"> </w:t>
      </w:r>
      <w:r w:rsidRPr="003E689E">
        <w:t>своей</w:t>
      </w:r>
      <w:r w:rsidR="00C06A30">
        <w:t xml:space="preserve"> </w:t>
      </w:r>
      <w:r w:rsidRPr="003E689E">
        <w:t>деятельности</w:t>
      </w:r>
      <w:r w:rsidR="00C06A30">
        <w:t xml:space="preserve"> </w:t>
      </w:r>
      <w:r w:rsidRPr="003E689E">
        <w:t>инженер-программист</w:t>
      </w:r>
      <w:r w:rsidR="00C06A30">
        <w:t xml:space="preserve"> </w:t>
      </w:r>
      <w:r w:rsidRPr="003E689E">
        <w:t>руководствуется:</w:t>
      </w:r>
    </w:p>
    <w:p w:rsidR="003210AB" w:rsidRPr="009F3F38" w:rsidRDefault="003210AB" w:rsidP="003210AB">
      <w:pPr>
        <w:pStyle w:val="ListParagraph"/>
        <w:numPr>
          <w:ilvl w:val="0"/>
          <w:numId w:val="12"/>
        </w:numPr>
        <w:tabs>
          <w:tab w:val="left" w:pos="1134"/>
        </w:tabs>
        <w:suppressAutoHyphens/>
        <w:ind w:left="0" w:firstLine="709"/>
      </w:pPr>
      <w:r w:rsidRPr="009F3F38">
        <w:t>постановлениями,</w:t>
      </w:r>
      <w:r w:rsidR="00C06A30">
        <w:t xml:space="preserve"> </w:t>
      </w:r>
      <w:r w:rsidRPr="009F3F38">
        <w:t>распоряжениями,</w:t>
      </w:r>
      <w:r w:rsidR="00C06A30">
        <w:t xml:space="preserve"> </w:t>
      </w:r>
      <w:r w:rsidRPr="009F3F38">
        <w:t>приказами,</w:t>
      </w:r>
      <w:r w:rsidR="00C06A30">
        <w:t xml:space="preserve"> </w:t>
      </w:r>
      <w:r w:rsidRPr="009F3F38">
        <w:t>другими</w:t>
      </w:r>
      <w:r w:rsidR="00C06A30">
        <w:t xml:space="preserve"> </w:t>
      </w:r>
      <w:r w:rsidRPr="009F3F38">
        <w:t>руководящими</w:t>
      </w:r>
      <w:r w:rsidR="00C06A30">
        <w:t xml:space="preserve"> </w:t>
      </w:r>
      <w:r w:rsidRPr="009F3F38">
        <w:t>и</w:t>
      </w:r>
      <w:r w:rsidR="00C06A30">
        <w:t xml:space="preserve"> </w:t>
      </w:r>
      <w:r w:rsidRPr="009F3F38">
        <w:t>нормативными</w:t>
      </w:r>
      <w:r w:rsidR="00C06A30">
        <w:t xml:space="preserve"> </w:t>
      </w:r>
      <w:r w:rsidRPr="009F3F38">
        <w:t>документами,</w:t>
      </w:r>
      <w:r w:rsidR="00C06A30">
        <w:t xml:space="preserve"> </w:t>
      </w:r>
      <w:r w:rsidRPr="009F3F38">
        <w:t>касающимися</w:t>
      </w:r>
      <w:r w:rsidR="00C06A30">
        <w:t xml:space="preserve"> </w:t>
      </w:r>
      <w:r w:rsidRPr="009F3F38">
        <w:t>методов</w:t>
      </w:r>
      <w:r w:rsidR="00C06A30">
        <w:t xml:space="preserve"> </w:t>
      </w:r>
      <w:r w:rsidRPr="009F3F38">
        <w:t>программирования</w:t>
      </w:r>
      <w:r w:rsidR="00C06A30">
        <w:t xml:space="preserve"> </w:t>
      </w:r>
      <w:r w:rsidRPr="009F3F38">
        <w:t>и</w:t>
      </w:r>
      <w:r w:rsidR="00C06A30">
        <w:t xml:space="preserve"> </w:t>
      </w:r>
      <w:r w:rsidRPr="009F3F38">
        <w:t>использования</w:t>
      </w:r>
      <w:r w:rsidR="00C06A30">
        <w:t xml:space="preserve"> </w:t>
      </w:r>
      <w:r w:rsidRPr="009F3F38">
        <w:t>вычислительной</w:t>
      </w:r>
      <w:r w:rsidR="00C06A30">
        <w:t xml:space="preserve"> </w:t>
      </w:r>
      <w:r w:rsidRPr="009F3F38">
        <w:t>техники</w:t>
      </w:r>
      <w:r w:rsidR="00C06A30">
        <w:t xml:space="preserve"> </w:t>
      </w:r>
      <w:r w:rsidRPr="009F3F38">
        <w:t>при</w:t>
      </w:r>
      <w:r w:rsidR="00C06A30">
        <w:t xml:space="preserve"> </w:t>
      </w:r>
      <w:r w:rsidRPr="009F3F38">
        <w:t>обработке</w:t>
      </w:r>
      <w:r w:rsidR="00C06A30">
        <w:t xml:space="preserve"> </w:t>
      </w:r>
      <w:r w:rsidRPr="009F3F38">
        <w:t>информации;</w:t>
      </w:r>
    </w:p>
    <w:p w:rsidR="003210AB" w:rsidRPr="00B94360" w:rsidRDefault="003210AB" w:rsidP="003210AB">
      <w:pPr>
        <w:pStyle w:val="ListParagraph"/>
        <w:numPr>
          <w:ilvl w:val="0"/>
          <w:numId w:val="11"/>
        </w:numPr>
        <w:tabs>
          <w:tab w:val="left" w:pos="1134"/>
        </w:tabs>
        <w:suppressAutoHyphens/>
        <w:ind w:left="0" w:firstLine="709"/>
      </w:pPr>
      <w:r w:rsidRPr="00B94360">
        <w:t>уставом</w:t>
      </w:r>
      <w:r w:rsidR="00C06A30">
        <w:t xml:space="preserve"> </w:t>
      </w:r>
      <w:r w:rsidRPr="00B94360">
        <w:t>предприятия;</w:t>
      </w:r>
    </w:p>
    <w:p w:rsidR="003210AB" w:rsidRPr="00B94360" w:rsidRDefault="003210AB" w:rsidP="003210AB">
      <w:pPr>
        <w:pStyle w:val="ListParagraph"/>
        <w:numPr>
          <w:ilvl w:val="0"/>
          <w:numId w:val="11"/>
        </w:numPr>
        <w:tabs>
          <w:tab w:val="left" w:pos="1134"/>
        </w:tabs>
        <w:suppressAutoHyphens/>
        <w:ind w:left="0" w:firstLine="709"/>
      </w:pPr>
      <w:r w:rsidRPr="00B94360">
        <w:t>приказами</w:t>
      </w:r>
      <w:r w:rsidR="00C06A30">
        <w:t xml:space="preserve"> </w:t>
      </w:r>
      <w:r w:rsidRPr="00B94360">
        <w:t>и</w:t>
      </w:r>
      <w:r w:rsidR="00C06A30">
        <w:t xml:space="preserve"> </w:t>
      </w:r>
      <w:r w:rsidRPr="00B94360">
        <w:t>распоряжениями</w:t>
      </w:r>
      <w:r w:rsidR="00C06A30">
        <w:t xml:space="preserve"> </w:t>
      </w:r>
      <w:r w:rsidRPr="00B94360">
        <w:t>директора</w:t>
      </w:r>
      <w:r w:rsidR="00C06A30">
        <w:t xml:space="preserve"> </w:t>
      </w:r>
      <w:r w:rsidRPr="00B94360">
        <w:t>предприятия;</w:t>
      </w:r>
    </w:p>
    <w:p w:rsidR="003210AB" w:rsidRPr="00B94360" w:rsidRDefault="003210AB" w:rsidP="003210AB">
      <w:pPr>
        <w:pStyle w:val="ListParagraph"/>
        <w:numPr>
          <w:ilvl w:val="0"/>
          <w:numId w:val="11"/>
        </w:numPr>
        <w:tabs>
          <w:tab w:val="left" w:pos="1134"/>
        </w:tabs>
        <w:suppressAutoHyphens/>
        <w:ind w:left="0" w:firstLine="709"/>
      </w:pPr>
      <w:r w:rsidRPr="00B94360">
        <w:t>должностной</w:t>
      </w:r>
      <w:r w:rsidR="00C06A30">
        <w:t xml:space="preserve"> </w:t>
      </w:r>
      <w:r w:rsidRPr="00B94360">
        <w:t>инструкцией.</w:t>
      </w:r>
    </w:p>
    <w:p w:rsidR="003210AB" w:rsidRPr="003E689E" w:rsidRDefault="003210AB" w:rsidP="003210AB">
      <w:pPr>
        <w:tabs>
          <w:tab w:val="left" w:pos="1134"/>
        </w:tabs>
        <w:suppressAutoHyphens/>
      </w:pPr>
      <w:r w:rsidRPr="003E689E">
        <w:t>Инженер-программист</w:t>
      </w:r>
      <w:r w:rsidR="00C06A30">
        <w:t xml:space="preserve"> </w:t>
      </w:r>
      <w:r w:rsidRPr="003E689E">
        <w:t>должен</w:t>
      </w:r>
      <w:r w:rsidR="00C06A30">
        <w:t xml:space="preserve"> </w:t>
      </w:r>
      <w:r w:rsidRPr="003E689E">
        <w:t>знать: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руководящие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нормативные</w:t>
      </w:r>
      <w:r w:rsidR="00C06A30">
        <w:t xml:space="preserve"> </w:t>
      </w:r>
      <w:r w:rsidRPr="00972166">
        <w:t>материалы,</w:t>
      </w:r>
      <w:r w:rsidR="00C06A30">
        <w:t xml:space="preserve"> </w:t>
      </w:r>
      <w:r w:rsidRPr="00972166">
        <w:t>регламентирующие</w:t>
      </w:r>
      <w:r w:rsidR="00C06A30">
        <w:t xml:space="preserve"> </w:t>
      </w:r>
      <w:r w:rsidRPr="00972166">
        <w:t>методы</w:t>
      </w:r>
      <w:r w:rsidR="00C06A30">
        <w:t xml:space="preserve"> </w:t>
      </w:r>
      <w:r w:rsidRPr="00972166">
        <w:t>разработки</w:t>
      </w:r>
      <w:r w:rsidR="00C06A30">
        <w:t xml:space="preserve"> </w:t>
      </w:r>
      <w:r w:rsidRPr="00972166">
        <w:t>алгоритмов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программ,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использования</w:t>
      </w:r>
      <w:r w:rsidR="00C06A30">
        <w:t xml:space="preserve"> </w:t>
      </w:r>
      <w:r w:rsidRPr="00972166">
        <w:t>вычислительной</w:t>
      </w:r>
      <w:r w:rsidR="00C06A30">
        <w:t xml:space="preserve"> </w:t>
      </w:r>
      <w:r w:rsidRPr="00972166">
        <w:t>техники</w:t>
      </w:r>
      <w:r w:rsidR="00C06A30">
        <w:t xml:space="preserve"> </w:t>
      </w:r>
      <w:r w:rsidRPr="00972166">
        <w:t>при</w:t>
      </w:r>
      <w:r w:rsidR="00C06A30">
        <w:t xml:space="preserve"> </w:t>
      </w:r>
      <w:r w:rsidRPr="00972166">
        <w:t>обработке</w:t>
      </w:r>
      <w:r w:rsidR="00C06A30">
        <w:t xml:space="preserve"> </w:t>
      </w:r>
      <w:r w:rsidRPr="00972166">
        <w:t>информации;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основные</w:t>
      </w:r>
      <w:r w:rsidR="00C06A30">
        <w:t xml:space="preserve"> </w:t>
      </w:r>
      <w:r w:rsidRPr="00972166">
        <w:t>принципы</w:t>
      </w:r>
      <w:r w:rsidR="00C06A30">
        <w:t xml:space="preserve"> </w:t>
      </w:r>
      <w:r w:rsidRPr="00972166">
        <w:t>структурного</w:t>
      </w:r>
      <w:r w:rsidR="00C06A30">
        <w:t xml:space="preserve"> </w:t>
      </w:r>
      <w:r w:rsidRPr="00972166">
        <w:t>программирования;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виды</w:t>
      </w:r>
      <w:r w:rsidR="00C06A30">
        <w:t xml:space="preserve"> </w:t>
      </w:r>
      <w:r w:rsidRPr="00972166">
        <w:t>программного</w:t>
      </w:r>
      <w:r w:rsidR="00C06A30">
        <w:t xml:space="preserve"> </w:t>
      </w:r>
      <w:r w:rsidRPr="00972166">
        <w:t>обеспечения;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технико-эксплуатационные</w:t>
      </w:r>
      <w:r w:rsidR="00C06A30">
        <w:t xml:space="preserve"> </w:t>
      </w:r>
      <w:r w:rsidRPr="00972166">
        <w:t>характеристики,</w:t>
      </w:r>
      <w:r w:rsidR="00C06A30">
        <w:t xml:space="preserve"> </w:t>
      </w:r>
      <w:r w:rsidRPr="00972166">
        <w:t>конструктивные</w:t>
      </w:r>
      <w:r w:rsidR="00C06A30">
        <w:t xml:space="preserve"> </w:t>
      </w:r>
      <w:r w:rsidRPr="00972166">
        <w:t>особенности,</w:t>
      </w:r>
      <w:r w:rsidR="00C06A30">
        <w:t xml:space="preserve"> </w:t>
      </w:r>
      <w:r w:rsidRPr="00972166">
        <w:t>назначение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режимы</w:t>
      </w:r>
      <w:r w:rsidR="00C06A30">
        <w:t xml:space="preserve"> </w:t>
      </w:r>
      <w:r w:rsidRPr="00972166">
        <w:t>работы</w:t>
      </w:r>
      <w:r w:rsidR="00C06A30">
        <w:t xml:space="preserve"> </w:t>
      </w:r>
      <w:r w:rsidRPr="00972166">
        <w:t>ЭВМ,</w:t>
      </w:r>
      <w:r w:rsidR="00C06A30">
        <w:t xml:space="preserve"> </w:t>
      </w:r>
      <w:r w:rsidRPr="00972166">
        <w:t>правила</w:t>
      </w:r>
      <w:r w:rsidR="00C06A30">
        <w:t xml:space="preserve"> </w:t>
      </w:r>
      <w:r w:rsidRPr="00972166">
        <w:t>ее</w:t>
      </w:r>
      <w:r w:rsidR="00C06A30">
        <w:t xml:space="preserve"> </w:t>
      </w:r>
      <w:r w:rsidRPr="00972166">
        <w:t>технической</w:t>
      </w:r>
      <w:r w:rsidR="00C06A30">
        <w:t xml:space="preserve"> </w:t>
      </w:r>
      <w:r w:rsidRPr="00972166">
        <w:t>эксплуатации;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технологию</w:t>
      </w:r>
      <w:r w:rsidR="00C06A30">
        <w:t xml:space="preserve"> </w:t>
      </w:r>
      <w:r w:rsidRPr="00972166">
        <w:t>автоматической</w:t>
      </w:r>
      <w:r w:rsidR="00C06A30">
        <w:t xml:space="preserve"> </w:t>
      </w:r>
      <w:r w:rsidRPr="00972166">
        <w:t>обработки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кодирования</w:t>
      </w:r>
      <w:r w:rsidR="00C06A30">
        <w:t xml:space="preserve"> </w:t>
      </w:r>
      <w:r w:rsidRPr="00972166">
        <w:t>информации;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формализованные</w:t>
      </w:r>
      <w:r w:rsidR="00C06A30">
        <w:t xml:space="preserve"> </w:t>
      </w:r>
      <w:r w:rsidRPr="00972166">
        <w:t>языки</w:t>
      </w:r>
      <w:r w:rsidR="00C06A30">
        <w:t xml:space="preserve"> </w:t>
      </w:r>
      <w:r w:rsidRPr="00972166">
        <w:t>программирования;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действующие</w:t>
      </w:r>
      <w:r w:rsidR="00C06A30">
        <w:t xml:space="preserve"> </w:t>
      </w:r>
      <w:r w:rsidRPr="00972166">
        <w:t>стандарты,</w:t>
      </w:r>
      <w:r w:rsidR="00C06A30">
        <w:t xml:space="preserve"> </w:t>
      </w:r>
      <w:r w:rsidRPr="00972166">
        <w:t>системы</w:t>
      </w:r>
      <w:r w:rsidR="00C06A30">
        <w:t xml:space="preserve"> </w:t>
      </w:r>
      <w:r w:rsidRPr="00972166">
        <w:t>счислений,</w:t>
      </w:r>
      <w:r w:rsidR="00C06A30">
        <w:t xml:space="preserve"> </w:t>
      </w:r>
      <w:r w:rsidRPr="00972166">
        <w:t>шифров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кодов;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lastRenderedPageBreak/>
        <w:t>порядок</w:t>
      </w:r>
      <w:r w:rsidR="00C06A30">
        <w:t xml:space="preserve"> </w:t>
      </w:r>
      <w:r w:rsidRPr="00972166">
        <w:t>оформления</w:t>
      </w:r>
      <w:r w:rsidR="00C06A30">
        <w:t xml:space="preserve"> </w:t>
      </w:r>
      <w:r w:rsidRPr="00972166">
        <w:t>технической</w:t>
      </w:r>
      <w:r w:rsidR="00C06A30">
        <w:t xml:space="preserve"> </w:t>
      </w:r>
      <w:r w:rsidRPr="00972166">
        <w:t>документации;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передовой</w:t>
      </w:r>
      <w:r w:rsidR="00C06A30">
        <w:t xml:space="preserve"> </w:t>
      </w:r>
      <w:r w:rsidRPr="00972166">
        <w:t>отечественный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зарубежный</w:t>
      </w:r>
      <w:r w:rsidR="00C06A30">
        <w:t xml:space="preserve"> </w:t>
      </w:r>
      <w:r w:rsidRPr="00972166">
        <w:t>опыт</w:t>
      </w:r>
      <w:r w:rsidR="00C06A30">
        <w:t xml:space="preserve"> </w:t>
      </w:r>
      <w:r w:rsidRPr="00972166">
        <w:t>программирования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использования</w:t>
      </w:r>
      <w:r w:rsidR="00C06A30">
        <w:t xml:space="preserve"> </w:t>
      </w:r>
      <w:r w:rsidRPr="00972166">
        <w:t>вычислительной</w:t>
      </w:r>
      <w:r w:rsidR="00C06A30">
        <w:t xml:space="preserve"> </w:t>
      </w:r>
      <w:r w:rsidRPr="00972166">
        <w:t>техники;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основы</w:t>
      </w:r>
      <w:r w:rsidR="00C06A30">
        <w:t xml:space="preserve"> </w:t>
      </w:r>
      <w:r w:rsidRPr="00972166">
        <w:t>экономики,</w:t>
      </w:r>
      <w:r w:rsidR="00C06A30">
        <w:t xml:space="preserve"> </w:t>
      </w:r>
      <w:r w:rsidRPr="00972166">
        <w:t>организации</w:t>
      </w:r>
      <w:r w:rsidR="00C06A30">
        <w:t xml:space="preserve"> </w:t>
      </w:r>
      <w:r w:rsidRPr="00972166">
        <w:t>производства,</w:t>
      </w:r>
      <w:r w:rsidR="00C06A30">
        <w:t xml:space="preserve"> </w:t>
      </w:r>
      <w:r w:rsidRPr="00972166">
        <w:t>труда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управления;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основы</w:t>
      </w:r>
      <w:r w:rsidR="00C06A30">
        <w:t xml:space="preserve"> </w:t>
      </w:r>
      <w:r w:rsidRPr="00972166">
        <w:t>трудового</w:t>
      </w:r>
      <w:r w:rsidR="00C06A30">
        <w:t xml:space="preserve"> </w:t>
      </w:r>
      <w:r w:rsidRPr="00972166">
        <w:t>законодательства;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правила</w:t>
      </w:r>
      <w:r w:rsidR="00C06A30">
        <w:t xml:space="preserve"> </w:t>
      </w:r>
      <w:r w:rsidRPr="00972166">
        <w:t>внутреннего</w:t>
      </w:r>
      <w:r w:rsidR="00C06A30">
        <w:t xml:space="preserve"> </w:t>
      </w:r>
      <w:r w:rsidRPr="00972166">
        <w:t>трудового</w:t>
      </w:r>
      <w:r w:rsidR="00C06A30">
        <w:t xml:space="preserve"> </w:t>
      </w:r>
      <w:r w:rsidRPr="00972166">
        <w:t>распорядка;</w:t>
      </w:r>
    </w:p>
    <w:p w:rsidR="003210AB" w:rsidRPr="00972166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972166">
        <w:t>правила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нормы</w:t>
      </w:r>
      <w:r w:rsidR="00C06A30">
        <w:t xml:space="preserve"> </w:t>
      </w:r>
      <w:r w:rsidRPr="00972166">
        <w:t>охраны</w:t>
      </w:r>
      <w:r w:rsidR="00C06A30">
        <w:t xml:space="preserve"> </w:t>
      </w:r>
      <w:r w:rsidRPr="00972166">
        <w:t>труда.</w:t>
      </w:r>
    </w:p>
    <w:p w:rsidR="003210AB" w:rsidRPr="003E689E" w:rsidRDefault="003210AB" w:rsidP="003210AB">
      <w:pPr>
        <w:suppressAutoHyphens/>
      </w:pPr>
      <w:r w:rsidRPr="003E689E">
        <w:t>На</w:t>
      </w:r>
      <w:r w:rsidR="00C06A30">
        <w:t xml:space="preserve"> </w:t>
      </w:r>
      <w:r w:rsidRPr="003E689E">
        <w:t>время</w:t>
      </w:r>
      <w:r w:rsidR="00C06A30">
        <w:t xml:space="preserve"> </w:t>
      </w:r>
      <w:r w:rsidRPr="003E689E">
        <w:t>отсутствия</w:t>
      </w:r>
      <w:r w:rsidR="00C06A30">
        <w:t xml:space="preserve"> </w:t>
      </w:r>
      <w:r w:rsidRPr="003E689E">
        <w:t>инженера-программиста</w:t>
      </w:r>
      <w:r w:rsidR="00C06A30">
        <w:t xml:space="preserve"> </w:t>
      </w:r>
      <w:r w:rsidRPr="003E689E">
        <w:t>(отпуск,</w:t>
      </w:r>
      <w:r w:rsidR="00C06A30">
        <w:t xml:space="preserve"> </w:t>
      </w:r>
      <w:r w:rsidRPr="003E689E">
        <w:t>болезнь,</w:t>
      </w:r>
      <w:r w:rsidR="00C06A30">
        <w:t xml:space="preserve"> </w:t>
      </w:r>
      <w:r w:rsidRPr="003E689E">
        <w:t>командировка,</w:t>
      </w:r>
      <w:r w:rsidR="00C06A30">
        <w:t xml:space="preserve"> </w:t>
      </w:r>
      <w:r w:rsidRPr="003E689E">
        <w:t>пр.)</w:t>
      </w:r>
      <w:r w:rsidR="00C06A30">
        <w:t xml:space="preserve"> </w:t>
      </w:r>
      <w:r w:rsidRPr="003E689E">
        <w:t>его</w:t>
      </w:r>
      <w:r w:rsidR="00C06A30">
        <w:t xml:space="preserve"> </w:t>
      </w:r>
      <w:r w:rsidRPr="003E689E">
        <w:t>обязанности</w:t>
      </w:r>
      <w:r w:rsidR="00C06A30">
        <w:t xml:space="preserve"> </w:t>
      </w:r>
      <w:r w:rsidRPr="003E689E">
        <w:t>исполняет</w:t>
      </w:r>
      <w:r w:rsidR="00C06A30">
        <w:t xml:space="preserve"> </w:t>
      </w:r>
      <w:r w:rsidRPr="003E689E">
        <w:t>лицо,</w:t>
      </w:r>
      <w:r w:rsidR="00C06A30">
        <w:t xml:space="preserve"> </w:t>
      </w:r>
      <w:r w:rsidRPr="003E689E">
        <w:t>назначенное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установленном</w:t>
      </w:r>
      <w:r w:rsidR="00C06A30">
        <w:t xml:space="preserve"> </w:t>
      </w:r>
      <w:r w:rsidRPr="003E689E">
        <w:t>порядке,</w:t>
      </w:r>
      <w:r w:rsidR="00C06A30">
        <w:t xml:space="preserve"> </w:t>
      </w:r>
      <w:r w:rsidRPr="003E689E">
        <w:t>которое</w:t>
      </w:r>
      <w:r w:rsidR="00C06A30">
        <w:t xml:space="preserve"> </w:t>
      </w:r>
      <w:r w:rsidRPr="003E689E">
        <w:t>несет</w:t>
      </w:r>
      <w:r w:rsidR="00C06A30">
        <w:t xml:space="preserve"> </w:t>
      </w:r>
      <w:r w:rsidRPr="003E689E">
        <w:t>ответственность</w:t>
      </w:r>
      <w:r w:rsidR="00C06A30">
        <w:t xml:space="preserve"> </w:t>
      </w:r>
      <w:r w:rsidRPr="003E689E">
        <w:t>за</w:t>
      </w:r>
      <w:r w:rsidR="00C06A30">
        <w:t xml:space="preserve"> </w:t>
      </w:r>
      <w:r w:rsidRPr="003E689E">
        <w:t>качественное</w:t>
      </w:r>
      <w:r w:rsidR="00C06A30">
        <w:t xml:space="preserve"> </w:t>
      </w:r>
      <w:r w:rsidRPr="003E689E">
        <w:t>исполнение</w:t>
      </w:r>
      <w:r w:rsidR="00C06A30">
        <w:t xml:space="preserve"> </w:t>
      </w:r>
      <w:r w:rsidRPr="003E689E">
        <w:t>возложенных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него</w:t>
      </w:r>
      <w:r w:rsidR="00C06A30">
        <w:t xml:space="preserve"> </w:t>
      </w:r>
      <w:r w:rsidRPr="003E689E">
        <w:t>обязанностей.</w:t>
      </w:r>
    </w:p>
    <w:p w:rsidR="003210AB" w:rsidRPr="003E689E" w:rsidRDefault="003210AB" w:rsidP="003210AB">
      <w:pPr>
        <w:suppressAutoHyphens/>
      </w:pPr>
      <w:r w:rsidRPr="003E689E">
        <w:t>На</w:t>
      </w:r>
      <w:r w:rsidR="00C06A30">
        <w:t xml:space="preserve"> </w:t>
      </w:r>
      <w:r w:rsidRPr="003E689E">
        <w:t>инженера-программиста</w:t>
      </w:r>
      <w:r w:rsidR="00C06A30">
        <w:t xml:space="preserve"> </w:t>
      </w:r>
      <w:r w:rsidRPr="003E689E">
        <w:t>возлагаются</w:t>
      </w:r>
      <w:r w:rsidR="00C06A30">
        <w:t xml:space="preserve"> </w:t>
      </w:r>
      <w:r w:rsidRPr="003E689E">
        <w:t>следующие</w:t>
      </w:r>
      <w:r w:rsidR="00C06A30">
        <w:t xml:space="preserve"> </w:t>
      </w:r>
      <w:r w:rsidRPr="003E689E">
        <w:t>функции: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разработка</w:t>
      </w:r>
      <w:r w:rsidR="00C06A30">
        <w:t xml:space="preserve"> </w:t>
      </w:r>
      <w:r w:rsidRPr="00A60272">
        <w:t>программ,</w:t>
      </w:r>
      <w:r w:rsidR="00C06A30">
        <w:t xml:space="preserve"> </w:t>
      </w:r>
      <w:r w:rsidRPr="00A60272">
        <w:t>обеспечивающих</w:t>
      </w:r>
      <w:r w:rsidR="00C06A30">
        <w:t xml:space="preserve"> </w:t>
      </w:r>
      <w:r w:rsidRPr="00A60272">
        <w:t>на</w:t>
      </w:r>
      <w:r w:rsidR="00C06A30">
        <w:t xml:space="preserve"> </w:t>
      </w:r>
      <w:r w:rsidRPr="00A60272">
        <w:t>основе</w:t>
      </w:r>
      <w:r w:rsidR="00C06A30">
        <w:t xml:space="preserve"> </w:t>
      </w:r>
      <w:r w:rsidRPr="00A60272">
        <w:t>анализа</w:t>
      </w:r>
      <w:r w:rsidR="00C06A30">
        <w:t xml:space="preserve"> </w:t>
      </w:r>
      <w:r w:rsidRPr="00A60272">
        <w:t>математических</w:t>
      </w:r>
      <w:r w:rsidR="00C06A30">
        <w:t xml:space="preserve"> </w:t>
      </w:r>
      <w:r w:rsidRPr="00A60272">
        <w:t>моделей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алгоритмов</w:t>
      </w:r>
      <w:r w:rsidR="00C06A30">
        <w:t xml:space="preserve"> </w:t>
      </w:r>
      <w:r w:rsidRPr="00A60272">
        <w:t>решения</w:t>
      </w:r>
      <w:r w:rsidR="00C06A30">
        <w:t xml:space="preserve"> </w:t>
      </w:r>
      <w:r w:rsidRPr="00A60272">
        <w:t>экономических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других</w:t>
      </w:r>
      <w:r w:rsidR="00C06A30">
        <w:t xml:space="preserve"> </w:t>
      </w:r>
      <w:r w:rsidRPr="00A60272">
        <w:t>задач</w:t>
      </w:r>
      <w:r w:rsidR="00C06A30">
        <w:t xml:space="preserve"> </w:t>
      </w:r>
      <w:r w:rsidRPr="00A60272">
        <w:t>возможность</w:t>
      </w:r>
      <w:r w:rsidR="00C06A30">
        <w:t xml:space="preserve"> </w:t>
      </w:r>
      <w:r w:rsidRPr="00A60272">
        <w:t>выполнения</w:t>
      </w:r>
      <w:r w:rsidR="00C06A30">
        <w:t xml:space="preserve"> </w:t>
      </w:r>
      <w:r w:rsidRPr="00A60272">
        <w:t>алгоритма,</w:t>
      </w:r>
      <w:r w:rsidR="00C06A30">
        <w:t xml:space="preserve"> </w:t>
      </w:r>
      <w:r w:rsidRPr="00A60272">
        <w:t>и,</w:t>
      </w:r>
      <w:r w:rsidR="00C06A30">
        <w:t xml:space="preserve"> </w:t>
      </w:r>
      <w:r w:rsidRPr="00A60272">
        <w:t>соответственно,</w:t>
      </w:r>
      <w:r w:rsidR="00C06A30">
        <w:t xml:space="preserve"> </w:t>
      </w:r>
      <w:r w:rsidRPr="00A60272">
        <w:t>поставленной</w:t>
      </w:r>
      <w:r w:rsidR="00C06A30">
        <w:t xml:space="preserve"> </w:t>
      </w:r>
      <w:r w:rsidRPr="00A60272">
        <w:t>задачи</w:t>
      </w:r>
      <w:r w:rsidR="00C06A30">
        <w:t xml:space="preserve"> </w:t>
      </w:r>
      <w:r w:rsidRPr="00A60272">
        <w:t>средствами</w:t>
      </w:r>
      <w:r w:rsidR="00C06A30">
        <w:t xml:space="preserve"> </w:t>
      </w:r>
      <w:r w:rsidRPr="00A60272">
        <w:t>вычислительной</w:t>
      </w:r>
      <w:r w:rsidR="00C06A30">
        <w:t xml:space="preserve"> </w:t>
      </w:r>
      <w:r w:rsidRPr="00A60272">
        <w:t>техники;</w:t>
      </w:r>
      <w:r w:rsidR="00C06A30">
        <w:t xml:space="preserve"> </w:t>
      </w:r>
      <w:r w:rsidRPr="00A60272">
        <w:t>проведение</w:t>
      </w:r>
      <w:r w:rsidR="00C06A30">
        <w:t xml:space="preserve"> </w:t>
      </w:r>
      <w:r w:rsidRPr="00A60272">
        <w:t>их</w:t>
      </w:r>
      <w:r w:rsidR="00C06A30">
        <w:t xml:space="preserve"> </w:t>
      </w:r>
      <w:r w:rsidRPr="00A60272">
        <w:t>тестирования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отладки;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разработка</w:t>
      </w:r>
      <w:r w:rsidR="00C06A30">
        <w:t xml:space="preserve"> </w:t>
      </w:r>
      <w:r w:rsidRPr="00A60272">
        <w:t>технологии</w:t>
      </w:r>
      <w:r w:rsidR="00C06A30">
        <w:t xml:space="preserve"> </w:t>
      </w:r>
      <w:r w:rsidRPr="00A60272">
        <w:t>решения</w:t>
      </w:r>
      <w:r w:rsidR="00C06A30">
        <w:t xml:space="preserve"> </w:t>
      </w:r>
      <w:r w:rsidRPr="00A60272">
        <w:t>задач</w:t>
      </w:r>
      <w:r w:rsidR="00C06A30">
        <w:t xml:space="preserve"> </w:t>
      </w:r>
      <w:r w:rsidRPr="00A60272">
        <w:t>по</w:t>
      </w:r>
      <w:r w:rsidR="00C06A30">
        <w:t xml:space="preserve"> </w:t>
      </w:r>
      <w:r w:rsidRPr="00A60272">
        <w:t>всем</w:t>
      </w:r>
      <w:r w:rsidR="00C06A30">
        <w:t xml:space="preserve"> </w:t>
      </w:r>
      <w:r w:rsidRPr="00A60272">
        <w:t>этапам</w:t>
      </w:r>
      <w:r w:rsidR="00C06A30">
        <w:t xml:space="preserve"> </w:t>
      </w:r>
      <w:r w:rsidRPr="00A60272">
        <w:t>обработки</w:t>
      </w:r>
      <w:r w:rsidR="00C06A30">
        <w:t xml:space="preserve"> </w:t>
      </w:r>
      <w:r w:rsidRPr="00A60272">
        <w:t>информации.</w:t>
      </w:r>
    </w:p>
    <w:p w:rsidR="003210AB" w:rsidRPr="003E689E" w:rsidRDefault="003210AB" w:rsidP="003210AB">
      <w:pPr>
        <w:suppressAutoHyphens/>
      </w:pPr>
      <w:r w:rsidRPr="003E689E">
        <w:t>Для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возложенных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него</w:t>
      </w:r>
      <w:r w:rsidR="00C06A30">
        <w:t xml:space="preserve"> </w:t>
      </w:r>
      <w:r w:rsidRPr="003E689E">
        <w:t>функций</w:t>
      </w:r>
      <w:r w:rsidR="00C06A30">
        <w:t xml:space="preserve"> </w:t>
      </w:r>
      <w:r w:rsidRPr="003E689E">
        <w:t>инженер-программист</w:t>
      </w:r>
      <w:r w:rsidR="00C06A30">
        <w:t xml:space="preserve"> </w:t>
      </w:r>
      <w:r w:rsidRPr="003E689E">
        <w:t>обязан: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определять</w:t>
      </w:r>
      <w:r w:rsidR="00C06A30">
        <w:t xml:space="preserve"> </w:t>
      </w:r>
      <w:r w:rsidRPr="00A60272">
        <w:t>информацию,</w:t>
      </w:r>
      <w:r w:rsidR="00C06A30">
        <w:t xml:space="preserve"> </w:t>
      </w:r>
      <w:r w:rsidRPr="00A60272">
        <w:t>подлежащую</w:t>
      </w:r>
      <w:r w:rsidR="00C06A30">
        <w:t xml:space="preserve"> </w:t>
      </w:r>
      <w:r w:rsidRPr="00A60272">
        <w:t>обработке</w:t>
      </w:r>
      <w:r w:rsidR="00C06A30">
        <w:t xml:space="preserve"> </w:t>
      </w:r>
      <w:r w:rsidRPr="00A60272">
        <w:t>средствами</w:t>
      </w:r>
      <w:r w:rsidR="00C06A30">
        <w:t xml:space="preserve"> </w:t>
      </w:r>
      <w:r w:rsidRPr="00A60272">
        <w:t>вычислительной</w:t>
      </w:r>
      <w:r w:rsidR="00C06A30">
        <w:t xml:space="preserve"> </w:t>
      </w:r>
      <w:r w:rsidRPr="00A60272">
        <w:t>техники,</w:t>
      </w:r>
      <w:r w:rsidR="00C06A30">
        <w:t xml:space="preserve"> </w:t>
      </w:r>
      <w:r w:rsidRPr="00A60272">
        <w:t>ее</w:t>
      </w:r>
      <w:r w:rsidR="00C06A30">
        <w:t xml:space="preserve"> </w:t>
      </w:r>
      <w:r w:rsidRPr="00A60272">
        <w:t>объемы,</w:t>
      </w:r>
      <w:r w:rsidR="00C06A30">
        <w:t xml:space="preserve"> </w:t>
      </w:r>
      <w:r w:rsidRPr="00A60272">
        <w:t>структуру,</w:t>
      </w:r>
      <w:r w:rsidR="00C06A30">
        <w:t xml:space="preserve"> </w:t>
      </w:r>
      <w:r w:rsidRPr="00A60272">
        <w:t>макеты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схемы</w:t>
      </w:r>
      <w:r w:rsidR="00C06A30">
        <w:t xml:space="preserve"> </w:t>
      </w:r>
      <w:r w:rsidRPr="00A60272">
        <w:t>ввода,</w:t>
      </w:r>
      <w:r w:rsidR="00C06A30">
        <w:t xml:space="preserve"> </w:t>
      </w:r>
      <w:r w:rsidRPr="00A60272">
        <w:t>обработки,</w:t>
      </w:r>
      <w:r w:rsidR="00C06A30">
        <w:t xml:space="preserve"> </w:t>
      </w:r>
      <w:r w:rsidRPr="00A60272">
        <w:t>хранения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вывода,</w:t>
      </w:r>
      <w:r w:rsidR="00C06A30">
        <w:t xml:space="preserve"> </w:t>
      </w:r>
      <w:r w:rsidRPr="00A60272">
        <w:t>методы</w:t>
      </w:r>
      <w:r w:rsidR="00C06A30">
        <w:t xml:space="preserve"> </w:t>
      </w:r>
      <w:r w:rsidRPr="00A60272">
        <w:t>ее</w:t>
      </w:r>
      <w:r w:rsidR="00C06A30">
        <w:t xml:space="preserve"> </w:t>
      </w:r>
      <w:r w:rsidRPr="00A60272">
        <w:t>контроля;</w:t>
      </w:r>
      <w:r w:rsidR="00C06A30">
        <w:t xml:space="preserve"> 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осуществлять</w:t>
      </w:r>
      <w:r w:rsidR="00C06A30">
        <w:t xml:space="preserve"> </w:t>
      </w:r>
      <w:r w:rsidRPr="00A60272">
        <w:t>выбор</w:t>
      </w:r>
      <w:r w:rsidR="00C06A30">
        <w:t xml:space="preserve"> </w:t>
      </w:r>
      <w:r w:rsidRPr="00A60272">
        <w:t>языка</w:t>
      </w:r>
      <w:r w:rsidR="00C06A30">
        <w:t xml:space="preserve"> </w:t>
      </w:r>
      <w:r w:rsidRPr="00A60272">
        <w:t>программирования</w:t>
      </w:r>
      <w:r w:rsidR="00C06A30">
        <w:t xml:space="preserve"> </w:t>
      </w:r>
      <w:r w:rsidRPr="00A60272">
        <w:t>для</w:t>
      </w:r>
      <w:r w:rsidR="00C06A30">
        <w:t xml:space="preserve"> </w:t>
      </w:r>
      <w:r w:rsidRPr="00A60272">
        <w:t>описания</w:t>
      </w:r>
      <w:r w:rsidR="00C06A30">
        <w:t xml:space="preserve"> </w:t>
      </w:r>
      <w:r w:rsidRPr="00A60272">
        <w:t>алгоритмов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структур</w:t>
      </w:r>
      <w:r w:rsidR="00C06A30">
        <w:t xml:space="preserve"> </w:t>
      </w:r>
      <w:r w:rsidRPr="00A60272">
        <w:t>данных;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выполнять</w:t>
      </w:r>
      <w:r w:rsidR="00C06A30">
        <w:t xml:space="preserve"> </w:t>
      </w:r>
      <w:r w:rsidRPr="00A60272">
        <w:t>работу</w:t>
      </w:r>
      <w:r w:rsidR="00C06A30">
        <w:t xml:space="preserve"> </w:t>
      </w:r>
      <w:r w:rsidRPr="00A60272">
        <w:t>по</w:t>
      </w:r>
      <w:r w:rsidR="00C06A30">
        <w:t xml:space="preserve"> </w:t>
      </w:r>
      <w:r w:rsidRPr="00A60272">
        <w:t>подготовке</w:t>
      </w:r>
      <w:r w:rsidR="00C06A30">
        <w:t xml:space="preserve"> </w:t>
      </w:r>
      <w:r w:rsidRPr="00A60272">
        <w:t>программ</w:t>
      </w:r>
      <w:r w:rsidR="00C06A30">
        <w:t xml:space="preserve"> </w:t>
      </w:r>
      <w:r w:rsidRPr="00A60272">
        <w:t>к</w:t>
      </w:r>
      <w:r w:rsidR="00C06A30">
        <w:t xml:space="preserve"> </w:t>
      </w:r>
      <w:r w:rsidRPr="00A60272">
        <w:t>отладке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проводить</w:t>
      </w:r>
      <w:r w:rsidR="00C06A30">
        <w:t xml:space="preserve"> </w:t>
      </w:r>
      <w:r w:rsidRPr="00A60272">
        <w:t>отладку;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определять</w:t>
      </w:r>
      <w:r w:rsidR="00C06A30">
        <w:t xml:space="preserve"> </w:t>
      </w:r>
      <w:r w:rsidRPr="00A60272">
        <w:t>объем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содержание</w:t>
      </w:r>
      <w:r w:rsidR="00C06A30">
        <w:t xml:space="preserve"> </w:t>
      </w:r>
      <w:r w:rsidRPr="00A60272">
        <w:t>данных</w:t>
      </w:r>
      <w:r w:rsidR="00C06A30">
        <w:t xml:space="preserve"> </w:t>
      </w:r>
      <w:r w:rsidRPr="00A60272">
        <w:t>контрольных</w:t>
      </w:r>
      <w:r w:rsidR="00C06A30">
        <w:t xml:space="preserve"> </w:t>
      </w:r>
      <w:r w:rsidRPr="00A60272">
        <w:t>примеров,</w:t>
      </w:r>
      <w:r w:rsidR="00C06A30">
        <w:t xml:space="preserve"> </w:t>
      </w:r>
      <w:r w:rsidRPr="00A60272">
        <w:t>обеспечивающих</w:t>
      </w:r>
      <w:r w:rsidR="00C06A30">
        <w:t xml:space="preserve"> </w:t>
      </w:r>
      <w:r w:rsidRPr="00A60272">
        <w:t>наиболее</w:t>
      </w:r>
      <w:r w:rsidR="00C06A30">
        <w:t xml:space="preserve"> </w:t>
      </w:r>
      <w:r w:rsidRPr="00A60272">
        <w:t>полную</w:t>
      </w:r>
      <w:r w:rsidR="00C06A30">
        <w:t xml:space="preserve"> </w:t>
      </w:r>
      <w:r w:rsidRPr="00A60272">
        <w:t>проверку</w:t>
      </w:r>
      <w:r w:rsidR="00C06A30">
        <w:t xml:space="preserve"> </w:t>
      </w:r>
      <w:r w:rsidRPr="00A60272">
        <w:t>соответствия</w:t>
      </w:r>
      <w:r w:rsidR="00C06A30">
        <w:t xml:space="preserve"> </w:t>
      </w:r>
      <w:r w:rsidRPr="00A60272">
        <w:t>программ</w:t>
      </w:r>
      <w:r w:rsidR="00C06A30">
        <w:t xml:space="preserve"> </w:t>
      </w:r>
      <w:r w:rsidRPr="00A60272">
        <w:t>их</w:t>
      </w:r>
      <w:r w:rsidR="00C06A30">
        <w:t xml:space="preserve"> </w:t>
      </w:r>
      <w:r w:rsidRPr="00A60272">
        <w:t>функциональному</w:t>
      </w:r>
      <w:r w:rsidR="00C06A30">
        <w:t xml:space="preserve"> </w:t>
      </w:r>
      <w:r w:rsidRPr="00A60272">
        <w:t>значению;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709"/>
          <w:tab w:val="left" w:pos="1134"/>
        </w:tabs>
        <w:suppressAutoHyphens/>
        <w:ind w:left="0" w:firstLine="709"/>
      </w:pPr>
      <w:r w:rsidRPr="00A60272">
        <w:t>осуществлять</w:t>
      </w:r>
      <w:r w:rsidR="00C06A30">
        <w:t xml:space="preserve"> </w:t>
      </w:r>
      <w:r w:rsidRPr="00A60272">
        <w:t>запуск</w:t>
      </w:r>
      <w:r w:rsidR="00C06A30">
        <w:t xml:space="preserve"> </w:t>
      </w:r>
      <w:r w:rsidRPr="00A60272">
        <w:t>отлаженных</w:t>
      </w:r>
      <w:r w:rsidR="00C06A30">
        <w:t xml:space="preserve"> </w:t>
      </w:r>
      <w:r w:rsidRPr="00A60272">
        <w:t>программ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ввод</w:t>
      </w:r>
      <w:r w:rsidR="00C06A30">
        <w:t xml:space="preserve"> </w:t>
      </w:r>
      <w:r w:rsidRPr="00A60272">
        <w:t>исходных</w:t>
      </w:r>
      <w:r w:rsidR="00C06A30">
        <w:t xml:space="preserve"> </w:t>
      </w:r>
      <w:r w:rsidRPr="00A60272">
        <w:t>данных,</w:t>
      </w:r>
      <w:r w:rsidR="00C06A30">
        <w:t xml:space="preserve"> </w:t>
      </w:r>
      <w:r w:rsidRPr="00A60272">
        <w:t>определяемых</w:t>
      </w:r>
      <w:r w:rsidR="00C06A30">
        <w:t xml:space="preserve"> </w:t>
      </w:r>
      <w:r w:rsidRPr="00A60272">
        <w:t>условиями</w:t>
      </w:r>
      <w:r w:rsidR="00C06A30">
        <w:t xml:space="preserve"> </w:t>
      </w:r>
      <w:r w:rsidRPr="00A60272">
        <w:t>поставленных</w:t>
      </w:r>
      <w:r w:rsidR="00C06A30">
        <w:t xml:space="preserve"> </w:t>
      </w:r>
      <w:r w:rsidRPr="00A60272">
        <w:t>задач;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проводить</w:t>
      </w:r>
      <w:r w:rsidR="00C06A30">
        <w:t xml:space="preserve"> </w:t>
      </w:r>
      <w:r w:rsidRPr="00A60272">
        <w:t>корректировку</w:t>
      </w:r>
      <w:r w:rsidR="00C06A30">
        <w:t xml:space="preserve"> </w:t>
      </w:r>
      <w:r w:rsidRPr="00A60272">
        <w:t>разработанной</w:t>
      </w:r>
      <w:r w:rsidR="00C06A30">
        <w:t xml:space="preserve"> </w:t>
      </w:r>
      <w:r w:rsidRPr="00A60272">
        <w:t>программы</w:t>
      </w:r>
      <w:r w:rsidR="00C06A30">
        <w:t xml:space="preserve"> </w:t>
      </w:r>
      <w:r w:rsidRPr="00A60272">
        <w:t>на</w:t>
      </w:r>
      <w:r w:rsidR="00C06A30">
        <w:t xml:space="preserve"> </w:t>
      </w:r>
      <w:r w:rsidRPr="00A60272">
        <w:t>основе</w:t>
      </w:r>
      <w:r w:rsidR="00C06A30">
        <w:t xml:space="preserve"> </w:t>
      </w:r>
      <w:r w:rsidRPr="00A60272">
        <w:t>анализа</w:t>
      </w:r>
      <w:r w:rsidR="00C06A30">
        <w:t xml:space="preserve"> </w:t>
      </w:r>
      <w:r w:rsidRPr="00A60272">
        <w:t>выходных</w:t>
      </w:r>
      <w:r w:rsidR="00C06A30">
        <w:t xml:space="preserve"> </w:t>
      </w:r>
      <w:r w:rsidRPr="00A60272">
        <w:t>данных;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разрабатывать</w:t>
      </w:r>
      <w:r w:rsidR="00C06A30">
        <w:t xml:space="preserve"> </w:t>
      </w:r>
      <w:r w:rsidRPr="00A60272">
        <w:t>инструкции</w:t>
      </w:r>
      <w:r w:rsidR="00C06A30">
        <w:t xml:space="preserve"> </w:t>
      </w:r>
      <w:r w:rsidRPr="00A60272">
        <w:t>по</w:t>
      </w:r>
      <w:r w:rsidR="00C06A30">
        <w:t xml:space="preserve"> </w:t>
      </w:r>
      <w:r w:rsidRPr="00A60272">
        <w:t>работе</w:t>
      </w:r>
      <w:r w:rsidR="00C06A30">
        <w:t xml:space="preserve"> </w:t>
      </w:r>
      <w:r w:rsidRPr="00A60272">
        <w:t>с</w:t>
      </w:r>
      <w:r w:rsidR="00C06A30">
        <w:t xml:space="preserve"> </w:t>
      </w:r>
      <w:r w:rsidRPr="00A60272">
        <w:t>программами,</w:t>
      </w:r>
      <w:r w:rsidR="00C06A30">
        <w:t xml:space="preserve"> </w:t>
      </w:r>
      <w:r w:rsidRPr="00A60272">
        <w:t>оформлять</w:t>
      </w:r>
      <w:r w:rsidR="00C06A30">
        <w:t xml:space="preserve"> </w:t>
      </w:r>
      <w:r w:rsidRPr="00A60272">
        <w:t>необходимую</w:t>
      </w:r>
      <w:r w:rsidR="00C06A30">
        <w:t xml:space="preserve"> </w:t>
      </w:r>
      <w:r w:rsidRPr="00A60272">
        <w:t>техническую</w:t>
      </w:r>
      <w:r w:rsidR="00C06A30">
        <w:t xml:space="preserve"> </w:t>
      </w:r>
      <w:r w:rsidRPr="00A60272">
        <w:t>документацию;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определять</w:t>
      </w:r>
      <w:r w:rsidR="00C06A30">
        <w:t xml:space="preserve"> </w:t>
      </w:r>
      <w:r w:rsidRPr="00A60272">
        <w:t>возможность</w:t>
      </w:r>
      <w:r w:rsidR="00C06A30">
        <w:t xml:space="preserve"> </w:t>
      </w:r>
      <w:r w:rsidRPr="00A60272">
        <w:t>использования</w:t>
      </w:r>
      <w:r w:rsidR="00C06A30">
        <w:t xml:space="preserve"> </w:t>
      </w:r>
      <w:r w:rsidRPr="00A60272">
        <w:t>готовых</w:t>
      </w:r>
      <w:r w:rsidR="00C06A30">
        <w:t xml:space="preserve"> </w:t>
      </w:r>
      <w:r w:rsidRPr="00A60272">
        <w:t>программных</w:t>
      </w:r>
      <w:r w:rsidR="00C06A30">
        <w:t xml:space="preserve"> </w:t>
      </w:r>
      <w:r w:rsidRPr="00A60272">
        <w:t>продуктов;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осуществлять</w:t>
      </w:r>
      <w:r w:rsidR="00C06A30">
        <w:t xml:space="preserve"> </w:t>
      </w:r>
      <w:r w:rsidRPr="00A60272">
        <w:t>сопровождение</w:t>
      </w:r>
      <w:r w:rsidR="00C06A30">
        <w:t xml:space="preserve"> </w:t>
      </w:r>
      <w:r w:rsidRPr="00A60272">
        <w:t>внедрения</w:t>
      </w:r>
      <w:r w:rsidR="00C06A30">
        <w:t xml:space="preserve"> </w:t>
      </w:r>
      <w:r w:rsidRPr="00A60272">
        <w:t>программ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программных</w:t>
      </w:r>
      <w:r w:rsidR="00C06A30">
        <w:t xml:space="preserve"> </w:t>
      </w:r>
      <w:r w:rsidRPr="00A60272">
        <w:t>средств;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lastRenderedPageBreak/>
        <w:t>разрабатывать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внедрять</w:t>
      </w:r>
      <w:r w:rsidR="00C06A30">
        <w:t xml:space="preserve"> </w:t>
      </w:r>
      <w:r w:rsidRPr="00A60272">
        <w:t>системы</w:t>
      </w:r>
      <w:r w:rsidR="00C06A30">
        <w:t xml:space="preserve"> </w:t>
      </w:r>
      <w:r w:rsidRPr="00A60272">
        <w:t>автоматической</w:t>
      </w:r>
      <w:r w:rsidR="00C06A30">
        <w:t xml:space="preserve"> </w:t>
      </w:r>
      <w:r w:rsidRPr="00A60272">
        <w:t>правильности</w:t>
      </w:r>
      <w:r w:rsidR="00C06A30">
        <w:t xml:space="preserve"> </w:t>
      </w:r>
      <w:r w:rsidRPr="00A60272">
        <w:t>проверки</w:t>
      </w:r>
      <w:r w:rsidR="00C06A30">
        <w:t xml:space="preserve"> </w:t>
      </w:r>
      <w:r w:rsidRPr="00A60272">
        <w:t>программ,</w:t>
      </w:r>
      <w:r w:rsidR="00C06A30">
        <w:t xml:space="preserve"> </w:t>
      </w:r>
      <w:r w:rsidRPr="00A60272">
        <w:t>типовые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стандартные</w:t>
      </w:r>
      <w:r w:rsidR="00C06A30">
        <w:t xml:space="preserve"> </w:t>
      </w:r>
      <w:r w:rsidRPr="00A60272">
        <w:t>программные</w:t>
      </w:r>
      <w:r w:rsidR="00C06A30">
        <w:t xml:space="preserve"> </w:t>
      </w:r>
      <w:r w:rsidRPr="00A60272">
        <w:t>средства,</w:t>
      </w:r>
      <w:r w:rsidR="00C06A30">
        <w:t xml:space="preserve"> </w:t>
      </w:r>
      <w:r w:rsidRPr="00A60272">
        <w:t>составлять</w:t>
      </w:r>
      <w:r w:rsidR="00C06A30">
        <w:t xml:space="preserve"> </w:t>
      </w:r>
      <w:r w:rsidRPr="00A60272">
        <w:t>технологию</w:t>
      </w:r>
      <w:r w:rsidR="00C06A30">
        <w:t xml:space="preserve"> </w:t>
      </w:r>
      <w:r w:rsidRPr="00A60272">
        <w:t>обработки</w:t>
      </w:r>
      <w:r w:rsidR="00C06A30">
        <w:t xml:space="preserve"> </w:t>
      </w:r>
      <w:r w:rsidRPr="00A60272">
        <w:t>информации;</w:t>
      </w:r>
      <w:r w:rsidR="00C06A30">
        <w:t xml:space="preserve"> 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выполнять</w:t>
      </w:r>
      <w:r w:rsidR="00C06A30">
        <w:t xml:space="preserve"> </w:t>
      </w:r>
      <w:r w:rsidRPr="00A60272">
        <w:t>работу</w:t>
      </w:r>
      <w:r w:rsidR="00C06A30">
        <w:t xml:space="preserve"> </w:t>
      </w:r>
      <w:r w:rsidRPr="00A60272">
        <w:t>по</w:t>
      </w:r>
      <w:r w:rsidR="00C06A30">
        <w:t xml:space="preserve"> </w:t>
      </w:r>
      <w:r w:rsidRPr="00A60272">
        <w:t>унификации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типизации</w:t>
      </w:r>
      <w:r w:rsidR="00C06A30">
        <w:t xml:space="preserve"> </w:t>
      </w:r>
      <w:r w:rsidRPr="00A60272">
        <w:t>вычислительных</w:t>
      </w:r>
      <w:r w:rsidR="00C06A30">
        <w:t xml:space="preserve"> </w:t>
      </w:r>
      <w:r w:rsidRPr="00A60272">
        <w:t>процессов;</w:t>
      </w:r>
    </w:p>
    <w:p w:rsidR="003210AB" w:rsidRPr="00A60272" w:rsidRDefault="003210AB" w:rsidP="003210AB">
      <w:pPr>
        <w:pStyle w:val="ListParagraph"/>
        <w:numPr>
          <w:ilvl w:val="0"/>
          <w:numId w:val="9"/>
        </w:numPr>
        <w:tabs>
          <w:tab w:val="left" w:pos="1134"/>
        </w:tabs>
        <w:suppressAutoHyphens/>
        <w:ind w:left="0" w:firstLine="709"/>
      </w:pPr>
      <w:r w:rsidRPr="00A60272">
        <w:t>принимать</w:t>
      </w:r>
      <w:r w:rsidR="00C06A30">
        <w:t xml:space="preserve"> </w:t>
      </w:r>
      <w:r w:rsidRPr="00A60272">
        <w:t>участие</w:t>
      </w:r>
      <w:r w:rsidR="00C06A30">
        <w:t xml:space="preserve"> </w:t>
      </w:r>
      <w:r w:rsidRPr="00A60272">
        <w:t>в</w:t>
      </w:r>
      <w:r w:rsidR="00C06A30">
        <w:t xml:space="preserve"> </w:t>
      </w:r>
      <w:r w:rsidRPr="00A60272">
        <w:t>создании</w:t>
      </w:r>
      <w:r w:rsidR="00C06A30">
        <w:t xml:space="preserve"> </w:t>
      </w:r>
      <w:r w:rsidRPr="00A60272">
        <w:t>каталогов</w:t>
      </w:r>
      <w:r w:rsidR="00C06A30">
        <w:t xml:space="preserve"> </w:t>
      </w:r>
      <w:r w:rsidRPr="00A60272">
        <w:t>и</w:t>
      </w:r>
      <w:r w:rsidR="00C06A30">
        <w:t xml:space="preserve"> </w:t>
      </w:r>
      <w:r w:rsidRPr="00A60272">
        <w:t>картотек</w:t>
      </w:r>
      <w:r w:rsidR="00C06A30">
        <w:t xml:space="preserve"> </w:t>
      </w:r>
      <w:r w:rsidRPr="00A60272">
        <w:t>стандартных</w:t>
      </w:r>
      <w:r w:rsidR="00C06A30">
        <w:t xml:space="preserve"> </w:t>
      </w:r>
      <w:r w:rsidRPr="00A60272">
        <w:t>программ,</w:t>
      </w:r>
      <w:r w:rsidR="00C06A30">
        <w:t xml:space="preserve"> </w:t>
      </w:r>
      <w:r w:rsidRPr="00A60272">
        <w:t>в</w:t>
      </w:r>
      <w:r w:rsidR="00C06A30">
        <w:t xml:space="preserve"> </w:t>
      </w:r>
      <w:r w:rsidRPr="00A60272">
        <w:t>разработке</w:t>
      </w:r>
      <w:r w:rsidR="00C06A30">
        <w:t xml:space="preserve"> </w:t>
      </w:r>
      <w:r w:rsidRPr="00A60272">
        <w:t>форм</w:t>
      </w:r>
      <w:r w:rsidR="00C06A30">
        <w:t xml:space="preserve"> </w:t>
      </w:r>
      <w:r w:rsidRPr="00A60272">
        <w:t>документов,</w:t>
      </w:r>
      <w:r w:rsidR="00C06A30">
        <w:t xml:space="preserve"> </w:t>
      </w:r>
      <w:r w:rsidRPr="00A60272">
        <w:t>подлежащих</w:t>
      </w:r>
      <w:r w:rsidR="00C06A30">
        <w:t xml:space="preserve"> </w:t>
      </w:r>
      <w:r w:rsidRPr="00A60272">
        <w:t>машинной</w:t>
      </w:r>
      <w:r w:rsidR="00C06A30">
        <w:t xml:space="preserve"> </w:t>
      </w:r>
      <w:r w:rsidRPr="00A60272">
        <w:t>обработке,</w:t>
      </w:r>
      <w:r w:rsidR="00C06A30">
        <w:t xml:space="preserve"> </w:t>
      </w:r>
      <w:r w:rsidRPr="00A60272">
        <w:t>в</w:t>
      </w:r>
      <w:r w:rsidR="00C06A30">
        <w:t xml:space="preserve"> </w:t>
      </w:r>
      <w:r w:rsidRPr="00A60272">
        <w:t>проектировании</w:t>
      </w:r>
      <w:r w:rsidR="00C06A30">
        <w:t xml:space="preserve"> </w:t>
      </w:r>
      <w:r w:rsidRPr="00A60272">
        <w:t>программ,</w:t>
      </w:r>
      <w:r w:rsidR="00C06A30">
        <w:t xml:space="preserve"> </w:t>
      </w:r>
      <w:r w:rsidRPr="00A60272">
        <w:t>позволяющих</w:t>
      </w:r>
      <w:r w:rsidR="00C06A30">
        <w:t xml:space="preserve"> </w:t>
      </w:r>
      <w:r w:rsidRPr="00A60272">
        <w:t>расширить</w:t>
      </w:r>
      <w:r w:rsidR="00C06A30">
        <w:t xml:space="preserve"> </w:t>
      </w:r>
      <w:r w:rsidRPr="00A60272">
        <w:t>область</w:t>
      </w:r>
      <w:r w:rsidR="00C06A30">
        <w:t xml:space="preserve"> </w:t>
      </w:r>
      <w:r w:rsidRPr="00A60272">
        <w:t>применения</w:t>
      </w:r>
      <w:r w:rsidR="00C06A30">
        <w:t xml:space="preserve"> </w:t>
      </w:r>
      <w:r w:rsidRPr="00A60272">
        <w:t>вычислительной</w:t>
      </w:r>
      <w:r w:rsidR="00C06A30">
        <w:t xml:space="preserve"> </w:t>
      </w:r>
      <w:r w:rsidRPr="00A60272">
        <w:t>техники.</w:t>
      </w:r>
    </w:p>
    <w:p w:rsidR="003210AB" w:rsidRPr="003E689E" w:rsidRDefault="003210AB" w:rsidP="003210AB">
      <w:pPr>
        <w:suppressAutoHyphens/>
      </w:pPr>
      <w:r w:rsidRPr="003E689E">
        <w:t>Инженер-программист</w:t>
      </w:r>
      <w:r w:rsidR="00C06A30">
        <w:t xml:space="preserve"> </w:t>
      </w:r>
      <w:r w:rsidRPr="003E689E">
        <w:t>имеет</w:t>
      </w:r>
      <w:r w:rsidR="00C06A30">
        <w:t xml:space="preserve"> </w:t>
      </w:r>
      <w:r w:rsidRPr="003E689E">
        <w:t>право:</w:t>
      </w:r>
    </w:p>
    <w:p w:rsidR="003210AB" w:rsidRPr="00972166" w:rsidRDefault="003210AB" w:rsidP="005C198F">
      <w:pPr>
        <w:pStyle w:val="ListParagraph"/>
        <w:numPr>
          <w:ilvl w:val="0"/>
          <w:numId w:val="28"/>
        </w:numPr>
        <w:tabs>
          <w:tab w:val="left" w:pos="1134"/>
          <w:tab w:val="left" w:pos="1170"/>
        </w:tabs>
        <w:suppressAutoHyphens/>
        <w:ind w:left="0" w:firstLine="709"/>
      </w:pPr>
      <w:r w:rsidRPr="00972166">
        <w:t>знакомиться</w:t>
      </w:r>
      <w:r w:rsidR="00C06A30">
        <w:t xml:space="preserve"> </w:t>
      </w:r>
      <w:r w:rsidRPr="00972166">
        <w:t>с</w:t>
      </w:r>
      <w:r w:rsidR="00C06A30">
        <w:t xml:space="preserve"> </w:t>
      </w:r>
      <w:r w:rsidRPr="00972166">
        <w:t>проектами</w:t>
      </w:r>
      <w:r w:rsidR="00C06A30">
        <w:t xml:space="preserve"> </w:t>
      </w:r>
      <w:r w:rsidRPr="00972166">
        <w:t>решений</w:t>
      </w:r>
      <w:r w:rsidR="00C06A30">
        <w:t xml:space="preserve"> </w:t>
      </w:r>
      <w:r w:rsidRPr="00972166">
        <w:t>руководства</w:t>
      </w:r>
      <w:r w:rsidR="00C06A30">
        <w:t xml:space="preserve"> </w:t>
      </w:r>
      <w:r w:rsidRPr="00972166">
        <w:t>предприятия,</w:t>
      </w:r>
      <w:r w:rsidR="00C06A30">
        <w:t xml:space="preserve"> </w:t>
      </w:r>
      <w:r w:rsidRPr="00972166">
        <w:t>касающимися</w:t>
      </w:r>
      <w:r w:rsidR="00C06A30">
        <w:t xml:space="preserve"> </w:t>
      </w:r>
      <w:r w:rsidRPr="00972166">
        <w:t>его</w:t>
      </w:r>
      <w:r w:rsidR="00C06A30">
        <w:t xml:space="preserve"> </w:t>
      </w:r>
      <w:r w:rsidRPr="00972166">
        <w:t>деятельности;</w:t>
      </w:r>
    </w:p>
    <w:p w:rsidR="003210AB" w:rsidRPr="00972166" w:rsidRDefault="003210AB" w:rsidP="005C198F">
      <w:pPr>
        <w:pStyle w:val="ListParagraph"/>
        <w:numPr>
          <w:ilvl w:val="0"/>
          <w:numId w:val="28"/>
        </w:numPr>
        <w:tabs>
          <w:tab w:val="left" w:pos="1134"/>
          <w:tab w:val="left" w:pos="1170"/>
        </w:tabs>
        <w:suppressAutoHyphens/>
        <w:ind w:left="0" w:firstLine="709"/>
      </w:pPr>
      <w:r w:rsidRPr="00972166">
        <w:t>вносить</w:t>
      </w:r>
      <w:r w:rsidR="00C06A30">
        <w:t xml:space="preserve"> </w:t>
      </w:r>
      <w:r w:rsidRPr="00972166">
        <w:t>на</w:t>
      </w:r>
      <w:r w:rsidR="00C06A30">
        <w:t xml:space="preserve"> </w:t>
      </w:r>
      <w:r w:rsidRPr="00972166">
        <w:t>рассмотрение</w:t>
      </w:r>
      <w:r w:rsidR="00C06A30">
        <w:t xml:space="preserve"> </w:t>
      </w:r>
      <w:r w:rsidRPr="00972166">
        <w:t>руководства</w:t>
      </w:r>
      <w:r w:rsidR="00C06A30">
        <w:t xml:space="preserve"> </w:t>
      </w:r>
      <w:r w:rsidRPr="00972166">
        <w:t>предприятия</w:t>
      </w:r>
      <w:r w:rsidR="00C06A30">
        <w:t xml:space="preserve"> </w:t>
      </w:r>
      <w:r w:rsidRPr="00972166">
        <w:t>предложения</w:t>
      </w:r>
      <w:r w:rsidR="00C06A30">
        <w:t xml:space="preserve"> </w:t>
      </w:r>
      <w:r w:rsidRPr="00972166">
        <w:t>по</w:t>
      </w:r>
      <w:r w:rsidR="00C06A30">
        <w:t xml:space="preserve"> </w:t>
      </w:r>
      <w:r w:rsidRPr="00972166">
        <w:t>совершенствованию</w:t>
      </w:r>
      <w:r w:rsidR="00C06A30">
        <w:t xml:space="preserve"> </w:t>
      </w:r>
      <w:r w:rsidRPr="00972166">
        <w:t>работы</w:t>
      </w:r>
      <w:r w:rsidR="00C06A30">
        <w:t xml:space="preserve"> </w:t>
      </w:r>
      <w:r w:rsidRPr="00972166">
        <w:t>связанной</w:t>
      </w:r>
      <w:r w:rsidR="00C06A30">
        <w:t xml:space="preserve"> </w:t>
      </w:r>
      <w:r w:rsidRPr="00972166">
        <w:t>с</w:t>
      </w:r>
      <w:r w:rsidR="00C06A30">
        <w:t xml:space="preserve"> </w:t>
      </w:r>
      <w:r w:rsidRPr="00972166">
        <w:t>обязанностями,</w:t>
      </w:r>
      <w:r w:rsidR="00C06A30">
        <w:t xml:space="preserve"> </w:t>
      </w:r>
      <w:r w:rsidRPr="00972166">
        <w:t>предусмотренными</w:t>
      </w:r>
      <w:r w:rsidR="00C06A30">
        <w:t xml:space="preserve"> </w:t>
      </w:r>
      <w:r w:rsidRPr="00972166">
        <w:t>настоящей</w:t>
      </w:r>
      <w:r w:rsidR="00C06A30">
        <w:t xml:space="preserve"> </w:t>
      </w:r>
      <w:r w:rsidRPr="00972166">
        <w:t>инструкцией;</w:t>
      </w:r>
      <w:r w:rsidR="00C06A30">
        <w:t xml:space="preserve"> </w:t>
      </w:r>
    </w:p>
    <w:p w:rsidR="003210AB" w:rsidRPr="00972166" w:rsidRDefault="003210AB" w:rsidP="005C198F">
      <w:pPr>
        <w:pStyle w:val="ListParagraph"/>
        <w:numPr>
          <w:ilvl w:val="0"/>
          <w:numId w:val="28"/>
        </w:numPr>
        <w:tabs>
          <w:tab w:val="left" w:pos="1134"/>
          <w:tab w:val="left" w:pos="1170"/>
        </w:tabs>
        <w:suppressAutoHyphens/>
        <w:ind w:left="0" w:firstLine="709"/>
      </w:pPr>
      <w:r w:rsidRPr="00972166">
        <w:t>запрашивать</w:t>
      </w:r>
      <w:r w:rsidR="00C06A30">
        <w:t xml:space="preserve"> </w:t>
      </w:r>
      <w:r w:rsidRPr="00972166">
        <w:t>лично</w:t>
      </w:r>
      <w:r w:rsidR="00C06A30">
        <w:t xml:space="preserve"> </w:t>
      </w:r>
      <w:r w:rsidRPr="00972166">
        <w:t>или</w:t>
      </w:r>
      <w:r w:rsidR="00C06A30">
        <w:t xml:space="preserve"> </w:t>
      </w:r>
      <w:r w:rsidRPr="00972166">
        <w:t>по</w:t>
      </w:r>
      <w:r w:rsidR="00C06A30">
        <w:t xml:space="preserve"> </w:t>
      </w:r>
      <w:r w:rsidRPr="00972166">
        <w:t>поручению</w:t>
      </w:r>
      <w:r w:rsidR="00C06A30">
        <w:t xml:space="preserve"> </w:t>
      </w:r>
      <w:r w:rsidRPr="00972166">
        <w:t>непосредственного</w:t>
      </w:r>
      <w:r w:rsidR="00C06A30">
        <w:t xml:space="preserve"> </w:t>
      </w:r>
      <w:r w:rsidRPr="00972166">
        <w:t>руководителя</w:t>
      </w:r>
      <w:r w:rsidR="00C06A30">
        <w:t xml:space="preserve"> </w:t>
      </w:r>
      <w:r w:rsidRPr="00972166">
        <w:t>от</w:t>
      </w:r>
      <w:r w:rsidR="00C06A30">
        <w:t xml:space="preserve"> </w:t>
      </w:r>
      <w:r w:rsidRPr="00972166">
        <w:t>руководителей</w:t>
      </w:r>
      <w:r w:rsidR="00C06A30">
        <w:t xml:space="preserve"> </w:t>
      </w:r>
      <w:r w:rsidRPr="00972166">
        <w:t>структурных</w:t>
      </w:r>
      <w:r w:rsidR="00C06A30">
        <w:t xml:space="preserve"> </w:t>
      </w:r>
      <w:r w:rsidRPr="00972166">
        <w:t>подразделений,</w:t>
      </w:r>
      <w:r w:rsidR="00C06A30">
        <w:t xml:space="preserve"> </w:t>
      </w:r>
      <w:r w:rsidRPr="00972166">
        <w:t>специалистов</w:t>
      </w:r>
      <w:r w:rsidR="00C06A30">
        <w:t xml:space="preserve"> </w:t>
      </w:r>
      <w:r w:rsidRPr="00972166">
        <w:t>информацию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документы,</w:t>
      </w:r>
      <w:r w:rsidR="00C06A30">
        <w:t xml:space="preserve"> </w:t>
      </w:r>
      <w:r w:rsidRPr="00972166">
        <w:t>необходимые</w:t>
      </w:r>
      <w:r w:rsidR="00C06A30">
        <w:t xml:space="preserve"> </w:t>
      </w:r>
      <w:r w:rsidRPr="00972166">
        <w:t>для</w:t>
      </w:r>
      <w:r w:rsidR="00C06A30">
        <w:t xml:space="preserve"> </w:t>
      </w:r>
      <w:r w:rsidRPr="00972166">
        <w:t>выполнения</w:t>
      </w:r>
      <w:r w:rsidR="00C06A30">
        <w:t xml:space="preserve"> </w:t>
      </w:r>
      <w:r w:rsidRPr="00972166">
        <w:t>своих</w:t>
      </w:r>
      <w:r w:rsidR="00C06A30">
        <w:t xml:space="preserve"> </w:t>
      </w:r>
      <w:r w:rsidRPr="00972166">
        <w:t>должностных</w:t>
      </w:r>
      <w:r w:rsidR="00C06A30">
        <w:t xml:space="preserve"> </w:t>
      </w:r>
      <w:r w:rsidRPr="00972166">
        <w:t>обязанностей;</w:t>
      </w:r>
    </w:p>
    <w:p w:rsidR="003210AB" w:rsidRPr="00972166" w:rsidRDefault="003210AB" w:rsidP="005C198F">
      <w:pPr>
        <w:pStyle w:val="ListParagraph"/>
        <w:numPr>
          <w:ilvl w:val="0"/>
          <w:numId w:val="28"/>
        </w:numPr>
        <w:tabs>
          <w:tab w:val="left" w:pos="1134"/>
          <w:tab w:val="left" w:pos="1170"/>
        </w:tabs>
        <w:suppressAutoHyphens/>
        <w:ind w:left="0" w:firstLine="709"/>
      </w:pPr>
      <w:r w:rsidRPr="00972166">
        <w:t>в</w:t>
      </w:r>
      <w:r w:rsidR="00C06A30">
        <w:t xml:space="preserve"> </w:t>
      </w:r>
      <w:r w:rsidRPr="00972166">
        <w:t>пределах</w:t>
      </w:r>
      <w:r w:rsidR="00C06A30">
        <w:t xml:space="preserve"> </w:t>
      </w:r>
      <w:r w:rsidRPr="00972166">
        <w:t>своей</w:t>
      </w:r>
      <w:r w:rsidR="00C06A30">
        <w:t xml:space="preserve"> </w:t>
      </w:r>
      <w:r w:rsidRPr="00972166">
        <w:t>компетенции</w:t>
      </w:r>
      <w:r w:rsidR="00C06A30">
        <w:t xml:space="preserve"> </w:t>
      </w:r>
      <w:r w:rsidRPr="00972166">
        <w:t>сообщать</w:t>
      </w:r>
      <w:r w:rsidR="00C06A30">
        <w:t xml:space="preserve"> </w:t>
      </w:r>
      <w:r w:rsidRPr="00972166">
        <w:t>непосредственному</w:t>
      </w:r>
      <w:r w:rsidR="00C06A30">
        <w:t xml:space="preserve"> </w:t>
      </w:r>
      <w:r w:rsidRPr="00972166">
        <w:t>руководителю</w:t>
      </w:r>
      <w:r w:rsidR="00C06A30">
        <w:t xml:space="preserve"> </w:t>
      </w:r>
      <w:r w:rsidRPr="00972166">
        <w:t>о</w:t>
      </w:r>
      <w:r w:rsidR="00C06A30">
        <w:t xml:space="preserve"> </w:t>
      </w:r>
      <w:r w:rsidRPr="00972166">
        <w:t>всех</w:t>
      </w:r>
      <w:r w:rsidR="00C06A30">
        <w:t xml:space="preserve"> </w:t>
      </w:r>
      <w:r w:rsidRPr="00972166">
        <w:t>недостатках</w:t>
      </w:r>
      <w:r w:rsidR="00C06A30">
        <w:t xml:space="preserve"> </w:t>
      </w:r>
      <w:r w:rsidRPr="00972166">
        <w:t>в</w:t>
      </w:r>
      <w:r w:rsidR="00C06A30">
        <w:t xml:space="preserve"> </w:t>
      </w:r>
      <w:r w:rsidRPr="00972166">
        <w:t>деятельности</w:t>
      </w:r>
      <w:r w:rsidR="00C06A30">
        <w:t xml:space="preserve"> </w:t>
      </w:r>
      <w:r w:rsidRPr="00972166">
        <w:t>предприятия</w:t>
      </w:r>
      <w:r w:rsidR="00C06A30">
        <w:t xml:space="preserve"> </w:t>
      </w:r>
      <w:r w:rsidRPr="00972166">
        <w:t>(его</w:t>
      </w:r>
      <w:r w:rsidR="00C06A30">
        <w:t xml:space="preserve"> </w:t>
      </w:r>
      <w:r w:rsidRPr="00972166">
        <w:t>структурных</w:t>
      </w:r>
      <w:r w:rsidR="00C06A30">
        <w:t xml:space="preserve"> </w:t>
      </w:r>
      <w:r w:rsidRPr="00972166">
        <w:t>подразделениях)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вносить</w:t>
      </w:r>
      <w:r w:rsidR="00C06A30">
        <w:t xml:space="preserve"> </w:t>
      </w:r>
      <w:r w:rsidRPr="00972166">
        <w:t>предложения</w:t>
      </w:r>
      <w:r w:rsidR="00C06A30">
        <w:t xml:space="preserve"> </w:t>
      </w:r>
      <w:r w:rsidRPr="00972166">
        <w:t>по</w:t>
      </w:r>
      <w:r w:rsidR="00C06A30">
        <w:t xml:space="preserve"> </w:t>
      </w:r>
      <w:r w:rsidRPr="00972166">
        <w:t>их</w:t>
      </w:r>
      <w:r w:rsidR="00C06A30">
        <w:t xml:space="preserve"> </w:t>
      </w:r>
      <w:r w:rsidRPr="00972166">
        <w:t>устранению;</w:t>
      </w:r>
      <w:r w:rsidR="00C06A30">
        <w:t xml:space="preserve"> </w:t>
      </w:r>
    </w:p>
    <w:p w:rsidR="003210AB" w:rsidRPr="00972166" w:rsidRDefault="003210AB" w:rsidP="005C198F">
      <w:pPr>
        <w:pStyle w:val="ListParagraph"/>
        <w:numPr>
          <w:ilvl w:val="0"/>
          <w:numId w:val="28"/>
        </w:numPr>
        <w:tabs>
          <w:tab w:val="left" w:pos="1134"/>
          <w:tab w:val="left" w:pos="1170"/>
        </w:tabs>
        <w:suppressAutoHyphens/>
        <w:ind w:left="0" w:firstLine="709"/>
      </w:pPr>
      <w:r w:rsidRPr="00972166">
        <w:t>привлекать</w:t>
      </w:r>
      <w:r w:rsidR="00C06A30">
        <w:t xml:space="preserve"> </w:t>
      </w:r>
      <w:r w:rsidRPr="00972166">
        <w:t>специалистов</w:t>
      </w:r>
      <w:r w:rsidR="00C06A30">
        <w:t xml:space="preserve"> </w:t>
      </w:r>
      <w:r w:rsidRPr="00972166">
        <w:t>всех</w:t>
      </w:r>
      <w:r w:rsidR="00C06A30">
        <w:t xml:space="preserve"> </w:t>
      </w:r>
      <w:r w:rsidRPr="00972166">
        <w:t>(отдельных)</w:t>
      </w:r>
      <w:r w:rsidR="00C06A30">
        <w:t xml:space="preserve"> </w:t>
      </w:r>
      <w:r w:rsidRPr="00972166">
        <w:t>структурных</w:t>
      </w:r>
      <w:r w:rsidR="00C06A30">
        <w:t xml:space="preserve"> </w:t>
      </w:r>
      <w:r w:rsidRPr="00972166">
        <w:t>подразделений</w:t>
      </w:r>
      <w:r w:rsidR="00C06A30">
        <w:t xml:space="preserve"> </w:t>
      </w:r>
      <w:r w:rsidRPr="00972166">
        <w:t>предприятия</w:t>
      </w:r>
      <w:r w:rsidR="00C06A30">
        <w:t xml:space="preserve"> </w:t>
      </w:r>
      <w:r w:rsidRPr="00972166">
        <w:t>для</w:t>
      </w:r>
      <w:r w:rsidR="00C06A30">
        <w:t xml:space="preserve"> </w:t>
      </w:r>
      <w:r w:rsidRPr="00972166">
        <w:t>решения</w:t>
      </w:r>
      <w:r w:rsidR="00C06A30">
        <w:t xml:space="preserve"> </w:t>
      </w:r>
      <w:r w:rsidRPr="00972166">
        <w:t>возложенных</w:t>
      </w:r>
      <w:r w:rsidR="00C06A30">
        <w:t xml:space="preserve"> </w:t>
      </w:r>
      <w:r w:rsidRPr="00972166">
        <w:t>на</w:t>
      </w:r>
      <w:r w:rsidR="00C06A30">
        <w:t xml:space="preserve"> </w:t>
      </w:r>
      <w:r w:rsidRPr="00972166">
        <w:t>него</w:t>
      </w:r>
      <w:r w:rsidR="00C06A30">
        <w:t xml:space="preserve"> </w:t>
      </w:r>
      <w:r w:rsidRPr="00972166">
        <w:t>обязанностей</w:t>
      </w:r>
      <w:r w:rsidR="00C06A30">
        <w:t xml:space="preserve"> </w:t>
      </w:r>
      <w:r w:rsidRPr="00972166">
        <w:t>(если</w:t>
      </w:r>
      <w:r w:rsidR="00C06A30">
        <w:t xml:space="preserve"> </w:t>
      </w:r>
      <w:r w:rsidRPr="00972166">
        <w:t>это</w:t>
      </w:r>
      <w:r w:rsidR="00C06A30">
        <w:t xml:space="preserve"> </w:t>
      </w:r>
      <w:r w:rsidRPr="00972166">
        <w:t>предусмотрено</w:t>
      </w:r>
      <w:r w:rsidR="00C06A30">
        <w:t xml:space="preserve"> </w:t>
      </w:r>
      <w:r w:rsidRPr="00972166">
        <w:t>положениями</w:t>
      </w:r>
      <w:r w:rsidR="00C06A30">
        <w:t xml:space="preserve"> </w:t>
      </w:r>
      <w:r w:rsidRPr="00972166">
        <w:t>о</w:t>
      </w:r>
      <w:r w:rsidR="00C06A30">
        <w:t xml:space="preserve"> </w:t>
      </w:r>
      <w:r w:rsidRPr="00972166">
        <w:t>структурных</w:t>
      </w:r>
      <w:r w:rsidR="00C06A30">
        <w:t xml:space="preserve"> </w:t>
      </w:r>
      <w:r w:rsidRPr="00972166">
        <w:t>подразделениях,</w:t>
      </w:r>
      <w:r w:rsidR="00C06A30">
        <w:t xml:space="preserve"> </w:t>
      </w:r>
      <w:r w:rsidRPr="00972166">
        <w:t>если</w:t>
      </w:r>
      <w:r w:rsidR="00C06A30">
        <w:t xml:space="preserve"> </w:t>
      </w:r>
      <w:r w:rsidRPr="00972166">
        <w:t>нет</w:t>
      </w:r>
      <w:r w:rsidR="00C06A30">
        <w:t xml:space="preserve"> </w:t>
      </w:r>
      <w:r w:rsidRPr="00972166">
        <w:t>–</w:t>
      </w:r>
      <w:r w:rsidR="00C06A30">
        <w:t xml:space="preserve"> </w:t>
      </w:r>
      <w:r w:rsidRPr="00972166">
        <w:t>с</w:t>
      </w:r>
      <w:r w:rsidR="00C06A30">
        <w:t xml:space="preserve"> </w:t>
      </w:r>
      <w:r w:rsidRPr="00972166">
        <w:t>разрешения</w:t>
      </w:r>
      <w:r w:rsidR="00C06A30">
        <w:t xml:space="preserve"> </w:t>
      </w:r>
      <w:r w:rsidRPr="00972166">
        <w:t>их</w:t>
      </w:r>
      <w:r w:rsidR="00C06A30">
        <w:t xml:space="preserve"> </w:t>
      </w:r>
      <w:r w:rsidRPr="00972166">
        <w:t>руководителей);</w:t>
      </w:r>
    </w:p>
    <w:p w:rsidR="003210AB" w:rsidRPr="00972166" w:rsidRDefault="003210AB" w:rsidP="005C198F">
      <w:pPr>
        <w:pStyle w:val="ListParagraph"/>
        <w:numPr>
          <w:ilvl w:val="0"/>
          <w:numId w:val="28"/>
        </w:numPr>
        <w:tabs>
          <w:tab w:val="left" w:pos="1134"/>
          <w:tab w:val="left" w:pos="1170"/>
        </w:tabs>
        <w:suppressAutoHyphens/>
        <w:ind w:left="0" w:firstLine="709"/>
      </w:pPr>
      <w:r w:rsidRPr="00972166">
        <w:t>требовать</w:t>
      </w:r>
      <w:r w:rsidR="00C06A30">
        <w:t xml:space="preserve"> </w:t>
      </w:r>
      <w:r w:rsidRPr="00972166">
        <w:t>от</w:t>
      </w:r>
      <w:r w:rsidR="00C06A30">
        <w:t xml:space="preserve"> </w:t>
      </w:r>
      <w:r w:rsidRPr="00972166">
        <w:t>своего</w:t>
      </w:r>
      <w:r w:rsidR="00C06A30">
        <w:t xml:space="preserve"> </w:t>
      </w:r>
      <w:r w:rsidRPr="00972166">
        <w:t>непосредственного</w:t>
      </w:r>
      <w:r w:rsidR="00C06A30">
        <w:t xml:space="preserve"> </w:t>
      </w:r>
      <w:r w:rsidRPr="00972166">
        <w:t>руководителя,</w:t>
      </w:r>
      <w:r w:rsidR="00C06A30">
        <w:t xml:space="preserve"> </w:t>
      </w:r>
      <w:r w:rsidRPr="00972166">
        <w:t>руководства</w:t>
      </w:r>
      <w:r w:rsidR="00C06A30">
        <w:t xml:space="preserve"> </w:t>
      </w:r>
      <w:r w:rsidRPr="00972166">
        <w:t>предприятия</w:t>
      </w:r>
      <w:r w:rsidR="00C06A30">
        <w:t xml:space="preserve"> </w:t>
      </w:r>
      <w:r w:rsidRPr="00972166">
        <w:t>оказания</w:t>
      </w:r>
      <w:r w:rsidR="00C06A30">
        <w:t xml:space="preserve"> </w:t>
      </w:r>
      <w:r w:rsidRPr="00972166">
        <w:t>содействия</w:t>
      </w:r>
      <w:r w:rsidR="00C06A30">
        <w:t xml:space="preserve"> </w:t>
      </w:r>
      <w:r w:rsidRPr="00972166">
        <w:t>в</w:t>
      </w:r>
      <w:r w:rsidR="00C06A30">
        <w:t xml:space="preserve"> </w:t>
      </w:r>
      <w:r w:rsidRPr="00972166">
        <w:t>исполнении</w:t>
      </w:r>
      <w:r w:rsidR="00C06A30">
        <w:t xml:space="preserve"> </w:t>
      </w:r>
      <w:r w:rsidRPr="00972166">
        <w:t>им</w:t>
      </w:r>
      <w:r w:rsidR="00C06A30">
        <w:t xml:space="preserve"> </w:t>
      </w:r>
      <w:r w:rsidRPr="00972166">
        <w:t>своих</w:t>
      </w:r>
      <w:r w:rsidR="00C06A30">
        <w:t xml:space="preserve"> </w:t>
      </w:r>
      <w:r w:rsidRPr="00972166">
        <w:t>должностных</w:t>
      </w:r>
      <w:r w:rsidR="00C06A30">
        <w:t xml:space="preserve"> </w:t>
      </w:r>
      <w:r w:rsidRPr="00972166">
        <w:t>обязанностей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прав.</w:t>
      </w:r>
    </w:p>
    <w:p w:rsidR="003210AB" w:rsidRPr="00B94360" w:rsidRDefault="003210AB" w:rsidP="003210AB">
      <w:pPr>
        <w:tabs>
          <w:tab w:val="left" w:pos="990"/>
          <w:tab w:val="left" w:pos="1170"/>
        </w:tabs>
        <w:suppressAutoHyphens/>
        <w:ind w:firstLine="720"/>
      </w:pPr>
      <w:r w:rsidRPr="00B94360">
        <w:t>Инженер-программист</w:t>
      </w:r>
      <w:r w:rsidR="00C06A30">
        <w:t xml:space="preserve"> </w:t>
      </w:r>
      <w:r w:rsidRPr="00B94360">
        <w:t>несет</w:t>
      </w:r>
      <w:r w:rsidR="00C06A30">
        <w:t xml:space="preserve"> </w:t>
      </w:r>
      <w:r w:rsidRPr="00B94360">
        <w:t>ответственность:</w:t>
      </w:r>
    </w:p>
    <w:p w:rsidR="003210AB" w:rsidRPr="00972166" w:rsidRDefault="003210AB" w:rsidP="005C198F">
      <w:pPr>
        <w:pStyle w:val="ListParagraph"/>
        <w:numPr>
          <w:ilvl w:val="0"/>
          <w:numId w:val="27"/>
        </w:numPr>
        <w:tabs>
          <w:tab w:val="left" w:pos="1134"/>
        </w:tabs>
        <w:suppressAutoHyphens/>
        <w:ind w:left="0" w:firstLine="709"/>
      </w:pPr>
      <w:r w:rsidRPr="00972166">
        <w:t>за</w:t>
      </w:r>
      <w:r w:rsidR="00C06A30">
        <w:t xml:space="preserve"> </w:t>
      </w:r>
      <w:r w:rsidRPr="00972166">
        <w:t>неисполнение</w:t>
      </w:r>
      <w:r w:rsidR="00C06A30">
        <w:t xml:space="preserve"> </w:t>
      </w:r>
      <w:r w:rsidRPr="00972166">
        <w:t>(ненадлежащее</w:t>
      </w:r>
      <w:r w:rsidR="00C06A30">
        <w:t xml:space="preserve"> </w:t>
      </w:r>
      <w:r w:rsidRPr="00972166">
        <w:t>исполнение)</w:t>
      </w:r>
      <w:r w:rsidR="00C06A30">
        <w:t xml:space="preserve"> </w:t>
      </w:r>
      <w:r w:rsidRPr="00972166">
        <w:t>своих</w:t>
      </w:r>
      <w:r w:rsidR="00C06A30">
        <w:t xml:space="preserve"> </w:t>
      </w:r>
      <w:r w:rsidRPr="00972166">
        <w:t>должностных</w:t>
      </w:r>
      <w:r w:rsidR="00C06A30">
        <w:t xml:space="preserve"> </w:t>
      </w:r>
      <w:r w:rsidRPr="00972166">
        <w:t>обязанностей,</w:t>
      </w:r>
      <w:r w:rsidR="00C06A30">
        <w:t xml:space="preserve"> </w:t>
      </w:r>
      <w:r w:rsidRPr="00972166">
        <w:t>предусмотренных</w:t>
      </w:r>
      <w:r w:rsidR="00C06A30">
        <w:t xml:space="preserve"> </w:t>
      </w:r>
      <w:r w:rsidRPr="00972166">
        <w:t>настоящей</w:t>
      </w:r>
      <w:r w:rsidR="00C06A30">
        <w:t xml:space="preserve"> </w:t>
      </w:r>
      <w:r w:rsidRPr="00972166">
        <w:t>должностной</w:t>
      </w:r>
      <w:r w:rsidR="00C06A30">
        <w:t xml:space="preserve"> </w:t>
      </w:r>
      <w:r w:rsidRPr="00972166">
        <w:t>инструкцией,</w:t>
      </w:r>
      <w:r w:rsidR="00C06A30">
        <w:t xml:space="preserve"> </w:t>
      </w:r>
      <w:r w:rsidRPr="00972166">
        <w:t>в</w:t>
      </w:r>
      <w:r w:rsidR="00C06A30">
        <w:t xml:space="preserve"> </w:t>
      </w:r>
      <w:r w:rsidRPr="00972166">
        <w:t>пределах,</w:t>
      </w:r>
      <w:r w:rsidR="00C06A30">
        <w:t xml:space="preserve"> </w:t>
      </w:r>
      <w:r w:rsidRPr="00972166">
        <w:t>определенных</w:t>
      </w:r>
      <w:r w:rsidR="00C06A30">
        <w:t xml:space="preserve"> </w:t>
      </w:r>
      <w:r w:rsidRPr="00972166">
        <w:t>действующим</w:t>
      </w:r>
      <w:r w:rsidR="00C06A30">
        <w:t xml:space="preserve"> </w:t>
      </w:r>
      <w:r w:rsidRPr="00972166">
        <w:t>трудовым</w:t>
      </w:r>
      <w:r w:rsidR="00C06A30">
        <w:t xml:space="preserve"> </w:t>
      </w:r>
      <w:r w:rsidRPr="00972166">
        <w:t>законодательством</w:t>
      </w:r>
      <w:r w:rsidR="00C06A30">
        <w:t xml:space="preserve"> </w:t>
      </w:r>
      <w:r w:rsidRPr="00972166">
        <w:t>Республики</w:t>
      </w:r>
      <w:r w:rsidR="00C06A30">
        <w:t xml:space="preserve"> </w:t>
      </w:r>
      <w:r w:rsidRPr="00972166">
        <w:t>Беларусь;</w:t>
      </w:r>
    </w:p>
    <w:p w:rsidR="003210AB" w:rsidRPr="00972166" w:rsidRDefault="003210AB" w:rsidP="005C198F">
      <w:pPr>
        <w:pStyle w:val="ListParagraph"/>
        <w:numPr>
          <w:ilvl w:val="0"/>
          <w:numId w:val="27"/>
        </w:numPr>
        <w:tabs>
          <w:tab w:val="left" w:pos="1134"/>
        </w:tabs>
        <w:suppressAutoHyphens/>
        <w:ind w:left="0" w:firstLine="709"/>
      </w:pPr>
      <w:r w:rsidRPr="00972166">
        <w:t>за</w:t>
      </w:r>
      <w:r w:rsidR="00C06A30">
        <w:t xml:space="preserve"> </w:t>
      </w:r>
      <w:r w:rsidRPr="00972166">
        <w:t>совершение</w:t>
      </w:r>
      <w:r w:rsidR="00C06A30">
        <w:t xml:space="preserve"> </w:t>
      </w:r>
      <w:r w:rsidRPr="00972166">
        <w:t>в</w:t>
      </w:r>
      <w:r w:rsidR="00C06A30">
        <w:t xml:space="preserve"> </w:t>
      </w:r>
      <w:r w:rsidRPr="00972166">
        <w:t>процессе</w:t>
      </w:r>
      <w:r w:rsidR="00C06A30">
        <w:t xml:space="preserve"> </w:t>
      </w:r>
      <w:r w:rsidRPr="00972166">
        <w:t>осуществления</w:t>
      </w:r>
      <w:r w:rsidR="00C06A30">
        <w:t xml:space="preserve"> </w:t>
      </w:r>
      <w:r w:rsidRPr="00972166">
        <w:t>своей</w:t>
      </w:r>
      <w:r w:rsidR="00C06A30">
        <w:t xml:space="preserve"> </w:t>
      </w:r>
      <w:r w:rsidRPr="00972166">
        <w:t>деятельности</w:t>
      </w:r>
      <w:r w:rsidR="00C06A30">
        <w:t xml:space="preserve"> </w:t>
      </w:r>
      <w:r w:rsidRPr="00972166">
        <w:t>правонарушения</w:t>
      </w:r>
      <w:r w:rsidR="00C06A30">
        <w:t xml:space="preserve"> </w:t>
      </w:r>
      <w:r w:rsidRPr="00972166">
        <w:t>в</w:t>
      </w:r>
      <w:r w:rsidR="00C06A30">
        <w:t xml:space="preserve"> </w:t>
      </w:r>
      <w:r w:rsidRPr="00972166">
        <w:t>пределах,</w:t>
      </w:r>
      <w:r w:rsidR="00C06A30">
        <w:t xml:space="preserve"> </w:t>
      </w:r>
      <w:r w:rsidRPr="00972166">
        <w:t>определенных</w:t>
      </w:r>
      <w:r w:rsidR="00C06A30">
        <w:t xml:space="preserve"> </w:t>
      </w:r>
      <w:r w:rsidRPr="00972166">
        <w:t>действующим</w:t>
      </w:r>
      <w:r w:rsidR="00C06A30">
        <w:t xml:space="preserve"> </w:t>
      </w:r>
      <w:r w:rsidRPr="00972166">
        <w:t>административным,</w:t>
      </w:r>
      <w:r w:rsidR="00C06A30">
        <w:t xml:space="preserve"> </w:t>
      </w:r>
      <w:r w:rsidRPr="00972166">
        <w:t>уголовным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гражданским</w:t>
      </w:r>
      <w:r w:rsidR="00C06A30">
        <w:t xml:space="preserve"> </w:t>
      </w:r>
      <w:r w:rsidRPr="00972166">
        <w:t>законодательством</w:t>
      </w:r>
      <w:r w:rsidR="00C06A30">
        <w:t xml:space="preserve"> </w:t>
      </w:r>
      <w:r w:rsidRPr="00972166">
        <w:t>Республики</w:t>
      </w:r>
      <w:r w:rsidR="00C06A30">
        <w:t xml:space="preserve"> </w:t>
      </w:r>
      <w:r w:rsidRPr="00972166">
        <w:t>Беларусь;</w:t>
      </w:r>
    </w:p>
    <w:p w:rsidR="003210AB" w:rsidRDefault="003210AB" w:rsidP="005C198F">
      <w:pPr>
        <w:pStyle w:val="ListParagraph"/>
        <w:numPr>
          <w:ilvl w:val="0"/>
          <w:numId w:val="27"/>
        </w:numPr>
        <w:tabs>
          <w:tab w:val="left" w:pos="1134"/>
        </w:tabs>
        <w:suppressAutoHyphens/>
        <w:ind w:left="0" w:firstLine="709"/>
      </w:pPr>
      <w:r w:rsidRPr="00972166">
        <w:t>за</w:t>
      </w:r>
      <w:r w:rsidR="00C06A30">
        <w:t xml:space="preserve"> </w:t>
      </w:r>
      <w:r w:rsidRPr="00972166">
        <w:t>причинение</w:t>
      </w:r>
      <w:r w:rsidR="00C06A30">
        <w:t xml:space="preserve"> </w:t>
      </w:r>
      <w:r w:rsidRPr="00972166">
        <w:t>материального</w:t>
      </w:r>
      <w:r w:rsidR="00C06A30">
        <w:t xml:space="preserve"> </w:t>
      </w:r>
      <w:r w:rsidRPr="00972166">
        <w:t>ущерба</w:t>
      </w:r>
      <w:r w:rsidR="00C06A30">
        <w:t xml:space="preserve"> </w:t>
      </w:r>
      <w:r w:rsidRPr="00972166">
        <w:t>–</w:t>
      </w:r>
      <w:r w:rsidR="00C06A30">
        <w:t xml:space="preserve"> </w:t>
      </w:r>
      <w:r w:rsidRPr="00972166">
        <w:t>в</w:t>
      </w:r>
      <w:r w:rsidR="00C06A30">
        <w:t xml:space="preserve"> </w:t>
      </w:r>
      <w:r w:rsidRPr="00972166">
        <w:t>пределах,</w:t>
      </w:r>
      <w:r w:rsidR="00C06A30">
        <w:t xml:space="preserve"> </w:t>
      </w:r>
      <w:r w:rsidRPr="00972166">
        <w:t>определенных</w:t>
      </w:r>
      <w:r w:rsidR="00C06A30">
        <w:t xml:space="preserve"> </w:t>
      </w:r>
      <w:r w:rsidRPr="00972166">
        <w:t>действующим</w:t>
      </w:r>
      <w:r w:rsidR="00C06A30">
        <w:t xml:space="preserve"> </w:t>
      </w:r>
      <w:r w:rsidRPr="00972166">
        <w:t>трудовым,</w:t>
      </w:r>
      <w:r w:rsidR="00C06A30">
        <w:t xml:space="preserve"> </w:t>
      </w:r>
      <w:r w:rsidRPr="00972166">
        <w:t>уголовным</w:t>
      </w:r>
      <w:r w:rsidR="00C06A30">
        <w:t xml:space="preserve"> </w:t>
      </w:r>
      <w:r w:rsidRPr="00972166">
        <w:t>и</w:t>
      </w:r>
      <w:r w:rsidR="00C06A30">
        <w:t xml:space="preserve"> </w:t>
      </w:r>
      <w:r w:rsidRPr="00972166">
        <w:t>гражданским</w:t>
      </w:r>
      <w:r w:rsidR="00C06A30">
        <w:t xml:space="preserve"> </w:t>
      </w:r>
      <w:r w:rsidRPr="00972166">
        <w:t>законодательством</w:t>
      </w:r>
      <w:r w:rsidR="00C06A30">
        <w:t xml:space="preserve"> </w:t>
      </w:r>
      <w:r w:rsidRPr="00972166">
        <w:t>Республики</w:t>
      </w:r>
      <w:r w:rsidR="00C06A30">
        <w:t xml:space="preserve"> </w:t>
      </w:r>
      <w:r w:rsidRPr="00972166">
        <w:t>Беларусь.</w:t>
      </w:r>
    </w:p>
    <w:p w:rsidR="006C7ACB" w:rsidRDefault="006C7ACB">
      <w:pPr>
        <w:ind w:firstLine="0"/>
        <w:jc w:val="left"/>
      </w:pPr>
      <w:r>
        <w:br w:type="page"/>
      </w:r>
    </w:p>
    <w:p w:rsidR="006C7ACB" w:rsidRPr="006C0E4B" w:rsidRDefault="006C7ACB" w:rsidP="006C7ACB">
      <w:pPr>
        <w:pStyle w:val="Heading1"/>
        <w:keepNext w:val="0"/>
        <w:keepLines w:val="0"/>
        <w:numPr>
          <w:ilvl w:val="0"/>
          <w:numId w:val="16"/>
        </w:numPr>
        <w:tabs>
          <w:tab w:val="left" w:pos="1080"/>
          <w:tab w:val="left" w:pos="1260"/>
        </w:tabs>
        <w:ind w:left="0" w:firstLine="709"/>
        <w:rPr>
          <w:rFonts w:eastAsia="Times-Roman"/>
        </w:rPr>
      </w:pPr>
      <w:r w:rsidRPr="006C0E4B">
        <w:rPr>
          <w:rFonts w:eastAsia="Times-Roman"/>
        </w:rPr>
        <w:lastRenderedPageBreak/>
        <w:t>ИНФОРМАЦИОННОЕ</w:t>
      </w:r>
      <w:r w:rsidR="00C06A30">
        <w:rPr>
          <w:rFonts w:eastAsia="Times-Roman"/>
        </w:rPr>
        <w:t xml:space="preserve"> </w:t>
      </w:r>
      <w:r w:rsidRPr="006C0E4B">
        <w:rPr>
          <w:rFonts w:eastAsia="Times-Roman"/>
        </w:rPr>
        <w:t>ОБЕСПЕЧЕНИЕ</w:t>
      </w:r>
    </w:p>
    <w:p w:rsidR="006C7ACB" w:rsidRDefault="006C7ACB" w:rsidP="006C7ACB">
      <w:pPr>
        <w:pStyle w:val="NoSpacing"/>
        <w:ind w:firstLine="708"/>
        <w:jc w:val="both"/>
        <w:rPr>
          <w:color w:val="000000"/>
          <w:sz w:val="28"/>
          <w:szCs w:val="28"/>
          <w:lang w:eastAsia="be-BY"/>
        </w:rPr>
      </w:pPr>
    </w:p>
    <w:p w:rsidR="003E409B" w:rsidRPr="003E689E" w:rsidRDefault="003E409B" w:rsidP="003E409B">
      <w:pPr>
        <w:suppressAutoHyphens/>
        <w:ind w:firstLine="708"/>
        <w:contextualSpacing/>
        <w:rPr>
          <w:b/>
        </w:rPr>
      </w:pPr>
      <w:r>
        <w:rPr>
          <w:b/>
        </w:rPr>
        <w:t>2</w:t>
      </w:r>
      <w:r w:rsidRPr="003E689E">
        <w:rPr>
          <w:b/>
        </w:rPr>
        <w:t>.1</w:t>
      </w:r>
      <w:r>
        <w:rPr>
          <w:b/>
        </w:rPr>
        <w:t xml:space="preserve"> </w:t>
      </w:r>
      <w:r w:rsidRPr="003E689E">
        <w:rPr>
          <w:b/>
        </w:rPr>
        <w:t>Постановка</w:t>
      </w:r>
      <w:r>
        <w:rPr>
          <w:b/>
        </w:rPr>
        <w:t xml:space="preserve"> </w:t>
      </w:r>
      <w:r w:rsidRPr="003E689E">
        <w:rPr>
          <w:b/>
        </w:rPr>
        <w:t>задачи</w:t>
      </w:r>
    </w:p>
    <w:p w:rsidR="003E409B" w:rsidRPr="00767BD3" w:rsidRDefault="003E409B" w:rsidP="003E409B">
      <w:pPr>
        <w:suppressAutoHyphens/>
        <w:ind w:firstLine="708"/>
        <w:contextualSpacing/>
      </w:pPr>
    </w:p>
    <w:p w:rsidR="003E409B" w:rsidRDefault="003E409B" w:rsidP="003E409B">
      <w:pPr>
        <w:pStyle w:val="ListParagraph"/>
        <w:suppressAutoHyphens/>
        <w:ind w:left="0" w:firstLine="708"/>
      </w:pPr>
      <w:r>
        <w:t>В процессе прохождения преддипломной практики бы ли поставлены следующие задачи: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>зучение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требований,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предъявляемых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к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безопасной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комфортной</w:t>
      </w:r>
      <w:r>
        <w:rPr>
          <w:sz w:val="28"/>
          <w:szCs w:val="28"/>
          <w:lang w:eastAsia="be-BY"/>
        </w:rPr>
        <w:t xml:space="preserve"> работе инженеров-программистов;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з</w:t>
      </w:r>
      <w:r w:rsidRPr="00EF4DED">
        <w:rPr>
          <w:sz w:val="28"/>
          <w:szCs w:val="28"/>
          <w:lang w:eastAsia="be-BY"/>
        </w:rPr>
        <w:t>накомство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со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спецификой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этапов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жизненн</w:t>
      </w:r>
      <w:r>
        <w:rPr>
          <w:sz w:val="28"/>
          <w:szCs w:val="28"/>
          <w:lang w:eastAsia="be-BY"/>
        </w:rPr>
        <w:t>ого цикла программного продукта;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>зучение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принципов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работы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программ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для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имитации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речевого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поведения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человека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общении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</w:t>
      </w:r>
      <w:r>
        <w:rPr>
          <w:sz w:val="28"/>
          <w:szCs w:val="28"/>
          <w:lang w:eastAsia="be-BY"/>
        </w:rPr>
        <w:t xml:space="preserve"> одним или многими собеседниками;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>зучение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языка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разметки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искусственного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интеллекта</w:t>
      </w:r>
      <w:r>
        <w:rPr>
          <w:sz w:val="28"/>
          <w:szCs w:val="28"/>
          <w:lang w:eastAsia="be-BY"/>
        </w:rPr>
        <w:t xml:space="preserve">  </w:t>
      </w:r>
      <w:r w:rsidRPr="00BC4EDA">
        <w:rPr>
          <w:i/>
          <w:sz w:val="28"/>
          <w:szCs w:val="28"/>
          <w:lang w:eastAsia="be-BY"/>
        </w:rPr>
        <w:t>AIML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целью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анализа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его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возможностей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для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постро</w:t>
      </w:r>
      <w:r>
        <w:rPr>
          <w:sz w:val="28"/>
          <w:szCs w:val="28"/>
          <w:lang w:eastAsia="be-BY"/>
        </w:rPr>
        <w:t>ения интеллектуального чат-бота;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и</w:t>
      </w:r>
      <w:r w:rsidRPr="00EF4DED">
        <w:rPr>
          <w:sz w:val="28"/>
          <w:szCs w:val="28"/>
          <w:lang w:eastAsia="be-BY"/>
        </w:rPr>
        <w:t>зучение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существующих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фреймворков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(</w:t>
      </w:r>
      <w:r w:rsidRPr="00BC4EDA">
        <w:rPr>
          <w:i/>
          <w:sz w:val="28"/>
          <w:szCs w:val="28"/>
          <w:lang w:eastAsia="be-BY"/>
        </w:rPr>
        <w:t>API</w:t>
      </w:r>
      <w:r w:rsidRPr="00EF4DED">
        <w:rPr>
          <w:sz w:val="28"/>
          <w:szCs w:val="28"/>
          <w:lang w:eastAsia="be-BY"/>
        </w:rPr>
        <w:t>)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для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построения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чат-ботов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на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базе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распространенных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текстовых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менеджеров</w:t>
      </w:r>
      <w:r>
        <w:rPr>
          <w:sz w:val="28"/>
          <w:szCs w:val="28"/>
          <w:lang w:eastAsia="be-BY"/>
        </w:rPr>
        <w:t xml:space="preserve">  </w:t>
      </w:r>
      <w:r w:rsidRPr="00EF4DED">
        <w:rPr>
          <w:sz w:val="28"/>
          <w:szCs w:val="28"/>
          <w:lang w:eastAsia="be-BY"/>
        </w:rPr>
        <w:t>(</w:t>
      </w:r>
      <w:r w:rsidRPr="00BC4EDA">
        <w:rPr>
          <w:i/>
          <w:sz w:val="28"/>
          <w:szCs w:val="28"/>
          <w:lang w:eastAsia="be-BY"/>
        </w:rPr>
        <w:t>Telegram</w:t>
      </w:r>
      <w:r w:rsidRPr="00EF4DED">
        <w:rPr>
          <w:sz w:val="28"/>
          <w:szCs w:val="28"/>
          <w:lang w:eastAsia="be-BY"/>
        </w:rPr>
        <w:t>,</w:t>
      </w:r>
      <w:r>
        <w:rPr>
          <w:sz w:val="28"/>
          <w:szCs w:val="28"/>
          <w:lang w:eastAsia="be-BY"/>
        </w:rPr>
        <w:t xml:space="preserve"> </w:t>
      </w:r>
      <w:r w:rsidRPr="00BC4EDA">
        <w:rPr>
          <w:i/>
          <w:sz w:val="28"/>
          <w:szCs w:val="28"/>
          <w:lang w:eastAsia="be-BY"/>
        </w:rPr>
        <w:t>Facebook</w:t>
      </w:r>
      <w:r w:rsidRPr="00EF4DED">
        <w:rPr>
          <w:sz w:val="28"/>
          <w:szCs w:val="28"/>
          <w:lang w:eastAsia="be-BY"/>
        </w:rPr>
        <w:t>,</w:t>
      </w:r>
      <w:r>
        <w:rPr>
          <w:sz w:val="28"/>
          <w:szCs w:val="28"/>
          <w:lang w:eastAsia="be-BY"/>
        </w:rPr>
        <w:t xml:space="preserve"> </w:t>
      </w:r>
      <w:r w:rsidRPr="00BC4EDA">
        <w:rPr>
          <w:i/>
          <w:sz w:val="28"/>
          <w:szCs w:val="28"/>
          <w:lang w:eastAsia="be-BY"/>
        </w:rPr>
        <w:t>Skype</w:t>
      </w:r>
      <w:r>
        <w:rPr>
          <w:sz w:val="28"/>
          <w:szCs w:val="28"/>
          <w:lang w:eastAsia="be-BY"/>
        </w:rPr>
        <w:t xml:space="preserve"> и др);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п</w:t>
      </w:r>
      <w:r w:rsidRPr="00EF4DED">
        <w:rPr>
          <w:sz w:val="28"/>
          <w:szCs w:val="28"/>
          <w:lang w:eastAsia="be-BY"/>
        </w:rPr>
        <w:t>роектирование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структуры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программного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комплекса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базы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данных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для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хранения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информации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в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соотве</w:t>
      </w:r>
      <w:r>
        <w:rPr>
          <w:sz w:val="28"/>
          <w:szCs w:val="28"/>
          <w:lang w:eastAsia="be-BY"/>
        </w:rPr>
        <w:t>тствии с темой дипломной работы;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р</w:t>
      </w:r>
      <w:r w:rsidRPr="00EF4DED">
        <w:rPr>
          <w:sz w:val="28"/>
          <w:szCs w:val="28"/>
          <w:lang w:eastAsia="be-BY"/>
        </w:rPr>
        <w:t>азработка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программного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модуля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для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запроса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информации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из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базы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данных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заданной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предметной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области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на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основе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текст</w:t>
      </w:r>
      <w:r>
        <w:rPr>
          <w:sz w:val="28"/>
          <w:szCs w:val="28"/>
          <w:lang w:eastAsia="be-BY"/>
        </w:rPr>
        <w:t>ового пользовательского запроса;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ф</w:t>
      </w:r>
      <w:r w:rsidRPr="00EF4DED">
        <w:rPr>
          <w:sz w:val="28"/>
          <w:szCs w:val="28"/>
          <w:lang w:eastAsia="be-BY"/>
        </w:rPr>
        <w:t>ормирование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информационной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базы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для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выполнения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дипломной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работы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тестирования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предполагаемых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к</w:t>
      </w:r>
      <w:r>
        <w:rPr>
          <w:sz w:val="28"/>
          <w:szCs w:val="28"/>
          <w:lang w:eastAsia="be-BY"/>
        </w:rPr>
        <w:t xml:space="preserve"> созданию программных продуктов;</w:t>
      </w:r>
    </w:p>
    <w:p w:rsidR="003E409B" w:rsidRPr="00EF4DED" w:rsidRDefault="003E409B" w:rsidP="003E409B">
      <w:pPr>
        <w:pStyle w:val="NoSpacing"/>
        <w:numPr>
          <w:ilvl w:val="0"/>
          <w:numId w:val="19"/>
        </w:numPr>
        <w:tabs>
          <w:tab w:val="left" w:pos="1080"/>
        </w:tabs>
        <w:ind w:left="0" w:firstLine="720"/>
        <w:jc w:val="both"/>
        <w:rPr>
          <w:sz w:val="28"/>
          <w:szCs w:val="28"/>
          <w:lang w:eastAsia="be-BY"/>
        </w:rPr>
      </w:pPr>
      <w:r>
        <w:rPr>
          <w:sz w:val="28"/>
          <w:szCs w:val="28"/>
          <w:lang w:eastAsia="be-BY"/>
        </w:rPr>
        <w:t>с</w:t>
      </w:r>
      <w:r w:rsidRPr="00EF4DED">
        <w:rPr>
          <w:sz w:val="28"/>
          <w:szCs w:val="28"/>
          <w:lang w:eastAsia="be-BY"/>
        </w:rPr>
        <w:t>оздание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прототипа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программного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продукта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в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соответствии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с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темой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дипломной</w:t>
      </w:r>
      <w:r>
        <w:rPr>
          <w:sz w:val="28"/>
          <w:szCs w:val="28"/>
          <w:lang w:eastAsia="be-BY"/>
        </w:rPr>
        <w:t xml:space="preserve"> </w:t>
      </w:r>
      <w:r w:rsidRPr="00EF4DED">
        <w:rPr>
          <w:sz w:val="28"/>
          <w:szCs w:val="28"/>
          <w:lang w:eastAsia="be-BY"/>
        </w:rPr>
        <w:t>работы.</w:t>
      </w:r>
    </w:p>
    <w:p w:rsidR="006C7ACB" w:rsidRDefault="006C7ACB" w:rsidP="006C7ACB">
      <w:pPr>
        <w:pStyle w:val="NoSpacing"/>
        <w:jc w:val="both"/>
        <w:rPr>
          <w:color w:val="000000"/>
          <w:sz w:val="28"/>
          <w:szCs w:val="28"/>
          <w:lang w:eastAsia="be-BY"/>
        </w:rPr>
      </w:pPr>
    </w:p>
    <w:p w:rsidR="006C7ACB" w:rsidRPr="00A54894" w:rsidRDefault="00A44998" w:rsidP="006C7ACB">
      <w:pPr>
        <w:suppressAutoHyphens/>
        <w:ind w:firstLine="708"/>
        <w:rPr>
          <w:b/>
        </w:rPr>
      </w:pPr>
      <w:r>
        <w:rPr>
          <w:b/>
        </w:rPr>
        <w:t>2.2</w:t>
      </w:r>
      <w:r w:rsidR="00C06A30">
        <w:rPr>
          <w:b/>
        </w:rPr>
        <w:t xml:space="preserve"> </w:t>
      </w:r>
      <w:r w:rsidR="006C7ACB">
        <w:rPr>
          <w:b/>
          <w:bCs/>
        </w:rPr>
        <w:t>П</w:t>
      </w:r>
      <w:r w:rsidR="006C7ACB" w:rsidRPr="00A54894">
        <w:rPr>
          <w:b/>
          <w:bCs/>
        </w:rPr>
        <w:t>рограмм</w:t>
      </w:r>
      <w:r w:rsidR="006C7ACB">
        <w:rPr>
          <w:b/>
          <w:bCs/>
        </w:rPr>
        <w:t>ы</w:t>
      </w:r>
      <w:r w:rsidR="00C06A30">
        <w:rPr>
          <w:b/>
          <w:bCs/>
        </w:rPr>
        <w:t xml:space="preserve"> </w:t>
      </w:r>
      <w:r w:rsidR="006C7ACB" w:rsidRPr="00A54894">
        <w:rPr>
          <w:b/>
          <w:bCs/>
        </w:rPr>
        <w:t>имитации</w:t>
      </w:r>
      <w:r w:rsidR="00C06A30">
        <w:rPr>
          <w:b/>
          <w:bCs/>
        </w:rPr>
        <w:t xml:space="preserve"> </w:t>
      </w:r>
      <w:r w:rsidR="006C7ACB" w:rsidRPr="00A54894">
        <w:rPr>
          <w:b/>
          <w:bCs/>
        </w:rPr>
        <w:t>речевог</w:t>
      </w:r>
      <w:r w:rsidR="006C7ACB">
        <w:rPr>
          <w:b/>
          <w:bCs/>
        </w:rPr>
        <w:t>о</w:t>
      </w:r>
      <w:r w:rsidR="00C06A30">
        <w:rPr>
          <w:b/>
          <w:bCs/>
        </w:rPr>
        <w:t xml:space="preserve"> </w:t>
      </w:r>
      <w:r w:rsidR="006C7ACB">
        <w:rPr>
          <w:b/>
          <w:bCs/>
        </w:rPr>
        <w:t>поведения</w:t>
      </w:r>
      <w:r w:rsidR="00C06A30">
        <w:rPr>
          <w:b/>
          <w:bCs/>
        </w:rPr>
        <w:t xml:space="preserve"> </w:t>
      </w:r>
      <w:r w:rsidR="006C7ACB">
        <w:rPr>
          <w:b/>
          <w:bCs/>
        </w:rPr>
        <w:t>человека</w:t>
      </w:r>
    </w:p>
    <w:p w:rsidR="006C7ACB" w:rsidRDefault="006C7ACB" w:rsidP="006C7ACB">
      <w:pPr>
        <w:pStyle w:val="NoSpacing"/>
        <w:jc w:val="both"/>
        <w:rPr>
          <w:color w:val="000000"/>
          <w:sz w:val="28"/>
          <w:szCs w:val="28"/>
          <w:lang w:eastAsia="be-BY"/>
        </w:rPr>
      </w:pPr>
    </w:p>
    <w:p w:rsidR="006C7ACB" w:rsidRPr="00C02040" w:rsidRDefault="006C7ACB" w:rsidP="006C7ACB">
      <w:pPr>
        <w:pStyle w:val="NoSpacing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Вопросы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применения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систем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виртуального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общения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</w:t>
      </w:r>
      <w:r>
        <w:rPr>
          <w:color w:val="000000"/>
          <w:sz w:val="28"/>
          <w:szCs w:val="28"/>
          <w:shd w:val="clear" w:color="auto" w:fill="FFFFFF"/>
          <w:lang w:eastAsia="be-BY"/>
        </w:rPr>
        <w:t>снове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искусственного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интеллекта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исследуют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протяжении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многих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лет.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сегодняшний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ден</w:t>
      </w:r>
      <w:r>
        <w:rPr>
          <w:color w:val="000000"/>
          <w:sz w:val="28"/>
          <w:szCs w:val="28"/>
          <w:shd w:val="clear" w:color="auto" w:fill="FFFFFF"/>
          <w:lang w:eastAsia="be-BY"/>
        </w:rPr>
        <w:t>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проблема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виртуального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общения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актуальна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из-за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быстрого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доступа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к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информации,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возможности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одновременной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работы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системе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многих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пользователей,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обмена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информацией,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взаимодействия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с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целью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решения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любых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вопросов,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поддержки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обучения,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коммуникации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клиентами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па</w:t>
      </w:r>
      <w:r>
        <w:rPr>
          <w:color w:val="000000"/>
          <w:sz w:val="28"/>
          <w:szCs w:val="28"/>
          <w:shd w:val="clear" w:color="auto" w:fill="FFFFFF"/>
          <w:lang w:eastAsia="be-BY"/>
        </w:rPr>
        <w:t>ртнерами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бизнесу,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проведения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аналитических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исследований,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сбора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необходимой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информации,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повышения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квалификации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других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преимуществ.</w:t>
      </w:r>
    </w:p>
    <w:p w:rsidR="006C7ACB" w:rsidRPr="00C02040" w:rsidRDefault="006C7ACB" w:rsidP="006C7ACB">
      <w:pPr>
        <w:pStyle w:val="NoSpacing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Основными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вопросами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создании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систем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общения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являются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ра</w:t>
      </w:r>
      <w:r>
        <w:rPr>
          <w:color w:val="000000"/>
          <w:sz w:val="28"/>
          <w:szCs w:val="28"/>
          <w:shd w:val="clear" w:color="auto" w:fill="FFFFFF"/>
          <w:lang w:eastAsia="be-BY"/>
        </w:rPr>
        <w:t>зработка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модели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общения,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модели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участника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общения,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развитие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средств,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первую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очередь,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семантических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прагматических,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описания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окружающей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среды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(модели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языка,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модели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пользователя,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модели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окружающей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среды,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модели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системы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общения).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Поэтому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для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решения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этих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вопросов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необходим</w:t>
      </w:r>
      <w:r>
        <w:rPr>
          <w:color w:val="000000"/>
          <w:sz w:val="28"/>
          <w:szCs w:val="28"/>
          <w:shd w:val="clear" w:color="auto" w:fill="FFFFFF"/>
          <w:lang w:eastAsia="be-BY"/>
        </w:rPr>
        <w:t>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определение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принципов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работы,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особенностей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имитации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речевого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поведения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lastRenderedPageBreak/>
        <w:t>человека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проц</w:t>
      </w:r>
      <w:r>
        <w:rPr>
          <w:color w:val="000000"/>
          <w:sz w:val="28"/>
          <w:szCs w:val="28"/>
          <w:shd w:val="clear" w:color="auto" w:fill="FFFFFF"/>
          <w:lang w:eastAsia="be-BY"/>
        </w:rPr>
        <w:t>ессе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общения,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разработка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модели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общения,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написания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чат-бота.</w:t>
      </w:r>
    </w:p>
    <w:p w:rsidR="006C7ACB" w:rsidRDefault="006C7ACB" w:rsidP="006C7ACB">
      <w:pPr>
        <w:pStyle w:val="NoSpacing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Среди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программ-собеседников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есть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программы,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созданные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ос</w:t>
      </w:r>
      <w:r>
        <w:rPr>
          <w:color w:val="000000"/>
          <w:sz w:val="28"/>
          <w:szCs w:val="28"/>
          <w:shd w:val="clear" w:color="auto" w:fill="FFFFFF"/>
          <w:lang w:eastAsia="be-BY"/>
        </w:rPr>
        <w:t>нове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искусственного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интеллекта.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разработке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таких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программ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необходимо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знать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психологию,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также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принципы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построения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фраз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человеческой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речи.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Более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того,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если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правильно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определить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языковые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ограничения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предметную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область,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то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существующими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методами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можно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получить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системы,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пригодные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для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общения.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С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точки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зрения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теории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языка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общения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необходима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разработка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семантическ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описания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структур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текстов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предложений.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точки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зрения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модели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окружающей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среды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основным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ограничением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является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отсутствие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средств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для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представления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динамически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меня</w:t>
      </w:r>
    </w:p>
    <w:p w:rsidR="006C7ACB" w:rsidRPr="00DC6A22" w:rsidRDefault="006C7ACB" w:rsidP="006C7ACB">
      <w:pPr>
        <w:pStyle w:val="NoSpacing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Для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необходимо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определить,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что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такое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бот</w:t>
      </w:r>
      <w:r w:rsidRPr="00C02040">
        <w:rPr>
          <w:color w:val="000000"/>
          <w:sz w:val="28"/>
          <w:szCs w:val="28"/>
          <w:shd w:val="clear" w:color="auto" w:fill="FFFFFF"/>
          <w:lang w:eastAsia="be-BY"/>
        </w:rPr>
        <w:t>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Бот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–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это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некоторый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программный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комплекс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для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решения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каких-либо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задач,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обладающий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признаками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искусственного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интеллекта.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ним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относятся: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способность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принимать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решения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основе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эмпирически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полученных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данных,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понимать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семантику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данных,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проводить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анализ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выдавать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оптимальное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решение.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Все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слышали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ботах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компьютерных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играх.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Это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</w:t>
      </w:r>
      <w:r>
        <w:rPr>
          <w:color w:val="000000"/>
          <w:sz w:val="28"/>
          <w:szCs w:val="28"/>
          <w:shd w:val="clear" w:color="auto" w:fill="FFFFFF"/>
          <w:lang w:eastAsia="be-BY"/>
        </w:rPr>
        <w:t>ебольшие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библиотеки,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встроенные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или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настраиваемые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Они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анализируют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математическую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модель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игры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получают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решение,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которое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становится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стратегией.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Другие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боты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–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это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виртуальные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>
        <w:rPr>
          <w:color w:val="000000"/>
          <w:sz w:val="28"/>
          <w:szCs w:val="28"/>
          <w:shd w:val="clear" w:color="auto" w:fill="FFFFFF"/>
          <w:lang w:eastAsia="be-BY"/>
        </w:rPr>
        <w:t>пользователи.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Программа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сама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перемещает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мышь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экрану,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нажимает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клавиши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выполняет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прочие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функции,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присущие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биологическому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организму,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сидящему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перед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монитором.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Ещё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одна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разновидность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ботов: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чат-боты.</w:t>
      </w:r>
    </w:p>
    <w:p w:rsidR="006C7ACB" w:rsidRPr="00DC6A22" w:rsidRDefault="006C7ACB" w:rsidP="006C7ACB">
      <w:pPr>
        <w:pStyle w:val="NoSpacing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Чат-бот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–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это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специальный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бот,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который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позволяет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вести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диалог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человеком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путём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вычленения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информации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основе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определённых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шаблонов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поиска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приведения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её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стандартизированному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виду.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этом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стандарт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каждом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чат-боте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задаётся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по-разному.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Семантический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разбор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естественного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языка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считается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достаточно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сложной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задачей.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Чтобы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её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облегчить,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были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придуманы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шаблоны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семантического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анализа.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Проще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говоря,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это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некоторые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алгоритмы,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применяемые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тексту,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которые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возвращают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наличие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или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отсутствие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нём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определённого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признака.</w:t>
      </w:r>
    </w:p>
    <w:p w:rsidR="006C7ACB" w:rsidRDefault="006C7ACB" w:rsidP="006C7ACB">
      <w:pPr>
        <w:pStyle w:val="NoSpacing"/>
        <w:ind w:firstLine="708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Чат-боты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основном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используются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для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общения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людьми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чатах,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форумах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пр.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Однако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некоторая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их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категория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применяется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для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анализа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текста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выявления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нём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информации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с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последующим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помещением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её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в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реляционные</w:t>
      </w:r>
      <w:r w:rsidR="00C06A30">
        <w:rPr>
          <w:color w:val="000000"/>
          <w:sz w:val="28"/>
          <w:szCs w:val="28"/>
          <w:shd w:val="clear" w:color="auto" w:fill="FFFFFF"/>
          <w:lang w:eastAsia="be-BY"/>
        </w:rPr>
        <w:t xml:space="preserve"> </w:t>
      </w:r>
      <w:r w:rsidRPr="00DC6A22">
        <w:rPr>
          <w:color w:val="000000"/>
          <w:sz w:val="28"/>
          <w:szCs w:val="28"/>
          <w:shd w:val="clear" w:color="auto" w:fill="FFFFFF"/>
          <w:lang w:eastAsia="be-BY"/>
        </w:rPr>
        <w:t>БД.</w:t>
      </w:r>
    </w:p>
    <w:p w:rsidR="006C7ACB" w:rsidRPr="00C02040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Принцип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работы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чат-бота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заключается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реализации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этапов: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бо</w:t>
      </w:r>
      <w:r>
        <w:rPr>
          <w:sz w:val="28"/>
          <w:szCs w:val="28"/>
        </w:rPr>
        <w:t>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принимает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входящие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сообщения,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анализирует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отсылает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результат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выполн</w:t>
      </w:r>
      <w:r>
        <w:rPr>
          <w:sz w:val="28"/>
          <w:szCs w:val="28"/>
        </w:rPr>
        <w:t>ения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и/или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C02040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Следовательно,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общение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чат-ботах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осуществляется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путем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ввода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сообщений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вывода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ответа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(мнения)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собеседника.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Здесь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возможны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два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вида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ведения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разговора: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обычная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беседа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или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обсуждение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важного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вопроса.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Но,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отличие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разговора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людей,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обладает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гибким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интеллектом,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поэтому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большинство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запрограммированы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ведение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несложной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беседы.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относят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классу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естес</w:t>
      </w:r>
      <w:r>
        <w:rPr>
          <w:sz w:val="28"/>
          <w:szCs w:val="28"/>
        </w:rPr>
        <w:t>твенным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языковым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>интерфейсом</w:t>
      </w:r>
      <w:r w:rsidRPr="00C02040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Обработка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естественного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языка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человека,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особенно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разговорного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стиля,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является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проблемой,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касающейся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интеллекта.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Проблема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создания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базе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которые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могут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моделировать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интеллектуальную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деятельность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человека,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сегодняшний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день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остается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открытым.</w:t>
      </w:r>
    </w:p>
    <w:p w:rsidR="006C7ACB" w:rsidRPr="00C02040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сожалению,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современные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лишь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частично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реша</w:t>
      </w:r>
      <w:r>
        <w:rPr>
          <w:sz w:val="28"/>
          <w:szCs w:val="28"/>
        </w:rPr>
        <w:t>ют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имитации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разговора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человека.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Основу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функционирования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составляет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база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знаний.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простейшем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случае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содержит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наборы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возможных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вопросов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пользователя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соответствующих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ответов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них.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Наиболее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распространенные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методы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выбора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ответов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данном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случае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следующие: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реакция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ключевые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слова</w:t>
      </w:r>
      <w:r>
        <w:rPr>
          <w:sz w:val="28"/>
          <w:szCs w:val="28"/>
        </w:rPr>
        <w:t>;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совпадение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фразы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пользователя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той,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которая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есть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базе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знаний;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также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</w:t>
      </w:r>
      <w:r>
        <w:rPr>
          <w:sz w:val="28"/>
          <w:szCs w:val="28"/>
        </w:rPr>
        <w:t>ма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учитывать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слов.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Программы-</w:t>
      </w:r>
      <w:r w:rsidRPr="00C02040">
        <w:rPr>
          <w:sz w:val="28"/>
          <w:szCs w:val="28"/>
        </w:rPr>
        <w:t>собеседники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могут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использовать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фразы,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насыщ</w:t>
      </w:r>
      <w:r>
        <w:rPr>
          <w:sz w:val="28"/>
          <w:szCs w:val="28"/>
        </w:rPr>
        <w:t>енные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местоимениями</w:t>
      </w:r>
      <w:r w:rsidRPr="00C02040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таких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случаях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анализируют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предыдущие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фразы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пользователя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выбирают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наиболее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приемлемый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ответ.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Также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проблематичным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может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быть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подбор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слов-синонимов.</w:t>
      </w:r>
    </w:p>
    <w:p w:rsidR="006C7ACB" w:rsidRPr="00FF5DFB" w:rsidRDefault="006C7ACB" w:rsidP="00E7222B">
      <w:pPr>
        <w:pStyle w:val="NoSpacing"/>
        <w:ind w:firstLine="708"/>
        <w:jc w:val="both"/>
        <w:rPr>
          <w:sz w:val="28"/>
          <w:szCs w:val="28"/>
          <w:lang w:eastAsia="en-US"/>
        </w:rPr>
      </w:pP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сегодняшний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день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разработано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большое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количество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ботов.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Среди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них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можно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>
        <w:rPr>
          <w:sz w:val="28"/>
          <w:szCs w:val="28"/>
        </w:rPr>
        <w:t>ыделить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наиболее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распространенные:</w:t>
      </w:r>
      <w:r w:rsidR="00C06A3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A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L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I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C</w:t>
      </w:r>
      <w:r w:rsidRPr="00C02040">
        <w:rPr>
          <w:sz w:val="28"/>
          <w:szCs w:val="28"/>
        </w:rPr>
        <w:t>.</w:t>
      </w:r>
      <w:r w:rsidRPr="00FF5DFB">
        <w:rPr>
          <w:i/>
          <w:sz w:val="28"/>
          <w:szCs w:val="28"/>
        </w:rPr>
        <w:t>E</w:t>
      </w:r>
      <w:r w:rsidRPr="00FF5DFB">
        <w:rPr>
          <w:sz w:val="28"/>
          <w:szCs w:val="28"/>
        </w:rPr>
        <w:t>.,</w:t>
      </w:r>
      <w:r w:rsidR="00C06A3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ChatMaster</w:t>
      </w:r>
      <w:r w:rsidRPr="00C02040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Electronic</w:t>
      </w:r>
      <w:r w:rsidR="00C06A3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Brain</w:t>
      </w:r>
      <w:r w:rsidRPr="00C02040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ELIZA</w:t>
      </w:r>
      <w:r w:rsidRPr="00C02040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George</w:t>
      </w:r>
      <w:r w:rsidRPr="00C02040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NAI</w:t>
      </w:r>
      <w:r w:rsidRPr="00C02040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FF5DFB">
        <w:rPr>
          <w:i/>
          <w:sz w:val="28"/>
          <w:szCs w:val="28"/>
        </w:rPr>
        <w:t>SkypeTalk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другие.</w:t>
      </w:r>
    </w:p>
    <w:p w:rsidR="006C7ACB" w:rsidRDefault="006C7ACB" w:rsidP="006C7ACB">
      <w:pPr>
        <w:pStyle w:val="NoSpacing"/>
        <w:jc w:val="both"/>
        <w:rPr>
          <w:color w:val="000000"/>
          <w:sz w:val="28"/>
          <w:szCs w:val="28"/>
          <w:shd w:val="clear" w:color="auto" w:fill="FFFFFF"/>
          <w:lang w:eastAsia="be-BY"/>
        </w:rPr>
      </w:pPr>
    </w:p>
    <w:p w:rsidR="006C7ACB" w:rsidRPr="003E689E" w:rsidRDefault="00A44998" w:rsidP="006C7ACB">
      <w:pPr>
        <w:tabs>
          <w:tab w:val="left" w:pos="765"/>
        </w:tabs>
        <w:suppressAutoHyphens/>
        <w:ind w:firstLine="708"/>
        <w:rPr>
          <w:b/>
        </w:rPr>
      </w:pPr>
      <w:r>
        <w:rPr>
          <w:b/>
        </w:rPr>
        <w:t>2.3</w:t>
      </w:r>
      <w:r w:rsidR="00C06A30">
        <w:rPr>
          <w:b/>
        </w:rPr>
        <w:t xml:space="preserve"> </w:t>
      </w:r>
      <w:r w:rsidR="006C7ACB">
        <w:rPr>
          <w:b/>
          <w:bCs/>
        </w:rPr>
        <w:t>Язык</w:t>
      </w:r>
      <w:r w:rsidR="00C06A30">
        <w:rPr>
          <w:b/>
          <w:bCs/>
        </w:rPr>
        <w:t xml:space="preserve"> </w:t>
      </w:r>
      <w:r w:rsidR="006C7ACB" w:rsidRPr="00A54894">
        <w:rPr>
          <w:b/>
          <w:bCs/>
        </w:rPr>
        <w:t>раз</w:t>
      </w:r>
      <w:r w:rsidR="006C7ACB">
        <w:rPr>
          <w:b/>
          <w:bCs/>
        </w:rPr>
        <w:t>метки</w:t>
      </w:r>
      <w:r w:rsidR="00C06A30">
        <w:rPr>
          <w:b/>
          <w:bCs/>
        </w:rPr>
        <w:t xml:space="preserve"> </w:t>
      </w:r>
      <w:r w:rsidR="006C7ACB">
        <w:rPr>
          <w:b/>
          <w:bCs/>
        </w:rPr>
        <w:t>искусственного</w:t>
      </w:r>
      <w:r w:rsidR="00C06A30">
        <w:rPr>
          <w:b/>
          <w:bCs/>
        </w:rPr>
        <w:t xml:space="preserve"> </w:t>
      </w:r>
      <w:r w:rsidR="006C7ACB">
        <w:rPr>
          <w:b/>
          <w:bCs/>
        </w:rPr>
        <w:t>интеллекта</w:t>
      </w:r>
      <w:r w:rsidR="00C06A30">
        <w:rPr>
          <w:b/>
          <w:bCs/>
        </w:rPr>
        <w:t xml:space="preserve"> </w:t>
      </w:r>
      <w:r w:rsidR="006C7ACB" w:rsidRPr="008D481E">
        <w:rPr>
          <w:b/>
          <w:bCs/>
          <w:i/>
        </w:rPr>
        <w:t>AIML</w:t>
      </w:r>
      <w:r w:rsidR="006C7ACB">
        <w:rPr>
          <w:b/>
          <w:bCs/>
        </w:rPr>
        <w:tab/>
      </w:r>
    </w:p>
    <w:p w:rsidR="006C7ACB" w:rsidRPr="00EF4DED" w:rsidRDefault="006C7ACB" w:rsidP="006C7ACB">
      <w:pPr>
        <w:pStyle w:val="NoSpacing"/>
        <w:jc w:val="both"/>
        <w:rPr>
          <w:sz w:val="28"/>
          <w:szCs w:val="28"/>
        </w:rPr>
      </w:pPr>
      <w:r>
        <w:rPr>
          <w:color w:val="000000"/>
          <w:sz w:val="28"/>
          <w:szCs w:val="28"/>
          <w:lang w:eastAsia="be-BY"/>
        </w:rPr>
        <w:tab/>
      </w:r>
    </w:p>
    <w:p w:rsidR="006C7ACB" w:rsidRPr="00BB7A7D" w:rsidRDefault="006C7ACB" w:rsidP="006C7ACB">
      <w:pPr>
        <w:pStyle w:val="NoSpacing"/>
        <w:ind w:firstLine="708"/>
        <w:jc w:val="both"/>
        <w:rPr>
          <w:color w:val="000000"/>
          <w:sz w:val="28"/>
          <w:szCs w:val="28"/>
          <w:shd w:val="clear" w:color="auto" w:fill="FFFFFF"/>
          <w:lang w:val="be-BY"/>
        </w:rPr>
      </w:pPr>
      <w:r w:rsidRPr="00EF4DED">
        <w:rPr>
          <w:color w:val="000000"/>
          <w:sz w:val="28"/>
          <w:szCs w:val="28"/>
          <w:shd w:val="clear" w:color="auto" w:fill="FFFFFF"/>
        </w:rPr>
        <w:t>На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сегодняшний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день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остается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актуальным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создание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программ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имитирующих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общение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человека.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Простейшей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моделью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общения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является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б</w:t>
      </w:r>
      <w:r>
        <w:rPr>
          <w:color w:val="000000"/>
          <w:sz w:val="28"/>
          <w:szCs w:val="28"/>
          <w:shd w:val="clear" w:color="auto" w:fill="FFFFFF"/>
        </w:rPr>
        <w:t>аза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вопросов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ответов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к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ним</w:t>
      </w:r>
      <w:r w:rsidRPr="00EF4DED">
        <w:rPr>
          <w:color w:val="000000"/>
          <w:sz w:val="28"/>
          <w:szCs w:val="28"/>
          <w:shd w:val="clear" w:color="auto" w:fill="FFFFFF"/>
        </w:rPr>
        <w:t>.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В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данном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случае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возникает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проблема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описания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базы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знаний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и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реализация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программы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интерпретатора.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Язык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разметки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базы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знаний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может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включать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в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себя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паттерны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вопросов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и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соответствующие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им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шаблоны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ответов,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также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предысторию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диалогов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к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ним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и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название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соответствующей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темы</w:t>
      </w:r>
      <w:r w:rsidR="00C06A30">
        <w:rPr>
          <w:color w:val="000000"/>
          <w:sz w:val="28"/>
          <w:szCs w:val="28"/>
          <w:shd w:val="clear" w:color="auto" w:fill="FFFFFF"/>
        </w:rPr>
        <w:t xml:space="preserve"> </w:t>
      </w:r>
      <w:r w:rsidRPr="00EF4DED">
        <w:rPr>
          <w:color w:val="000000"/>
          <w:sz w:val="28"/>
          <w:szCs w:val="28"/>
          <w:shd w:val="clear" w:color="auto" w:fill="FFFFFF"/>
        </w:rPr>
        <w:t>общения.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AIML</w:t>
      </w:r>
      <w:r w:rsidR="00C06A30">
        <w:rPr>
          <w:sz w:val="28"/>
          <w:szCs w:val="28"/>
          <w:lang w:val="be-BY"/>
        </w:rPr>
        <w:t xml:space="preserve"> </w:t>
      </w:r>
      <w:r w:rsidRPr="00A54894">
        <w:rPr>
          <w:sz w:val="28"/>
          <w:szCs w:val="28"/>
          <w:lang w:val="be-BY"/>
        </w:rPr>
        <w:t>(</w:t>
      </w:r>
      <w:r w:rsidRPr="00B77AA6">
        <w:rPr>
          <w:i/>
          <w:sz w:val="28"/>
          <w:szCs w:val="28"/>
        </w:rPr>
        <w:t>Artificial</w:t>
      </w:r>
      <w:r w:rsidR="00C06A30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Intelligence</w:t>
      </w:r>
      <w:r w:rsidR="00C06A30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Markup</w:t>
      </w:r>
      <w:r w:rsidR="00C06A30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Language</w:t>
      </w:r>
      <w:r w:rsidRPr="00A54894">
        <w:rPr>
          <w:sz w:val="28"/>
          <w:szCs w:val="28"/>
          <w:lang w:val="be-BY"/>
        </w:rPr>
        <w:t>)</w:t>
      </w:r>
      <w:r w:rsidR="00C06A30">
        <w:rPr>
          <w:sz w:val="28"/>
          <w:szCs w:val="28"/>
          <w:lang w:val="be-BY"/>
        </w:rPr>
        <w:t xml:space="preserve"> </w:t>
      </w:r>
      <w:r w:rsidRPr="00BB7A7D">
        <w:rPr>
          <w:sz w:val="28"/>
          <w:szCs w:val="28"/>
          <w:lang w:val="be-BY"/>
        </w:rPr>
        <w:t>–</w:t>
      </w:r>
      <w:r w:rsidR="00C06A30">
        <w:rPr>
          <w:sz w:val="28"/>
          <w:szCs w:val="28"/>
          <w:lang w:val="be-BY"/>
        </w:rPr>
        <w:t xml:space="preserve"> </w:t>
      </w:r>
      <w:r w:rsidRPr="00A54894">
        <w:rPr>
          <w:sz w:val="28"/>
          <w:szCs w:val="28"/>
          <w:lang w:val="be-BY"/>
        </w:rPr>
        <w:t>язык</w:t>
      </w:r>
      <w:r w:rsidR="00C06A30">
        <w:rPr>
          <w:sz w:val="28"/>
          <w:szCs w:val="28"/>
          <w:lang w:val="be-BY"/>
        </w:rPr>
        <w:t xml:space="preserve"> </w:t>
      </w:r>
      <w:r w:rsidRPr="00A54894">
        <w:rPr>
          <w:sz w:val="28"/>
          <w:szCs w:val="28"/>
          <w:lang w:val="be-BY"/>
        </w:rPr>
        <w:t>разметки</w:t>
      </w:r>
      <w:r w:rsidR="00C06A30">
        <w:rPr>
          <w:sz w:val="28"/>
          <w:szCs w:val="28"/>
          <w:lang w:val="be-BY"/>
        </w:rPr>
        <w:t xml:space="preserve"> </w:t>
      </w:r>
      <w:r w:rsidRPr="00A54894">
        <w:rPr>
          <w:sz w:val="28"/>
          <w:szCs w:val="28"/>
          <w:lang w:val="be-BY"/>
        </w:rPr>
        <w:t>для</w:t>
      </w:r>
      <w:r w:rsidR="00C06A30">
        <w:rPr>
          <w:sz w:val="28"/>
          <w:szCs w:val="28"/>
          <w:lang w:val="be-BY"/>
        </w:rPr>
        <w:t xml:space="preserve"> </w:t>
      </w:r>
      <w:r w:rsidRPr="00A54894">
        <w:rPr>
          <w:sz w:val="28"/>
          <w:szCs w:val="28"/>
          <w:lang w:val="be-BY"/>
        </w:rPr>
        <w:t>искусственного</w:t>
      </w:r>
      <w:r w:rsidR="00C06A30">
        <w:rPr>
          <w:sz w:val="28"/>
          <w:szCs w:val="28"/>
          <w:lang w:val="be-BY"/>
        </w:rPr>
        <w:t xml:space="preserve"> </w:t>
      </w:r>
      <w:r w:rsidRPr="00A54894">
        <w:rPr>
          <w:sz w:val="28"/>
          <w:szCs w:val="28"/>
          <w:lang w:val="be-BY"/>
        </w:rPr>
        <w:t>интеллекта.</w:t>
      </w:r>
      <w:r w:rsidR="00C06A30">
        <w:rPr>
          <w:sz w:val="28"/>
          <w:szCs w:val="28"/>
          <w:lang w:val="be-BY"/>
        </w:rPr>
        <w:t xml:space="preserve"> </w:t>
      </w:r>
      <w:r w:rsidRPr="00B77AA6">
        <w:rPr>
          <w:i/>
          <w:sz w:val="28"/>
          <w:szCs w:val="28"/>
        </w:rPr>
        <w:t>AIML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диалект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XML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соз</w:t>
      </w:r>
      <w:r>
        <w:rPr>
          <w:sz w:val="28"/>
          <w:szCs w:val="28"/>
        </w:rPr>
        <w:t>дания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виртуальных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собеседников.</w:t>
      </w:r>
    </w:p>
    <w:p w:rsidR="006C7AC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Файл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AIML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содержит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набор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категорий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(</w:t>
      </w:r>
      <w:r w:rsidRPr="00B77AA6">
        <w:rPr>
          <w:i/>
          <w:sz w:val="28"/>
          <w:szCs w:val="28"/>
        </w:rPr>
        <w:t>category</w:t>
      </w:r>
      <w:r>
        <w:rPr>
          <w:sz w:val="28"/>
          <w:szCs w:val="28"/>
        </w:rPr>
        <w:t>).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Категория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открывается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тегом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&lt;category&gt;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закрывается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тегом</w:t>
      </w:r>
      <w:r w:rsidR="00C06A30"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&lt;/category&gt;.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Каждому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тегу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открытия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долже</w:t>
      </w:r>
      <w:r>
        <w:rPr>
          <w:sz w:val="28"/>
          <w:szCs w:val="28"/>
        </w:rPr>
        <w:t>н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соответствовать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тег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закрытия.</w:t>
      </w:r>
      <w:r w:rsidR="00C06A30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Категория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(</w:t>
      </w:r>
      <w:r w:rsidRPr="00B77AA6">
        <w:rPr>
          <w:i/>
          <w:sz w:val="28"/>
          <w:szCs w:val="28"/>
        </w:rPr>
        <w:t>category</w:t>
      </w:r>
      <w:r w:rsidRPr="00FF5DFB">
        <w:rPr>
          <w:sz w:val="28"/>
          <w:szCs w:val="28"/>
        </w:rPr>
        <w:t>)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включает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паттерны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(</w:t>
      </w:r>
      <w:r w:rsidRPr="00B77AA6">
        <w:rPr>
          <w:i/>
          <w:sz w:val="28"/>
          <w:szCs w:val="28"/>
        </w:rPr>
        <w:t>pattern</w:t>
      </w:r>
      <w:r w:rsidRPr="00FF5DFB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обращения)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темплейты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(</w:t>
      </w:r>
      <w:r w:rsidRPr="00B77AA6">
        <w:rPr>
          <w:i/>
          <w:sz w:val="28"/>
          <w:szCs w:val="28"/>
        </w:rPr>
        <w:t>template</w:t>
      </w:r>
      <w:r w:rsidRPr="00FF5DFB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ответные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реплики).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Паттерн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пишется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заглавными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буквами.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определения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произвольного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или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группы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используется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знак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*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Примеры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паттернов:</w:t>
      </w:r>
    </w:p>
    <w:p w:rsidR="006C7ACB" w:rsidRPr="00FF5DFB" w:rsidRDefault="006C7ACB" w:rsidP="006C7ACB">
      <w:pPr>
        <w:pStyle w:val="NoSpacing"/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sz w:val="28"/>
          <w:szCs w:val="28"/>
        </w:rPr>
        <w:t>&lt;pattern&gt;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ПРИВЕТ</w:t>
      </w:r>
      <w:r w:rsidRPr="00B77AA6">
        <w:rPr>
          <w:i/>
          <w:sz w:val="28"/>
          <w:szCs w:val="28"/>
        </w:rPr>
        <w:t>&lt;/pattern&gt;</w:t>
      </w:r>
      <w:r w:rsidR="00C06A30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&lt;pattern&gt;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ПРИВЕТ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*&lt;/pattern&gt;</w:t>
      </w:r>
      <w:r w:rsidR="00C06A30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&lt;pattern&gt;</w:t>
      </w:r>
      <w:r w:rsidR="00C06A30">
        <w:rPr>
          <w:i/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*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ПРИВЕТ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*&lt;/pattern&gt;</w:t>
      </w:r>
      <w:r w:rsidR="00C06A30">
        <w:rPr>
          <w:sz w:val="28"/>
          <w:szCs w:val="28"/>
        </w:rPr>
        <w:t xml:space="preserve"> </w:t>
      </w:r>
    </w:p>
    <w:p w:rsidR="006C7ACB" w:rsidRPr="00B77AA6" w:rsidRDefault="006C7ACB" w:rsidP="006C7ACB">
      <w:pPr>
        <w:pStyle w:val="NoSpacing"/>
        <w:numPr>
          <w:ilvl w:val="0"/>
          <w:numId w:val="17"/>
        </w:numPr>
        <w:tabs>
          <w:tab w:val="left" w:pos="1080"/>
        </w:tabs>
        <w:ind w:left="0" w:firstLine="709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lastRenderedPageBreak/>
        <w:t>&lt;pattern&gt;</w:t>
      </w:r>
      <w:r w:rsidR="00C06A30">
        <w:rPr>
          <w:i/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*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ПРИВЕТ</w:t>
      </w:r>
      <w:r w:rsidRPr="00B77AA6">
        <w:rPr>
          <w:i/>
          <w:sz w:val="28"/>
          <w:szCs w:val="28"/>
        </w:rPr>
        <w:t>&lt;/pattern&gt;</w:t>
      </w:r>
      <w:r w:rsidR="00C06A30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Паттерн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2.3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подойдет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только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входящей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реплики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содержащей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единственное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«Привет»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какой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другой.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Паттерн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2</w:t>
      </w:r>
      <w:r>
        <w:rPr>
          <w:sz w:val="28"/>
          <w:szCs w:val="28"/>
        </w:rPr>
        <w:t>.3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б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подойдет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только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входящей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реплики,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начинающейся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«Привет»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содержащей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еще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какие-нибудь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после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«Привет»,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например,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«Привет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Бот!».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Паттерн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2.</w:t>
      </w:r>
      <w:r w:rsidRPr="00FF5DFB">
        <w:rPr>
          <w:sz w:val="28"/>
          <w:szCs w:val="28"/>
        </w:rPr>
        <w:t>3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подойдет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только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входящей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реплики,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начинающейся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1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или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нескольких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которым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следует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«Привет»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содержащей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еще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какие-нибудь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после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«Привет»,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напри</w:t>
      </w:r>
      <w:r>
        <w:rPr>
          <w:sz w:val="28"/>
          <w:szCs w:val="28"/>
        </w:rPr>
        <w:t>мер,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«Эй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ты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красавчик!».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Паттерн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2.3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г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подойдет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только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вх</w:t>
      </w:r>
      <w:r>
        <w:rPr>
          <w:sz w:val="28"/>
          <w:szCs w:val="28"/>
        </w:rPr>
        <w:t>одящей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реплики,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начинающейся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одного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или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нескольких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которым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следует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слово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«При</w:t>
      </w:r>
      <w:r>
        <w:rPr>
          <w:sz w:val="28"/>
          <w:szCs w:val="28"/>
        </w:rPr>
        <w:t>вет»,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«Бот,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привет!».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Темплейт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может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</w:t>
      </w:r>
      <w:r>
        <w:rPr>
          <w:sz w:val="28"/>
          <w:szCs w:val="28"/>
        </w:rPr>
        <w:t>ключать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одну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реплику,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например: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&lt;template&gt;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Добрый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день!</w:t>
      </w:r>
      <w:r w:rsidRPr="00B77AA6">
        <w:rPr>
          <w:i/>
          <w:sz w:val="28"/>
          <w:szCs w:val="28"/>
        </w:rPr>
        <w:t>&lt;/template&gt;</w:t>
      </w:r>
      <w:r w:rsidR="00C06A30">
        <w:rPr>
          <w:i/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Или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несколько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реплик.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этом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случае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необходимо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использовать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дополнительный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тег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&lt;random&gt;.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Пример:</w:t>
      </w:r>
    </w:p>
    <w:p w:rsidR="006C7ACB" w:rsidRPr="00F661ED" w:rsidRDefault="006C7ACB" w:rsidP="006C7ACB">
      <w:pPr>
        <w:pStyle w:val="NoSpacing"/>
        <w:ind w:firstLine="708"/>
        <w:jc w:val="both"/>
        <w:rPr>
          <w:i/>
          <w:sz w:val="28"/>
          <w:szCs w:val="28"/>
        </w:rPr>
      </w:pPr>
      <w:r w:rsidRPr="00F661ED">
        <w:rPr>
          <w:i/>
          <w:sz w:val="28"/>
          <w:szCs w:val="28"/>
        </w:rPr>
        <w:t>&lt;</w:t>
      </w:r>
      <w:proofErr w:type="gramStart"/>
      <w:r w:rsidRPr="00D425A5">
        <w:rPr>
          <w:i/>
          <w:sz w:val="28"/>
          <w:szCs w:val="28"/>
          <w:lang w:val="en-US"/>
        </w:rPr>
        <w:t>template</w:t>
      </w:r>
      <w:proofErr w:type="gramEnd"/>
      <w:r w:rsidRPr="00F661ED">
        <w:rPr>
          <w:i/>
          <w:sz w:val="28"/>
          <w:szCs w:val="28"/>
        </w:rPr>
        <w:t>&gt;</w:t>
      </w:r>
      <w:r w:rsidR="00C06A30" w:rsidRPr="00F661ED">
        <w:rPr>
          <w:i/>
          <w:sz w:val="28"/>
          <w:szCs w:val="28"/>
        </w:rPr>
        <w:t xml:space="preserve"> </w:t>
      </w:r>
    </w:p>
    <w:p w:rsidR="006C7ACB" w:rsidRPr="00F661ED" w:rsidRDefault="006C7ACB" w:rsidP="006C7ACB">
      <w:pPr>
        <w:pStyle w:val="NoSpacing"/>
        <w:ind w:firstLine="708"/>
        <w:jc w:val="both"/>
        <w:rPr>
          <w:i/>
          <w:sz w:val="28"/>
          <w:szCs w:val="28"/>
        </w:rPr>
      </w:pPr>
      <w:r w:rsidRPr="00F661ED">
        <w:rPr>
          <w:i/>
          <w:sz w:val="28"/>
          <w:szCs w:val="28"/>
        </w:rPr>
        <w:t>&lt;</w:t>
      </w:r>
      <w:proofErr w:type="gramStart"/>
      <w:r w:rsidRPr="00D425A5">
        <w:rPr>
          <w:i/>
          <w:sz w:val="28"/>
          <w:szCs w:val="28"/>
          <w:lang w:val="en-US"/>
        </w:rPr>
        <w:t>random</w:t>
      </w:r>
      <w:proofErr w:type="gramEnd"/>
      <w:r w:rsidRPr="00F661ED">
        <w:rPr>
          <w:i/>
          <w:sz w:val="28"/>
          <w:szCs w:val="28"/>
        </w:rPr>
        <w:t>&gt;</w:t>
      </w:r>
      <w:r w:rsidR="00C06A30" w:rsidRPr="00F661ED">
        <w:rPr>
          <w:i/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661ED">
        <w:rPr>
          <w:i/>
          <w:sz w:val="28"/>
          <w:szCs w:val="28"/>
        </w:rPr>
        <w:t>&lt;</w:t>
      </w:r>
      <w:proofErr w:type="gramStart"/>
      <w:r w:rsidRPr="00D425A5">
        <w:rPr>
          <w:i/>
          <w:sz w:val="28"/>
          <w:szCs w:val="28"/>
          <w:lang w:val="en-US"/>
        </w:rPr>
        <w:t>li</w:t>
      </w:r>
      <w:proofErr w:type="gramEnd"/>
      <w:r w:rsidRPr="00F661ED">
        <w:rPr>
          <w:i/>
          <w:sz w:val="28"/>
          <w:szCs w:val="28"/>
        </w:rPr>
        <w:t>&gt;</w:t>
      </w:r>
      <w:r w:rsidR="00C06A30" w:rsidRPr="00F661ED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Добрый</w:t>
      </w:r>
      <w:r w:rsidR="00C06A30" w:rsidRPr="00F661ED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день</w:t>
      </w:r>
      <w:r w:rsidRPr="00F661ED">
        <w:rPr>
          <w:sz w:val="28"/>
          <w:szCs w:val="28"/>
        </w:rPr>
        <w:t>!</w:t>
      </w:r>
      <w:r w:rsidR="00C06A30" w:rsidRPr="00F661ED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&lt;/li&gt;</w:t>
      </w:r>
      <w:r w:rsidR="00C06A30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&lt;li&gt;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Здравствуйте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&lt;/li&gt;</w:t>
      </w:r>
      <w:r w:rsidR="00C06A30">
        <w:rPr>
          <w:sz w:val="28"/>
          <w:szCs w:val="28"/>
        </w:rPr>
        <w:t xml:space="preserve"> </w:t>
      </w:r>
    </w:p>
    <w:p w:rsidR="006C7ACB" w:rsidRPr="00824D6F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824D6F">
        <w:rPr>
          <w:i/>
          <w:sz w:val="28"/>
          <w:szCs w:val="28"/>
        </w:rPr>
        <w:t>&lt;</w:t>
      </w:r>
      <w:r w:rsidRPr="00A54894">
        <w:rPr>
          <w:i/>
          <w:sz w:val="28"/>
          <w:szCs w:val="28"/>
          <w:lang w:val="en-US"/>
        </w:rPr>
        <w:t>li</w:t>
      </w:r>
      <w:r w:rsidRPr="00824D6F">
        <w:rPr>
          <w:i/>
          <w:sz w:val="28"/>
          <w:szCs w:val="28"/>
        </w:rPr>
        <w:t>&gt;</w:t>
      </w:r>
      <w:r w:rsidR="00C06A30" w:rsidRPr="00824D6F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Приветик</w:t>
      </w:r>
      <w:r w:rsidRPr="00824D6F">
        <w:rPr>
          <w:sz w:val="28"/>
          <w:szCs w:val="28"/>
        </w:rPr>
        <w:t>…</w:t>
      </w:r>
      <w:r w:rsidR="00C06A30" w:rsidRPr="00824D6F">
        <w:rPr>
          <w:sz w:val="28"/>
          <w:szCs w:val="28"/>
        </w:rPr>
        <w:t xml:space="preserve"> </w:t>
      </w:r>
      <w:r w:rsidRPr="00824D6F">
        <w:rPr>
          <w:i/>
          <w:sz w:val="28"/>
          <w:szCs w:val="28"/>
        </w:rPr>
        <w:t>&lt;/</w:t>
      </w:r>
      <w:r w:rsidRPr="00A54894">
        <w:rPr>
          <w:i/>
          <w:sz w:val="28"/>
          <w:szCs w:val="28"/>
          <w:lang w:val="en-US"/>
        </w:rPr>
        <w:t>li</w:t>
      </w:r>
      <w:r w:rsidRPr="00824D6F">
        <w:rPr>
          <w:i/>
          <w:sz w:val="28"/>
          <w:szCs w:val="28"/>
        </w:rPr>
        <w:t>&gt;</w:t>
      </w:r>
      <w:r w:rsidR="00C06A30" w:rsidRPr="00824D6F">
        <w:rPr>
          <w:sz w:val="28"/>
          <w:szCs w:val="28"/>
        </w:rPr>
        <w:t xml:space="preserve"> </w:t>
      </w:r>
    </w:p>
    <w:p w:rsidR="006C7ACB" w:rsidRPr="00824D6F" w:rsidRDefault="006C7ACB" w:rsidP="006C7ACB">
      <w:pPr>
        <w:pStyle w:val="NoSpacing"/>
        <w:ind w:firstLine="708"/>
        <w:jc w:val="both"/>
        <w:rPr>
          <w:i/>
          <w:sz w:val="28"/>
          <w:szCs w:val="28"/>
        </w:rPr>
      </w:pPr>
      <w:r w:rsidRPr="00824D6F">
        <w:rPr>
          <w:i/>
          <w:sz w:val="28"/>
          <w:szCs w:val="28"/>
        </w:rPr>
        <w:t>&lt;/</w:t>
      </w:r>
      <w:r w:rsidRPr="00A54894">
        <w:rPr>
          <w:i/>
          <w:sz w:val="28"/>
          <w:szCs w:val="28"/>
          <w:lang w:val="en-US"/>
        </w:rPr>
        <w:t>random</w:t>
      </w:r>
      <w:r w:rsidRPr="00824D6F">
        <w:rPr>
          <w:i/>
          <w:sz w:val="28"/>
          <w:szCs w:val="28"/>
        </w:rPr>
        <w:t>&gt;</w:t>
      </w:r>
      <w:r w:rsidR="00C06A30" w:rsidRPr="00824D6F">
        <w:rPr>
          <w:i/>
          <w:sz w:val="28"/>
          <w:szCs w:val="28"/>
        </w:rPr>
        <w:t xml:space="preserve"> </w:t>
      </w:r>
    </w:p>
    <w:p w:rsidR="006C7ACB" w:rsidRPr="00824D6F" w:rsidRDefault="006C7ACB" w:rsidP="006C7ACB">
      <w:pPr>
        <w:pStyle w:val="NoSpacing"/>
        <w:ind w:firstLine="708"/>
        <w:jc w:val="both"/>
        <w:rPr>
          <w:i/>
          <w:sz w:val="28"/>
          <w:szCs w:val="28"/>
        </w:rPr>
      </w:pPr>
      <w:r w:rsidRPr="00824D6F">
        <w:rPr>
          <w:i/>
          <w:sz w:val="28"/>
          <w:szCs w:val="28"/>
        </w:rPr>
        <w:t>&lt;/</w:t>
      </w:r>
      <w:r w:rsidRPr="00A54894">
        <w:rPr>
          <w:i/>
          <w:sz w:val="28"/>
          <w:szCs w:val="28"/>
          <w:lang w:val="en-US"/>
        </w:rPr>
        <w:t>template</w:t>
      </w:r>
      <w:r w:rsidRPr="00824D6F">
        <w:rPr>
          <w:i/>
          <w:sz w:val="28"/>
          <w:szCs w:val="28"/>
        </w:rPr>
        <w:t>&gt;</w:t>
      </w:r>
      <w:r w:rsidR="00C06A30" w:rsidRPr="00824D6F">
        <w:rPr>
          <w:i/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этом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случае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качестве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ответной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реплики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будет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произвольно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выбрана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одна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из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реплик,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находящаяся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между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тегами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&lt;li&gt;</w:t>
      </w:r>
      <w:r w:rsidR="00C06A30">
        <w:rPr>
          <w:i/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&lt;/li&gt;.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Рандом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можно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комбинироват</w:t>
      </w:r>
      <w:r>
        <w:rPr>
          <w:sz w:val="28"/>
          <w:szCs w:val="28"/>
        </w:rPr>
        <w:t>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обычной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репликой.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Например:</w:t>
      </w:r>
    </w:p>
    <w:p w:rsidR="006C7ACB" w:rsidRPr="00F661ED" w:rsidRDefault="006C7ACB" w:rsidP="006C7ACB">
      <w:pPr>
        <w:pStyle w:val="NoSpacing"/>
        <w:ind w:firstLine="708"/>
        <w:jc w:val="both"/>
        <w:rPr>
          <w:i/>
          <w:sz w:val="28"/>
          <w:szCs w:val="28"/>
        </w:rPr>
      </w:pPr>
      <w:r w:rsidRPr="00F661ED">
        <w:rPr>
          <w:i/>
          <w:sz w:val="28"/>
          <w:szCs w:val="28"/>
        </w:rPr>
        <w:t>&lt;</w:t>
      </w:r>
      <w:proofErr w:type="gramStart"/>
      <w:r w:rsidRPr="00D425A5">
        <w:rPr>
          <w:i/>
          <w:sz w:val="28"/>
          <w:szCs w:val="28"/>
          <w:lang w:val="en-US"/>
        </w:rPr>
        <w:t>template</w:t>
      </w:r>
      <w:proofErr w:type="gramEnd"/>
      <w:r w:rsidRPr="00F661ED">
        <w:rPr>
          <w:i/>
          <w:sz w:val="28"/>
          <w:szCs w:val="28"/>
        </w:rPr>
        <w:t>&gt;</w:t>
      </w:r>
      <w:r w:rsidR="00C06A30" w:rsidRPr="00F661ED">
        <w:rPr>
          <w:i/>
          <w:sz w:val="28"/>
          <w:szCs w:val="28"/>
        </w:rPr>
        <w:t xml:space="preserve"> </w:t>
      </w:r>
    </w:p>
    <w:p w:rsidR="006C7ACB" w:rsidRPr="00F661ED" w:rsidRDefault="006C7ACB" w:rsidP="006C7ACB">
      <w:pPr>
        <w:pStyle w:val="NoSpacing"/>
        <w:ind w:firstLine="708"/>
        <w:jc w:val="both"/>
        <w:rPr>
          <w:i/>
          <w:sz w:val="28"/>
          <w:szCs w:val="28"/>
        </w:rPr>
      </w:pPr>
      <w:r w:rsidRPr="00F661ED">
        <w:rPr>
          <w:i/>
          <w:sz w:val="28"/>
          <w:szCs w:val="28"/>
        </w:rPr>
        <w:t>&lt;</w:t>
      </w:r>
      <w:proofErr w:type="gramStart"/>
      <w:r w:rsidRPr="00D425A5">
        <w:rPr>
          <w:i/>
          <w:sz w:val="28"/>
          <w:szCs w:val="28"/>
          <w:lang w:val="en-US"/>
        </w:rPr>
        <w:t>random</w:t>
      </w:r>
      <w:proofErr w:type="gramEnd"/>
      <w:r w:rsidRPr="00F661ED">
        <w:rPr>
          <w:i/>
          <w:sz w:val="28"/>
          <w:szCs w:val="28"/>
        </w:rPr>
        <w:t>&gt;</w:t>
      </w:r>
      <w:r w:rsidR="00C06A30" w:rsidRPr="00F661ED">
        <w:rPr>
          <w:i/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661ED">
        <w:rPr>
          <w:i/>
          <w:sz w:val="28"/>
          <w:szCs w:val="28"/>
        </w:rPr>
        <w:t>&lt;</w:t>
      </w:r>
      <w:proofErr w:type="gramStart"/>
      <w:r w:rsidRPr="00D425A5">
        <w:rPr>
          <w:i/>
          <w:sz w:val="28"/>
          <w:szCs w:val="28"/>
          <w:lang w:val="en-US"/>
        </w:rPr>
        <w:t>li</w:t>
      </w:r>
      <w:proofErr w:type="gramEnd"/>
      <w:r w:rsidRPr="00F661ED">
        <w:rPr>
          <w:i/>
          <w:sz w:val="28"/>
          <w:szCs w:val="28"/>
        </w:rPr>
        <w:t>&gt;</w:t>
      </w:r>
      <w:r w:rsidR="00C06A30" w:rsidRPr="00F661ED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Добрый</w:t>
      </w:r>
      <w:r w:rsidR="00C06A30" w:rsidRPr="00F661ED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день</w:t>
      </w:r>
      <w:r w:rsidRPr="00F661ED">
        <w:rPr>
          <w:sz w:val="28"/>
          <w:szCs w:val="28"/>
        </w:rPr>
        <w:t>!</w:t>
      </w:r>
      <w:r w:rsidR="00C06A30" w:rsidRPr="00F661ED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&lt;/li&gt;</w:t>
      </w:r>
      <w:r w:rsidR="00C06A30">
        <w:rPr>
          <w:sz w:val="28"/>
          <w:szCs w:val="28"/>
        </w:rPr>
        <w:t xml:space="preserve"> </w:t>
      </w:r>
    </w:p>
    <w:p w:rsidR="006C7ACB" w:rsidRPr="00FF5DF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B77AA6">
        <w:rPr>
          <w:i/>
          <w:sz w:val="28"/>
          <w:szCs w:val="28"/>
        </w:rPr>
        <w:t>&lt;li&gt;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Здравствуйте</w:t>
      </w:r>
      <w:r w:rsidR="00C06A30">
        <w:rPr>
          <w:sz w:val="28"/>
          <w:szCs w:val="28"/>
        </w:rPr>
        <w:t xml:space="preserve"> </w:t>
      </w:r>
      <w:r w:rsidRPr="00B77AA6">
        <w:rPr>
          <w:i/>
          <w:sz w:val="28"/>
          <w:szCs w:val="28"/>
        </w:rPr>
        <w:t>&lt;/li&gt;</w:t>
      </w:r>
      <w:r w:rsidR="00C06A30">
        <w:rPr>
          <w:sz w:val="28"/>
          <w:szCs w:val="28"/>
        </w:rPr>
        <w:t xml:space="preserve"> </w:t>
      </w:r>
    </w:p>
    <w:p w:rsidR="006C7ACB" w:rsidRPr="00824D6F" w:rsidRDefault="006C7ACB" w:rsidP="006C7ACB">
      <w:pPr>
        <w:pStyle w:val="NoSpacing"/>
        <w:ind w:firstLine="708"/>
        <w:jc w:val="both"/>
        <w:rPr>
          <w:sz w:val="28"/>
          <w:szCs w:val="28"/>
          <w:lang w:val="en-US"/>
        </w:rPr>
      </w:pPr>
      <w:r w:rsidRPr="00B77AA6">
        <w:rPr>
          <w:i/>
          <w:sz w:val="28"/>
          <w:szCs w:val="28"/>
        </w:rPr>
        <w:t>&lt;li&gt;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Приветик…</w:t>
      </w:r>
      <w:r w:rsidR="00C06A30">
        <w:rPr>
          <w:sz w:val="28"/>
          <w:szCs w:val="28"/>
        </w:rPr>
        <w:t xml:space="preserve"> </w:t>
      </w:r>
      <w:r w:rsidRPr="00824D6F">
        <w:rPr>
          <w:i/>
          <w:sz w:val="28"/>
          <w:szCs w:val="28"/>
          <w:lang w:val="en-US"/>
        </w:rPr>
        <w:t>&lt;/</w:t>
      </w:r>
      <w:r w:rsidRPr="00D425A5">
        <w:rPr>
          <w:i/>
          <w:sz w:val="28"/>
          <w:szCs w:val="28"/>
          <w:lang w:val="en-US"/>
        </w:rPr>
        <w:t>li</w:t>
      </w:r>
      <w:r w:rsidRPr="00824D6F">
        <w:rPr>
          <w:i/>
          <w:sz w:val="28"/>
          <w:szCs w:val="28"/>
          <w:lang w:val="en-US"/>
        </w:rPr>
        <w:t>&gt;</w:t>
      </w:r>
      <w:r w:rsidR="00C06A30" w:rsidRPr="00824D6F">
        <w:rPr>
          <w:sz w:val="28"/>
          <w:szCs w:val="28"/>
          <w:lang w:val="en-US"/>
        </w:rPr>
        <w:t xml:space="preserve"> </w:t>
      </w:r>
    </w:p>
    <w:p w:rsidR="006C7ACB" w:rsidRPr="00F661ED" w:rsidRDefault="006C7ACB" w:rsidP="006C7ACB">
      <w:pPr>
        <w:pStyle w:val="NoSpacing"/>
        <w:ind w:firstLine="708"/>
        <w:jc w:val="both"/>
        <w:rPr>
          <w:i/>
          <w:sz w:val="28"/>
          <w:szCs w:val="28"/>
        </w:rPr>
      </w:pPr>
      <w:r w:rsidRPr="00F661ED">
        <w:rPr>
          <w:i/>
          <w:sz w:val="28"/>
          <w:szCs w:val="28"/>
        </w:rPr>
        <w:t>&lt;/</w:t>
      </w:r>
      <w:r w:rsidRPr="00D425A5">
        <w:rPr>
          <w:i/>
          <w:sz w:val="28"/>
          <w:szCs w:val="28"/>
          <w:lang w:val="en-US"/>
        </w:rPr>
        <w:t>random</w:t>
      </w:r>
      <w:r w:rsidRPr="00F661ED">
        <w:rPr>
          <w:i/>
          <w:sz w:val="28"/>
          <w:szCs w:val="28"/>
        </w:rPr>
        <w:t>&gt;</w:t>
      </w:r>
      <w:r w:rsidR="00C06A30" w:rsidRPr="00F661ED">
        <w:rPr>
          <w:i/>
          <w:sz w:val="28"/>
          <w:szCs w:val="28"/>
        </w:rPr>
        <w:t xml:space="preserve"> </w:t>
      </w:r>
    </w:p>
    <w:p w:rsidR="006C7ACB" w:rsidRPr="00F661ED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Как</w:t>
      </w:r>
      <w:r w:rsidR="00C06A30" w:rsidRPr="00F661ED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дела</w:t>
      </w:r>
      <w:r w:rsidRPr="00F661ED">
        <w:rPr>
          <w:sz w:val="28"/>
          <w:szCs w:val="28"/>
        </w:rPr>
        <w:t>?</w:t>
      </w:r>
    </w:p>
    <w:p w:rsidR="006C7ACB" w:rsidRPr="00F661ED" w:rsidRDefault="006C7ACB" w:rsidP="006C7ACB">
      <w:pPr>
        <w:pStyle w:val="NoSpacing"/>
        <w:ind w:firstLine="708"/>
        <w:jc w:val="both"/>
        <w:rPr>
          <w:i/>
          <w:sz w:val="28"/>
          <w:szCs w:val="28"/>
        </w:rPr>
      </w:pPr>
      <w:r w:rsidRPr="00F661ED">
        <w:rPr>
          <w:i/>
          <w:sz w:val="28"/>
          <w:szCs w:val="28"/>
        </w:rPr>
        <w:t>&lt;/</w:t>
      </w:r>
      <w:r w:rsidRPr="00D425A5">
        <w:rPr>
          <w:i/>
          <w:sz w:val="28"/>
          <w:szCs w:val="28"/>
          <w:lang w:val="en-US"/>
        </w:rPr>
        <w:t>template</w:t>
      </w:r>
      <w:r w:rsidRPr="00F661ED">
        <w:rPr>
          <w:i/>
          <w:sz w:val="28"/>
          <w:szCs w:val="28"/>
        </w:rPr>
        <w:t>&gt;</w:t>
      </w:r>
      <w:r w:rsidR="00C06A30" w:rsidRPr="00F661ED">
        <w:rPr>
          <w:i/>
          <w:sz w:val="28"/>
          <w:szCs w:val="28"/>
        </w:rPr>
        <w:t xml:space="preserve"> </w:t>
      </w:r>
    </w:p>
    <w:p w:rsidR="006C7ACB" w:rsidRDefault="006C7ACB" w:rsidP="006C7ACB">
      <w:pPr>
        <w:pStyle w:val="NoSpacing"/>
        <w:ind w:firstLine="708"/>
        <w:jc w:val="both"/>
        <w:rPr>
          <w:sz w:val="28"/>
          <w:szCs w:val="28"/>
        </w:rPr>
      </w:pPr>
      <w:r w:rsidRPr="00FF5DFB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этом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случае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бот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ответит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«Добрый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день!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Как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дела?»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или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«Здравствуйте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Как</w:t>
      </w:r>
      <w:r w:rsidR="00C06A30">
        <w:rPr>
          <w:sz w:val="28"/>
          <w:szCs w:val="28"/>
        </w:rPr>
        <w:t xml:space="preserve"> </w:t>
      </w:r>
      <w:r w:rsidRPr="00FF5DFB">
        <w:rPr>
          <w:sz w:val="28"/>
          <w:szCs w:val="28"/>
        </w:rPr>
        <w:t>д</w:t>
      </w:r>
      <w:r>
        <w:rPr>
          <w:sz w:val="28"/>
          <w:szCs w:val="28"/>
        </w:rPr>
        <w:t>ела?»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или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«Приветик…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дела?»</w:t>
      </w:r>
    </w:p>
    <w:p w:rsidR="006C7ACB" w:rsidRDefault="006C7ACB" w:rsidP="006C7ACB">
      <w:pPr>
        <w:tabs>
          <w:tab w:val="left" w:pos="8080"/>
        </w:tabs>
        <w:suppressAutoHyphens/>
        <w:ind w:firstLine="708"/>
        <w:rPr>
          <w:b/>
        </w:rPr>
      </w:pPr>
    </w:p>
    <w:p w:rsidR="006C7ACB" w:rsidRPr="003E689E" w:rsidRDefault="00A44998" w:rsidP="006C7ACB">
      <w:pPr>
        <w:tabs>
          <w:tab w:val="left" w:pos="8080"/>
        </w:tabs>
        <w:suppressAutoHyphens/>
        <w:ind w:firstLine="708"/>
        <w:rPr>
          <w:b/>
        </w:rPr>
      </w:pPr>
      <w:r>
        <w:rPr>
          <w:b/>
        </w:rPr>
        <w:t>2.4</w:t>
      </w:r>
      <w:r w:rsidR="00C06A30">
        <w:rPr>
          <w:b/>
        </w:rPr>
        <w:t xml:space="preserve"> </w:t>
      </w:r>
      <w:r w:rsidR="006C7ACB" w:rsidRPr="003E689E">
        <w:rPr>
          <w:b/>
          <w:bCs/>
        </w:rPr>
        <w:t>Основные</w:t>
      </w:r>
      <w:r w:rsidR="00C06A30">
        <w:rPr>
          <w:b/>
          <w:bCs/>
        </w:rPr>
        <w:t xml:space="preserve"> </w:t>
      </w:r>
      <w:r w:rsidR="006C7ACB" w:rsidRPr="003E689E">
        <w:rPr>
          <w:b/>
          <w:bCs/>
        </w:rPr>
        <w:t>свойства</w:t>
      </w:r>
      <w:r w:rsidR="00C06A30">
        <w:rPr>
          <w:b/>
          <w:bCs/>
        </w:rPr>
        <w:t xml:space="preserve"> </w:t>
      </w:r>
      <w:r w:rsidR="006C7ACB" w:rsidRPr="003E689E">
        <w:rPr>
          <w:b/>
          <w:bCs/>
        </w:rPr>
        <w:t>платформы</w:t>
      </w:r>
      <w:r w:rsidR="00C06A30">
        <w:rPr>
          <w:b/>
          <w:bCs/>
        </w:rPr>
        <w:t xml:space="preserve"> </w:t>
      </w:r>
      <w:r w:rsidR="006C7ACB" w:rsidRPr="003E689E">
        <w:rPr>
          <w:b/>
          <w:bCs/>
          <w:i/>
        </w:rPr>
        <w:t>Java</w:t>
      </w:r>
    </w:p>
    <w:p w:rsidR="006C7ACB" w:rsidRPr="003E689E" w:rsidRDefault="006C7ACB" w:rsidP="006C7ACB">
      <w:pPr>
        <w:suppressAutoHyphens/>
        <w:ind w:firstLine="708"/>
        <w:contextualSpacing/>
      </w:pPr>
    </w:p>
    <w:p w:rsidR="006C7ACB" w:rsidRPr="003E689E" w:rsidRDefault="006C7ACB" w:rsidP="006C7ACB">
      <w:pPr>
        <w:shd w:val="clear" w:color="auto" w:fill="FFFFFF"/>
        <w:suppressAutoHyphens/>
        <w:ind w:firstLine="708"/>
        <w:rPr>
          <w:iCs/>
          <w:color w:val="000000"/>
        </w:rPr>
      </w:pPr>
      <w:r w:rsidRPr="003E689E">
        <w:rPr>
          <w:iCs/>
          <w:color w:val="000000"/>
        </w:rPr>
        <w:t>Программы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на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Java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транслируются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байт-код,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выполняемый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виртуальной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машиной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Java</w:t>
      </w:r>
      <w:r w:rsidR="00C06A30">
        <w:rPr>
          <w:i/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(JVM)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–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программой,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обрабатывающей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байтовый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код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передающей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инструкции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оборудованию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как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интерпретатор.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rPr>
          <w:iCs/>
          <w:color w:val="000000"/>
        </w:rPr>
      </w:pPr>
      <w:r w:rsidRPr="003E689E">
        <w:rPr>
          <w:iCs/>
          <w:color w:val="000000"/>
        </w:rPr>
        <w:lastRenderedPageBreak/>
        <w:t>Достоинством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подобного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способа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выполнения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программ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является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полная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независимость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байт-кода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от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операционной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системы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оборудования,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что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позволяет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выполнять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Java-</w:t>
      </w:r>
      <w:r w:rsidRPr="003E689E">
        <w:rPr>
          <w:iCs/>
          <w:color w:val="000000"/>
        </w:rPr>
        <w:t>приложения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на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любом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устройстве,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для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которого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существует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соответствующая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виртуальная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машина.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Другой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важной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особенностью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технологии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Java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является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гибкая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система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безопасности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благодаря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тому,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что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исполнение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программы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полностью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контролируется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виртуальной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машиной.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Любые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операции,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которые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превышают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установленные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полномочия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программы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(например,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попытка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несанкционированного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доступа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к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данным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или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соединения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с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другим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компьютером)</w:t>
      </w:r>
      <w:r w:rsidR="00C06A30">
        <w:rPr>
          <w:iCs/>
          <w:color w:val="000000"/>
        </w:rPr>
        <w:t xml:space="preserve"> </w:t>
      </w:r>
      <w:r>
        <w:rPr>
          <w:iCs/>
          <w:color w:val="000000"/>
        </w:rPr>
        <w:t>вызывают</w:t>
      </w:r>
      <w:r w:rsidR="00C06A30">
        <w:rPr>
          <w:iCs/>
          <w:color w:val="000000"/>
        </w:rPr>
        <w:t xml:space="preserve"> </w:t>
      </w:r>
      <w:r>
        <w:rPr>
          <w:iCs/>
          <w:color w:val="000000"/>
        </w:rPr>
        <w:t>немедленное</w:t>
      </w:r>
      <w:r w:rsidR="00C06A30">
        <w:rPr>
          <w:iCs/>
          <w:color w:val="000000"/>
        </w:rPr>
        <w:t xml:space="preserve"> </w:t>
      </w:r>
      <w:r>
        <w:rPr>
          <w:iCs/>
          <w:color w:val="000000"/>
        </w:rPr>
        <w:t>прерывание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[</w:t>
      </w:r>
      <w:r>
        <w:rPr>
          <w:iCs/>
          <w:color w:val="000000"/>
        </w:rPr>
        <w:t>3</w:t>
      </w:r>
      <w:r w:rsidRPr="003E689E">
        <w:rPr>
          <w:iCs/>
          <w:color w:val="000000"/>
        </w:rPr>
        <w:t>]</w:t>
      </w:r>
      <w:r>
        <w:rPr>
          <w:iCs/>
          <w:color w:val="000000"/>
        </w:rPr>
        <w:t>.</w:t>
      </w:r>
    </w:p>
    <w:p w:rsidR="006C7ACB" w:rsidRPr="003E689E" w:rsidRDefault="006C7ACB" w:rsidP="006C7ACB">
      <w:pPr>
        <w:suppressAutoHyphens/>
        <w:ind w:firstLine="708"/>
      </w:pPr>
      <w:r w:rsidRPr="003E689E">
        <w:t>Специальный</w:t>
      </w:r>
      <w:r w:rsidR="00C06A30">
        <w:t xml:space="preserve"> </w:t>
      </w:r>
      <w:r w:rsidRPr="003E689E">
        <w:t>процесс</w:t>
      </w:r>
      <w:r w:rsidR="00C06A30">
        <w:t xml:space="preserve"> </w:t>
      </w:r>
      <w:r w:rsidRPr="003E689E">
        <w:t>сборки</w:t>
      </w:r>
      <w:r w:rsidR="00C06A30">
        <w:t xml:space="preserve"> </w:t>
      </w:r>
      <w:r w:rsidRPr="003E689E">
        <w:t>мусора</w:t>
      </w:r>
      <w:r w:rsidR="00C06A30">
        <w:t xml:space="preserve"> </w:t>
      </w:r>
      <w:r w:rsidRPr="003E689E">
        <w:rPr>
          <w:iCs/>
          <w:color w:val="000000"/>
        </w:rPr>
        <w:t>–</w:t>
      </w:r>
      <w:r w:rsidR="00C06A30">
        <w:rPr>
          <w:iCs/>
          <w:color w:val="000000"/>
        </w:rPr>
        <w:t xml:space="preserve"> </w:t>
      </w:r>
      <w:r w:rsidRPr="003E689E">
        <w:t>это</w:t>
      </w:r>
      <w:r w:rsidR="00C06A30">
        <w:t xml:space="preserve"> </w:t>
      </w:r>
      <w:r w:rsidRPr="003E689E">
        <w:t>одна</w:t>
      </w:r>
      <w:r w:rsidR="00C06A30">
        <w:t xml:space="preserve"> </w:t>
      </w:r>
      <w:r w:rsidRPr="003E689E">
        <w:t>из</w:t>
      </w:r>
      <w:r w:rsidR="00C06A30">
        <w:t xml:space="preserve"> </w:t>
      </w:r>
      <w:r w:rsidRPr="003E689E">
        <w:t>интереснейших</w:t>
      </w:r>
      <w:r w:rsidR="00C06A30">
        <w:t xml:space="preserve"> </w:t>
      </w:r>
      <w:r w:rsidRPr="003E689E">
        <w:t>особенностей</w:t>
      </w:r>
      <w:r w:rsidR="00C06A30">
        <w:t xml:space="preserve"> </w:t>
      </w:r>
      <w:r w:rsidRPr="003E689E">
        <w:t>языка</w:t>
      </w:r>
      <w:r w:rsidR="00C06A30">
        <w:t xml:space="preserve"> </w:t>
      </w:r>
      <w:r w:rsidRPr="003E689E">
        <w:t>программирования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среды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приложений</w:t>
      </w:r>
      <w:r w:rsidR="00C06A30">
        <w:t xml:space="preserve"> </w:t>
      </w:r>
      <w:r w:rsidRPr="003E689E">
        <w:rPr>
          <w:i/>
        </w:rPr>
        <w:t>Java</w:t>
      </w:r>
      <w:r w:rsidRPr="003E689E">
        <w:t>,</w:t>
      </w:r>
      <w:r w:rsidR="00C06A30">
        <w:t xml:space="preserve"> </w:t>
      </w:r>
      <w:r w:rsidRPr="003E689E">
        <w:t>предназначенная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удаления</w:t>
      </w:r>
      <w:r w:rsidR="00C06A30">
        <w:t xml:space="preserve"> </w:t>
      </w:r>
      <w:r w:rsidRPr="003E689E">
        <w:t>ненужных</w:t>
      </w:r>
      <w:r w:rsidR="00C06A30">
        <w:t xml:space="preserve"> </w:t>
      </w:r>
      <w:r w:rsidRPr="003E689E">
        <w:t>объектов</w:t>
      </w:r>
      <w:r w:rsidR="00C06A30">
        <w:t xml:space="preserve"> </w:t>
      </w:r>
      <w:r w:rsidRPr="003E689E">
        <w:t>из</w:t>
      </w:r>
      <w:r w:rsidR="00C06A30">
        <w:t xml:space="preserve"> </w:t>
      </w:r>
      <w:r w:rsidRPr="003E689E">
        <w:t>памяти.</w:t>
      </w:r>
      <w:r w:rsidR="00C06A30">
        <w:t xml:space="preserve"> </w:t>
      </w:r>
      <w:r w:rsidRPr="003E689E">
        <w:t>Эта</w:t>
      </w:r>
      <w:r w:rsidR="00C06A30">
        <w:t xml:space="preserve"> </w:t>
      </w:r>
      <w:r w:rsidRPr="003E689E">
        <w:t>система</w:t>
      </w:r>
      <w:r w:rsidR="00C06A30">
        <w:t xml:space="preserve"> </w:t>
      </w:r>
      <w:r w:rsidRPr="003E689E">
        <w:t>избавляет</w:t>
      </w:r>
      <w:r w:rsidR="00C06A30">
        <w:t xml:space="preserve"> </w:t>
      </w:r>
      <w:r w:rsidRPr="003E689E">
        <w:t>программиста</w:t>
      </w:r>
      <w:r w:rsidR="00C06A30">
        <w:t xml:space="preserve"> </w:t>
      </w:r>
      <w:r w:rsidRPr="003E689E">
        <w:t>от</w:t>
      </w:r>
      <w:r w:rsidR="00C06A30">
        <w:t xml:space="preserve"> </w:t>
      </w:r>
      <w:r w:rsidRPr="003E689E">
        <w:t>необходимости</w:t>
      </w:r>
      <w:r w:rsidR="00C06A30">
        <w:t xml:space="preserve"> </w:t>
      </w:r>
      <w:r w:rsidRPr="003E689E">
        <w:t>внимательно</w:t>
      </w:r>
      <w:r w:rsidR="00C06A30">
        <w:t xml:space="preserve"> </w:t>
      </w:r>
      <w:r w:rsidRPr="003E689E">
        <w:t>следить</w:t>
      </w:r>
      <w:r w:rsidR="00C06A30">
        <w:t xml:space="preserve"> </w:t>
      </w:r>
      <w:r w:rsidRPr="003E689E">
        <w:t>за</w:t>
      </w:r>
      <w:r w:rsidR="00C06A30">
        <w:t xml:space="preserve"> </w:t>
      </w:r>
      <w:r w:rsidRPr="003E689E">
        <w:t>использованием</w:t>
      </w:r>
      <w:r w:rsidR="00C06A30">
        <w:t xml:space="preserve"> </w:t>
      </w:r>
      <w:r w:rsidRPr="003E689E">
        <w:t>памяти,</w:t>
      </w:r>
      <w:r w:rsidR="00C06A30">
        <w:t xml:space="preserve"> </w:t>
      </w:r>
      <w:r w:rsidRPr="003E689E">
        <w:t>освобождая</w:t>
      </w:r>
      <w:r w:rsidR="00C06A30">
        <w:t xml:space="preserve"> </w:t>
      </w:r>
      <w:r w:rsidRPr="003E689E">
        <w:t>ненужные</w:t>
      </w:r>
      <w:r w:rsidR="00C06A30">
        <w:t xml:space="preserve"> </w:t>
      </w:r>
      <w:r w:rsidRPr="003E689E">
        <w:t>более</w:t>
      </w:r>
      <w:r w:rsidR="00C06A30">
        <w:t xml:space="preserve"> </w:t>
      </w:r>
      <w:r w:rsidRPr="003E689E">
        <w:t>области</w:t>
      </w:r>
      <w:r w:rsidR="00C06A30">
        <w:t xml:space="preserve"> </w:t>
      </w:r>
      <w:r w:rsidRPr="003E689E">
        <w:t>явным</w:t>
      </w:r>
      <w:r w:rsidR="00C06A30">
        <w:t xml:space="preserve"> </w:t>
      </w:r>
      <w:r w:rsidRPr="003E689E">
        <w:t>образом.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rPr>
          <w:iCs/>
          <w:color w:val="000000"/>
        </w:rPr>
      </w:pPr>
      <w:r w:rsidRPr="003E689E">
        <w:rPr>
          <w:iCs/>
          <w:color w:val="000000"/>
        </w:rPr>
        <w:t>Разработку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приложений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можно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вести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среде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Eclipse</w:t>
      </w:r>
      <w:r w:rsidRPr="003E689E">
        <w:rPr>
          <w:iCs/>
          <w:color w:val="000000"/>
        </w:rPr>
        <w:t>,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используя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при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этом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плагин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–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Android</w:t>
      </w:r>
      <w:r w:rsidR="00C06A30">
        <w:rPr>
          <w:i/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Development</w:t>
      </w:r>
      <w:r w:rsidR="00C06A30">
        <w:rPr>
          <w:i/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Tools</w:t>
      </w:r>
      <w:r w:rsidR="00C06A30">
        <w:rPr>
          <w:i/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(ADT)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или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IntelliJ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IDEA</w:t>
      </w:r>
      <w:r w:rsidRPr="003E689E">
        <w:rPr>
          <w:iCs/>
          <w:color w:val="000000"/>
        </w:rPr>
        <w:t>.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Версия</w:t>
      </w:r>
      <w:r w:rsidR="00C06A30">
        <w:rPr>
          <w:iCs/>
          <w:color w:val="000000"/>
        </w:rPr>
        <w:t xml:space="preserve"> </w:t>
      </w:r>
      <w:r w:rsidRPr="003E689E">
        <w:rPr>
          <w:i/>
          <w:iCs/>
          <w:color w:val="000000"/>
        </w:rPr>
        <w:t>JDK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при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этом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должна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быть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5.0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или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выше.</w:t>
      </w:r>
    </w:p>
    <w:p w:rsidR="006C7ACB" w:rsidRPr="003E689E" w:rsidRDefault="006C7ACB" w:rsidP="006C7ACB">
      <w:pPr>
        <w:suppressAutoHyphens/>
        <w:ind w:firstLine="708"/>
      </w:pPr>
      <w:r w:rsidRPr="003E689E">
        <w:t>Язык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первую</w:t>
      </w:r>
      <w:r w:rsidR="00C06A30">
        <w:t xml:space="preserve"> </w:t>
      </w:r>
      <w:r w:rsidRPr="003E689E">
        <w:t>очередь</w:t>
      </w:r>
      <w:r w:rsidR="00C06A30">
        <w:t xml:space="preserve"> </w:t>
      </w:r>
      <w:r w:rsidRPr="003E689E">
        <w:t>предназначен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создания</w:t>
      </w:r>
      <w:r w:rsidR="00C06A30">
        <w:t xml:space="preserve"> </w:t>
      </w:r>
      <w:r w:rsidRPr="003E689E">
        <w:t>программ,</w:t>
      </w:r>
      <w:r w:rsidR="00C06A30">
        <w:t xml:space="preserve"> </w:t>
      </w:r>
      <w:r w:rsidRPr="003E689E">
        <w:t>которые</w:t>
      </w:r>
      <w:r w:rsidR="00C06A30">
        <w:t xml:space="preserve"> </w:t>
      </w:r>
      <w:r w:rsidRPr="003E689E">
        <w:t>должны</w:t>
      </w:r>
      <w:r w:rsidR="00C06A30">
        <w:t xml:space="preserve"> </w:t>
      </w:r>
      <w:r w:rsidRPr="003E689E">
        <w:t>надежно</w:t>
      </w:r>
      <w:r w:rsidR="00C06A30">
        <w:t xml:space="preserve"> </w:t>
      </w:r>
      <w:r w:rsidRPr="003E689E">
        <w:t>работать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любых</w:t>
      </w:r>
      <w:r w:rsidR="00C06A30">
        <w:t xml:space="preserve"> </w:t>
      </w:r>
      <w:r w:rsidRPr="003E689E">
        <w:t>платформах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под</w:t>
      </w:r>
      <w:r w:rsidR="00C06A30">
        <w:t xml:space="preserve"> </w:t>
      </w:r>
      <w:r w:rsidRPr="003E689E">
        <w:t>любой</w:t>
      </w:r>
      <w:r w:rsidR="00C06A30">
        <w:t xml:space="preserve"> </w:t>
      </w:r>
      <w:r w:rsidRPr="003E689E">
        <w:t>нагрузкой.</w:t>
      </w:r>
      <w:r w:rsidR="00C06A30">
        <w:t xml:space="preserve"> </w:t>
      </w:r>
      <w:r w:rsidRPr="003E689E">
        <w:t>Основное</w:t>
      </w:r>
      <w:r w:rsidR="00C06A30">
        <w:t xml:space="preserve"> </w:t>
      </w:r>
      <w:r w:rsidRPr="003E689E">
        <w:t>внимание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языке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было</w:t>
      </w:r>
      <w:r w:rsidR="00C06A30">
        <w:t xml:space="preserve"> </w:t>
      </w:r>
      <w:r w:rsidRPr="003E689E">
        <w:t>уделено</w:t>
      </w:r>
      <w:r w:rsidR="00C06A30">
        <w:t xml:space="preserve"> </w:t>
      </w:r>
      <w:r w:rsidRPr="003E689E">
        <w:t>раннему</w:t>
      </w:r>
      <w:r w:rsidR="00C06A30">
        <w:t xml:space="preserve"> </w:t>
      </w:r>
      <w:r w:rsidRPr="003E689E">
        <w:t>обнаружению</w:t>
      </w:r>
      <w:r w:rsidR="00C06A30">
        <w:t xml:space="preserve"> </w:t>
      </w:r>
      <w:r w:rsidRPr="003E689E">
        <w:t>возможных</w:t>
      </w:r>
      <w:r w:rsidR="00C06A30">
        <w:t xml:space="preserve"> </w:t>
      </w:r>
      <w:r w:rsidRPr="003E689E">
        <w:t>ошибок,</w:t>
      </w:r>
      <w:r w:rsidR="00C06A30">
        <w:t xml:space="preserve"> </w:t>
      </w:r>
      <w:r w:rsidRPr="003E689E">
        <w:t>динамической</w:t>
      </w:r>
      <w:r w:rsidR="00C06A30">
        <w:t xml:space="preserve"> </w:t>
      </w:r>
      <w:r w:rsidRPr="003E689E">
        <w:t>проверке</w:t>
      </w:r>
      <w:r w:rsidR="00C06A30">
        <w:t xml:space="preserve"> </w:t>
      </w:r>
      <w:r w:rsidRPr="003E689E">
        <w:t>(во</w:t>
      </w:r>
      <w:r w:rsidR="00C06A30">
        <w:t xml:space="preserve"> </w:t>
      </w:r>
      <w:r w:rsidRPr="003E689E">
        <w:t>время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программы),</w:t>
      </w:r>
      <w:r w:rsidR="00C06A30">
        <w:t xml:space="preserve"> </w:t>
      </w:r>
      <w:r w:rsidRPr="003E689E">
        <w:t>а</w:t>
      </w:r>
      <w:r w:rsidR="00C06A30">
        <w:t xml:space="preserve"> </w:t>
      </w:r>
      <w:r w:rsidRPr="003E689E">
        <w:t>также</w:t>
      </w:r>
      <w:r w:rsidR="00C06A30">
        <w:t xml:space="preserve"> </w:t>
      </w:r>
      <w:r w:rsidRPr="003E689E">
        <w:t>исключению</w:t>
      </w:r>
      <w:r w:rsidR="00C06A30">
        <w:t xml:space="preserve"> </w:t>
      </w:r>
      <w:r w:rsidRPr="003E689E">
        <w:t>ситуаций,</w:t>
      </w:r>
      <w:r w:rsidR="00C06A30">
        <w:t xml:space="preserve"> </w:t>
      </w:r>
      <w:r w:rsidRPr="003E689E">
        <w:t>которые</w:t>
      </w:r>
      <w:r w:rsidR="00C06A30">
        <w:t xml:space="preserve"> </w:t>
      </w:r>
      <w:r w:rsidRPr="003E689E">
        <w:t>могут</w:t>
      </w:r>
      <w:r w:rsidR="00C06A30">
        <w:t xml:space="preserve"> </w:t>
      </w:r>
      <w:r w:rsidRPr="003E689E">
        <w:t>привести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ошибкам.</w:t>
      </w:r>
    </w:p>
    <w:p w:rsidR="006C7ACB" w:rsidRPr="003E689E" w:rsidRDefault="006C7ACB" w:rsidP="006C7ACB">
      <w:pPr>
        <w:suppressAutoHyphens/>
        <w:ind w:firstLine="708"/>
      </w:pPr>
      <w:r w:rsidRPr="003E689E">
        <w:t>Некоторые</w:t>
      </w:r>
      <w:r w:rsidR="00C06A30">
        <w:t xml:space="preserve"> </w:t>
      </w:r>
      <w:r w:rsidRPr="003E689E">
        <w:t>платформы</w:t>
      </w:r>
      <w:r w:rsidR="00C06A30">
        <w:t xml:space="preserve"> </w:t>
      </w:r>
      <w:r w:rsidRPr="003E689E">
        <w:t>предлагают</w:t>
      </w:r>
      <w:r w:rsidR="00C06A30">
        <w:t xml:space="preserve"> </w:t>
      </w:r>
      <w:r w:rsidRPr="003E689E">
        <w:t>аппаратную</w:t>
      </w:r>
      <w:r w:rsidR="00C06A30">
        <w:t xml:space="preserve"> </w:t>
      </w:r>
      <w:r w:rsidRPr="003E689E">
        <w:t>поддержку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rPr>
          <w:i/>
        </w:rPr>
        <w:t>Java</w:t>
      </w:r>
      <w:r w:rsidRPr="003E689E">
        <w:t>.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примеру,</w:t>
      </w:r>
      <w:r w:rsidR="00C06A30">
        <w:t xml:space="preserve"> </w:t>
      </w:r>
      <w:r w:rsidRPr="003E689E">
        <w:t>микроконтроллеры,</w:t>
      </w:r>
      <w:r w:rsidR="00C06A30">
        <w:t xml:space="preserve"> </w:t>
      </w:r>
      <w:r w:rsidRPr="003E689E">
        <w:t>выполняющие</w:t>
      </w:r>
      <w:r w:rsidR="00C06A30">
        <w:t xml:space="preserve"> </w:t>
      </w:r>
      <w:r w:rsidRPr="003E689E">
        <w:t>код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аппаратном</w:t>
      </w:r>
      <w:r w:rsidR="00C06A30">
        <w:t xml:space="preserve"> </w:t>
      </w:r>
      <w:r w:rsidRPr="003E689E">
        <w:t>обеспечении</w:t>
      </w:r>
      <w:r w:rsidR="00C06A30">
        <w:t xml:space="preserve"> </w:t>
      </w:r>
      <w:r w:rsidRPr="003E689E">
        <w:t>вместо</w:t>
      </w:r>
      <w:r w:rsidR="00C06A30">
        <w:t xml:space="preserve"> </w:t>
      </w:r>
      <w:r w:rsidRPr="003E689E">
        <w:t>программной</w:t>
      </w:r>
      <w:r w:rsidR="00C06A30">
        <w:t xml:space="preserve"> </w:t>
      </w:r>
      <w:r w:rsidRPr="003E689E">
        <w:rPr>
          <w:i/>
        </w:rPr>
        <w:t>JVM</w:t>
      </w:r>
      <w:r w:rsidRPr="003E689E">
        <w:t>,</w:t>
      </w:r>
      <w:r w:rsidR="00C06A30">
        <w:t xml:space="preserve"> </w:t>
      </w:r>
      <w:r w:rsidRPr="003E689E">
        <w:t>а</w:t>
      </w:r>
      <w:r w:rsidR="00C06A30">
        <w:t xml:space="preserve"> </w:t>
      </w:r>
      <w:r w:rsidRPr="003E689E">
        <w:t>также</w:t>
      </w:r>
      <w:r w:rsidR="00C06A30">
        <w:t xml:space="preserve"> </w:t>
      </w:r>
      <w:r w:rsidRPr="003E689E">
        <w:t>основанные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rPr>
          <w:i/>
        </w:rPr>
        <w:t>ARM</w:t>
      </w:r>
      <w:r w:rsidR="00C06A30">
        <w:t xml:space="preserve"> </w:t>
      </w:r>
      <w:r w:rsidRPr="003E689E">
        <w:t>процессоры,</w:t>
      </w:r>
      <w:r w:rsidR="00C06A30">
        <w:t xml:space="preserve"> </w:t>
      </w:r>
      <w:r w:rsidRPr="003E689E">
        <w:t>которые</w:t>
      </w:r>
      <w:r w:rsidR="00C06A30">
        <w:t xml:space="preserve"> </w:t>
      </w:r>
      <w:r w:rsidRPr="003E689E">
        <w:t>поддерживают</w:t>
      </w:r>
      <w:r w:rsidR="00C06A30">
        <w:t xml:space="preserve"> </w:t>
      </w:r>
      <w:r w:rsidRPr="003E689E">
        <w:t>выполнение</w:t>
      </w:r>
      <w:r w:rsidR="00C06A30">
        <w:t xml:space="preserve"> </w:t>
      </w:r>
      <w:r w:rsidRPr="003E689E">
        <w:t>байткода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через</w:t>
      </w:r>
      <w:r w:rsidR="00C06A30">
        <w:t xml:space="preserve"> </w:t>
      </w:r>
      <w:r w:rsidRPr="003E689E">
        <w:t>опцию</w:t>
      </w:r>
      <w:r w:rsidR="00C06A30">
        <w:t xml:space="preserve"> </w:t>
      </w:r>
      <w:r w:rsidRPr="003E689E">
        <w:rPr>
          <w:i/>
        </w:rPr>
        <w:t>Jazelle</w:t>
      </w:r>
      <w:r w:rsidRPr="003E689E">
        <w:t>.</w:t>
      </w:r>
    </w:p>
    <w:p w:rsidR="006C7ACB" w:rsidRPr="003E689E" w:rsidRDefault="006C7ACB" w:rsidP="006C7ACB">
      <w:pPr>
        <w:suppressAutoHyphens/>
      </w:pPr>
      <w:r w:rsidRPr="003E689E">
        <w:t>Основные</w:t>
      </w:r>
      <w:r w:rsidR="00C06A30">
        <w:t xml:space="preserve"> </w:t>
      </w:r>
      <w:r w:rsidRPr="003E689E">
        <w:t>возможности: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автоматическое</w:t>
      </w:r>
      <w:r w:rsidR="00C06A30">
        <w:t xml:space="preserve"> </w:t>
      </w:r>
      <w:r w:rsidRPr="003E689E">
        <w:t>управление</w:t>
      </w:r>
      <w:r w:rsidR="00C06A30">
        <w:t xml:space="preserve"> </w:t>
      </w:r>
      <w:r w:rsidRPr="003E689E">
        <w:t>памятью;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расширенные</w:t>
      </w:r>
      <w:r w:rsidR="00C06A30">
        <w:t xml:space="preserve"> </w:t>
      </w:r>
      <w:r w:rsidRPr="003E689E">
        <w:t>возможности</w:t>
      </w:r>
      <w:r w:rsidR="00C06A30">
        <w:t xml:space="preserve"> </w:t>
      </w:r>
      <w:r w:rsidRPr="003E689E">
        <w:t>обработки</w:t>
      </w:r>
      <w:r w:rsidR="00C06A30">
        <w:t xml:space="preserve"> </w:t>
      </w:r>
      <w:r w:rsidRPr="003E689E">
        <w:t>исключительных</w:t>
      </w:r>
      <w:r w:rsidR="00C06A30">
        <w:t xml:space="preserve"> </w:t>
      </w:r>
      <w:r w:rsidRPr="003E689E">
        <w:t>ситуаций;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богатый</w:t>
      </w:r>
      <w:r w:rsidR="00C06A30">
        <w:t xml:space="preserve"> </w:t>
      </w:r>
      <w:r w:rsidRPr="003E689E">
        <w:t>набор</w:t>
      </w:r>
      <w:r w:rsidR="00C06A30">
        <w:t xml:space="preserve"> </w:t>
      </w:r>
      <w:r w:rsidRPr="003E689E">
        <w:t>средств</w:t>
      </w:r>
      <w:r w:rsidR="00C06A30">
        <w:t xml:space="preserve"> </w:t>
      </w:r>
      <w:r w:rsidRPr="003E689E">
        <w:t>фильтрации</w:t>
      </w:r>
      <w:r w:rsidR="00C06A30">
        <w:t xml:space="preserve"> </w:t>
      </w:r>
      <w:r w:rsidRPr="003E689E">
        <w:t>ввода-вывода;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набор</w:t>
      </w:r>
      <w:r w:rsidR="00C06A30">
        <w:t xml:space="preserve"> </w:t>
      </w:r>
      <w:r w:rsidRPr="003E689E">
        <w:t>стандартных</w:t>
      </w:r>
      <w:r w:rsidR="00C06A30">
        <w:t xml:space="preserve"> </w:t>
      </w:r>
      <w:r w:rsidRPr="003E689E">
        <w:t>коллекций:</w:t>
      </w:r>
      <w:r w:rsidR="00C06A30">
        <w:t xml:space="preserve"> </w:t>
      </w:r>
      <w:r w:rsidRPr="003E689E">
        <w:t>массив,</w:t>
      </w:r>
      <w:r w:rsidR="00C06A30">
        <w:t xml:space="preserve"> </w:t>
      </w:r>
      <w:r w:rsidRPr="003E689E">
        <w:t>список,</w:t>
      </w:r>
      <w:r w:rsidR="00C06A30">
        <w:t xml:space="preserve"> </w:t>
      </w:r>
      <w:r w:rsidRPr="003E689E">
        <w:t>стек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т.</w:t>
      </w:r>
      <w:r w:rsidR="00C06A30">
        <w:t xml:space="preserve"> </w:t>
      </w:r>
      <w:r w:rsidRPr="003E689E">
        <w:t>п.;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наличие</w:t>
      </w:r>
      <w:r w:rsidR="00C06A30">
        <w:t xml:space="preserve"> </w:t>
      </w:r>
      <w:r w:rsidRPr="003E689E">
        <w:t>простых</w:t>
      </w:r>
      <w:r w:rsidR="00C06A30">
        <w:t xml:space="preserve"> </w:t>
      </w:r>
      <w:r w:rsidRPr="003E689E">
        <w:t>средств</w:t>
      </w:r>
      <w:r w:rsidR="00C06A30">
        <w:t xml:space="preserve"> </w:t>
      </w:r>
      <w:r w:rsidRPr="003E689E">
        <w:t>создания</w:t>
      </w:r>
      <w:r w:rsidR="00C06A30">
        <w:t xml:space="preserve"> </w:t>
      </w:r>
      <w:r w:rsidRPr="003E689E">
        <w:t>сетевых</w:t>
      </w:r>
      <w:r w:rsidR="00C06A30">
        <w:t xml:space="preserve"> </w:t>
      </w:r>
      <w:r w:rsidRPr="003E689E">
        <w:t>приложений;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наличие</w:t>
      </w:r>
      <w:r w:rsidR="00C06A30">
        <w:t xml:space="preserve"> </w:t>
      </w:r>
      <w:r w:rsidRPr="003E689E">
        <w:t>классов,</w:t>
      </w:r>
      <w:r w:rsidR="00C06A30">
        <w:t xml:space="preserve"> </w:t>
      </w:r>
      <w:r w:rsidRPr="003E689E">
        <w:t>позволяющих</w:t>
      </w:r>
      <w:r w:rsidR="00C06A30">
        <w:t xml:space="preserve"> </w:t>
      </w:r>
      <w:r w:rsidRPr="003E689E">
        <w:t>выполнять</w:t>
      </w:r>
      <w:r w:rsidR="00C06A30">
        <w:t xml:space="preserve"> </w:t>
      </w:r>
      <w:r w:rsidRPr="003E689E">
        <w:rPr>
          <w:i/>
        </w:rPr>
        <w:t>HTTP</w:t>
      </w:r>
      <w:r w:rsidRPr="003E689E">
        <w:t>-запросы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обрабатывать</w:t>
      </w:r>
      <w:r w:rsidR="00C06A30">
        <w:t xml:space="preserve"> </w:t>
      </w:r>
      <w:r w:rsidRPr="003E689E">
        <w:t>ответы;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встроенные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язык</w:t>
      </w:r>
      <w:r w:rsidR="00C06A30">
        <w:t xml:space="preserve"> </w:t>
      </w:r>
      <w:r w:rsidRPr="003E689E">
        <w:t>средства</w:t>
      </w:r>
      <w:r w:rsidR="00C06A30">
        <w:t xml:space="preserve"> </w:t>
      </w:r>
      <w:r w:rsidRPr="003E689E">
        <w:t>создания</w:t>
      </w:r>
      <w:r w:rsidR="00C06A30">
        <w:t xml:space="preserve"> </w:t>
      </w:r>
      <w:r w:rsidRPr="003E689E">
        <w:t>многопоточных</w:t>
      </w:r>
      <w:r w:rsidR="00C06A30">
        <w:t xml:space="preserve"> </w:t>
      </w:r>
      <w:r w:rsidRPr="003E689E">
        <w:t>приложений,</w:t>
      </w:r>
      <w:r w:rsidR="00C06A30">
        <w:t xml:space="preserve"> </w:t>
      </w:r>
      <w:r w:rsidRPr="003E689E">
        <w:t>которые</w:t>
      </w:r>
      <w:r w:rsidR="00C06A30">
        <w:t xml:space="preserve"> </w:t>
      </w:r>
      <w:r w:rsidRPr="003E689E">
        <w:t>потом</w:t>
      </w:r>
      <w:r w:rsidR="00C06A30">
        <w:t xml:space="preserve"> </w:t>
      </w:r>
      <w:r w:rsidRPr="003E689E">
        <w:t>были</w:t>
      </w:r>
      <w:r w:rsidR="00C06A30">
        <w:t xml:space="preserve"> </w:t>
      </w:r>
      <w:r w:rsidRPr="003E689E">
        <w:t>портированы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многие</w:t>
      </w:r>
      <w:r w:rsidR="00C06A30">
        <w:t xml:space="preserve"> </w:t>
      </w:r>
      <w:r w:rsidRPr="003E689E">
        <w:t>языки</w:t>
      </w:r>
      <w:r w:rsidR="00C06A30">
        <w:t xml:space="preserve"> </w:t>
      </w:r>
      <w:r w:rsidRPr="003E689E">
        <w:t>(например,</w:t>
      </w:r>
      <w:r w:rsidR="00C06A30">
        <w:t xml:space="preserve"> </w:t>
      </w:r>
      <w:r w:rsidRPr="003E689E">
        <w:rPr>
          <w:i/>
        </w:rPr>
        <w:t>python</w:t>
      </w:r>
      <w:r w:rsidRPr="003E689E">
        <w:t>);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унифицированный</w:t>
      </w:r>
      <w:r w:rsidR="00C06A30">
        <w:t xml:space="preserve"> </w:t>
      </w:r>
      <w:r w:rsidRPr="003E689E">
        <w:t>доступ</w:t>
      </w:r>
      <w:r w:rsidR="00C06A30">
        <w:t xml:space="preserve"> </w:t>
      </w:r>
      <w:r w:rsidRPr="003E689E">
        <w:t>к</w:t>
      </w:r>
      <w:r w:rsidR="00C06A30">
        <w:t xml:space="preserve"> </w:t>
      </w:r>
      <w:r w:rsidRPr="003E689E">
        <w:t>базам</w:t>
      </w:r>
      <w:r w:rsidR="00C06A30">
        <w:t xml:space="preserve"> </w:t>
      </w:r>
      <w:r w:rsidRPr="003E689E">
        <w:t>данных;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поддержка</w:t>
      </w:r>
      <w:r w:rsidR="00C06A30">
        <w:t xml:space="preserve"> </w:t>
      </w:r>
      <w:r w:rsidRPr="003E689E">
        <w:t>обобщений;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t>поддержка</w:t>
      </w:r>
      <w:r w:rsidR="00C06A30">
        <w:t xml:space="preserve"> </w:t>
      </w:r>
      <w:r w:rsidRPr="003E689E">
        <w:t>лямбд,</w:t>
      </w:r>
      <w:r w:rsidR="00C06A30">
        <w:t xml:space="preserve"> </w:t>
      </w:r>
      <w:r w:rsidRPr="003E689E">
        <w:t>замыканий,</w:t>
      </w:r>
      <w:r w:rsidR="00C06A30">
        <w:t xml:space="preserve"> </w:t>
      </w:r>
      <w:r w:rsidRPr="003E689E">
        <w:t>встроенные</w:t>
      </w:r>
      <w:r w:rsidR="00C06A30">
        <w:t xml:space="preserve"> </w:t>
      </w:r>
      <w:r w:rsidRPr="003E689E">
        <w:t>возможности</w:t>
      </w:r>
      <w:r w:rsidR="00C06A30">
        <w:t xml:space="preserve"> </w:t>
      </w:r>
      <w:r w:rsidRPr="003E689E">
        <w:t>функционального</w:t>
      </w:r>
      <w:r w:rsidR="00C06A30">
        <w:t xml:space="preserve"> </w:t>
      </w:r>
      <w:r w:rsidRPr="003E689E">
        <w:t>программирования;</w:t>
      </w:r>
    </w:p>
    <w:p w:rsidR="006C7ACB" w:rsidRPr="003E689E" w:rsidRDefault="006C7ACB" w:rsidP="006C7ACB">
      <w:pPr>
        <w:pStyle w:val="ListParagraph"/>
        <w:numPr>
          <w:ilvl w:val="0"/>
          <w:numId w:val="2"/>
        </w:numPr>
        <w:tabs>
          <w:tab w:val="left" w:pos="1134"/>
        </w:tabs>
        <w:suppressAutoHyphens/>
        <w:ind w:left="0" w:firstLine="708"/>
      </w:pPr>
      <w:r w:rsidRPr="003E689E">
        <w:lastRenderedPageBreak/>
        <w:t>параллельное</w:t>
      </w:r>
      <w:r w:rsidR="00C06A30">
        <w:t xml:space="preserve"> </w:t>
      </w:r>
      <w:r w:rsidRPr="003E689E">
        <w:t>выполнение</w:t>
      </w:r>
      <w:r w:rsidR="00C06A30">
        <w:t xml:space="preserve"> </w:t>
      </w:r>
      <w:r w:rsidRPr="003E689E">
        <w:t>программ</w:t>
      </w:r>
      <w:r w:rsidR="00C06A30">
        <w:t xml:space="preserve"> </w:t>
      </w:r>
      <w:r>
        <w:t>[4</w:t>
      </w:r>
      <w:r w:rsidRPr="003E689E">
        <w:t>].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rPr>
          <w:color w:val="000000"/>
          <w:shd w:val="clear" w:color="auto" w:fill="FFFFFF"/>
        </w:rPr>
      </w:pPr>
      <w:r w:rsidRPr="003E689E">
        <w:rPr>
          <w:i/>
          <w:iCs/>
          <w:color w:val="000000"/>
        </w:rPr>
        <w:t>Java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</w:rPr>
        <w:t>–</w:t>
      </w:r>
      <w:r w:rsidR="00C06A30">
        <w:rPr>
          <w:iCs/>
          <w:color w:val="000000"/>
        </w:rPr>
        <w:t xml:space="preserve"> </w:t>
      </w:r>
      <w:r w:rsidRPr="003E689E">
        <w:rPr>
          <w:iCs/>
          <w:color w:val="000000"/>
          <w:shd w:val="clear" w:color="auto" w:fill="FFFFFF"/>
        </w:rPr>
        <w:t>интерпретируемый,</w:t>
      </w:r>
      <w:r w:rsidR="00C06A30">
        <w:rPr>
          <w:iCs/>
          <w:color w:val="000000"/>
          <w:shd w:val="clear" w:color="auto" w:fill="FFFFFF"/>
        </w:rPr>
        <w:t xml:space="preserve"> </w:t>
      </w:r>
      <w:r w:rsidRPr="003E689E">
        <w:rPr>
          <w:iCs/>
          <w:color w:val="000000"/>
          <w:shd w:val="clear" w:color="auto" w:fill="FFFFFF"/>
        </w:rPr>
        <w:t>многопоточный</w:t>
      </w:r>
      <w:r w:rsidR="00C06A30">
        <w:rPr>
          <w:iCs/>
          <w:color w:val="000000"/>
          <w:shd w:val="clear" w:color="auto" w:fill="FFFFFF"/>
        </w:rPr>
        <w:t xml:space="preserve"> </w:t>
      </w:r>
      <w:r w:rsidRPr="003E689E">
        <w:rPr>
          <w:iCs/>
          <w:color w:val="000000"/>
          <w:shd w:val="clear" w:color="auto" w:fill="FFFFFF"/>
        </w:rPr>
        <w:t>и</w:t>
      </w:r>
      <w:r w:rsidR="00C06A30">
        <w:rPr>
          <w:iCs/>
          <w:color w:val="000000"/>
          <w:shd w:val="clear" w:color="auto" w:fill="FFFFFF"/>
        </w:rPr>
        <w:t xml:space="preserve"> </w:t>
      </w:r>
      <w:r w:rsidRPr="003E689E">
        <w:rPr>
          <w:iCs/>
          <w:color w:val="000000"/>
          <w:shd w:val="clear" w:color="auto" w:fill="FFFFFF"/>
        </w:rPr>
        <w:t>динамический</w:t>
      </w:r>
      <w:r w:rsidR="00C06A30">
        <w:rPr>
          <w:iCs/>
          <w:color w:val="000000"/>
          <w:shd w:val="clear" w:color="auto" w:fill="FFFFFF"/>
        </w:rPr>
        <w:t xml:space="preserve"> </w:t>
      </w:r>
      <w:r w:rsidRPr="003E689E">
        <w:rPr>
          <w:iCs/>
          <w:color w:val="000000"/>
          <w:shd w:val="clear" w:color="auto" w:fill="FFFFFF"/>
        </w:rPr>
        <w:t>язык.</w:t>
      </w:r>
      <w:r w:rsidR="00C06A30">
        <w:rPr>
          <w:iCs/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Интерпретируемая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природа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позволяет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сделать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фазу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линкования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простой,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инкрементальной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следовательно,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быстрой.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Это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резко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сокращает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цикл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разработки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тестирования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программных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фрагментов.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textAlignment w:val="baseline"/>
        <w:rPr>
          <w:color w:val="000000"/>
          <w:shd w:val="clear" w:color="auto" w:fill="FFFFFF"/>
        </w:rPr>
      </w:pPr>
      <w:r w:rsidRPr="003E689E">
        <w:rPr>
          <w:color w:val="000000"/>
          <w:shd w:val="clear" w:color="auto" w:fill="FFFFFF"/>
        </w:rPr>
        <w:t>Многопоточность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позволяет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выполнять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рамках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одного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приложения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несколько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задач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одновременно.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Это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становится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особенно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актуально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современных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распределенных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приложениях,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когда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процессы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сетевого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обмена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могут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идти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одновременно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асинхронно.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этом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программа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продолжает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реагировать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на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ввод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информации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пользователем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без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неприятных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задержек.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textAlignment w:val="baseline"/>
        <w:rPr>
          <w:color w:val="000000"/>
          <w:shd w:val="clear" w:color="auto" w:fill="FFFFFF"/>
        </w:rPr>
      </w:pPr>
      <w:r w:rsidRPr="003E689E">
        <w:rPr>
          <w:color w:val="000000"/>
          <w:shd w:val="clear" w:color="auto" w:fill="FFFFFF"/>
        </w:rPr>
        <w:t>Многопоточность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поддерживается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на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уровне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языка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t>–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часть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примитивов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синхронизации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встроена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систему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реального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времени,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библиотека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содержит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базовый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класс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i/>
          <w:color w:val="000000"/>
          <w:shd w:val="clear" w:color="auto" w:fill="FFFFFF"/>
        </w:rPr>
        <w:t>Thread</w:t>
      </w:r>
      <w:r w:rsidRPr="003E689E">
        <w:rPr>
          <w:color w:val="000000"/>
          <w:shd w:val="clear" w:color="auto" w:fill="FFFFFF"/>
        </w:rPr>
        <w:t>.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К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тому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же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системные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библиотеки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написаны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i/>
          <w:color w:val="000000"/>
          <w:shd w:val="clear" w:color="auto" w:fill="FFFFFF"/>
        </w:rPr>
        <w:t>thread-safe</w:t>
      </w:r>
      <w:r w:rsidRPr="003E689E">
        <w:rPr>
          <w:color w:val="000000"/>
          <w:shd w:val="clear" w:color="auto" w:fill="FFFFFF"/>
        </w:rPr>
        <w:t>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т.е.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все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они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могут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быть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использованы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многопоточных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прил</w:t>
      </w:r>
      <w:r>
        <w:rPr>
          <w:color w:val="000000"/>
          <w:shd w:val="clear" w:color="auto" w:fill="FFFFFF"/>
        </w:rPr>
        <w:t>ожениях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[</w:t>
      </w:r>
      <w:r>
        <w:rPr>
          <w:color w:val="000000"/>
          <w:shd w:val="clear" w:color="auto" w:fill="FFFFFF"/>
        </w:rPr>
        <w:t>5</w:t>
      </w:r>
      <w:r w:rsidRPr="003E689E">
        <w:rPr>
          <w:color w:val="000000"/>
          <w:shd w:val="clear" w:color="auto" w:fill="FFFFFF"/>
        </w:rPr>
        <w:t>]</w:t>
      </w:r>
      <w:r>
        <w:rPr>
          <w:color w:val="000000"/>
          <w:shd w:val="clear" w:color="auto" w:fill="FFFFFF"/>
        </w:rPr>
        <w:t>.</w:t>
      </w:r>
    </w:p>
    <w:p w:rsidR="006C7ACB" w:rsidRPr="003E689E" w:rsidRDefault="006C7ACB" w:rsidP="006C7ACB">
      <w:pPr>
        <w:shd w:val="clear" w:color="auto" w:fill="FFFFFF"/>
        <w:suppressAutoHyphens/>
        <w:ind w:firstLine="708"/>
        <w:textAlignment w:val="baseline"/>
        <w:rPr>
          <w:color w:val="000000"/>
          <w:shd w:val="clear" w:color="auto" w:fill="FFFFFF"/>
        </w:rPr>
      </w:pPr>
      <w:r w:rsidRPr="003E689E">
        <w:rPr>
          <w:color w:val="000000"/>
          <w:shd w:val="clear" w:color="auto" w:fill="FFFFFF"/>
        </w:rPr>
        <w:t>Система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обеспечивает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динамическую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сборку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программы.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Классы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подгружаются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мере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необходимости,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причем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загружены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они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могут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быть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любой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точки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сети,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что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позволяет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сделать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внесение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изменений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приложения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прозрачным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для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пользователя.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Пользователь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может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быть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уверен,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что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всегда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работает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со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свежей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версией</w:t>
      </w:r>
      <w:r w:rsidR="00C06A30">
        <w:rPr>
          <w:color w:val="000000"/>
          <w:shd w:val="clear" w:color="auto" w:fill="FFFFFF"/>
        </w:rPr>
        <w:t xml:space="preserve"> </w:t>
      </w:r>
      <w:r w:rsidRPr="003E689E">
        <w:rPr>
          <w:color w:val="000000"/>
          <w:shd w:val="clear" w:color="auto" w:fill="FFFFFF"/>
        </w:rPr>
        <w:t>приложения.</w:t>
      </w:r>
    </w:p>
    <w:p w:rsidR="006C7ACB" w:rsidRPr="006E1199" w:rsidRDefault="006C7ACB" w:rsidP="006C7ACB">
      <w:pPr>
        <w:ind w:firstLine="0"/>
      </w:pPr>
    </w:p>
    <w:p w:rsidR="006C7ACB" w:rsidRPr="00436053" w:rsidRDefault="00A44998" w:rsidP="006C7ACB">
      <w:pPr>
        <w:ind w:firstLine="708"/>
        <w:rPr>
          <w:b/>
          <w:i/>
        </w:rPr>
      </w:pPr>
      <w:r>
        <w:rPr>
          <w:b/>
          <w:i/>
        </w:rPr>
        <w:t>2.4</w:t>
      </w:r>
      <w:r w:rsidR="006C7ACB" w:rsidRPr="005D1014">
        <w:rPr>
          <w:b/>
          <w:i/>
        </w:rPr>
        <w:t>.1</w:t>
      </w:r>
      <w:r w:rsidR="00C06A30">
        <w:rPr>
          <w:b/>
          <w:i/>
        </w:rPr>
        <w:t xml:space="preserve"> </w:t>
      </w:r>
      <w:r w:rsidR="006C7ACB" w:rsidRPr="006E1199">
        <w:t>Создание</w:t>
      </w:r>
      <w:r w:rsidR="00C06A30">
        <w:t xml:space="preserve"> </w:t>
      </w:r>
      <w:r w:rsidR="006C7ACB" w:rsidRPr="006E1199">
        <w:t>приложений,</w:t>
      </w:r>
      <w:r w:rsidR="00C06A30">
        <w:t xml:space="preserve"> </w:t>
      </w:r>
      <w:r w:rsidR="006C7ACB" w:rsidRPr="006E1199">
        <w:t>действительно</w:t>
      </w:r>
      <w:r w:rsidR="00C06A30">
        <w:t xml:space="preserve"> </w:t>
      </w:r>
      <w:r w:rsidR="006C7ACB" w:rsidRPr="006E1199">
        <w:t>работающих</w:t>
      </w:r>
      <w:r w:rsidR="00C06A30">
        <w:t xml:space="preserve"> </w:t>
      </w:r>
      <w:r w:rsidR="006C7ACB" w:rsidRPr="006E1199">
        <w:t>на</w:t>
      </w:r>
      <w:r w:rsidR="00C06A30">
        <w:t xml:space="preserve"> </w:t>
      </w:r>
      <w:r w:rsidR="006C7ACB" w:rsidRPr="006E1199">
        <w:t>разных</w:t>
      </w:r>
      <w:r w:rsidR="00C06A30">
        <w:t xml:space="preserve"> </w:t>
      </w:r>
      <w:r w:rsidR="006C7ACB" w:rsidRPr="006E1199">
        <w:t>платформах</w:t>
      </w:r>
      <w:r w:rsidR="00C06A30">
        <w:t xml:space="preserve"> </w:t>
      </w:r>
      <w:r w:rsidR="006C7ACB" w:rsidRPr="006E1199">
        <w:t>–</w:t>
      </w:r>
      <w:r w:rsidR="00C06A30">
        <w:t xml:space="preserve"> </w:t>
      </w:r>
      <w:r w:rsidR="006C7ACB" w:rsidRPr="006E1199">
        <w:t>непростая</w:t>
      </w:r>
      <w:r w:rsidR="00C06A30">
        <w:t xml:space="preserve"> </w:t>
      </w:r>
      <w:r w:rsidR="006C7ACB" w:rsidRPr="006E1199">
        <w:t>задача.</w:t>
      </w:r>
      <w:r w:rsidR="00C06A30">
        <w:t xml:space="preserve"> </w:t>
      </w:r>
      <w:r w:rsidR="006C7ACB" w:rsidRPr="006E1199">
        <w:t>К</w:t>
      </w:r>
      <w:r w:rsidR="00C06A30">
        <w:t xml:space="preserve"> </w:t>
      </w:r>
      <w:r w:rsidR="006C7ACB" w:rsidRPr="006E1199">
        <w:t>сожалению,</w:t>
      </w:r>
      <w:r w:rsidR="00C06A30">
        <w:t xml:space="preserve"> </w:t>
      </w:r>
      <w:r w:rsidR="006C7ACB" w:rsidRPr="006E1199">
        <w:t>дело</w:t>
      </w:r>
      <w:r w:rsidR="00C06A30">
        <w:t xml:space="preserve"> </w:t>
      </w:r>
      <w:r w:rsidR="006C7ACB" w:rsidRPr="006E1199">
        <w:t>не</w:t>
      </w:r>
      <w:r w:rsidR="00C06A30">
        <w:t xml:space="preserve"> </w:t>
      </w:r>
      <w:r w:rsidR="006C7ACB" w:rsidRPr="006E1199">
        <w:t>ограничивается</w:t>
      </w:r>
      <w:r w:rsidR="00C06A30">
        <w:t xml:space="preserve"> </w:t>
      </w:r>
      <w:r w:rsidR="006C7ACB" w:rsidRPr="006E1199">
        <w:t>необходимостью</w:t>
      </w:r>
      <w:r w:rsidR="00C06A30">
        <w:t xml:space="preserve"> </w:t>
      </w:r>
      <w:r w:rsidR="006C7ACB" w:rsidRPr="006E1199">
        <w:t>перекомпиляции</w:t>
      </w:r>
      <w:r w:rsidR="00C06A30">
        <w:t xml:space="preserve"> </w:t>
      </w:r>
      <w:r w:rsidR="006C7ACB" w:rsidRPr="006E1199">
        <w:t>исходного</w:t>
      </w:r>
      <w:r w:rsidR="00C06A30">
        <w:t xml:space="preserve"> </w:t>
      </w:r>
      <w:r w:rsidR="006C7ACB" w:rsidRPr="006E1199">
        <w:t>текста</w:t>
      </w:r>
      <w:r w:rsidR="00C06A30">
        <w:t xml:space="preserve"> </w:t>
      </w:r>
      <w:r w:rsidR="006C7ACB" w:rsidRPr="006E1199">
        <w:t>программы</w:t>
      </w:r>
      <w:r w:rsidR="00C06A30">
        <w:t xml:space="preserve"> </w:t>
      </w:r>
      <w:r w:rsidR="006C7ACB" w:rsidRPr="006E1199">
        <w:t>для</w:t>
      </w:r>
      <w:r w:rsidR="00C06A30">
        <w:t xml:space="preserve"> </w:t>
      </w:r>
      <w:r w:rsidR="006C7ACB" w:rsidRPr="006E1199">
        <w:t>работы</w:t>
      </w:r>
      <w:r w:rsidR="00C06A30">
        <w:t xml:space="preserve"> </w:t>
      </w:r>
      <w:r w:rsidR="006C7ACB" w:rsidRPr="006E1199">
        <w:t>в</w:t>
      </w:r>
      <w:r w:rsidR="00C06A30">
        <w:t xml:space="preserve"> </w:t>
      </w:r>
      <w:r w:rsidR="006C7ACB" w:rsidRPr="006E1199">
        <w:t>другой</w:t>
      </w:r>
      <w:r w:rsidR="00C06A30">
        <w:t xml:space="preserve"> </w:t>
      </w:r>
      <w:r w:rsidR="006C7ACB" w:rsidRPr="006E1199">
        <w:t>среде.</w:t>
      </w:r>
      <w:r w:rsidR="00C06A30">
        <w:t xml:space="preserve"> </w:t>
      </w:r>
      <w:r w:rsidR="006C7ACB" w:rsidRPr="006E1199">
        <w:t>Много</w:t>
      </w:r>
      <w:r w:rsidR="00C06A30">
        <w:t xml:space="preserve"> </w:t>
      </w:r>
      <w:r w:rsidR="006C7ACB" w:rsidRPr="006E1199">
        <w:t>проблем</w:t>
      </w:r>
      <w:r w:rsidR="00C06A30">
        <w:t xml:space="preserve"> </w:t>
      </w:r>
      <w:r w:rsidR="006C7ACB" w:rsidRPr="006E1199">
        <w:t>возникает</w:t>
      </w:r>
      <w:r w:rsidR="00C06A30">
        <w:t xml:space="preserve"> </w:t>
      </w:r>
      <w:r w:rsidR="006C7ACB" w:rsidRPr="006E1199">
        <w:t>с</w:t>
      </w:r>
      <w:r w:rsidR="00C06A30">
        <w:t xml:space="preserve"> </w:t>
      </w:r>
      <w:r w:rsidR="006C7ACB" w:rsidRPr="006E1199">
        <w:t>несовместимостью</w:t>
      </w:r>
      <w:r w:rsidR="00C06A30">
        <w:t xml:space="preserve"> </w:t>
      </w:r>
      <w:r w:rsidR="006C7ACB" w:rsidRPr="006E1199">
        <w:t>программных</w:t>
      </w:r>
      <w:r w:rsidR="00C06A30">
        <w:t xml:space="preserve"> </w:t>
      </w:r>
      <w:r w:rsidR="006C7ACB" w:rsidRPr="006E1199">
        <w:t>интерфейсов</w:t>
      </w:r>
      <w:r w:rsidR="00C06A30">
        <w:t xml:space="preserve"> </w:t>
      </w:r>
      <w:r w:rsidR="006C7ACB" w:rsidRPr="006E1199">
        <w:t>различных</w:t>
      </w:r>
      <w:r w:rsidR="00C06A30">
        <w:t xml:space="preserve"> </w:t>
      </w:r>
      <w:r w:rsidR="006C7ACB" w:rsidRPr="006E1199">
        <w:t>операционных</w:t>
      </w:r>
      <w:r w:rsidR="00C06A30">
        <w:t xml:space="preserve"> </w:t>
      </w:r>
      <w:r w:rsidR="006C7ACB" w:rsidRPr="006E1199">
        <w:t>систем</w:t>
      </w:r>
      <w:r w:rsidR="00C06A30">
        <w:t xml:space="preserve"> </w:t>
      </w:r>
      <w:r w:rsidR="006C7ACB" w:rsidRPr="006E1199">
        <w:t>и</w:t>
      </w:r>
      <w:r w:rsidR="00C06A30">
        <w:t xml:space="preserve"> </w:t>
      </w:r>
      <w:r w:rsidR="006C7ACB" w:rsidRPr="006E1199">
        <w:t>графических</w:t>
      </w:r>
      <w:r w:rsidR="00C06A30">
        <w:t xml:space="preserve"> </w:t>
      </w:r>
      <w:r w:rsidR="006C7ACB" w:rsidRPr="006E1199">
        <w:t>оболочек,</w:t>
      </w:r>
      <w:r w:rsidR="00C06A30">
        <w:t xml:space="preserve"> </w:t>
      </w:r>
      <w:r w:rsidR="006C7ACB" w:rsidRPr="006E1199">
        <w:t>реализующих</w:t>
      </w:r>
      <w:r w:rsidR="00C06A30">
        <w:t xml:space="preserve"> </w:t>
      </w:r>
      <w:r w:rsidR="006C7ACB" w:rsidRPr="006E1199">
        <w:t>пользовательский</w:t>
      </w:r>
      <w:r w:rsidR="00C06A30">
        <w:t xml:space="preserve"> </w:t>
      </w:r>
      <w:r w:rsidR="006C7ACB" w:rsidRPr="006E1199">
        <w:t>интерфейс.</w:t>
      </w:r>
    </w:p>
    <w:p w:rsidR="006C7ACB" w:rsidRPr="006E1199" w:rsidRDefault="006C7ACB" w:rsidP="006C7ACB">
      <w:pPr>
        <w:ind w:firstLine="708"/>
      </w:pPr>
      <w:r w:rsidRPr="006E1199">
        <w:t>Программа</w:t>
      </w:r>
      <w:r w:rsidR="00C06A30">
        <w:t xml:space="preserve"> </w:t>
      </w:r>
      <w:r w:rsidRPr="006E1199">
        <w:t>на</w:t>
      </w:r>
      <w:r w:rsidR="00C06A30">
        <w:t xml:space="preserve"> </w:t>
      </w:r>
      <w:r w:rsidRPr="006E1199">
        <w:t>языке</w:t>
      </w:r>
      <w:r w:rsidR="00C06A30">
        <w:t xml:space="preserve"> </w:t>
      </w:r>
      <w:r w:rsidRPr="00027091">
        <w:rPr>
          <w:i/>
        </w:rPr>
        <w:t>Java</w:t>
      </w:r>
      <w:r w:rsidR="00C06A30">
        <w:t xml:space="preserve"> </w:t>
      </w:r>
      <w:r w:rsidRPr="006E1199">
        <w:t>компилируется</w:t>
      </w:r>
      <w:r w:rsidR="00C06A30">
        <w:t xml:space="preserve"> </w:t>
      </w:r>
      <w:r w:rsidRPr="006E1199">
        <w:t>в</w:t>
      </w:r>
      <w:r w:rsidR="00C06A30">
        <w:t xml:space="preserve"> </w:t>
      </w:r>
      <w:r w:rsidRPr="006E1199">
        <w:t>двоичный</w:t>
      </w:r>
      <w:r w:rsidR="00C06A30">
        <w:t xml:space="preserve"> </w:t>
      </w:r>
      <w:r w:rsidRPr="006E1199">
        <w:t>модуль,</w:t>
      </w:r>
      <w:r w:rsidR="00C06A30">
        <w:t xml:space="preserve"> </w:t>
      </w:r>
      <w:r w:rsidRPr="006E1199">
        <w:t>состоящий</w:t>
      </w:r>
      <w:r w:rsidR="00C06A30">
        <w:t xml:space="preserve"> </w:t>
      </w:r>
      <w:r w:rsidRPr="006E1199">
        <w:t>из</w:t>
      </w:r>
      <w:r w:rsidR="00C06A30">
        <w:t xml:space="preserve"> </w:t>
      </w:r>
      <w:r w:rsidRPr="006E1199">
        <w:t>команд</w:t>
      </w:r>
      <w:r w:rsidR="00C06A30">
        <w:t xml:space="preserve"> </w:t>
      </w:r>
      <w:r w:rsidRPr="006E1199">
        <w:t>виртуального</w:t>
      </w:r>
      <w:r w:rsidR="00C06A30">
        <w:t xml:space="preserve"> </w:t>
      </w:r>
      <w:r w:rsidRPr="006E1199">
        <w:t>процессора</w:t>
      </w:r>
      <w:r w:rsidR="00C06A30">
        <w:t xml:space="preserve"> </w:t>
      </w:r>
      <w:r w:rsidRPr="00027091">
        <w:rPr>
          <w:i/>
        </w:rPr>
        <w:t>Java</w:t>
      </w:r>
      <w:r w:rsidRPr="006E1199">
        <w:t>.</w:t>
      </w:r>
      <w:r w:rsidR="00C06A30">
        <w:t xml:space="preserve"> </w:t>
      </w:r>
      <w:r w:rsidRPr="006E1199">
        <w:t>Такой</w:t>
      </w:r>
      <w:r w:rsidR="00C06A30">
        <w:t xml:space="preserve"> </w:t>
      </w:r>
      <w:r w:rsidRPr="006E1199">
        <w:t>модуль</w:t>
      </w:r>
      <w:r w:rsidR="00C06A30">
        <w:t xml:space="preserve"> </w:t>
      </w:r>
      <w:r w:rsidRPr="006E1199">
        <w:t>содержит</w:t>
      </w:r>
      <w:r w:rsidR="00C06A30">
        <w:t xml:space="preserve"> </w:t>
      </w:r>
      <w:r w:rsidRPr="006E1199">
        <w:t>байт-код,</w:t>
      </w:r>
      <w:r w:rsidR="00C06A30">
        <w:t xml:space="preserve"> </w:t>
      </w:r>
      <w:r w:rsidRPr="006E1199">
        <w:t>предназначенный</w:t>
      </w:r>
      <w:r w:rsidR="00C06A30">
        <w:t xml:space="preserve"> </w:t>
      </w:r>
      <w:r w:rsidRPr="006E1199">
        <w:t>для</w:t>
      </w:r>
      <w:r w:rsidR="00C06A30">
        <w:t xml:space="preserve"> </w:t>
      </w:r>
      <w:r w:rsidRPr="006E1199">
        <w:t>выполнения</w:t>
      </w:r>
      <w:r w:rsidR="00C06A30">
        <w:t xml:space="preserve"> </w:t>
      </w:r>
      <w:r w:rsidRPr="00027091">
        <w:rPr>
          <w:i/>
        </w:rPr>
        <w:t>Java</w:t>
      </w:r>
      <w:r w:rsidRPr="006E1199">
        <w:t>-интерпретатором.</w:t>
      </w:r>
      <w:r w:rsidR="00C06A30">
        <w:t xml:space="preserve"> </w:t>
      </w:r>
      <w:r w:rsidRPr="006E1199">
        <w:t>На</w:t>
      </w:r>
      <w:r w:rsidR="00C06A30">
        <w:t xml:space="preserve"> </w:t>
      </w:r>
      <w:r w:rsidRPr="006E1199">
        <w:t>настоящий</w:t>
      </w:r>
      <w:r w:rsidR="00C06A30">
        <w:t xml:space="preserve"> </w:t>
      </w:r>
      <w:r w:rsidRPr="006E1199">
        <w:t>момент</w:t>
      </w:r>
      <w:r w:rsidR="00C06A30">
        <w:t xml:space="preserve"> </w:t>
      </w:r>
      <w:r w:rsidRPr="006E1199">
        <w:t>уже</w:t>
      </w:r>
      <w:r w:rsidR="00C06A30">
        <w:t xml:space="preserve"> </w:t>
      </w:r>
      <w:r w:rsidRPr="006E1199">
        <w:t>созданы</w:t>
      </w:r>
      <w:r w:rsidR="00C06A30">
        <w:t xml:space="preserve"> </w:t>
      </w:r>
      <w:r w:rsidRPr="006E1199">
        <w:t>первые</w:t>
      </w:r>
      <w:r w:rsidR="00C06A30">
        <w:t xml:space="preserve"> </w:t>
      </w:r>
      <w:r w:rsidRPr="006E1199">
        <w:t>модели</w:t>
      </w:r>
      <w:r w:rsidR="00C06A30">
        <w:t xml:space="preserve"> </w:t>
      </w:r>
      <w:r w:rsidRPr="006E1199">
        <w:t>физического</w:t>
      </w:r>
      <w:r w:rsidR="00C06A30">
        <w:t xml:space="preserve"> </w:t>
      </w:r>
      <w:r w:rsidRPr="006E1199">
        <w:t>процессора,</w:t>
      </w:r>
      <w:r w:rsidR="00C06A30">
        <w:t xml:space="preserve"> </w:t>
      </w:r>
      <w:r w:rsidRPr="006E1199">
        <w:t>способного</w:t>
      </w:r>
      <w:r w:rsidR="00C06A30">
        <w:t xml:space="preserve"> </w:t>
      </w:r>
      <w:r w:rsidRPr="006E1199">
        <w:t>выполнять</w:t>
      </w:r>
      <w:r w:rsidR="00C06A30">
        <w:t xml:space="preserve"> </w:t>
      </w:r>
      <w:r w:rsidRPr="006E1199">
        <w:t>этот</w:t>
      </w:r>
      <w:r w:rsidR="00C06A30">
        <w:t xml:space="preserve"> </w:t>
      </w:r>
      <w:r w:rsidRPr="006E1199">
        <w:t>байт-код,</w:t>
      </w:r>
      <w:r w:rsidR="00C06A30">
        <w:t xml:space="preserve"> </w:t>
      </w:r>
      <w:r w:rsidRPr="006E1199">
        <w:t>однако</w:t>
      </w:r>
      <w:r w:rsidR="00C06A30">
        <w:t xml:space="preserve"> </w:t>
      </w:r>
      <w:r w:rsidRPr="006E1199">
        <w:t>интерпретаторы</w:t>
      </w:r>
      <w:r w:rsidR="00C06A30">
        <w:t xml:space="preserve"> </w:t>
      </w:r>
      <w:r w:rsidRPr="00027091">
        <w:rPr>
          <w:i/>
        </w:rPr>
        <w:t>Java</w:t>
      </w:r>
      <w:r w:rsidR="00C06A30">
        <w:t xml:space="preserve"> </w:t>
      </w:r>
      <w:r w:rsidRPr="006E1199">
        <w:t>имеются</w:t>
      </w:r>
      <w:r w:rsidR="00C06A30">
        <w:t xml:space="preserve"> </w:t>
      </w:r>
      <w:r w:rsidRPr="006E1199">
        <w:t>на</w:t>
      </w:r>
      <w:r w:rsidR="00C06A30">
        <w:t xml:space="preserve"> </w:t>
      </w:r>
      <w:r w:rsidRPr="006E1199">
        <w:t>всех</w:t>
      </w:r>
      <w:r w:rsidR="00C06A30">
        <w:t xml:space="preserve"> </w:t>
      </w:r>
      <w:r w:rsidRPr="006E1199">
        <w:t>основных</w:t>
      </w:r>
      <w:r w:rsidR="00C06A30">
        <w:t xml:space="preserve"> </w:t>
      </w:r>
      <w:r w:rsidRPr="006E1199">
        <w:t>компьютерных</w:t>
      </w:r>
      <w:r w:rsidR="00C06A30">
        <w:t xml:space="preserve"> </w:t>
      </w:r>
      <w:r w:rsidRPr="006E1199">
        <w:t>платформах.</w:t>
      </w:r>
      <w:r w:rsidR="00C06A30">
        <w:t xml:space="preserve"> </w:t>
      </w:r>
      <w:r w:rsidRPr="006E1199">
        <w:t>Разумеется,</w:t>
      </w:r>
      <w:r w:rsidR="00C06A30">
        <w:t xml:space="preserve"> </w:t>
      </w:r>
      <w:r w:rsidRPr="006E1199">
        <w:t>на</w:t>
      </w:r>
      <w:r w:rsidR="00C06A30">
        <w:t xml:space="preserve"> </w:t>
      </w:r>
      <w:r w:rsidRPr="006E1199">
        <w:t>каждой</w:t>
      </w:r>
      <w:r w:rsidR="00C06A30">
        <w:t xml:space="preserve"> </w:t>
      </w:r>
      <w:r w:rsidRPr="006E1199">
        <w:t>платформе</w:t>
      </w:r>
      <w:r w:rsidR="00C06A30">
        <w:t xml:space="preserve"> </w:t>
      </w:r>
      <w:r w:rsidRPr="006E1199">
        <w:t>используется</w:t>
      </w:r>
      <w:r w:rsidR="00C06A30">
        <w:t xml:space="preserve"> </w:t>
      </w:r>
      <w:r w:rsidRPr="006E1199">
        <w:t>свой</w:t>
      </w:r>
      <w:r w:rsidR="00C06A30">
        <w:t xml:space="preserve"> </w:t>
      </w:r>
      <w:r w:rsidRPr="006E1199">
        <w:t>интерпретатор,</w:t>
      </w:r>
      <w:r w:rsidR="00C06A30">
        <w:t xml:space="preserve"> </w:t>
      </w:r>
      <w:r w:rsidRPr="006E1199">
        <w:t>или,</w:t>
      </w:r>
      <w:r w:rsidR="00C06A30">
        <w:t xml:space="preserve"> </w:t>
      </w:r>
      <w:r w:rsidRPr="006E1199">
        <w:t>точнее</w:t>
      </w:r>
      <w:r w:rsidR="00C06A30">
        <w:t xml:space="preserve"> </w:t>
      </w:r>
      <w:r w:rsidRPr="006E1199">
        <w:t>говоря,</w:t>
      </w:r>
      <w:r w:rsidR="00C06A30">
        <w:t xml:space="preserve"> </w:t>
      </w:r>
      <w:r w:rsidRPr="006E1199">
        <w:t>свой</w:t>
      </w:r>
      <w:r w:rsidR="00C06A30">
        <w:t xml:space="preserve"> </w:t>
      </w:r>
      <w:r w:rsidRPr="006E1199">
        <w:t>виртуальный</w:t>
      </w:r>
      <w:r w:rsidR="00C06A30">
        <w:t xml:space="preserve"> </w:t>
      </w:r>
      <w:r w:rsidRPr="006E1199">
        <w:t>процессор</w:t>
      </w:r>
      <w:r w:rsidR="00C06A30">
        <w:t xml:space="preserve"> </w:t>
      </w:r>
      <w:r w:rsidRPr="00027091">
        <w:rPr>
          <w:i/>
        </w:rPr>
        <w:t>Java</w:t>
      </w:r>
      <w:r w:rsidRPr="006E1199">
        <w:t>.</w:t>
      </w:r>
    </w:p>
    <w:p w:rsidR="006C7ACB" w:rsidRPr="006E1199" w:rsidRDefault="006C7ACB" w:rsidP="006C7ACB">
      <w:pPr>
        <w:ind w:firstLine="708"/>
      </w:pPr>
      <w:r w:rsidRPr="006E1199">
        <w:t>Внутренняя</w:t>
      </w:r>
      <w:r w:rsidR="00C06A30">
        <w:t xml:space="preserve"> </w:t>
      </w:r>
      <w:r w:rsidRPr="006E1199">
        <w:t>реализация</w:t>
      </w:r>
      <w:r w:rsidR="00C06A30">
        <w:t xml:space="preserve"> </w:t>
      </w:r>
      <w:r w:rsidRPr="006E1199">
        <w:t>библиотек</w:t>
      </w:r>
      <w:r w:rsidR="00C06A30">
        <w:t xml:space="preserve"> </w:t>
      </w:r>
      <w:r w:rsidRPr="006E1199">
        <w:t>классов,</w:t>
      </w:r>
      <w:r w:rsidR="00C06A30">
        <w:t xml:space="preserve"> </w:t>
      </w:r>
      <w:r w:rsidRPr="006E1199">
        <w:t>зависит</w:t>
      </w:r>
      <w:r w:rsidR="00C06A30">
        <w:t xml:space="preserve"> </w:t>
      </w:r>
      <w:r w:rsidRPr="006E1199">
        <w:t>от</w:t>
      </w:r>
      <w:r w:rsidR="00C06A30">
        <w:t xml:space="preserve"> </w:t>
      </w:r>
      <w:r w:rsidRPr="006E1199">
        <w:t>платформы.</w:t>
      </w:r>
      <w:r w:rsidR="00C06A30">
        <w:t xml:space="preserve"> </w:t>
      </w:r>
      <w:r w:rsidRPr="006E1199">
        <w:t>Однако</w:t>
      </w:r>
      <w:r w:rsidR="00C06A30">
        <w:t xml:space="preserve"> </w:t>
      </w:r>
      <w:r w:rsidRPr="006E1199">
        <w:t>все</w:t>
      </w:r>
      <w:r w:rsidR="00C06A30">
        <w:t xml:space="preserve"> </w:t>
      </w:r>
      <w:r w:rsidRPr="006E1199">
        <w:t>загрузочные</w:t>
      </w:r>
      <w:r w:rsidR="00C06A30">
        <w:t xml:space="preserve"> </w:t>
      </w:r>
      <w:r w:rsidRPr="006E1199">
        <w:t>модули,</w:t>
      </w:r>
      <w:r w:rsidR="00C06A30">
        <w:t xml:space="preserve"> </w:t>
      </w:r>
      <w:r w:rsidRPr="006E1199">
        <w:t>реализующие</w:t>
      </w:r>
      <w:r w:rsidR="00C06A30">
        <w:t xml:space="preserve"> </w:t>
      </w:r>
      <w:r w:rsidRPr="006E1199">
        <w:t>возможности</w:t>
      </w:r>
      <w:r w:rsidR="00C06A30">
        <w:t xml:space="preserve"> </w:t>
      </w:r>
      <w:r w:rsidRPr="006E1199">
        <w:t>этих</w:t>
      </w:r>
      <w:r w:rsidR="00C06A30">
        <w:t xml:space="preserve"> </w:t>
      </w:r>
      <w:r w:rsidRPr="006E1199">
        <w:t>библиотек,</w:t>
      </w:r>
      <w:r w:rsidR="00C06A30">
        <w:t xml:space="preserve"> </w:t>
      </w:r>
      <w:r w:rsidRPr="006E1199">
        <w:t>поставляются</w:t>
      </w:r>
      <w:r w:rsidR="00C06A30">
        <w:t xml:space="preserve"> </w:t>
      </w:r>
      <w:r w:rsidRPr="006E1199">
        <w:t>в</w:t>
      </w:r>
      <w:r w:rsidR="00C06A30">
        <w:t xml:space="preserve"> </w:t>
      </w:r>
      <w:r w:rsidRPr="006E1199">
        <w:t>готовом</w:t>
      </w:r>
      <w:r w:rsidR="00C06A30">
        <w:t xml:space="preserve"> </w:t>
      </w:r>
      <w:r w:rsidRPr="006E1199">
        <w:t>виде</w:t>
      </w:r>
      <w:r w:rsidR="00C06A30">
        <w:t xml:space="preserve"> </w:t>
      </w:r>
      <w:r w:rsidRPr="006E1199">
        <w:t>вместе</w:t>
      </w:r>
      <w:r w:rsidR="00C06A30">
        <w:t xml:space="preserve"> </w:t>
      </w:r>
      <w:r w:rsidRPr="006E1199">
        <w:t>с</w:t>
      </w:r>
      <w:r w:rsidR="00C06A30">
        <w:t xml:space="preserve"> </w:t>
      </w:r>
      <w:r w:rsidRPr="006E1199">
        <w:t>виртуальной</w:t>
      </w:r>
      <w:r w:rsidR="00C06A30">
        <w:t xml:space="preserve"> </w:t>
      </w:r>
      <w:r w:rsidRPr="006E1199">
        <w:t>машиной</w:t>
      </w:r>
      <w:r w:rsidR="00C06A30">
        <w:t xml:space="preserve"> </w:t>
      </w:r>
      <w:r w:rsidRPr="00027091">
        <w:rPr>
          <w:i/>
        </w:rPr>
        <w:t>Java</w:t>
      </w:r>
      <w:r w:rsidRPr="006E1199">
        <w:t>,</w:t>
      </w:r>
      <w:r w:rsidR="00C06A30">
        <w:t xml:space="preserve"> </w:t>
      </w:r>
      <w:r w:rsidRPr="006E1199">
        <w:t>поэтому</w:t>
      </w:r>
      <w:r w:rsidR="00C06A30">
        <w:t xml:space="preserve"> </w:t>
      </w:r>
      <w:r w:rsidRPr="006E1199">
        <w:t>программисту</w:t>
      </w:r>
      <w:r w:rsidR="00C06A30">
        <w:t xml:space="preserve"> </w:t>
      </w:r>
      <w:r w:rsidRPr="006E1199">
        <w:t>не</w:t>
      </w:r>
      <w:r w:rsidR="00C06A30">
        <w:t xml:space="preserve"> </w:t>
      </w:r>
      <w:r w:rsidRPr="006E1199">
        <w:t>нужно</w:t>
      </w:r>
      <w:r w:rsidR="00C06A30">
        <w:t xml:space="preserve"> </w:t>
      </w:r>
      <w:r w:rsidRPr="006E1199">
        <w:t>об</w:t>
      </w:r>
      <w:r w:rsidR="00C06A30">
        <w:t xml:space="preserve"> </w:t>
      </w:r>
      <w:r w:rsidRPr="006E1199">
        <w:t>этом</w:t>
      </w:r>
      <w:r w:rsidR="00C06A30">
        <w:t xml:space="preserve"> </w:t>
      </w:r>
      <w:r w:rsidRPr="006E1199">
        <w:t>заботиться.</w:t>
      </w:r>
      <w:r w:rsidR="00C06A30">
        <w:t xml:space="preserve"> </w:t>
      </w:r>
      <w:r w:rsidRPr="006E1199">
        <w:t>Для</w:t>
      </w:r>
      <w:r w:rsidR="00C06A30">
        <w:t xml:space="preserve"> </w:t>
      </w:r>
      <w:r w:rsidRPr="006E1199">
        <w:t>операционной</w:t>
      </w:r>
      <w:r w:rsidR="00C06A30">
        <w:t xml:space="preserve"> </w:t>
      </w:r>
      <w:r w:rsidRPr="006E1199">
        <w:t>системы</w:t>
      </w:r>
      <w:r w:rsidR="00C06A30">
        <w:t xml:space="preserve"> </w:t>
      </w:r>
      <w:r w:rsidRPr="00027091">
        <w:rPr>
          <w:i/>
        </w:rPr>
        <w:t>Windows</w:t>
      </w:r>
      <w:r w:rsidRPr="006E1199">
        <w:t>,</w:t>
      </w:r>
      <w:r w:rsidR="00C06A30">
        <w:t xml:space="preserve"> </w:t>
      </w:r>
      <w:r w:rsidRPr="006E1199">
        <w:t>например,</w:t>
      </w:r>
      <w:r w:rsidR="00C06A30">
        <w:t xml:space="preserve"> </w:t>
      </w:r>
      <w:r w:rsidRPr="006E1199">
        <w:t>поставляются</w:t>
      </w:r>
      <w:r w:rsidR="00C06A30">
        <w:t xml:space="preserve"> </w:t>
      </w:r>
      <w:r w:rsidRPr="006E1199">
        <w:t>библиотеки</w:t>
      </w:r>
      <w:r w:rsidR="00C06A30">
        <w:t xml:space="preserve"> </w:t>
      </w:r>
      <w:r w:rsidRPr="006E1199">
        <w:t>динамической</w:t>
      </w:r>
      <w:r w:rsidR="00C06A30">
        <w:t xml:space="preserve"> </w:t>
      </w:r>
      <w:r w:rsidRPr="006E1199">
        <w:t>загрузки</w:t>
      </w:r>
      <w:r w:rsidR="00C06A30">
        <w:t xml:space="preserve"> </w:t>
      </w:r>
      <w:r w:rsidRPr="00027091">
        <w:rPr>
          <w:i/>
        </w:rPr>
        <w:t>DLL</w:t>
      </w:r>
      <w:r w:rsidRPr="006E1199">
        <w:t>,</w:t>
      </w:r>
      <w:r w:rsidR="00C06A30">
        <w:t xml:space="preserve"> </w:t>
      </w:r>
      <w:r w:rsidRPr="006E1199">
        <w:t>внутри</w:t>
      </w:r>
      <w:r w:rsidR="00C06A30">
        <w:t xml:space="preserve"> </w:t>
      </w:r>
      <w:r w:rsidRPr="006E1199">
        <w:t>которых</w:t>
      </w:r>
      <w:r w:rsidR="00C06A30">
        <w:t xml:space="preserve"> </w:t>
      </w:r>
      <w:r w:rsidRPr="006E1199">
        <w:t>запрятана</w:t>
      </w:r>
      <w:r w:rsidR="00C06A30">
        <w:t xml:space="preserve"> </w:t>
      </w:r>
      <w:r w:rsidRPr="006E1199">
        <w:t>вся</w:t>
      </w:r>
      <w:r w:rsidR="00C06A30">
        <w:t xml:space="preserve"> </w:t>
      </w:r>
      <w:r w:rsidRPr="006E1199">
        <w:t>функциональность</w:t>
      </w:r>
      <w:r w:rsidR="00C06A30">
        <w:t xml:space="preserve"> </w:t>
      </w:r>
      <w:r w:rsidRPr="006E1199">
        <w:t>стандартных</w:t>
      </w:r>
      <w:r w:rsidR="00C06A30">
        <w:t xml:space="preserve"> </w:t>
      </w:r>
      <w:r w:rsidRPr="006E1199">
        <w:t>классов</w:t>
      </w:r>
      <w:r w:rsidR="00C06A30">
        <w:t xml:space="preserve"> </w:t>
      </w:r>
      <w:r w:rsidRPr="00027091">
        <w:rPr>
          <w:i/>
        </w:rPr>
        <w:t>Java</w:t>
      </w:r>
      <w:r w:rsidRPr="006E1199">
        <w:t>.</w:t>
      </w:r>
    </w:p>
    <w:p w:rsidR="006C7ACB" w:rsidRDefault="006C7ACB" w:rsidP="006C7ACB">
      <w:pPr>
        <w:ind w:firstLine="708"/>
      </w:pPr>
      <w:r w:rsidRPr="006E1199">
        <w:t>Абстрагируясь</w:t>
      </w:r>
      <w:r w:rsidR="00C06A30">
        <w:t xml:space="preserve"> </w:t>
      </w:r>
      <w:r w:rsidRPr="006E1199">
        <w:t>от</w:t>
      </w:r>
      <w:r w:rsidR="00C06A30">
        <w:t xml:space="preserve"> </w:t>
      </w:r>
      <w:r w:rsidRPr="006E1199">
        <w:t>аппаратуры</w:t>
      </w:r>
      <w:r w:rsidR="00C06A30">
        <w:t xml:space="preserve"> </w:t>
      </w:r>
      <w:r w:rsidRPr="006E1199">
        <w:t>на</w:t>
      </w:r>
      <w:r w:rsidR="00C06A30">
        <w:t xml:space="preserve"> </w:t>
      </w:r>
      <w:r w:rsidRPr="006E1199">
        <w:t>уровне</w:t>
      </w:r>
      <w:r w:rsidR="00C06A30">
        <w:t xml:space="preserve"> </w:t>
      </w:r>
      <w:r w:rsidRPr="006E1199">
        <w:t>библиотек</w:t>
      </w:r>
      <w:r w:rsidR="00C06A30">
        <w:t xml:space="preserve"> </w:t>
      </w:r>
      <w:r w:rsidRPr="006E1199">
        <w:t>классов,</w:t>
      </w:r>
      <w:r w:rsidR="00C06A30">
        <w:t xml:space="preserve"> </w:t>
      </w:r>
      <w:r w:rsidRPr="006E1199">
        <w:t>программисты</w:t>
      </w:r>
      <w:r w:rsidR="00C06A30">
        <w:t xml:space="preserve"> </w:t>
      </w:r>
      <w:r w:rsidRPr="006E1199">
        <w:t>могут</w:t>
      </w:r>
      <w:r w:rsidR="00C06A30">
        <w:t xml:space="preserve"> </w:t>
      </w:r>
      <w:r w:rsidRPr="006E1199">
        <w:t>больше</w:t>
      </w:r>
      <w:r w:rsidR="00C06A30">
        <w:t xml:space="preserve"> </w:t>
      </w:r>
      <w:r w:rsidRPr="006E1199">
        <w:t>не</w:t>
      </w:r>
      <w:r w:rsidR="00C06A30">
        <w:t xml:space="preserve"> </w:t>
      </w:r>
      <w:r w:rsidRPr="006E1199">
        <w:t>заботиться</w:t>
      </w:r>
      <w:r w:rsidR="00C06A30">
        <w:t xml:space="preserve"> </w:t>
      </w:r>
      <w:r w:rsidRPr="006E1199">
        <w:t>о</w:t>
      </w:r>
      <w:r w:rsidR="00C06A30">
        <w:t xml:space="preserve"> </w:t>
      </w:r>
      <w:r w:rsidRPr="006E1199">
        <w:t>различиях</w:t>
      </w:r>
      <w:r w:rsidR="00C06A30">
        <w:t xml:space="preserve"> </w:t>
      </w:r>
      <w:r w:rsidRPr="006E1199">
        <w:t>в</w:t>
      </w:r>
      <w:r w:rsidR="00C06A30">
        <w:t xml:space="preserve"> </w:t>
      </w:r>
      <w:r w:rsidRPr="006E1199">
        <w:t>реализации</w:t>
      </w:r>
      <w:r w:rsidR="00C06A30">
        <w:t xml:space="preserve"> </w:t>
      </w:r>
      <w:r w:rsidRPr="006E1199">
        <w:t>программного</w:t>
      </w:r>
      <w:r w:rsidR="00C06A30">
        <w:t xml:space="preserve"> </w:t>
      </w:r>
      <w:r w:rsidRPr="006E1199">
        <w:t>интерфейса</w:t>
      </w:r>
      <w:r w:rsidR="00C06A30">
        <w:t xml:space="preserve"> </w:t>
      </w:r>
      <w:r w:rsidRPr="006E1199">
        <w:t>конкретных</w:t>
      </w:r>
      <w:r w:rsidR="00C06A30">
        <w:t xml:space="preserve"> </w:t>
      </w:r>
      <w:r w:rsidRPr="006E1199">
        <w:t>операционных</w:t>
      </w:r>
      <w:r w:rsidR="00C06A30">
        <w:t xml:space="preserve"> </w:t>
      </w:r>
      <w:r w:rsidRPr="006E1199">
        <w:t>систем.</w:t>
      </w:r>
      <w:r w:rsidR="00C06A30">
        <w:t xml:space="preserve"> </w:t>
      </w:r>
      <w:r w:rsidRPr="006E1199">
        <w:t>Это</w:t>
      </w:r>
      <w:r w:rsidR="00C06A30">
        <w:t xml:space="preserve"> </w:t>
      </w:r>
      <w:r w:rsidRPr="006E1199">
        <w:t>позволяет</w:t>
      </w:r>
      <w:r w:rsidR="00C06A30">
        <w:t xml:space="preserve"> </w:t>
      </w:r>
      <w:r w:rsidRPr="006E1199">
        <w:t>создавать</w:t>
      </w:r>
      <w:r w:rsidR="00C06A30">
        <w:t xml:space="preserve"> </w:t>
      </w:r>
      <w:r w:rsidRPr="006E1199">
        <w:t>по-настоящему</w:t>
      </w:r>
      <w:r w:rsidR="00C06A30">
        <w:t xml:space="preserve"> </w:t>
      </w:r>
      <w:r w:rsidRPr="006E1199">
        <w:t>мобильные</w:t>
      </w:r>
      <w:r w:rsidR="00C06A30">
        <w:t xml:space="preserve"> </w:t>
      </w:r>
      <w:r w:rsidRPr="006E1199">
        <w:t>приложения,</w:t>
      </w:r>
      <w:r w:rsidR="00C06A30">
        <w:t xml:space="preserve"> </w:t>
      </w:r>
      <w:r w:rsidRPr="006E1199">
        <w:t>не</w:t>
      </w:r>
      <w:r w:rsidR="00C06A30">
        <w:t xml:space="preserve"> </w:t>
      </w:r>
      <w:r w:rsidRPr="006E1199">
        <w:t>требующие</w:t>
      </w:r>
      <w:r w:rsidR="00C06A30">
        <w:t xml:space="preserve"> </w:t>
      </w:r>
      <w:r w:rsidRPr="006E1199">
        <w:t>при</w:t>
      </w:r>
      <w:r w:rsidR="00C06A30">
        <w:t xml:space="preserve"> </w:t>
      </w:r>
      <w:r w:rsidRPr="006E1199">
        <w:lastRenderedPageBreak/>
        <w:t>переносе</w:t>
      </w:r>
      <w:r w:rsidR="00C06A30">
        <w:t xml:space="preserve"> </w:t>
      </w:r>
      <w:r w:rsidRPr="006E1199">
        <w:t>на</w:t>
      </w:r>
      <w:r w:rsidR="00C06A30">
        <w:t xml:space="preserve"> </w:t>
      </w:r>
      <w:r w:rsidRPr="006E1199">
        <w:t>различные</w:t>
      </w:r>
      <w:r w:rsidR="00C06A30">
        <w:t xml:space="preserve"> </w:t>
      </w:r>
      <w:r w:rsidRPr="006E1199">
        <w:t>платформы</w:t>
      </w:r>
      <w:r w:rsidR="00C06A30">
        <w:t xml:space="preserve"> </w:t>
      </w:r>
      <w:r w:rsidRPr="006E1199">
        <w:t>перетрансляции</w:t>
      </w:r>
      <w:r w:rsidR="00C06A30">
        <w:t xml:space="preserve"> </w:t>
      </w:r>
      <w:r w:rsidRPr="006E1199">
        <w:t>и</w:t>
      </w:r>
      <w:r w:rsidR="00C06A30">
        <w:t xml:space="preserve"> </w:t>
      </w:r>
      <w:r w:rsidRPr="006E1199">
        <w:t>изменения</w:t>
      </w:r>
      <w:r w:rsidR="00C06A30">
        <w:t xml:space="preserve"> </w:t>
      </w:r>
      <w:r w:rsidRPr="006E1199">
        <w:t>исходного</w:t>
      </w:r>
      <w:r w:rsidR="00C06A30">
        <w:t xml:space="preserve"> </w:t>
      </w:r>
      <w:r w:rsidRPr="006E1199">
        <w:t>текста</w:t>
      </w:r>
      <w:r w:rsidR="00C06A30">
        <w:t xml:space="preserve"> </w:t>
      </w:r>
      <w:r>
        <w:t>[6</w:t>
      </w:r>
      <w:r w:rsidRPr="000413B0">
        <w:t>]</w:t>
      </w:r>
      <w:r w:rsidRPr="006E1199">
        <w:t>.</w:t>
      </w:r>
    </w:p>
    <w:p w:rsidR="006C7ACB" w:rsidRPr="005D1014" w:rsidRDefault="006C7ACB" w:rsidP="006C7ACB">
      <w:pPr>
        <w:ind w:firstLine="0"/>
      </w:pPr>
    </w:p>
    <w:p w:rsidR="006C7ACB" w:rsidRPr="00436053" w:rsidRDefault="006C7ACB" w:rsidP="006C7ACB">
      <w:pPr>
        <w:suppressAutoHyphens/>
        <w:ind w:firstLine="708"/>
        <w:contextualSpacing/>
        <w:rPr>
          <w:b/>
          <w:i/>
        </w:rPr>
      </w:pPr>
      <w:r w:rsidRPr="005D1014">
        <w:rPr>
          <w:b/>
          <w:i/>
        </w:rPr>
        <w:t>2.</w:t>
      </w:r>
      <w:r w:rsidR="00A44998">
        <w:rPr>
          <w:b/>
          <w:i/>
        </w:rPr>
        <w:t>4</w:t>
      </w:r>
      <w:r>
        <w:rPr>
          <w:b/>
          <w:i/>
        </w:rPr>
        <w:t>.2</w:t>
      </w:r>
      <w:r w:rsidR="00C06A30">
        <w:rPr>
          <w:b/>
          <w:i/>
        </w:rPr>
        <w:t xml:space="preserve"> </w:t>
      </w:r>
      <w:r w:rsidRPr="003E689E">
        <w:rPr>
          <w:i/>
        </w:rPr>
        <w:t>Java</w:t>
      </w:r>
      <w:r w:rsidR="00C06A30">
        <w:rPr>
          <w:i/>
        </w:rPr>
        <w:t xml:space="preserve"> </w:t>
      </w:r>
      <w:r w:rsidRPr="003E689E">
        <w:rPr>
          <w:i/>
        </w:rPr>
        <w:t>Virtual</w:t>
      </w:r>
      <w:r w:rsidR="00C06A30">
        <w:rPr>
          <w:i/>
        </w:rPr>
        <w:t xml:space="preserve"> </w:t>
      </w:r>
      <w:r w:rsidRPr="003E689E">
        <w:rPr>
          <w:i/>
        </w:rPr>
        <w:t>Machine</w:t>
      </w:r>
      <w:r w:rsidR="00C06A30">
        <w:t xml:space="preserve"> </w:t>
      </w:r>
      <w:r w:rsidRPr="003E689E">
        <w:t>–</w:t>
      </w:r>
      <w:r w:rsidR="00C06A30">
        <w:t xml:space="preserve"> </w:t>
      </w:r>
      <w:r w:rsidRPr="003E689E">
        <w:t>виртуальная</w:t>
      </w:r>
      <w:r w:rsidR="00C06A30">
        <w:t xml:space="preserve"> </w:t>
      </w:r>
      <w:r w:rsidRPr="003E689E">
        <w:t>машина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–</w:t>
      </w:r>
      <w:r w:rsidR="00C06A30">
        <w:t xml:space="preserve"> </w:t>
      </w:r>
      <w:r w:rsidRPr="003E689E">
        <w:t>основная</w:t>
      </w:r>
      <w:r w:rsidR="00C06A30">
        <w:t xml:space="preserve"> </w:t>
      </w:r>
      <w:r w:rsidRPr="003E689E">
        <w:t>часть</w:t>
      </w:r>
      <w:r w:rsidR="00C06A30">
        <w:t xml:space="preserve"> </w:t>
      </w:r>
      <w:r w:rsidRPr="003E689E">
        <w:t>исполняющей</w:t>
      </w:r>
      <w:r w:rsidR="00C06A30">
        <w:t xml:space="preserve"> </w:t>
      </w:r>
      <w:r w:rsidRPr="003E689E">
        <w:t>системы</w:t>
      </w:r>
      <w:r w:rsidR="00C06A30">
        <w:t xml:space="preserve"> </w:t>
      </w:r>
      <w:r w:rsidRPr="003E689E">
        <w:rPr>
          <w:i/>
        </w:rPr>
        <w:t>Java</w:t>
      </w:r>
      <w:r w:rsidRPr="003E689E">
        <w:t>,</w:t>
      </w:r>
      <w:r w:rsidR="00C06A30">
        <w:t xml:space="preserve"> </w:t>
      </w:r>
      <w:r w:rsidRPr="003E689E">
        <w:t>так</w:t>
      </w:r>
      <w:r w:rsidR="00C06A30">
        <w:t xml:space="preserve"> </w:t>
      </w:r>
      <w:r w:rsidRPr="003E689E">
        <w:t>называемой</w:t>
      </w:r>
      <w:r w:rsidR="00C06A30">
        <w:t xml:space="preserve"> </w:t>
      </w:r>
      <w:r w:rsidRPr="003E689E">
        <w:rPr>
          <w:i/>
        </w:rPr>
        <w:t>Java</w:t>
      </w:r>
      <w:r w:rsidR="00C06A30">
        <w:rPr>
          <w:i/>
        </w:rPr>
        <w:t xml:space="preserve"> </w:t>
      </w:r>
      <w:r w:rsidRPr="003E689E">
        <w:rPr>
          <w:i/>
        </w:rPr>
        <w:t>Runtime</w:t>
      </w:r>
      <w:r w:rsidR="00C06A30">
        <w:rPr>
          <w:i/>
        </w:rPr>
        <w:t xml:space="preserve"> </w:t>
      </w:r>
      <w:r w:rsidRPr="003E689E">
        <w:rPr>
          <w:i/>
        </w:rPr>
        <w:t>Environment</w:t>
      </w:r>
      <w:r w:rsidR="00C06A30">
        <w:t xml:space="preserve"> </w:t>
      </w:r>
      <w:r w:rsidRPr="003E689E">
        <w:t>(</w:t>
      </w:r>
      <w:r w:rsidRPr="003E689E">
        <w:rPr>
          <w:i/>
        </w:rPr>
        <w:t>JRE</w:t>
      </w:r>
      <w:r w:rsidRPr="003E689E">
        <w:t>).</w:t>
      </w:r>
      <w:r w:rsidR="00C06A30">
        <w:t xml:space="preserve"> </w:t>
      </w:r>
      <w:r w:rsidRPr="003E689E">
        <w:t>Виртуальная</w:t>
      </w:r>
      <w:r w:rsidR="00C06A30">
        <w:t xml:space="preserve"> </w:t>
      </w:r>
      <w:r w:rsidRPr="003E689E">
        <w:t>машина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исполняет</w:t>
      </w:r>
      <w:r w:rsidR="00C06A30">
        <w:t xml:space="preserve"> </w:t>
      </w:r>
      <w:r w:rsidRPr="003E689E">
        <w:t>байт-код</w:t>
      </w:r>
      <w:r w:rsidR="00C06A30">
        <w:t xml:space="preserve"> </w:t>
      </w:r>
      <w:r w:rsidRPr="003E689E">
        <w:rPr>
          <w:i/>
        </w:rPr>
        <w:t>Java</w:t>
      </w:r>
      <w:r w:rsidRPr="003E689E">
        <w:t>,</w:t>
      </w:r>
      <w:r w:rsidR="00C06A30">
        <w:t xml:space="preserve"> </w:t>
      </w:r>
      <w:r w:rsidRPr="003E689E">
        <w:t>предварительно</w:t>
      </w:r>
      <w:r w:rsidR="00C06A30">
        <w:t xml:space="preserve"> </w:t>
      </w:r>
      <w:r w:rsidRPr="003E689E">
        <w:t>созданный</w:t>
      </w:r>
      <w:r w:rsidR="00C06A30">
        <w:t xml:space="preserve"> </w:t>
      </w:r>
      <w:r w:rsidRPr="003E689E">
        <w:t>из</w:t>
      </w:r>
      <w:r w:rsidR="00C06A30">
        <w:t xml:space="preserve"> </w:t>
      </w:r>
      <w:r w:rsidRPr="003E689E">
        <w:t>исходного</w:t>
      </w:r>
      <w:r w:rsidR="00C06A30">
        <w:t xml:space="preserve"> </w:t>
      </w:r>
      <w:r w:rsidRPr="003E689E">
        <w:t>текста</w:t>
      </w:r>
      <w:r w:rsidR="00C06A30">
        <w:t xml:space="preserve"> </w:t>
      </w:r>
      <w:r w:rsidRPr="003E689E">
        <w:rPr>
          <w:i/>
        </w:rPr>
        <w:t>Java</w:t>
      </w:r>
      <w:r w:rsidRPr="003E689E">
        <w:t>-программы</w:t>
      </w:r>
      <w:r w:rsidR="00C06A30">
        <w:t xml:space="preserve"> </w:t>
      </w:r>
      <w:r w:rsidRPr="003E689E">
        <w:t>компилятором</w:t>
      </w:r>
      <w:r w:rsidR="00C06A30">
        <w:t xml:space="preserve"> </w:t>
      </w:r>
      <w:r w:rsidRPr="003E689E">
        <w:rPr>
          <w:i/>
        </w:rPr>
        <w:t>Java</w:t>
      </w:r>
      <w:r w:rsidRPr="003E689E">
        <w:t>.</w:t>
      </w:r>
      <w:r w:rsidR="00C06A30">
        <w:t xml:space="preserve"> </w:t>
      </w:r>
      <w:r w:rsidRPr="003E689E">
        <w:rPr>
          <w:i/>
        </w:rPr>
        <w:t>JVM</w:t>
      </w:r>
      <w:r w:rsidR="00C06A30">
        <w:t xml:space="preserve"> </w:t>
      </w:r>
      <w:r w:rsidRPr="003E689E">
        <w:t>может</w:t>
      </w:r>
      <w:r w:rsidR="00C06A30">
        <w:t xml:space="preserve"> </w:t>
      </w:r>
      <w:r w:rsidRPr="003E689E">
        <w:t>также</w:t>
      </w:r>
      <w:r w:rsidR="00C06A30">
        <w:t xml:space="preserve"> </w:t>
      </w:r>
      <w:r w:rsidRPr="003E689E">
        <w:t>использоваться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программ,</w:t>
      </w:r>
      <w:r w:rsidR="00C06A30">
        <w:t xml:space="preserve"> </w:t>
      </w:r>
      <w:r w:rsidRPr="003E689E">
        <w:t>написанных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других</w:t>
      </w:r>
      <w:r w:rsidR="00C06A30">
        <w:t xml:space="preserve"> </w:t>
      </w:r>
      <w:r w:rsidRPr="003E689E">
        <w:t>языках</w:t>
      </w:r>
      <w:r w:rsidR="00C06A30">
        <w:t xml:space="preserve"> </w:t>
      </w:r>
      <w:r w:rsidRPr="003E689E">
        <w:t>программирования.</w:t>
      </w:r>
      <w:r w:rsidR="00C06A30">
        <w:t xml:space="preserve"> </w:t>
      </w:r>
      <w:r w:rsidRPr="003E689E">
        <w:t>Например,</w:t>
      </w:r>
      <w:r w:rsidR="00C06A30">
        <w:t xml:space="preserve"> </w:t>
      </w:r>
      <w:r w:rsidRPr="003E689E">
        <w:t>исходный</w:t>
      </w:r>
      <w:r w:rsidR="00C06A30">
        <w:t xml:space="preserve"> </w:t>
      </w:r>
      <w:r w:rsidRPr="003E689E">
        <w:t>код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t>языке</w:t>
      </w:r>
      <w:r w:rsidR="00C06A30">
        <w:t xml:space="preserve"> </w:t>
      </w:r>
      <w:r w:rsidRPr="003E689E">
        <w:rPr>
          <w:i/>
        </w:rPr>
        <w:t>Ada</w:t>
      </w:r>
      <w:r w:rsidR="00C06A30">
        <w:t xml:space="preserve"> </w:t>
      </w:r>
      <w:r w:rsidRPr="003E689E">
        <w:t>может</w:t>
      </w:r>
      <w:r w:rsidR="00C06A30">
        <w:t xml:space="preserve"> </w:t>
      </w:r>
      <w:r w:rsidRPr="003E689E">
        <w:t>быть</w:t>
      </w:r>
      <w:r w:rsidR="00C06A30">
        <w:t xml:space="preserve"> </w:t>
      </w:r>
      <w:r w:rsidRPr="003E689E">
        <w:t>откомпилирован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байт-код</w:t>
      </w:r>
      <w:r w:rsidR="00C06A30">
        <w:t xml:space="preserve"> </w:t>
      </w:r>
      <w:r w:rsidRPr="003E689E">
        <w:rPr>
          <w:i/>
        </w:rPr>
        <w:t>Java</w:t>
      </w:r>
      <w:r w:rsidRPr="003E689E">
        <w:t>,</w:t>
      </w:r>
      <w:r w:rsidR="00C06A30">
        <w:t xml:space="preserve"> </w:t>
      </w:r>
      <w:r w:rsidRPr="003E689E">
        <w:t>который</w:t>
      </w:r>
      <w:r w:rsidR="00C06A30">
        <w:t xml:space="preserve"> </w:t>
      </w:r>
      <w:r w:rsidRPr="003E689E">
        <w:t>затем</w:t>
      </w:r>
      <w:r w:rsidR="00C06A30">
        <w:t xml:space="preserve"> </w:t>
      </w:r>
      <w:r w:rsidRPr="003E689E">
        <w:t>может</w:t>
      </w:r>
      <w:r w:rsidR="00C06A30">
        <w:t xml:space="preserve"> </w:t>
      </w:r>
      <w:r w:rsidRPr="003E689E">
        <w:t>выполниться</w:t>
      </w:r>
      <w:r w:rsidR="00C06A30">
        <w:t xml:space="preserve"> </w:t>
      </w:r>
      <w:r w:rsidRPr="003E689E">
        <w:t>с</w:t>
      </w:r>
      <w:r w:rsidR="00C06A30">
        <w:t xml:space="preserve"> </w:t>
      </w:r>
      <w:r w:rsidRPr="003E689E">
        <w:t>помощью</w:t>
      </w:r>
      <w:r w:rsidR="00C06A30">
        <w:t xml:space="preserve"> </w:t>
      </w:r>
      <w:r w:rsidRPr="003E689E">
        <w:rPr>
          <w:i/>
        </w:rPr>
        <w:t>JVM</w:t>
      </w:r>
      <w:r w:rsidRPr="003E689E">
        <w:t>.</w:t>
      </w:r>
    </w:p>
    <w:p w:rsidR="006C7ACB" w:rsidRPr="003E689E" w:rsidRDefault="006C7ACB" w:rsidP="006C7ACB">
      <w:pPr>
        <w:suppressAutoHyphens/>
        <w:ind w:firstLine="708"/>
      </w:pPr>
      <w:r w:rsidRPr="003E689E">
        <w:rPr>
          <w:i/>
        </w:rPr>
        <w:t>JVM</w:t>
      </w:r>
      <w:r w:rsidR="00C06A30">
        <w:t xml:space="preserve"> </w:t>
      </w:r>
      <w:r w:rsidRPr="003E689E">
        <w:t>является</w:t>
      </w:r>
      <w:r w:rsidR="00C06A30">
        <w:t xml:space="preserve"> </w:t>
      </w:r>
      <w:r w:rsidRPr="003E689E">
        <w:t>ключевым</w:t>
      </w:r>
      <w:r w:rsidR="00C06A30">
        <w:t xml:space="preserve"> </w:t>
      </w:r>
      <w:r w:rsidRPr="003E689E">
        <w:t>компонентом</w:t>
      </w:r>
      <w:r w:rsidR="00C06A30">
        <w:t xml:space="preserve"> </w:t>
      </w:r>
      <w:r w:rsidRPr="003E689E">
        <w:t>платформы</w:t>
      </w:r>
      <w:r w:rsidR="00C06A30">
        <w:t xml:space="preserve"> </w:t>
      </w:r>
      <w:r w:rsidRPr="003E689E">
        <w:rPr>
          <w:i/>
        </w:rPr>
        <w:t>Java</w:t>
      </w:r>
      <w:r w:rsidRPr="003E689E">
        <w:t>.</w:t>
      </w:r>
      <w:r w:rsidR="00C06A30">
        <w:t xml:space="preserve"> </w:t>
      </w:r>
      <w:r w:rsidRPr="003E689E">
        <w:t>Так</w:t>
      </w:r>
      <w:r w:rsidR="00C06A30">
        <w:t xml:space="preserve"> </w:t>
      </w:r>
      <w:r w:rsidRPr="003E689E">
        <w:t>как</w:t>
      </w:r>
      <w:r w:rsidR="00C06A30">
        <w:t xml:space="preserve"> </w:t>
      </w:r>
      <w:r w:rsidRPr="003E689E">
        <w:t>виртуальные</w:t>
      </w:r>
      <w:r w:rsidR="00C06A30">
        <w:t xml:space="preserve"> </w:t>
      </w:r>
      <w:r w:rsidRPr="003E689E">
        <w:t>машины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доступны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многих</w:t>
      </w:r>
      <w:r w:rsidR="00C06A30">
        <w:t xml:space="preserve"> </w:t>
      </w:r>
      <w:r w:rsidRPr="003E689E">
        <w:t>аппаратных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программных</w:t>
      </w:r>
      <w:r w:rsidR="00C06A30">
        <w:t xml:space="preserve"> </w:t>
      </w:r>
      <w:r w:rsidRPr="003E689E">
        <w:t>платформ,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может</w:t>
      </w:r>
      <w:r w:rsidR="00C06A30">
        <w:t xml:space="preserve"> </w:t>
      </w:r>
      <w:r w:rsidRPr="003E689E">
        <w:t>рассматриваться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как</w:t>
      </w:r>
      <w:r w:rsidR="00C06A30">
        <w:t xml:space="preserve"> </w:t>
      </w:r>
      <w:r w:rsidRPr="003E689E">
        <w:t>связующее</w:t>
      </w:r>
      <w:r w:rsidR="00C06A30">
        <w:t xml:space="preserve"> </w:t>
      </w:r>
      <w:r w:rsidRPr="003E689E">
        <w:t>программное</w:t>
      </w:r>
      <w:r w:rsidR="00C06A30">
        <w:t xml:space="preserve"> </w:t>
      </w:r>
      <w:r w:rsidRPr="003E689E">
        <w:t>обеспечение,</w:t>
      </w:r>
      <w:r w:rsidR="00C06A30">
        <w:t xml:space="preserve"> </w:t>
      </w:r>
      <w:r w:rsidRPr="003E689E">
        <w:t>и</w:t>
      </w:r>
      <w:r w:rsidR="00C06A30">
        <w:t xml:space="preserve"> </w:t>
      </w:r>
      <w:r w:rsidRPr="003E689E">
        <w:t>как</w:t>
      </w:r>
      <w:r w:rsidR="00C06A30">
        <w:t xml:space="preserve"> </w:t>
      </w:r>
      <w:r w:rsidRPr="003E689E">
        <w:t>самостоятельная</w:t>
      </w:r>
      <w:r w:rsidR="00C06A30">
        <w:t xml:space="preserve"> </w:t>
      </w:r>
      <w:r w:rsidRPr="003E689E">
        <w:t>платформа.</w:t>
      </w:r>
      <w:r w:rsidR="00C06A30">
        <w:t xml:space="preserve"> </w:t>
      </w:r>
      <w:r w:rsidRPr="003E689E">
        <w:t>Использование</w:t>
      </w:r>
      <w:r w:rsidR="00C06A30">
        <w:t xml:space="preserve"> </w:t>
      </w:r>
      <w:r w:rsidRPr="003E689E">
        <w:t>одного</w:t>
      </w:r>
      <w:r w:rsidR="00C06A30">
        <w:t xml:space="preserve"> </w:t>
      </w:r>
      <w:r w:rsidRPr="003E689E">
        <w:t>байт-кода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многих</w:t>
      </w:r>
      <w:r w:rsidR="00C06A30">
        <w:t xml:space="preserve"> </w:t>
      </w:r>
      <w:r w:rsidRPr="003E689E">
        <w:t>платформ</w:t>
      </w:r>
      <w:r w:rsidR="00C06A30">
        <w:t xml:space="preserve"> </w:t>
      </w:r>
      <w:r w:rsidRPr="003E689E">
        <w:t>позволяет</w:t>
      </w:r>
      <w:r w:rsidR="00C06A30">
        <w:t xml:space="preserve"> </w:t>
      </w:r>
      <w:r w:rsidRPr="003E689E">
        <w:t>описать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как</w:t>
      </w:r>
      <w:r w:rsidR="00C06A30">
        <w:t xml:space="preserve"> </w:t>
      </w:r>
      <w:r w:rsidRPr="003E689E">
        <w:t>“скомпилировано</w:t>
      </w:r>
      <w:r w:rsidR="00C06A30">
        <w:t xml:space="preserve"> </w:t>
      </w:r>
      <w:r w:rsidRPr="003E689E">
        <w:t>однажды,</w:t>
      </w:r>
      <w:r w:rsidR="00C06A30">
        <w:t xml:space="preserve"> </w:t>
      </w:r>
      <w:r w:rsidRPr="003E689E">
        <w:t>запускается</w:t>
      </w:r>
      <w:r w:rsidR="00C06A30">
        <w:t xml:space="preserve"> </w:t>
      </w:r>
      <w:r w:rsidRPr="003E689E">
        <w:t>везде”.</w:t>
      </w:r>
    </w:p>
    <w:p w:rsidR="006C7ACB" w:rsidRPr="003E689E" w:rsidRDefault="006C7ACB" w:rsidP="006C7ACB">
      <w:pPr>
        <w:suppressAutoHyphens/>
        <w:ind w:firstLine="708"/>
      </w:pPr>
      <w:r w:rsidRPr="003E689E">
        <w:t>Виртуальные</w:t>
      </w:r>
      <w:r w:rsidR="00C06A30">
        <w:t xml:space="preserve"> </w:t>
      </w:r>
      <w:r w:rsidRPr="003E689E">
        <w:t>машины</w:t>
      </w:r>
      <w:r w:rsidR="00C06A30">
        <w:t xml:space="preserve"> </w:t>
      </w:r>
      <w:r w:rsidRPr="003E689E">
        <w:rPr>
          <w:i/>
        </w:rPr>
        <w:t>Java</w:t>
      </w:r>
      <w:r w:rsidR="00C06A30">
        <w:t xml:space="preserve"> </w:t>
      </w:r>
      <w:r w:rsidRPr="003E689E">
        <w:t>обычно</w:t>
      </w:r>
      <w:r w:rsidR="00C06A30">
        <w:t xml:space="preserve"> </w:t>
      </w:r>
      <w:r w:rsidRPr="003E689E">
        <w:t>содержат</w:t>
      </w:r>
      <w:r w:rsidR="00C06A30">
        <w:t xml:space="preserve"> </w:t>
      </w:r>
      <w:r w:rsidRPr="003E689E">
        <w:t>интерпретатор</w:t>
      </w:r>
      <w:r w:rsidR="00C06A30">
        <w:t xml:space="preserve"> </w:t>
      </w:r>
      <w:r w:rsidRPr="003E689E">
        <w:t>байт-кода,</w:t>
      </w:r>
      <w:r w:rsidR="00C06A30">
        <w:t xml:space="preserve"> </w:t>
      </w:r>
      <w:r w:rsidRPr="003E689E">
        <w:t>однако,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повышения</w:t>
      </w:r>
      <w:r w:rsidR="00C06A30">
        <w:t xml:space="preserve"> </w:t>
      </w:r>
      <w:r w:rsidRPr="003E689E">
        <w:t>производительности</w:t>
      </w:r>
      <w:r w:rsidR="00C06A30">
        <w:t xml:space="preserve"> </w:t>
      </w:r>
      <w:r w:rsidRPr="003E689E">
        <w:t>во</w:t>
      </w:r>
      <w:r w:rsidR="00C06A30">
        <w:t xml:space="preserve"> </w:t>
      </w:r>
      <w:r w:rsidRPr="003E689E">
        <w:t>многих</w:t>
      </w:r>
      <w:r w:rsidR="00C06A30">
        <w:t xml:space="preserve"> </w:t>
      </w:r>
      <w:r w:rsidRPr="003E689E">
        <w:t>машинах</w:t>
      </w:r>
      <w:r w:rsidR="00C06A30">
        <w:t xml:space="preserve"> </w:t>
      </w:r>
      <w:r w:rsidRPr="003E689E">
        <w:t>также</w:t>
      </w:r>
      <w:r w:rsidR="00C06A30">
        <w:t xml:space="preserve"> </w:t>
      </w:r>
      <w:r w:rsidRPr="003E689E">
        <w:t>применяется</w:t>
      </w:r>
      <w:r w:rsidR="00C06A30">
        <w:t xml:space="preserve"> </w:t>
      </w:r>
      <w:r w:rsidRPr="003E689E">
        <w:rPr>
          <w:i/>
        </w:rPr>
        <w:t>JIT</w:t>
      </w:r>
      <w:r w:rsidRPr="003E689E">
        <w:t>-компиляция</w:t>
      </w:r>
      <w:r w:rsidR="00C06A30">
        <w:t xml:space="preserve"> </w:t>
      </w:r>
      <w:r w:rsidRPr="003E689E">
        <w:t>часто</w:t>
      </w:r>
      <w:r w:rsidR="00C06A30">
        <w:t xml:space="preserve"> </w:t>
      </w:r>
      <w:r w:rsidRPr="003E689E">
        <w:t>исполняемых</w:t>
      </w:r>
      <w:r w:rsidR="00C06A30">
        <w:t xml:space="preserve"> </w:t>
      </w:r>
      <w:r w:rsidRPr="003E689E">
        <w:t>фрагментов</w:t>
      </w:r>
      <w:r w:rsidR="00C06A30">
        <w:t xml:space="preserve"> </w:t>
      </w:r>
      <w:r w:rsidRPr="003E689E">
        <w:t>байт-кода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машинный</w:t>
      </w:r>
      <w:r w:rsidR="00C06A30">
        <w:t xml:space="preserve"> </w:t>
      </w:r>
      <w:r w:rsidRPr="003E689E">
        <w:t>код.</w:t>
      </w:r>
    </w:p>
    <w:p w:rsidR="006C7ACB" w:rsidRPr="003E689E" w:rsidRDefault="006C7ACB" w:rsidP="006C7ACB">
      <w:pPr>
        <w:suppressAutoHyphens/>
        <w:ind w:firstLine="708"/>
      </w:pPr>
      <w:r w:rsidRPr="003E689E">
        <w:t>Программы,</w:t>
      </w:r>
      <w:r w:rsidR="00C06A30">
        <w:t xml:space="preserve"> </w:t>
      </w:r>
      <w:r w:rsidRPr="003E689E">
        <w:t>предназначенные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запуска</w:t>
      </w:r>
      <w:r w:rsidR="00C06A30">
        <w:t xml:space="preserve"> </w:t>
      </w:r>
      <w:r w:rsidRPr="003E689E">
        <w:t>на</w:t>
      </w:r>
      <w:r w:rsidR="00C06A30">
        <w:t xml:space="preserve"> </w:t>
      </w:r>
      <w:r w:rsidRPr="003E689E">
        <w:rPr>
          <w:i/>
        </w:rPr>
        <w:t>JVM</w:t>
      </w:r>
      <w:r w:rsidRPr="003E689E">
        <w:t>,</w:t>
      </w:r>
      <w:r w:rsidR="00C06A30">
        <w:t xml:space="preserve"> </w:t>
      </w:r>
      <w:r w:rsidRPr="003E689E">
        <w:t>должны</w:t>
      </w:r>
      <w:r w:rsidR="00C06A30">
        <w:t xml:space="preserve"> </w:t>
      </w:r>
      <w:r w:rsidRPr="003E689E">
        <w:t>быть</w:t>
      </w:r>
      <w:r w:rsidR="00C06A30">
        <w:t xml:space="preserve"> </w:t>
      </w:r>
      <w:r w:rsidRPr="003E689E">
        <w:t>скомпилированы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стандартизированном</w:t>
      </w:r>
      <w:r w:rsidR="00C06A30">
        <w:t xml:space="preserve"> </w:t>
      </w:r>
      <w:r w:rsidRPr="003E689E">
        <w:t>переносимом</w:t>
      </w:r>
      <w:r w:rsidR="00C06A30">
        <w:t xml:space="preserve"> </w:t>
      </w:r>
      <w:r w:rsidRPr="003E689E">
        <w:t>двоичном</w:t>
      </w:r>
      <w:r w:rsidR="00C06A30">
        <w:t xml:space="preserve"> </w:t>
      </w:r>
      <w:r w:rsidRPr="003E689E">
        <w:t>формате,</w:t>
      </w:r>
      <w:r w:rsidR="00C06A30">
        <w:t xml:space="preserve"> </w:t>
      </w:r>
      <w:r w:rsidRPr="003E689E">
        <w:t>который</w:t>
      </w:r>
      <w:r w:rsidR="00C06A30">
        <w:t xml:space="preserve"> </w:t>
      </w:r>
      <w:r w:rsidRPr="003E689E">
        <w:t>обыч</w:t>
      </w:r>
      <w:r>
        <w:t>но</w:t>
      </w:r>
      <w:r w:rsidR="00C06A30">
        <w:t xml:space="preserve"> </w:t>
      </w:r>
      <w:r>
        <w:t>представляется</w:t>
      </w:r>
      <w:r w:rsidR="00C06A30">
        <w:t xml:space="preserve"> </w:t>
      </w:r>
      <w:r>
        <w:t>в</w:t>
      </w:r>
      <w:r w:rsidR="00C06A30">
        <w:t xml:space="preserve"> </w:t>
      </w:r>
      <w:r>
        <w:t>виде</w:t>
      </w:r>
      <w:r w:rsidR="00C06A30">
        <w:t xml:space="preserve"> </w:t>
      </w:r>
      <w:r>
        <w:t>файлов</w:t>
      </w:r>
      <w:r w:rsidR="00C06A30">
        <w:t xml:space="preserve"> </w:t>
      </w:r>
      <w:r w:rsidRPr="003E689E">
        <w:rPr>
          <w:i/>
        </w:rPr>
        <w:t>.class</w:t>
      </w:r>
      <w:r w:rsidRPr="003E689E">
        <w:t>.</w:t>
      </w:r>
      <w:r w:rsidR="00C06A30">
        <w:t xml:space="preserve"> </w:t>
      </w:r>
      <w:r w:rsidRPr="003E689E">
        <w:t>Программа</w:t>
      </w:r>
      <w:r w:rsidR="00C06A30">
        <w:t xml:space="preserve"> </w:t>
      </w:r>
      <w:r w:rsidRPr="003E689E">
        <w:t>может</w:t>
      </w:r>
      <w:r w:rsidR="00C06A30">
        <w:t xml:space="preserve"> </w:t>
      </w:r>
      <w:r w:rsidRPr="003E689E">
        <w:t>состоять</w:t>
      </w:r>
      <w:r w:rsidR="00C06A30">
        <w:t xml:space="preserve"> </w:t>
      </w:r>
      <w:r w:rsidRPr="003E689E">
        <w:t>из</w:t>
      </w:r>
      <w:r w:rsidR="00C06A30">
        <w:t xml:space="preserve"> </w:t>
      </w:r>
      <w:r w:rsidRPr="003E689E">
        <w:t>множества</w:t>
      </w:r>
      <w:r w:rsidR="00C06A30">
        <w:t xml:space="preserve"> </w:t>
      </w:r>
      <w:r w:rsidRPr="003E689E">
        <w:t>классов,</w:t>
      </w:r>
      <w:r w:rsidR="00C06A30">
        <w:t xml:space="preserve"> </w:t>
      </w:r>
      <w:r w:rsidRPr="003E689E">
        <w:t>размещенных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различных</w:t>
      </w:r>
      <w:r w:rsidR="00C06A30">
        <w:t xml:space="preserve"> </w:t>
      </w:r>
      <w:r w:rsidRPr="003E689E">
        <w:t>файлах.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облегчения</w:t>
      </w:r>
      <w:r w:rsidR="00C06A30">
        <w:t xml:space="preserve"> </w:t>
      </w:r>
      <w:r w:rsidRPr="003E689E">
        <w:t>размещения</w:t>
      </w:r>
      <w:r w:rsidR="00C06A30">
        <w:t xml:space="preserve"> </w:t>
      </w:r>
      <w:r w:rsidRPr="003E689E">
        <w:t>больших</w:t>
      </w:r>
      <w:r w:rsidR="00C06A30">
        <w:t xml:space="preserve"> </w:t>
      </w:r>
      <w:r w:rsidRPr="003E689E">
        <w:t>программ</w:t>
      </w:r>
      <w:r w:rsidR="00C06A30">
        <w:t xml:space="preserve"> </w:t>
      </w:r>
      <w:r w:rsidRPr="003E689E">
        <w:t>часть</w:t>
      </w:r>
      <w:r w:rsidR="00C06A30">
        <w:t xml:space="preserve"> </w:t>
      </w:r>
      <w:r w:rsidRPr="003E689E">
        <w:t>файлов</w:t>
      </w:r>
      <w:r w:rsidR="00C06A30">
        <w:t xml:space="preserve"> </w:t>
      </w:r>
      <w:r w:rsidRPr="003E689E">
        <w:t>вида</w:t>
      </w:r>
      <w:r w:rsidR="00C06A30">
        <w:t xml:space="preserve"> </w:t>
      </w:r>
      <w:r w:rsidRPr="003E689E">
        <w:rPr>
          <w:i/>
        </w:rPr>
        <w:t>.class</w:t>
      </w:r>
      <w:r w:rsidR="00C06A30">
        <w:t xml:space="preserve"> </w:t>
      </w:r>
      <w:r w:rsidRPr="003E689E">
        <w:t>могут</w:t>
      </w:r>
      <w:r w:rsidR="00C06A30">
        <w:t xml:space="preserve"> </w:t>
      </w:r>
      <w:r w:rsidRPr="003E689E">
        <w:t>быть</w:t>
      </w:r>
      <w:r w:rsidR="00C06A30">
        <w:t xml:space="preserve"> </w:t>
      </w:r>
      <w:r w:rsidRPr="003E689E">
        <w:t>упакованы</w:t>
      </w:r>
      <w:r w:rsidR="00C06A30">
        <w:t xml:space="preserve"> </w:t>
      </w:r>
      <w:r w:rsidRPr="003E689E">
        <w:t>вместе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так</w:t>
      </w:r>
      <w:r w:rsidR="00C06A30">
        <w:t xml:space="preserve"> </w:t>
      </w:r>
      <w:r w:rsidRPr="003E689E">
        <w:t>называемый</w:t>
      </w:r>
      <w:r w:rsidR="00C06A30">
        <w:t xml:space="preserve"> </w:t>
      </w:r>
      <w:r w:rsidRPr="003E689E">
        <w:t>.</w:t>
      </w:r>
      <w:r w:rsidRPr="003E689E">
        <w:rPr>
          <w:i/>
        </w:rPr>
        <w:t>jar</w:t>
      </w:r>
      <w:r w:rsidRPr="003E689E">
        <w:t>-файл.</w:t>
      </w:r>
    </w:p>
    <w:p w:rsidR="006C7ACB" w:rsidRPr="003E689E" w:rsidRDefault="006C7ACB" w:rsidP="006C7ACB">
      <w:pPr>
        <w:suppressAutoHyphens/>
        <w:ind w:firstLine="708"/>
      </w:pPr>
      <w:r w:rsidRPr="003E689E">
        <w:t>Виртуальная</w:t>
      </w:r>
      <w:r w:rsidR="00C06A30">
        <w:t xml:space="preserve"> </w:t>
      </w:r>
      <w:r w:rsidRPr="003E689E">
        <w:t>машина</w:t>
      </w:r>
      <w:r w:rsidR="00C06A30">
        <w:t xml:space="preserve"> </w:t>
      </w:r>
      <w:r w:rsidRPr="003E689E">
        <w:rPr>
          <w:i/>
        </w:rPr>
        <w:t>JVM</w:t>
      </w:r>
      <w:r w:rsidR="00C06A30">
        <w:t xml:space="preserve"> </w:t>
      </w:r>
      <w:r w:rsidRPr="003E689E">
        <w:t>исполняет</w:t>
      </w:r>
      <w:r w:rsidR="00C06A30">
        <w:t xml:space="preserve"> </w:t>
      </w:r>
      <w:r w:rsidRPr="003E689E">
        <w:t>файлы</w:t>
      </w:r>
      <w:r w:rsidR="00C06A30">
        <w:t xml:space="preserve"> </w:t>
      </w:r>
      <w:r w:rsidRPr="003E689E">
        <w:rPr>
          <w:i/>
        </w:rPr>
        <w:t>.class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rPr>
          <w:i/>
        </w:rPr>
        <w:t>.jar</w:t>
      </w:r>
      <w:r w:rsidRPr="003E689E">
        <w:t>,</w:t>
      </w:r>
      <w:r w:rsidR="00C06A30">
        <w:t xml:space="preserve"> </w:t>
      </w:r>
      <w:r w:rsidRPr="003E689E">
        <w:t>эмулируя</w:t>
      </w:r>
      <w:r w:rsidR="00C06A30">
        <w:t xml:space="preserve"> </w:t>
      </w:r>
      <w:r w:rsidRPr="003E689E">
        <w:t>инструкции,</w:t>
      </w:r>
      <w:r w:rsidR="00C06A30">
        <w:t xml:space="preserve"> </w:t>
      </w:r>
      <w:r w:rsidRPr="003E689E">
        <w:t>написанные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rPr>
          <w:i/>
        </w:rPr>
        <w:t>JVM</w:t>
      </w:r>
      <w:r w:rsidRPr="003E689E">
        <w:t>,</w:t>
      </w:r>
      <w:r w:rsidR="00C06A30">
        <w:t xml:space="preserve"> </w:t>
      </w:r>
      <w:r w:rsidRPr="003E689E">
        <w:t>путем</w:t>
      </w:r>
      <w:r w:rsidR="00C06A30">
        <w:t xml:space="preserve"> </w:t>
      </w:r>
      <w:r w:rsidRPr="003E689E">
        <w:t>интерпретирования</w:t>
      </w:r>
      <w:r w:rsidR="00C06A30">
        <w:t xml:space="preserve"> </w:t>
      </w:r>
      <w:r w:rsidRPr="003E689E">
        <w:t>или</w:t>
      </w:r>
      <w:r w:rsidR="00C06A30">
        <w:t xml:space="preserve"> </w:t>
      </w:r>
      <w:r w:rsidRPr="003E689E">
        <w:t>использования</w:t>
      </w:r>
      <w:r w:rsidR="00C06A30">
        <w:t xml:space="preserve"> </w:t>
      </w:r>
      <w:r w:rsidRPr="003E689E">
        <w:rPr>
          <w:i/>
        </w:rPr>
        <w:t>just-in-time</w:t>
      </w:r>
      <w:r w:rsidR="00C06A30">
        <w:t xml:space="preserve"> </w:t>
      </w:r>
      <w:r w:rsidRPr="003E689E">
        <w:t>компилятора</w:t>
      </w:r>
      <w:r w:rsidR="00C06A30">
        <w:t xml:space="preserve"> </w:t>
      </w:r>
      <w:r w:rsidRPr="003E689E">
        <w:t>(</w:t>
      </w:r>
      <w:r w:rsidRPr="003E689E">
        <w:rPr>
          <w:i/>
        </w:rPr>
        <w:t>JIT</w:t>
      </w:r>
      <w:r w:rsidRPr="003E689E">
        <w:t>),</w:t>
      </w:r>
      <w:r w:rsidR="00C06A30">
        <w:t xml:space="preserve"> </w:t>
      </w:r>
      <w:r w:rsidRPr="003E689E">
        <w:t>такого,</w:t>
      </w:r>
      <w:r w:rsidR="00C06A30">
        <w:t xml:space="preserve"> </w:t>
      </w:r>
      <w:r w:rsidRPr="003E689E">
        <w:t>как</w:t>
      </w:r>
      <w:r w:rsidR="00C06A30">
        <w:t xml:space="preserve"> </w:t>
      </w:r>
      <w:r w:rsidRPr="003E689E">
        <w:rPr>
          <w:i/>
        </w:rPr>
        <w:t>HotSpot</w:t>
      </w:r>
      <w:r w:rsidR="00C06A30">
        <w:t xml:space="preserve"> </w:t>
      </w:r>
      <w:r w:rsidRPr="003E689E">
        <w:t>от</w:t>
      </w:r>
      <w:r w:rsidR="00C06A30">
        <w:t xml:space="preserve"> </w:t>
      </w:r>
      <w:r w:rsidRPr="003E689E">
        <w:rPr>
          <w:i/>
        </w:rPr>
        <w:t>Sun</w:t>
      </w:r>
      <w:r w:rsidR="00C06A30">
        <w:t xml:space="preserve"> </w:t>
      </w:r>
      <w:r w:rsidRPr="003E689E">
        <w:rPr>
          <w:i/>
        </w:rPr>
        <w:t>microsystems</w:t>
      </w:r>
      <w:r w:rsidRPr="003E689E">
        <w:t>.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наши</w:t>
      </w:r>
      <w:r w:rsidR="00C06A30">
        <w:t xml:space="preserve"> </w:t>
      </w:r>
      <w:r w:rsidRPr="003E689E">
        <w:t>дни</w:t>
      </w:r>
      <w:r w:rsidR="00C06A30">
        <w:t xml:space="preserve"> </w:t>
      </w:r>
      <w:r w:rsidRPr="003E689E">
        <w:rPr>
          <w:i/>
        </w:rPr>
        <w:t>JIT</w:t>
      </w:r>
      <w:r w:rsidR="00C06A30">
        <w:t xml:space="preserve"> </w:t>
      </w:r>
      <w:r w:rsidRPr="003E689E">
        <w:t>компиляция</w:t>
      </w:r>
      <w:r w:rsidR="00C06A30">
        <w:t xml:space="preserve"> </w:t>
      </w:r>
      <w:r w:rsidRPr="003E689E">
        <w:t>используется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большинстве</w:t>
      </w:r>
      <w:r w:rsidR="00C06A30">
        <w:t xml:space="preserve"> </w:t>
      </w:r>
      <w:r w:rsidRPr="003E689E">
        <w:rPr>
          <w:i/>
        </w:rPr>
        <w:t>JVM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целях</w:t>
      </w:r>
      <w:r w:rsidR="00C06A30">
        <w:t xml:space="preserve"> </w:t>
      </w:r>
      <w:r w:rsidRPr="003E689E">
        <w:t>достижения</w:t>
      </w:r>
      <w:r w:rsidR="00C06A30">
        <w:t xml:space="preserve"> </w:t>
      </w:r>
      <w:r w:rsidRPr="003E689E">
        <w:t>большей</w:t>
      </w:r>
      <w:r w:rsidR="00C06A30">
        <w:t xml:space="preserve"> </w:t>
      </w:r>
      <w:r w:rsidRPr="003E689E">
        <w:t>скорости.</w:t>
      </w:r>
      <w:r w:rsidR="00C06A30">
        <w:t xml:space="preserve"> </w:t>
      </w:r>
      <w:r w:rsidRPr="003E689E">
        <w:t>Существуют</w:t>
      </w:r>
      <w:r w:rsidR="00C06A30">
        <w:t xml:space="preserve"> </w:t>
      </w:r>
      <w:r w:rsidRPr="003E689E">
        <w:t>также</w:t>
      </w:r>
      <w:r w:rsidR="00C06A30">
        <w:t xml:space="preserve"> </w:t>
      </w:r>
      <w:r w:rsidRPr="003E689E">
        <w:rPr>
          <w:i/>
        </w:rPr>
        <w:t>ahead-of-time</w:t>
      </w:r>
      <w:r w:rsidR="00C06A30">
        <w:t xml:space="preserve"> </w:t>
      </w:r>
      <w:r w:rsidRPr="003E689E">
        <w:t>компиляторы,</w:t>
      </w:r>
      <w:r w:rsidR="00C06A30">
        <w:t xml:space="preserve"> </w:t>
      </w:r>
      <w:r w:rsidRPr="003E689E">
        <w:t>позволяющие</w:t>
      </w:r>
      <w:r w:rsidR="00C06A30">
        <w:t xml:space="preserve"> </w:t>
      </w:r>
      <w:r w:rsidRPr="003E689E">
        <w:t>разработчикам</w:t>
      </w:r>
      <w:r w:rsidR="00C06A30">
        <w:t xml:space="preserve"> </w:t>
      </w:r>
      <w:r w:rsidRPr="003E689E">
        <w:t>приложений</w:t>
      </w:r>
      <w:r w:rsidR="00C06A30">
        <w:t xml:space="preserve"> </w:t>
      </w:r>
      <w:r w:rsidRPr="003E689E">
        <w:t>перекомпилировать</w:t>
      </w:r>
      <w:r w:rsidR="00C06A30">
        <w:t xml:space="preserve"> </w:t>
      </w:r>
      <w:r w:rsidRPr="003E689E">
        <w:t>файлы</w:t>
      </w:r>
      <w:r w:rsidR="00C06A30">
        <w:t xml:space="preserve"> </w:t>
      </w:r>
      <w:r w:rsidRPr="003E689E">
        <w:t>классов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родной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конкретной</w:t>
      </w:r>
      <w:r w:rsidR="00C06A30">
        <w:t xml:space="preserve"> </w:t>
      </w:r>
      <w:r w:rsidRPr="003E689E">
        <w:t>платформы</w:t>
      </w:r>
      <w:r w:rsidR="00C06A30">
        <w:t xml:space="preserve"> </w:t>
      </w:r>
      <w:r w:rsidRPr="003E689E">
        <w:t>код.</w:t>
      </w:r>
    </w:p>
    <w:p w:rsidR="006C7ACB" w:rsidRDefault="006C7ACB" w:rsidP="006C7ACB">
      <w:pPr>
        <w:suppressAutoHyphens/>
        <w:ind w:firstLine="708"/>
      </w:pPr>
      <w:r w:rsidRPr="003E689E">
        <w:rPr>
          <w:i/>
        </w:rPr>
        <w:t>JVM</w:t>
      </w:r>
      <w:r w:rsidRPr="003E689E">
        <w:t>,</w:t>
      </w:r>
      <w:r w:rsidR="00C06A30">
        <w:t xml:space="preserve"> </w:t>
      </w:r>
      <w:r w:rsidRPr="003E689E">
        <w:t>которая</w:t>
      </w:r>
      <w:r w:rsidR="00C06A30">
        <w:t xml:space="preserve"> </w:t>
      </w:r>
      <w:r w:rsidRPr="003E689E">
        <w:t>является</w:t>
      </w:r>
      <w:r w:rsidR="00C06A30">
        <w:t xml:space="preserve"> </w:t>
      </w:r>
      <w:r w:rsidRPr="003E689E">
        <w:t>экземпляром</w:t>
      </w:r>
      <w:r w:rsidR="00C06A30">
        <w:t xml:space="preserve"> </w:t>
      </w:r>
      <w:r w:rsidRPr="003E689E">
        <w:rPr>
          <w:i/>
        </w:rPr>
        <w:t>JRE</w:t>
      </w:r>
      <w:r w:rsidR="00C06A30">
        <w:t xml:space="preserve"> </w:t>
      </w:r>
      <w:r w:rsidRPr="003E689E">
        <w:t>(</w:t>
      </w:r>
      <w:r w:rsidRPr="003E689E">
        <w:rPr>
          <w:i/>
        </w:rPr>
        <w:t>Java</w:t>
      </w:r>
      <w:r w:rsidR="00C06A30">
        <w:rPr>
          <w:i/>
        </w:rPr>
        <w:t xml:space="preserve"> </w:t>
      </w:r>
      <w:r w:rsidRPr="003E689E">
        <w:rPr>
          <w:i/>
        </w:rPr>
        <w:t>Runtime</w:t>
      </w:r>
      <w:r w:rsidR="00C06A30">
        <w:rPr>
          <w:i/>
        </w:rPr>
        <w:t xml:space="preserve"> </w:t>
      </w:r>
      <w:r w:rsidRPr="003E689E">
        <w:rPr>
          <w:i/>
        </w:rPr>
        <w:t>Environment</w:t>
      </w:r>
      <w:r w:rsidRPr="003E689E">
        <w:t>),</w:t>
      </w:r>
      <w:r w:rsidR="00C06A30">
        <w:t xml:space="preserve"> </w:t>
      </w:r>
      <w:r w:rsidRPr="003E689E">
        <w:t>вступает</w:t>
      </w:r>
      <w:r w:rsidR="00C06A30">
        <w:t xml:space="preserve"> </w:t>
      </w:r>
      <w:r w:rsidRPr="003E689E">
        <w:t>в</w:t>
      </w:r>
      <w:r w:rsidR="00C06A30">
        <w:t xml:space="preserve"> </w:t>
      </w:r>
      <w:r w:rsidRPr="003E689E">
        <w:t>действие</w:t>
      </w:r>
      <w:r w:rsidR="00C06A30">
        <w:t xml:space="preserve"> </w:t>
      </w:r>
      <w:r w:rsidRPr="003E689E">
        <w:t>при</w:t>
      </w:r>
      <w:r w:rsidR="00C06A30">
        <w:t xml:space="preserve"> </w:t>
      </w:r>
      <w:r w:rsidRPr="003E689E">
        <w:t>исполнении</w:t>
      </w:r>
      <w:r w:rsidR="00C06A30">
        <w:t xml:space="preserve"> </w:t>
      </w:r>
      <w:r w:rsidRPr="003E689E">
        <w:t>программ</w:t>
      </w:r>
      <w:r w:rsidR="00C06A30">
        <w:t xml:space="preserve"> </w:t>
      </w:r>
      <w:r w:rsidRPr="003E689E">
        <w:rPr>
          <w:i/>
        </w:rPr>
        <w:t>Java</w:t>
      </w:r>
      <w:r w:rsidRPr="003E689E">
        <w:t>.</w:t>
      </w:r>
      <w:r w:rsidR="00C06A30">
        <w:t xml:space="preserve"> </w:t>
      </w:r>
      <w:r w:rsidRPr="003E689E">
        <w:t>После</w:t>
      </w:r>
      <w:r w:rsidR="00C06A30">
        <w:t xml:space="preserve"> </w:t>
      </w:r>
      <w:r w:rsidRPr="003E689E">
        <w:t>завершения</w:t>
      </w:r>
      <w:r w:rsidR="00C06A30">
        <w:t xml:space="preserve"> </w:t>
      </w:r>
      <w:r w:rsidRPr="003E689E">
        <w:t>исполнения</w:t>
      </w:r>
      <w:r w:rsidR="00C06A30">
        <w:t xml:space="preserve"> </w:t>
      </w:r>
      <w:r w:rsidRPr="003E689E">
        <w:t>этот</w:t>
      </w:r>
      <w:r w:rsidR="00C06A30">
        <w:t xml:space="preserve"> </w:t>
      </w:r>
      <w:r w:rsidRPr="003E689E">
        <w:t>экземпляр</w:t>
      </w:r>
      <w:r w:rsidR="00C06A30">
        <w:t xml:space="preserve"> </w:t>
      </w:r>
      <w:r w:rsidRPr="003E689E">
        <w:t>удаляется</w:t>
      </w:r>
      <w:r w:rsidR="00C06A30">
        <w:t xml:space="preserve"> </w:t>
      </w:r>
      <w:r w:rsidRPr="003E689E">
        <w:t>сборщиком</w:t>
      </w:r>
      <w:r w:rsidR="00C06A30">
        <w:t xml:space="preserve"> </w:t>
      </w:r>
      <w:r w:rsidRPr="003E689E">
        <w:t>мусора.</w:t>
      </w:r>
      <w:r w:rsidR="00C06A30">
        <w:t xml:space="preserve"> </w:t>
      </w:r>
      <w:r w:rsidRPr="003E689E">
        <w:rPr>
          <w:i/>
        </w:rPr>
        <w:t>JIT</w:t>
      </w:r>
      <w:r w:rsidR="00C06A30">
        <w:t xml:space="preserve"> </w:t>
      </w:r>
      <w:r w:rsidRPr="003E689E">
        <w:t>является</w:t>
      </w:r>
      <w:r w:rsidR="00C06A30">
        <w:t xml:space="preserve"> </w:t>
      </w:r>
      <w:r w:rsidRPr="003E689E">
        <w:t>частью</w:t>
      </w:r>
      <w:r w:rsidR="00C06A30">
        <w:t xml:space="preserve"> </w:t>
      </w:r>
      <w:r w:rsidRPr="003E689E">
        <w:t>виртуальной</w:t>
      </w:r>
      <w:r w:rsidR="00C06A30">
        <w:t xml:space="preserve"> </w:t>
      </w:r>
      <w:r w:rsidRPr="003E689E">
        <w:t>машины</w:t>
      </w:r>
      <w:r w:rsidR="00C06A30">
        <w:t xml:space="preserve"> </w:t>
      </w:r>
      <w:r w:rsidRPr="003E689E">
        <w:rPr>
          <w:i/>
        </w:rPr>
        <w:t>Java</w:t>
      </w:r>
      <w:r w:rsidRPr="003E689E">
        <w:t>,</w:t>
      </w:r>
      <w:r w:rsidR="00C06A30">
        <w:t xml:space="preserve"> </w:t>
      </w:r>
      <w:r w:rsidRPr="003E689E">
        <w:t>которая</w:t>
      </w:r>
      <w:r w:rsidR="00C06A30">
        <w:t xml:space="preserve"> </w:t>
      </w:r>
      <w:r w:rsidRPr="003E689E">
        <w:t>используется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ускорения</w:t>
      </w:r>
      <w:r w:rsidR="00C06A30">
        <w:t xml:space="preserve"> </w:t>
      </w:r>
      <w:r w:rsidRPr="003E689E">
        <w:t>выполнения</w:t>
      </w:r>
      <w:r w:rsidR="00C06A30">
        <w:t xml:space="preserve"> </w:t>
      </w:r>
      <w:r w:rsidRPr="003E689E">
        <w:t>приложений.</w:t>
      </w:r>
      <w:r w:rsidR="00C06A30">
        <w:t xml:space="preserve"> </w:t>
      </w:r>
      <w:r w:rsidRPr="003E689E">
        <w:rPr>
          <w:i/>
        </w:rPr>
        <w:t>JIT</w:t>
      </w:r>
      <w:r w:rsidR="00C06A30">
        <w:t xml:space="preserve"> </w:t>
      </w:r>
      <w:r w:rsidRPr="003E689E">
        <w:t>одновременно</w:t>
      </w:r>
      <w:r w:rsidR="00C06A30">
        <w:t xml:space="preserve"> </w:t>
      </w:r>
      <w:r w:rsidRPr="003E689E">
        <w:t>компилирует</w:t>
      </w:r>
      <w:r w:rsidR="00C06A30">
        <w:t xml:space="preserve"> </w:t>
      </w:r>
      <w:r w:rsidRPr="003E689E">
        <w:t>части</w:t>
      </w:r>
      <w:r w:rsidR="00C06A30">
        <w:t xml:space="preserve"> </w:t>
      </w:r>
      <w:r w:rsidRPr="003E689E">
        <w:t>байт-кода,</w:t>
      </w:r>
      <w:r w:rsidR="00C06A30">
        <w:t xml:space="preserve"> </w:t>
      </w:r>
      <w:r w:rsidRPr="003E689E">
        <w:t>которые</w:t>
      </w:r>
      <w:r w:rsidR="00C06A30">
        <w:t xml:space="preserve"> </w:t>
      </w:r>
      <w:r w:rsidRPr="003E689E">
        <w:t>имеют</w:t>
      </w:r>
      <w:r w:rsidR="00C06A30">
        <w:t xml:space="preserve"> </w:t>
      </w:r>
      <w:r w:rsidRPr="003E689E">
        <w:t>аналогичную</w:t>
      </w:r>
      <w:r w:rsidR="00C06A30">
        <w:t xml:space="preserve"> </w:t>
      </w:r>
      <w:r w:rsidRPr="003E689E">
        <w:t>функциональность,</w:t>
      </w:r>
      <w:r w:rsidR="00C06A30">
        <w:t xml:space="preserve"> </w:t>
      </w:r>
      <w:r w:rsidRPr="003E689E">
        <w:t>и,</w:t>
      </w:r>
      <w:r w:rsidR="00C06A30">
        <w:t xml:space="preserve"> </w:t>
      </w:r>
      <w:r w:rsidRPr="003E689E">
        <w:t>следовательно,</w:t>
      </w:r>
      <w:r w:rsidR="00C06A30">
        <w:t xml:space="preserve"> </w:t>
      </w:r>
      <w:r w:rsidRPr="003E689E">
        <w:t>уменьшает</w:t>
      </w:r>
      <w:r w:rsidR="00C06A30">
        <w:t xml:space="preserve"> </w:t>
      </w:r>
      <w:r w:rsidRPr="003E689E">
        <w:t>количество</w:t>
      </w:r>
      <w:r w:rsidR="00C06A30">
        <w:t xml:space="preserve"> </w:t>
      </w:r>
      <w:r w:rsidRPr="003E689E">
        <w:t>времени,</w:t>
      </w:r>
      <w:r w:rsidR="00C06A30">
        <w:t xml:space="preserve"> </w:t>
      </w:r>
      <w:r w:rsidRPr="003E689E">
        <w:t>необходимого</w:t>
      </w:r>
      <w:r w:rsidR="00C06A30">
        <w:t xml:space="preserve"> </w:t>
      </w:r>
      <w:r w:rsidRPr="003E689E">
        <w:t>для</w:t>
      </w:r>
      <w:r w:rsidR="00C06A30">
        <w:t xml:space="preserve"> </w:t>
      </w:r>
      <w:r w:rsidRPr="003E689E">
        <w:t>компиляции</w:t>
      </w:r>
      <w:r w:rsidR="00C06A30">
        <w:t xml:space="preserve"> </w:t>
      </w:r>
      <w:r>
        <w:t>[7</w:t>
      </w:r>
      <w:r w:rsidRPr="003E689E">
        <w:t>].</w:t>
      </w:r>
    </w:p>
    <w:p w:rsidR="00BD0687" w:rsidRDefault="00BD0687" w:rsidP="00A44998">
      <w:pPr>
        <w:suppressAutoHyphens/>
        <w:ind w:firstLine="0"/>
      </w:pPr>
    </w:p>
    <w:p w:rsidR="00B32984" w:rsidRDefault="00B32984" w:rsidP="00A44998">
      <w:pPr>
        <w:suppressAutoHyphens/>
        <w:ind w:firstLine="0"/>
      </w:pPr>
    </w:p>
    <w:p w:rsidR="00B32984" w:rsidRDefault="00B32984" w:rsidP="00A44998">
      <w:pPr>
        <w:suppressAutoHyphens/>
        <w:ind w:firstLine="0"/>
      </w:pPr>
    </w:p>
    <w:p w:rsidR="003F31AD" w:rsidRPr="00B32984" w:rsidRDefault="001B6711" w:rsidP="00B32984">
      <w:pPr>
        <w:pStyle w:val="ListParagraph"/>
        <w:numPr>
          <w:ilvl w:val="1"/>
          <w:numId w:val="30"/>
        </w:numPr>
        <w:tabs>
          <w:tab w:val="left" w:pos="8080"/>
        </w:tabs>
        <w:suppressAutoHyphens/>
        <w:ind w:left="1276" w:hanging="556"/>
        <w:rPr>
          <w:b/>
          <w:bCs/>
        </w:rPr>
      </w:pPr>
      <w:r w:rsidRPr="00B32984">
        <w:rPr>
          <w:b/>
          <w:bCs/>
        </w:rPr>
        <w:lastRenderedPageBreak/>
        <w:t>Описание аналогов</w:t>
      </w:r>
    </w:p>
    <w:p w:rsidR="003F31AD" w:rsidRPr="007A16A0" w:rsidRDefault="007A16A0" w:rsidP="007A16A0">
      <w:pPr>
        <w:pStyle w:val="ListParagraph"/>
        <w:tabs>
          <w:tab w:val="left" w:pos="7100"/>
        </w:tabs>
        <w:suppressAutoHyphens/>
        <w:ind w:left="1170" w:firstLine="0"/>
      </w:pPr>
      <w:r>
        <w:rPr>
          <w:b/>
        </w:rPr>
        <w:tab/>
      </w:r>
    </w:p>
    <w:p w:rsidR="00BD0687" w:rsidRDefault="00DA6A48" w:rsidP="00BD0687">
      <w:pPr>
        <w:tabs>
          <w:tab w:val="left" w:pos="8080"/>
        </w:tabs>
        <w:suppressAutoHyphens/>
      </w:pPr>
      <w:r>
        <w:t>Существует множество возможностей для организации своего досуга, что порой очень трудно найти что-то подходящее. Невозможно знать все места отдыха, ведь постоянно открывается что-то новое</w:t>
      </w:r>
      <w:r w:rsidR="009B366E">
        <w:t>,</w:t>
      </w:r>
      <w:r>
        <w:t xml:space="preserve"> </w:t>
      </w:r>
      <w:r w:rsidR="009B366E">
        <w:t>п</w:t>
      </w:r>
      <w:r>
        <w:t xml:space="preserve">оэтому </w:t>
      </w:r>
      <w:r w:rsidR="009B366E">
        <w:t>и необходимо как-то хранить и структурировать эту информацию.</w:t>
      </w:r>
    </w:p>
    <w:p w:rsidR="006F2D1C" w:rsidRDefault="009B366E" w:rsidP="009B366E">
      <w:pPr>
        <w:tabs>
          <w:tab w:val="left" w:pos="8080"/>
        </w:tabs>
        <w:suppressAutoHyphens/>
      </w:pPr>
      <w:r>
        <w:t xml:space="preserve">Наиболее распространенным способом представления большого количества информации является вебсайт. </w:t>
      </w:r>
    </w:p>
    <w:p w:rsidR="006F2D1C" w:rsidRDefault="006F2D1C" w:rsidP="009B366E">
      <w:pPr>
        <w:tabs>
          <w:tab w:val="left" w:pos="8080"/>
        </w:tabs>
        <w:suppressAutoHyphens/>
      </w:pPr>
      <w:r>
        <w:t xml:space="preserve">Недостатком всех сайтов является сложность в их разработке и поддержке. </w:t>
      </w:r>
      <w:r w:rsidR="001B6711">
        <w:t>В связи с большим разнообразием размеров и разрешений экранов, бывает сложно сделать корректное отображение контента на конечных устройствах пользователей. А к преимуществам всех сайтов можно отнести их легкодоступность, т.к. они не требуют никакой дополнительной установки, а лишь наличие браузера на устройстве конечного пользователя.</w:t>
      </w:r>
    </w:p>
    <w:p w:rsidR="009B366E" w:rsidRDefault="00BD0687" w:rsidP="009B366E">
      <w:pPr>
        <w:tabs>
          <w:tab w:val="left" w:pos="8080"/>
        </w:tabs>
        <w:suppressAutoHyphens/>
      </w:pPr>
      <w:r>
        <w:t xml:space="preserve">Одним из аналогов системы описывающей услуги города Гомеля является сайт </w:t>
      </w:r>
      <w:r w:rsidRPr="00BD0687">
        <w:rPr>
          <w:i/>
        </w:rPr>
        <w:t>www.orangesmile.com</w:t>
      </w:r>
      <w:r>
        <w:t xml:space="preserve">. Данный сервис </w:t>
      </w:r>
      <w:r w:rsidR="00082A4E">
        <w:t xml:space="preserve">содержит структурированное описание большого количества стран и городов, что является его не оспоримым преимуществом. </w:t>
      </w:r>
      <w:r w:rsidR="00B32984">
        <w:t>На рисунке 2.1</w:t>
      </w:r>
      <w:r>
        <w:t xml:space="preserve"> изображена страница </w:t>
      </w:r>
      <w:r w:rsidR="00082A4E">
        <w:t xml:space="preserve">с описанием </w:t>
      </w:r>
      <w:r>
        <w:t>города Гомеля.</w:t>
      </w:r>
    </w:p>
    <w:p w:rsidR="00082A4E" w:rsidRPr="00BD0687" w:rsidRDefault="00082A4E" w:rsidP="009B366E">
      <w:pPr>
        <w:tabs>
          <w:tab w:val="left" w:pos="8080"/>
        </w:tabs>
        <w:suppressAutoHyphens/>
      </w:pPr>
    </w:p>
    <w:p w:rsidR="00824D6F" w:rsidRPr="00824D6F" w:rsidRDefault="00524541" w:rsidP="00BD0687">
      <w:pPr>
        <w:tabs>
          <w:tab w:val="left" w:pos="8080"/>
        </w:tabs>
        <w:suppressAutoHyphens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D2A01E5" wp14:editId="272B323F">
            <wp:extent cx="5841992" cy="242422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784" cy="24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AD" w:rsidRDefault="003F31AD" w:rsidP="003F31AD">
      <w:pPr>
        <w:pStyle w:val="ListParagraph"/>
        <w:tabs>
          <w:tab w:val="left" w:pos="8080"/>
        </w:tabs>
        <w:suppressAutoHyphens/>
        <w:ind w:left="1170" w:firstLine="0"/>
      </w:pPr>
    </w:p>
    <w:p w:rsidR="00082A4E" w:rsidRPr="003F31AD" w:rsidRDefault="00082A4E" w:rsidP="00082A4E">
      <w:pPr>
        <w:pStyle w:val="ListParagraph"/>
        <w:tabs>
          <w:tab w:val="left" w:pos="8080"/>
        </w:tabs>
        <w:suppressAutoHyphens/>
        <w:ind w:left="1170" w:firstLine="0"/>
        <w:jc w:val="center"/>
      </w:pPr>
      <w:r>
        <w:t>Рисунок 2</w:t>
      </w:r>
      <w:r w:rsidR="00B32984">
        <w:t>.1</w:t>
      </w:r>
      <w:r>
        <w:t xml:space="preserve"> – Сервис </w:t>
      </w:r>
      <w:r w:rsidRPr="00BD0687">
        <w:rPr>
          <w:i/>
        </w:rPr>
        <w:t>www.orangesmile.com</w:t>
      </w:r>
    </w:p>
    <w:p w:rsidR="006C7ACB" w:rsidRDefault="006C7ACB" w:rsidP="006C7ACB">
      <w:pPr>
        <w:spacing w:line="259" w:lineRule="auto"/>
        <w:ind w:firstLine="0"/>
        <w:jc w:val="left"/>
      </w:pPr>
    </w:p>
    <w:p w:rsidR="00082A4E" w:rsidRDefault="00082A4E" w:rsidP="00524541">
      <w:pPr>
        <w:spacing w:line="259" w:lineRule="auto"/>
        <w:ind w:firstLine="0"/>
      </w:pPr>
      <w:r>
        <w:tab/>
      </w:r>
      <w:r w:rsidR="00524541">
        <w:t>Однако к недостаткам данного аналога можно отнести что поиск по высоко загруженным сайтам может быть сложен и может требовать не всегда очевидных шагов. Так же к недостаткам можно отнести большое количество рекламы в контенте.</w:t>
      </w:r>
    </w:p>
    <w:p w:rsidR="00524541" w:rsidRDefault="00524541" w:rsidP="00524541">
      <w:pPr>
        <w:spacing w:line="259" w:lineRule="auto"/>
        <w:ind w:firstLine="0"/>
      </w:pPr>
      <w:r>
        <w:tab/>
        <w:t xml:space="preserve">Альтернативным способом доставки контента является мобильное приложение. </w:t>
      </w:r>
      <w:r w:rsidR="006F2D1C">
        <w:t xml:space="preserve">Преимуществом всех мобильных приложений является их визуальная составляющая. </w:t>
      </w:r>
      <w:r>
        <w:t>Аналог, разрабатываемого бота, в данном сегменте – приложение «</w:t>
      </w:r>
      <w:r w:rsidRPr="00524541">
        <w:t xml:space="preserve">Гомель </w:t>
      </w:r>
      <w:r>
        <w:t>–</w:t>
      </w:r>
      <w:r w:rsidRPr="00524541">
        <w:t xml:space="preserve"> городской гид</w:t>
      </w:r>
      <w:r>
        <w:t>»</w:t>
      </w:r>
      <w:r w:rsidR="00936307">
        <w:t xml:space="preserve">. Данный продукт предоставляет </w:t>
      </w:r>
      <w:r w:rsidR="00936307">
        <w:lastRenderedPageBreak/>
        <w:t xml:space="preserve">систематизированную информацию о заведениях и услугах города Гомеля. Внешний вид приложения изображен на рисунке </w:t>
      </w:r>
      <w:r w:rsidR="00B32984">
        <w:t>2.2</w:t>
      </w:r>
      <w:r w:rsidR="00936307">
        <w:t>.</w:t>
      </w:r>
    </w:p>
    <w:p w:rsidR="00936307" w:rsidRDefault="00936307" w:rsidP="00524541">
      <w:pPr>
        <w:spacing w:line="259" w:lineRule="auto"/>
        <w:ind w:firstLine="0"/>
      </w:pPr>
    </w:p>
    <w:p w:rsidR="00936307" w:rsidRDefault="00936307" w:rsidP="00936307">
      <w:pPr>
        <w:spacing w:line="259" w:lineRule="auto"/>
        <w:ind w:firstLine="0"/>
        <w:jc w:val="center"/>
      </w:pPr>
      <w:r>
        <w:rPr>
          <w:noProof/>
          <w:lang w:val="en-US"/>
        </w:rPr>
        <w:drawing>
          <wp:inline distT="0" distB="0" distL="0" distR="0">
            <wp:extent cx="2498651" cy="4170387"/>
            <wp:effectExtent l="0" t="0" r="0" b="1905"/>
            <wp:docPr id="11" name="Рисунок 11" descr="http://content.onliner.by/news/2013/06/default/f57a8af35266628b986787e7162f5fb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ntent.onliner.by/news/2013/06/default/f57a8af35266628b986787e7162f5fb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783" cy="418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307" w:rsidRDefault="00936307" w:rsidP="00936307">
      <w:pPr>
        <w:spacing w:line="259" w:lineRule="auto"/>
        <w:ind w:firstLine="0"/>
        <w:jc w:val="center"/>
      </w:pPr>
    </w:p>
    <w:p w:rsidR="00936307" w:rsidRDefault="00B32984" w:rsidP="00936307">
      <w:pPr>
        <w:spacing w:line="259" w:lineRule="auto"/>
        <w:ind w:firstLine="0"/>
        <w:jc w:val="center"/>
      </w:pPr>
      <w:r>
        <w:t>Рисунок 2.2</w:t>
      </w:r>
      <w:r w:rsidR="00936307">
        <w:t xml:space="preserve"> – Приложение «</w:t>
      </w:r>
      <w:r w:rsidR="00936307" w:rsidRPr="00524541">
        <w:t xml:space="preserve">Гомель </w:t>
      </w:r>
      <w:r w:rsidR="00936307">
        <w:t>–</w:t>
      </w:r>
      <w:r w:rsidR="00936307" w:rsidRPr="00524541">
        <w:t xml:space="preserve"> городской гид</w:t>
      </w:r>
      <w:r w:rsidR="00936307">
        <w:t>»</w:t>
      </w:r>
    </w:p>
    <w:p w:rsidR="00936307" w:rsidRDefault="00936307" w:rsidP="00936307">
      <w:pPr>
        <w:spacing w:line="259" w:lineRule="auto"/>
        <w:ind w:firstLine="0"/>
        <w:jc w:val="center"/>
      </w:pPr>
    </w:p>
    <w:p w:rsidR="00936307" w:rsidRDefault="00936307" w:rsidP="00936307">
      <w:pPr>
        <w:spacing w:line="259" w:lineRule="auto"/>
        <w:ind w:firstLine="0"/>
      </w:pPr>
      <w:r>
        <w:tab/>
        <w:t>К преимуществам данного приложения можно отнести богатый визуальный интерф</w:t>
      </w:r>
      <w:r w:rsidR="008B797E">
        <w:t>ейс, ш</w:t>
      </w:r>
      <w:r>
        <w:t xml:space="preserve">ирокий ассортимент описываемых услуг. </w:t>
      </w:r>
      <w:r w:rsidR="008B797E">
        <w:t>А так же х</w:t>
      </w:r>
      <w:r>
        <w:t>ранение всей информации на устройстве пользователя</w:t>
      </w:r>
      <w:r w:rsidR="008B797E">
        <w:t>,</w:t>
      </w:r>
      <w:r>
        <w:t xml:space="preserve"> что позволяет полноценно пользоваться приложением без необходимости подключения к сети Интернет.</w:t>
      </w:r>
    </w:p>
    <w:p w:rsidR="008B797E" w:rsidRDefault="008B797E" w:rsidP="00936307">
      <w:pPr>
        <w:spacing w:line="259" w:lineRule="auto"/>
        <w:ind w:firstLine="0"/>
      </w:pPr>
      <w:r>
        <w:tab/>
        <w:t xml:space="preserve">В связи с широким распространением мобильных приложений и перегрузкой магазинов приложений, необходимость установки на конечное устройство с ограниченным объемом памяти является существенным минусом. Так же к минусам можно отнести, что данный аналог является </w:t>
      </w:r>
      <w:r>
        <w:rPr>
          <w:lang w:val="en-US"/>
        </w:rPr>
        <w:t>Android</w:t>
      </w:r>
      <w:r>
        <w:t xml:space="preserve"> приложением, следовательно пользователи других мобильных платформ не могут его использовать. </w:t>
      </w:r>
    </w:p>
    <w:p w:rsidR="006F2D1C" w:rsidRPr="008B797E" w:rsidRDefault="006F2D1C" w:rsidP="00936307">
      <w:pPr>
        <w:spacing w:line="259" w:lineRule="auto"/>
        <w:ind w:firstLine="0"/>
      </w:pPr>
      <w:r>
        <w:tab/>
        <w:t>Недостатком всех мобильных приложений является сложность их обновлений и поддержки, т.к. это заставляет пользователя постоянно поддерживать приложение в актуальном состоянии, посредством отдельного скачивания новой версии приложения или его обновлений.</w:t>
      </w:r>
    </w:p>
    <w:p w:rsidR="00AE5571" w:rsidRDefault="00AE5571">
      <w:pPr>
        <w:ind w:firstLine="0"/>
        <w:jc w:val="left"/>
      </w:pPr>
      <w:r>
        <w:br w:type="page"/>
      </w:r>
    </w:p>
    <w:p w:rsidR="00AE5571" w:rsidRPr="00233BD4" w:rsidRDefault="00AE5571" w:rsidP="00AE5571">
      <w:pPr>
        <w:ind w:left="851" w:hanging="142"/>
        <w:jc w:val="left"/>
      </w:pPr>
      <w:r>
        <w:rPr>
          <w:b/>
        </w:rPr>
        <w:lastRenderedPageBreak/>
        <w:t>3</w:t>
      </w:r>
      <w:r w:rsidR="00C06A30">
        <w:rPr>
          <w:b/>
        </w:rPr>
        <w:t xml:space="preserve"> </w:t>
      </w:r>
      <w:r w:rsidRPr="00233BD4">
        <w:rPr>
          <w:b/>
        </w:rPr>
        <w:t>РАЗРАБОТКА</w:t>
      </w:r>
      <w:r w:rsidR="00C06A30">
        <w:rPr>
          <w:b/>
        </w:rPr>
        <w:t xml:space="preserve"> </w:t>
      </w:r>
      <w:r w:rsidRPr="00233BD4">
        <w:rPr>
          <w:b/>
        </w:rPr>
        <w:t>ПРОГРАММНЫХ</w:t>
      </w:r>
      <w:r w:rsidR="00C06A30">
        <w:rPr>
          <w:b/>
        </w:rPr>
        <w:t xml:space="preserve"> </w:t>
      </w:r>
      <w:r w:rsidRPr="00233BD4">
        <w:rPr>
          <w:b/>
        </w:rPr>
        <w:t>СРЕДСТВ</w:t>
      </w:r>
      <w:r w:rsidR="00C06A30">
        <w:rPr>
          <w:b/>
        </w:rPr>
        <w:t xml:space="preserve"> </w:t>
      </w:r>
      <w:r w:rsidRPr="00233BD4">
        <w:rPr>
          <w:b/>
        </w:rPr>
        <w:t>ДЛЯ</w:t>
      </w:r>
      <w:r w:rsidR="00C06A30">
        <w:rPr>
          <w:b/>
        </w:rPr>
        <w:t xml:space="preserve"> </w:t>
      </w:r>
      <w:r w:rsidRPr="00233BD4">
        <w:rPr>
          <w:b/>
        </w:rPr>
        <w:t>РЕШЕНИЯ</w:t>
      </w:r>
      <w:r w:rsidR="003E409B">
        <w:rPr>
          <w:b/>
        </w:rPr>
        <w:t xml:space="preserve"> </w:t>
      </w:r>
      <w:r w:rsidRPr="00233BD4">
        <w:rPr>
          <w:b/>
        </w:rPr>
        <w:t>ЗАДАЧИ</w:t>
      </w:r>
    </w:p>
    <w:p w:rsidR="00AE5571" w:rsidRDefault="00AE5571" w:rsidP="003E409B">
      <w:pPr>
        <w:suppressAutoHyphens/>
        <w:ind w:firstLine="0"/>
      </w:pPr>
    </w:p>
    <w:p w:rsidR="00AE5571" w:rsidRPr="003E409B" w:rsidRDefault="003E409B" w:rsidP="003E409B">
      <w:pPr>
        <w:suppressAutoHyphens/>
        <w:ind w:left="709" w:firstLine="0"/>
        <w:rPr>
          <w:b/>
        </w:rPr>
      </w:pPr>
      <w:r>
        <w:rPr>
          <w:b/>
        </w:rPr>
        <w:t xml:space="preserve">3.1 </w:t>
      </w:r>
      <w:r w:rsidR="00AE5571" w:rsidRPr="003E409B">
        <w:rPr>
          <w:b/>
        </w:rPr>
        <w:t>Особенности</w:t>
      </w:r>
      <w:r w:rsidR="00C06A30" w:rsidRPr="003E409B">
        <w:rPr>
          <w:b/>
        </w:rPr>
        <w:t xml:space="preserve"> </w:t>
      </w:r>
      <w:r w:rsidR="00AE5571" w:rsidRPr="003E409B">
        <w:rPr>
          <w:b/>
        </w:rPr>
        <w:t>разработки</w:t>
      </w:r>
      <w:r w:rsidR="00C06A30" w:rsidRPr="003E409B">
        <w:rPr>
          <w:b/>
        </w:rPr>
        <w:t xml:space="preserve"> </w:t>
      </w:r>
      <w:r w:rsidR="00AE5571" w:rsidRPr="003E409B">
        <w:rPr>
          <w:b/>
        </w:rPr>
        <w:t>приложения</w:t>
      </w:r>
    </w:p>
    <w:p w:rsidR="00AE5571" w:rsidRPr="003F31AD" w:rsidRDefault="00AE5571" w:rsidP="00AE5571">
      <w:pPr>
        <w:ind w:firstLine="0"/>
        <w:rPr>
          <w:lang w:bidi="en-US"/>
        </w:rPr>
      </w:pPr>
    </w:p>
    <w:p w:rsidR="00AE5571" w:rsidRPr="00CD2DEE" w:rsidRDefault="00AE5571" w:rsidP="00AE5571">
      <w:pPr>
        <w:ind w:firstLine="708"/>
        <w:rPr>
          <w:lang w:bidi="en-US"/>
        </w:rPr>
      </w:pPr>
      <w:r>
        <w:rPr>
          <w:lang w:bidi="en-US"/>
        </w:rPr>
        <w:t>Общий</w:t>
      </w:r>
      <w:r w:rsidR="00C06A30">
        <w:rPr>
          <w:lang w:bidi="en-US"/>
        </w:rPr>
        <w:t xml:space="preserve"> </w:t>
      </w:r>
      <w:r>
        <w:rPr>
          <w:lang w:bidi="en-US"/>
        </w:rPr>
        <w:t>ресурс,</w:t>
      </w:r>
      <w:r w:rsidR="00C06A30">
        <w:rPr>
          <w:lang w:bidi="en-US"/>
        </w:rPr>
        <w:t xml:space="preserve"> </w:t>
      </w:r>
      <w:r>
        <w:rPr>
          <w:lang w:bidi="en-US"/>
        </w:rPr>
        <w:t>или</w:t>
      </w:r>
      <w:r w:rsidR="00C06A30">
        <w:rPr>
          <w:lang w:bidi="en-US"/>
        </w:rPr>
        <w:t xml:space="preserve"> </w:t>
      </w:r>
      <w:r>
        <w:rPr>
          <w:lang w:bidi="en-US"/>
        </w:rPr>
        <w:t>общий</w:t>
      </w:r>
      <w:r w:rsidR="00C06A30">
        <w:rPr>
          <w:lang w:bidi="en-US"/>
        </w:rPr>
        <w:t xml:space="preserve"> </w:t>
      </w:r>
      <w:r>
        <w:rPr>
          <w:lang w:bidi="en-US"/>
        </w:rPr>
        <w:t>сетевой</w:t>
      </w:r>
      <w:r w:rsidR="00C06A30">
        <w:rPr>
          <w:lang w:bidi="en-US"/>
        </w:rPr>
        <w:t xml:space="preserve"> </w:t>
      </w:r>
      <w:r>
        <w:rPr>
          <w:lang w:bidi="en-US"/>
        </w:rPr>
        <w:t>ресурс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информатике,</w:t>
      </w:r>
      <w:r w:rsidR="00C06A30">
        <w:rPr>
          <w:lang w:bidi="en-US"/>
        </w:rPr>
        <w:t xml:space="preserve"> </w:t>
      </w:r>
      <w:r>
        <w:rPr>
          <w:lang w:bidi="en-US"/>
        </w:rPr>
        <w:t>это</w:t>
      </w:r>
      <w:r w:rsidR="00C06A30">
        <w:rPr>
          <w:lang w:bidi="en-US"/>
        </w:rPr>
        <w:t xml:space="preserve"> </w:t>
      </w:r>
      <w:r>
        <w:rPr>
          <w:lang w:bidi="en-US"/>
        </w:rPr>
        <w:t>устройство</w:t>
      </w:r>
      <w:r w:rsidR="00C06A30">
        <w:rPr>
          <w:lang w:bidi="en-US"/>
        </w:rPr>
        <w:t xml:space="preserve"> </w:t>
      </w:r>
      <w:r>
        <w:rPr>
          <w:lang w:bidi="en-US"/>
        </w:rPr>
        <w:t>или</w:t>
      </w:r>
      <w:r w:rsidR="00C06A30">
        <w:rPr>
          <w:lang w:bidi="en-US"/>
        </w:rPr>
        <w:t xml:space="preserve"> </w:t>
      </w:r>
      <w:r>
        <w:rPr>
          <w:lang w:bidi="en-US"/>
        </w:rPr>
        <w:t>часть</w:t>
      </w:r>
      <w:r w:rsidR="00C06A30">
        <w:rPr>
          <w:lang w:bidi="en-US"/>
        </w:rPr>
        <w:t xml:space="preserve"> </w:t>
      </w:r>
      <w:r>
        <w:rPr>
          <w:lang w:bidi="en-US"/>
        </w:rPr>
        <w:t>информации,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которой</w:t>
      </w:r>
      <w:r w:rsidR="00C06A30">
        <w:rPr>
          <w:lang w:bidi="en-US"/>
        </w:rPr>
        <w:t xml:space="preserve"> </w:t>
      </w:r>
      <w:r>
        <w:rPr>
          <w:lang w:bidi="en-US"/>
        </w:rPr>
        <w:t>может</w:t>
      </w:r>
      <w:r w:rsidR="00C06A30">
        <w:rPr>
          <w:lang w:bidi="en-US"/>
        </w:rPr>
        <w:t xml:space="preserve"> </w:t>
      </w:r>
      <w:r>
        <w:rPr>
          <w:lang w:bidi="en-US"/>
        </w:rPr>
        <w:t>быть</w:t>
      </w:r>
      <w:r w:rsidR="00C06A30">
        <w:rPr>
          <w:lang w:bidi="en-US"/>
        </w:rPr>
        <w:t xml:space="preserve"> </w:t>
      </w:r>
      <w:r>
        <w:rPr>
          <w:lang w:bidi="en-US"/>
        </w:rPr>
        <w:t>осуществлён</w:t>
      </w:r>
      <w:r w:rsidR="00C06A30">
        <w:rPr>
          <w:lang w:bidi="en-US"/>
        </w:rPr>
        <w:t xml:space="preserve"> </w:t>
      </w:r>
      <w:r>
        <w:rPr>
          <w:lang w:bidi="en-US"/>
        </w:rPr>
        <w:t>удалённый</w:t>
      </w:r>
      <w:r w:rsidR="00C06A30">
        <w:rPr>
          <w:lang w:bidi="en-US"/>
        </w:rPr>
        <w:t xml:space="preserve"> </w:t>
      </w:r>
      <w:r>
        <w:rPr>
          <w:lang w:bidi="en-US"/>
        </w:rPr>
        <w:t>доступ</w:t>
      </w:r>
      <w:r w:rsidR="00C06A30">
        <w:rPr>
          <w:lang w:bidi="en-US"/>
        </w:rPr>
        <w:t xml:space="preserve"> </w:t>
      </w:r>
      <w:r>
        <w:rPr>
          <w:lang w:bidi="en-US"/>
        </w:rPr>
        <w:t>с</w:t>
      </w:r>
      <w:r w:rsidR="00C06A30">
        <w:rPr>
          <w:lang w:bidi="en-US"/>
        </w:rPr>
        <w:t xml:space="preserve"> </w:t>
      </w:r>
      <w:r>
        <w:rPr>
          <w:lang w:bidi="en-US"/>
        </w:rPr>
        <w:t>другого</w:t>
      </w:r>
      <w:r w:rsidR="00C06A30">
        <w:rPr>
          <w:lang w:bidi="en-US"/>
        </w:rPr>
        <w:t xml:space="preserve"> </w:t>
      </w:r>
      <w:r>
        <w:rPr>
          <w:lang w:bidi="en-US"/>
        </w:rPr>
        <w:t>компьютера,</w:t>
      </w:r>
      <w:r w:rsidR="00C06A30">
        <w:rPr>
          <w:lang w:bidi="en-US"/>
        </w:rPr>
        <w:t xml:space="preserve"> </w:t>
      </w:r>
      <w:r>
        <w:rPr>
          <w:lang w:bidi="en-US"/>
        </w:rPr>
        <w:t>обычно</w:t>
      </w:r>
      <w:r w:rsidR="00C06A30">
        <w:rPr>
          <w:lang w:bidi="en-US"/>
        </w:rPr>
        <w:t xml:space="preserve"> </w:t>
      </w:r>
      <w:r>
        <w:rPr>
          <w:lang w:bidi="en-US"/>
        </w:rPr>
        <w:t>через</w:t>
      </w:r>
      <w:r w:rsidR="00C06A30">
        <w:rPr>
          <w:lang w:bidi="en-US"/>
        </w:rPr>
        <w:t xml:space="preserve"> </w:t>
      </w:r>
      <w:r>
        <w:rPr>
          <w:lang w:bidi="en-US"/>
        </w:rPr>
        <w:t>локальную</w:t>
      </w:r>
      <w:r w:rsidR="00C06A30">
        <w:rPr>
          <w:lang w:bidi="en-US"/>
        </w:rPr>
        <w:t xml:space="preserve"> </w:t>
      </w:r>
      <w:r>
        <w:rPr>
          <w:lang w:bidi="en-US"/>
        </w:rPr>
        <w:t>компьютерную</w:t>
      </w:r>
      <w:r w:rsidR="00C06A30">
        <w:rPr>
          <w:lang w:bidi="en-US"/>
        </w:rPr>
        <w:t xml:space="preserve"> </w:t>
      </w:r>
      <w:r>
        <w:rPr>
          <w:lang w:bidi="en-US"/>
        </w:rPr>
        <w:t>сеть</w:t>
      </w:r>
      <w:r w:rsidR="00C06A30">
        <w:rPr>
          <w:lang w:bidi="en-US"/>
        </w:rPr>
        <w:t xml:space="preserve"> </w:t>
      </w:r>
      <w:r>
        <w:rPr>
          <w:lang w:bidi="en-US"/>
        </w:rPr>
        <w:t>или</w:t>
      </w:r>
      <w:r w:rsidR="00C06A30">
        <w:rPr>
          <w:lang w:bidi="en-US"/>
        </w:rPr>
        <w:t xml:space="preserve"> </w:t>
      </w:r>
      <w:r>
        <w:rPr>
          <w:lang w:bidi="en-US"/>
        </w:rPr>
        <w:t>посредством</w:t>
      </w:r>
      <w:r w:rsidR="00C06A30">
        <w:rPr>
          <w:lang w:bidi="en-US"/>
        </w:rPr>
        <w:t xml:space="preserve"> </w:t>
      </w:r>
      <w:r>
        <w:rPr>
          <w:lang w:bidi="en-US"/>
        </w:rPr>
        <w:t>корпоративного</w:t>
      </w:r>
      <w:r w:rsidR="00C06A30">
        <w:rPr>
          <w:lang w:bidi="en-US"/>
        </w:rPr>
        <w:t xml:space="preserve"> </w:t>
      </w:r>
      <w:r>
        <w:rPr>
          <w:lang w:bidi="en-US"/>
        </w:rPr>
        <w:t>интернета,</w:t>
      </w:r>
      <w:r w:rsidR="00C06A30">
        <w:rPr>
          <w:lang w:bidi="en-US"/>
        </w:rPr>
        <w:t xml:space="preserve"> </w:t>
      </w:r>
      <w:r>
        <w:rPr>
          <w:lang w:bidi="en-US"/>
        </w:rPr>
        <w:t>как</w:t>
      </w:r>
      <w:r w:rsidR="00C06A30">
        <w:rPr>
          <w:lang w:bidi="en-US"/>
        </w:rPr>
        <w:t xml:space="preserve"> </w:t>
      </w:r>
      <w:r>
        <w:rPr>
          <w:lang w:bidi="en-US"/>
        </w:rPr>
        <w:t>если</w:t>
      </w:r>
      <w:r w:rsidR="00C06A30">
        <w:rPr>
          <w:lang w:bidi="en-US"/>
        </w:rPr>
        <w:t xml:space="preserve"> </w:t>
      </w:r>
      <w:r>
        <w:rPr>
          <w:lang w:bidi="en-US"/>
        </w:rPr>
        <w:t>бы</w:t>
      </w:r>
      <w:r w:rsidR="00C06A30">
        <w:rPr>
          <w:lang w:bidi="en-US"/>
        </w:rPr>
        <w:t xml:space="preserve"> </w:t>
      </w:r>
      <w:r>
        <w:rPr>
          <w:lang w:bidi="en-US"/>
        </w:rPr>
        <w:t>ресурс</w:t>
      </w:r>
      <w:r w:rsidR="00C06A30">
        <w:rPr>
          <w:lang w:bidi="en-US"/>
        </w:rPr>
        <w:t xml:space="preserve"> </w:t>
      </w:r>
      <w:r>
        <w:rPr>
          <w:lang w:bidi="en-US"/>
        </w:rPr>
        <w:t>находился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локальной</w:t>
      </w:r>
      <w:r w:rsidR="00C06A30">
        <w:rPr>
          <w:lang w:bidi="en-US"/>
        </w:rPr>
        <w:t xml:space="preserve"> </w:t>
      </w:r>
      <w:r>
        <w:rPr>
          <w:lang w:bidi="en-US"/>
        </w:rPr>
        <w:t>машине.</w:t>
      </w:r>
      <w:r w:rsidR="00C06A30">
        <w:rPr>
          <w:lang w:bidi="en-US"/>
        </w:rPr>
        <w:t xml:space="preserve"> </w:t>
      </w:r>
      <w:r>
        <w:rPr>
          <w:lang w:bidi="en-US"/>
        </w:rPr>
        <w:t>Примерами</w:t>
      </w:r>
      <w:r w:rsidR="00C06A30">
        <w:rPr>
          <w:lang w:bidi="en-US"/>
        </w:rPr>
        <w:t xml:space="preserve"> </w:t>
      </w:r>
      <w:r>
        <w:rPr>
          <w:lang w:bidi="en-US"/>
        </w:rPr>
        <w:t>такого</w:t>
      </w:r>
      <w:r w:rsidR="00C06A30">
        <w:rPr>
          <w:lang w:bidi="en-US"/>
        </w:rPr>
        <w:t xml:space="preserve"> </w:t>
      </w:r>
      <w:r>
        <w:rPr>
          <w:lang w:bidi="en-US"/>
        </w:rPr>
        <w:t>могут</w:t>
      </w:r>
      <w:r w:rsidR="00C06A30">
        <w:rPr>
          <w:lang w:bidi="en-US"/>
        </w:rPr>
        <w:t xml:space="preserve"> </w:t>
      </w:r>
      <w:r>
        <w:rPr>
          <w:lang w:bidi="en-US"/>
        </w:rPr>
        <w:t>служить</w:t>
      </w:r>
      <w:r w:rsidR="00C06A30">
        <w:rPr>
          <w:lang w:bidi="en-US"/>
        </w:rPr>
        <w:t xml:space="preserve"> </w:t>
      </w:r>
      <w:r>
        <w:rPr>
          <w:lang w:bidi="en-US"/>
        </w:rPr>
        <w:t>общий</w:t>
      </w:r>
      <w:r w:rsidR="00C06A30">
        <w:rPr>
          <w:lang w:bidi="en-US"/>
        </w:rPr>
        <w:t xml:space="preserve"> </w:t>
      </w:r>
      <w:r>
        <w:rPr>
          <w:lang w:bidi="en-US"/>
        </w:rPr>
        <w:t>доступ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файлам</w:t>
      </w:r>
      <w:r w:rsidR="00C06A30">
        <w:rPr>
          <w:lang w:bidi="en-US"/>
        </w:rPr>
        <w:t xml:space="preserve"> </w:t>
      </w:r>
      <w:r>
        <w:rPr>
          <w:lang w:bidi="en-US"/>
        </w:rPr>
        <w:t>(также</w:t>
      </w:r>
      <w:r w:rsidR="00C06A30">
        <w:rPr>
          <w:lang w:bidi="en-US"/>
        </w:rPr>
        <w:t xml:space="preserve"> </w:t>
      </w:r>
      <w:r>
        <w:rPr>
          <w:lang w:bidi="en-US"/>
        </w:rPr>
        <w:t>известный</w:t>
      </w:r>
      <w:r w:rsidR="00C06A30">
        <w:rPr>
          <w:lang w:bidi="en-US"/>
        </w:rPr>
        <w:t xml:space="preserve"> </w:t>
      </w:r>
      <w:r>
        <w:rPr>
          <w:lang w:bidi="en-US"/>
        </w:rPr>
        <w:t>как</w:t>
      </w:r>
      <w:r w:rsidR="00C06A30">
        <w:rPr>
          <w:lang w:bidi="en-US"/>
        </w:rPr>
        <w:t xml:space="preserve"> </w:t>
      </w:r>
      <w:r>
        <w:rPr>
          <w:lang w:bidi="en-US"/>
        </w:rPr>
        <w:t>общий</w:t>
      </w:r>
      <w:r w:rsidR="00C06A30">
        <w:rPr>
          <w:lang w:bidi="en-US"/>
        </w:rPr>
        <w:t xml:space="preserve"> </w:t>
      </w:r>
      <w:r>
        <w:rPr>
          <w:lang w:bidi="en-US"/>
        </w:rPr>
        <w:t>доступ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диску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общий</w:t>
      </w:r>
      <w:r w:rsidR="00C06A30">
        <w:rPr>
          <w:lang w:bidi="en-US"/>
        </w:rPr>
        <w:t xml:space="preserve"> </w:t>
      </w:r>
      <w:r>
        <w:rPr>
          <w:lang w:bidi="en-US"/>
        </w:rPr>
        <w:t>доступ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папкам),</w:t>
      </w:r>
      <w:r w:rsidR="00C06A30">
        <w:rPr>
          <w:lang w:bidi="en-US"/>
        </w:rPr>
        <w:t xml:space="preserve"> </w:t>
      </w:r>
      <w:r>
        <w:rPr>
          <w:lang w:bidi="en-US"/>
        </w:rPr>
        <w:t>общий</w:t>
      </w:r>
      <w:r w:rsidR="00C06A30">
        <w:rPr>
          <w:lang w:bidi="en-US"/>
        </w:rPr>
        <w:t xml:space="preserve"> </w:t>
      </w:r>
      <w:r>
        <w:rPr>
          <w:lang w:bidi="en-US"/>
        </w:rPr>
        <w:t>доступ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принтеру</w:t>
      </w:r>
      <w:r w:rsidR="00C06A30">
        <w:rPr>
          <w:lang w:bidi="en-US"/>
        </w:rPr>
        <w:t xml:space="preserve"> </w:t>
      </w:r>
      <w:r>
        <w:rPr>
          <w:lang w:bidi="en-US"/>
        </w:rPr>
        <w:t>(совместный</w:t>
      </w:r>
      <w:r w:rsidR="00C06A30">
        <w:rPr>
          <w:lang w:bidi="en-US"/>
        </w:rPr>
        <w:t xml:space="preserve"> </w:t>
      </w:r>
      <w:r>
        <w:rPr>
          <w:lang w:bidi="en-US"/>
        </w:rPr>
        <w:t>доступ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принтеру),</w:t>
      </w:r>
      <w:r w:rsidR="00C06A30">
        <w:rPr>
          <w:lang w:bidi="en-US"/>
        </w:rPr>
        <w:t xml:space="preserve"> </w:t>
      </w:r>
      <w:r>
        <w:rPr>
          <w:lang w:bidi="en-US"/>
        </w:rPr>
        <w:t>сканеру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т.</w:t>
      </w:r>
      <w:r w:rsidR="00C06A30">
        <w:rPr>
          <w:lang w:bidi="en-US"/>
        </w:rPr>
        <w:t xml:space="preserve"> </w:t>
      </w:r>
      <w:r>
        <w:rPr>
          <w:lang w:bidi="en-US"/>
        </w:rPr>
        <w:t>п.</w:t>
      </w:r>
    </w:p>
    <w:p w:rsidR="00AE5571" w:rsidRDefault="00AE5571" w:rsidP="00AE5571">
      <w:pPr>
        <w:rPr>
          <w:lang w:bidi="en-US"/>
        </w:rPr>
      </w:pP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создаются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различных</w:t>
      </w:r>
      <w:r w:rsidR="00C06A30">
        <w:rPr>
          <w:lang w:bidi="en-US"/>
        </w:rPr>
        <w:t xml:space="preserve"> </w:t>
      </w:r>
      <w:r>
        <w:rPr>
          <w:lang w:bidi="en-US"/>
        </w:rPr>
        <w:t>вариантах</w:t>
      </w:r>
      <w:r w:rsidR="00C06A30">
        <w:rPr>
          <w:lang w:bidi="en-US"/>
        </w:rPr>
        <w:t xml:space="preserve"> </w:t>
      </w:r>
      <w:r>
        <w:rPr>
          <w:lang w:bidi="en-US"/>
        </w:rPr>
        <w:t>архитектуры</w:t>
      </w:r>
      <w:r w:rsidR="00C06A30">
        <w:rPr>
          <w:lang w:bidi="en-US"/>
        </w:rPr>
        <w:t xml:space="preserve"> </w:t>
      </w:r>
      <w:r>
        <w:rPr>
          <w:lang w:bidi="en-US"/>
        </w:rPr>
        <w:t>клиент-сервер.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таком</w:t>
      </w:r>
      <w:r w:rsidR="00C06A30">
        <w:rPr>
          <w:lang w:bidi="en-US"/>
        </w:rPr>
        <w:t xml:space="preserve"> </w:t>
      </w:r>
      <w:r>
        <w:rPr>
          <w:lang w:bidi="en-US"/>
        </w:rPr>
        <w:t>случае</w:t>
      </w:r>
      <w:r w:rsidR="00C06A30">
        <w:rPr>
          <w:lang w:bidi="en-US"/>
        </w:rPr>
        <w:t xml:space="preserve"> </w:t>
      </w:r>
      <w:r>
        <w:rPr>
          <w:lang w:bidi="en-US"/>
        </w:rPr>
        <w:t>клиентом</w:t>
      </w:r>
      <w:r w:rsidR="00C06A30">
        <w:rPr>
          <w:lang w:bidi="en-US"/>
        </w:rPr>
        <w:t xml:space="preserve"> </w:t>
      </w:r>
      <w:r>
        <w:rPr>
          <w:lang w:bidi="en-US"/>
        </w:rPr>
        <w:t>выступает</w:t>
      </w:r>
      <w:r w:rsidR="00C06A30">
        <w:rPr>
          <w:lang w:bidi="en-US"/>
        </w:rPr>
        <w:t xml:space="preserve"> </w:t>
      </w:r>
      <w:r>
        <w:rPr>
          <w:lang w:bidi="en-US"/>
        </w:rPr>
        <w:t>браузер,</w:t>
      </w:r>
      <w:r w:rsidR="00C06A30">
        <w:rPr>
          <w:lang w:bidi="en-US"/>
        </w:rPr>
        <w:t xml:space="preserve"> </w:t>
      </w:r>
      <w:r>
        <w:rPr>
          <w:lang w:bidi="en-US"/>
        </w:rPr>
        <w:t>а</w:t>
      </w:r>
      <w:r w:rsidR="00C06A30">
        <w:rPr>
          <w:lang w:bidi="en-US"/>
        </w:rPr>
        <w:t xml:space="preserve"> </w:t>
      </w:r>
      <w:r>
        <w:rPr>
          <w:lang w:bidi="en-US"/>
        </w:rPr>
        <w:t>сервером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веб-сервер.</w:t>
      </w:r>
    </w:p>
    <w:p w:rsidR="00AE5571" w:rsidRDefault="00AE5571" w:rsidP="00AE5571">
      <w:pPr>
        <w:spacing w:after="160"/>
        <w:rPr>
          <w:lang w:bidi="en-US"/>
        </w:rPr>
      </w:pPr>
      <w:r>
        <w:rPr>
          <w:lang w:bidi="en-US"/>
        </w:rPr>
        <w:t>Логика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распределена</w:t>
      </w:r>
      <w:r w:rsidR="00C06A30">
        <w:rPr>
          <w:lang w:bidi="en-US"/>
        </w:rPr>
        <w:t xml:space="preserve"> </w:t>
      </w:r>
      <w:r>
        <w:rPr>
          <w:lang w:bidi="en-US"/>
        </w:rPr>
        <w:t>между</w:t>
      </w:r>
      <w:r w:rsidR="00C06A30">
        <w:rPr>
          <w:lang w:bidi="en-US"/>
        </w:rPr>
        <w:t xml:space="preserve"> </w:t>
      </w:r>
      <w:r>
        <w:rPr>
          <w:lang w:bidi="en-US"/>
        </w:rPr>
        <w:t>сервером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клиентом,</w:t>
      </w:r>
      <w:r w:rsidR="00C06A30">
        <w:rPr>
          <w:lang w:bidi="en-US"/>
        </w:rPr>
        <w:t xml:space="preserve"> </w:t>
      </w:r>
      <w:r>
        <w:rPr>
          <w:lang w:bidi="en-US"/>
        </w:rPr>
        <w:t>хранение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обработка</w:t>
      </w:r>
      <w:r w:rsidR="00C06A30">
        <w:rPr>
          <w:lang w:bidi="en-US"/>
        </w:rPr>
        <w:t xml:space="preserve"> </w:t>
      </w:r>
      <w:r>
        <w:rPr>
          <w:lang w:bidi="en-US"/>
        </w:rPr>
        <w:t>данных</w:t>
      </w:r>
      <w:r w:rsidR="00C06A30">
        <w:rPr>
          <w:lang w:bidi="en-US"/>
        </w:rPr>
        <w:t xml:space="preserve"> </w:t>
      </w:r>
      <w:r>
        <w:rPr>
          <w:lang w:bidi="en-US"/>
        </w:rPr>
        <w:t>осуществляется,</w:t>
      </w:r>
      <w:r w:rsidR="00C06A30">
        <w:rPr>
          <w:lang w:bidi="en-US"/>
        </w:rPr>
        <w:t xml:space="preserve"> </w:t>
      </w:r>
      <w:r>
        <w:rPr>
          <w:lang w:bidi="en-US"/>
        </w:rPr>
        <w:t>преимущественно,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сервере,</w:t>
      </w:r>
      <w:r w:rsidR="00C06A30">
        <w:rPr>
          <w:lang w:bidi="en-US"/>
        </w:rPr>
        <w:t xml:space="preserve"> </w:t>
      </w:r>
      <w:r>
        <w:rPr>
          <w:lang w:bidi="en-US"/>
        </w:rPr>
        <w:t>её</w:t>
      </w:r>
      <w:r w:rsidR="00C06A30">
        <w:rPr>
          <w:lang w:bidi="en-US"/>
        </w:rPr>
        <w:t xml:space="preserve"> </w:t>
      </w:r>
      <w:r>
        <w:rPr>
          <w:lang w:bidi="en-US"/>
        </w:rPr>
        <w:t>представление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удобном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пользователя</w:t>
      </w:r>
      <w:r w:rsidR="00C06A30">
        <w:rPr>
          <w:lang w:bidi="en-US"/>
        </w:rPr>
        <w:t xml:space="preserve"> </w:t>
      </w:r>
      <w:r>
        <w:rPr>
          <w:lang w:bidi="en-US"/>
        </w:rPr>
        <w:t>виде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браузере.</w:t>
      </w:r>
      <w:r w:rsidR="00C06A30">
        <w:rPr>
          <w:lang w:bidi="en-US"/>
        </w:rPr>
        <w:t xml:space="preserve"> </w:t>
      </w:r>
      <w:r>
        <w:rPr>
          <w:lang w:bidi="en-US"/>
        </w:rPr>
        <w:t>Обмен</w:t>
      </w:r>
      <w:r w:rsidR="00C06A30">
        <w:rPr>
          <w:lang w:bidi="en-US"/>
        </w:rPr>
        <w:t xml:space="preserve"> </w:t>
      </w:r>
      <w:r>
        <w:rPr>
          <w:lang w:bidi="en-US"/>
        </w:rPr>
        <w:t>информацией</w:t>
      </w:r>
      <w:r w:rsidR="00C06A30">
        <w:rPr>
          <w:lang w:bidi="en-US"/>
        </w:rPr>
        <w:t xml:space="preserve"> </w:t>
      </w:r>
      <w:r>
        <w:rPr>
          <w:lang w:bidi="en-US"/>
        </w:rPr>
        <w:t>происходит</w:t>
      </w:r>
      <w:r w:rsidR="00C06A30">
        <w:rPr>
          <w:lang w:bidi="en-US"/>
        </w:rPr>
        <w:t xml:space="preserve"> </w:t>
      </w:r>
      <w:r>
        <w:rPr>
          <w:lang w:bidi="en-US"/>
        </w:rPr>
        <w:t>по</w:t>
      </w:r>
      <w:r w:rsidR="00C06A30">
        <w:rPr>
          <w:lang w:bidi="en-US"/>
        </w:rPr>
        <w:t xml:space="preserve"> </w:t>
      </w:r>
      <w:r>
        <w:rPr>
          <w:lang w:bidi="en-US"/>
        </w:rPr>
        <w:t>сети.</w:t>
      </w:r>
      <w:r w:rsidR="00C06A30">
        <w:rPr>
          <w:lang w:bidi="en-US"/>
        </w:rPr>
        <w:t xml:space="preserve"> </w:t>
      </w:r>
      <w:r>
        <w:rPr>
          <w:lang w:bidi="en-US"/>
        </w:rPr>
        <w:t>Общая</w:t>
      </w:r>
      <w:r w:rsidR="00C06A30">
        <w:rPr>
          <w:lang w:bidi="en-US"/>
        </w:rPr>
        <w:t xml:space="preserve"> </w:t>
      </w:r>
      <w:r>
        <w:rPr>
          <w:lang w:bidi="en-US"/>
        </w:rPr>
        <w:t>структура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приведена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рисунке</w:t>
      </w:r>
      <w:r w:rsidR="00C06A30">
        <w:rPr>
          <w:lang w:bidi="en-US"/>
        </w:rPr>
        <w:t xml:space="preserve"> </w:t>
      </w:r>
      <w:r>
        <w:rPr>
          <w:lang w:bidi="en-US"/>
        </w:rPr>
        <w:t>3.1.</w:t>
      </w:r>
    </w:p>
    <w:p w:rsidR="00AE5571" w:rsidRDefault="00AE5571" w:rsidP="00AE5571">
      <w:pPr>
        <w:spacing w:after="160"/>
        <w:ind w:firstLine="0"/>
        <w:rPr>
          <w:lang w:bidi="en-US"/>
        </w:rPr>
      </w:pPr>
    </w:p>
    <w:p w:rsidR="00AE5571" w:rsidRDefault="00AE5571" w:rsidP="00AE5571">
      <w:pPr>
        <w:spacing w:after="160"/>
        <w:ind w:firstLine="0"/>
        <w:jc w:val="center"/>
        <w:rPr>
          <w:lang w:bidi="en-US"/>
        </w:rPr>
      </w:pPr>
      <w:r>
        <w:rPr>
          <w:noProof/>
          <w:lang w:val="en-US"/>
        </w:rPr>
        <w:drawing>
          <wp:inline distT="0" distB="0" distL="0" distR="0" wp14:anchorId="0B3AA463" wp14:editId="63C11B1E">
            <wp:extent cx="4977009" cy="2658140"/>
            <wp:effectExtent l="0" t="0" r="0" b="8890"/>
            <wp:docPr id="4" name="Рисунок 4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ic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987" cy="2666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spacing w:after="160"/>
        <w:ind w:firstLine="0"/>
        <w:jc w:val="center"/>
        <w:rPr>
          <w:lang w:bidi="en-US"/>
        </w:rPr>
      </w:pPr>
    </w:p>
    <w:p w:rsidR="00AE5571" w:rsidRDefault="00AE5571" w:rsidP="00AE5571">
      <w:pPr>
        <w:ind w:firstLine="0"/>
        <w:jc w:val="center"/>
        <w:rPr>
          <w:lang w:bidi="en-US"/>
        </w:rPr>
      </w:pPr>
      <w:r>
        <w:rPr>
          <w:lang w:bidi="en-US"/>
        </w:rPr>
        <w:t>Рисунок</w:t>
      </w:r>
      <w:r w:rsidR="00C06A30">
        <w:rPr>
          <w:lang w:bidi="en-US"/>
        </w:rPr>
        <w:t xml:space="preserve"> </w:t>
      </w:r>
      <w:r>
        <w:rPr>
          <w:lang w:bidi="en-US"/>
        </w:rPr>
        <w:t>3.1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Общая</w:t>
      </w:r>
      <w:r w:rsidR="00C06A30">
        <w:rPr>
          <w:lang w:bidi="en-US"/>
        </w:rPr>
        <w:t xml:space="preserve"> </w:t>
      </w:r>
      <w:r>
        <w:rPr>
          <w:lang w:bidi="en-US"/>
        </w:rPr>
        <w:t>структура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</w:p>
    <w:p w:rsidR="00AE5571" w:rsidRDefault="00AE5571" w:rsidP="00AE5571">
      <w:pPr>
        <w:ind w:firstLine="0"/>
        <w:rPr>
          <w:lang w:bidi="en-US"/>
        </w:rPr>
      </w:pPr>
      <w:r>
        <w:rPr>
          <w:lang w:bidi="en-US"/>
        </w:rPr>
        <w:tab/>
      </w:r>
    </w:p>
    <w:p w:rsidR="00AE5571" w:rsidRDefault="00AE5571" w:rsidP="00AE5571">
      <w:pPr>
        <w:rPr>
          <w:lang w:bidi="en-US"/>
        </w:rPr>
      </w:pPr>
      <w:r>
        <w:rPr>
          <w:lang w:bidi="en-US"/>
        </w:rPr>
        <w:t>Таким</w:t>
      </w:r>
      <w:r w:rsidR="00C06A30">
        <w:rPr>
          <w:lang w:bidi="en-US"/>
        </w:rPr>
        <w:t xml:space="preserve"> </w:t>
      </w:r>
      <w:r>
        <w:rPr>
          <w:lang w:bidi="en-US"/>
        </w:rPr>
        <w:t>образом,</w:t>
      </w:r>
      <w:r w:rsidR="00C06A30">
        <w:rPr>
          <w:lang w:bidi="en-US"/>
        </w:rPr>
        <w:t xml:space="preserve"> </w:t>
      </w:r>
      <w:r>
        <w:rPr>
          <w:lang w:bidi="en-US"/>
        </w:rPr>
        <w:t>чаще</w:t>
      </w:r>
      <w:r w:rsidR="00C06A30">
        <w:rPr>
          <w:lang w:bidi="en-US"/>
        </w:rPr>
        <w:t xml:space="preserve"> </w:t>
      </w:r>
      <w:r>
        <w:rPr>
          <w:lang w:bidi="en-US"/>
        </w:rPr>
        <w:t>всего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состоят</w:t>
      </w:r>
      <w:r w:rsidR="00C06A30">
        <w:rPr>
          <w:lang w:bidi="en-US"/>
        </w:rPr>
        <w:t xml:space="preserve"> </w:t>
      </w:r>
      <w:r>
        <w:rPr>
          <w:lang w:bidi="en-US"/>
        </w:rPr>
        <w:t>как</w:t>
      </w:r>
      <w:r w:rsidR="00C06A30">
        <w:rPr>
          <w:lang w:bidi="en-US"/>
        </w:rPr>
        <w:t xml:space="preserve"> </w:t>
      </w:r>
      <w:r>
        <w:rPr>
          <w:lang w:bidi="en-US"/>
        </w:rPr>
        <w:t>минимум</w:t>
      </w:r>
      <w:r w:rsidR="00C06A30">
        <w:rPr>
          <w:lang w:bidi="en-US"/>
        </w:rPr>
        <w:t xml:space="preserve"> </w:t>
      </w:r>
      <w:r>
        <w:rPr>
          <w:lang w:bidi="en-US"/>
        </w:rPr>
        <w:t>из</w:t>
      </w:r>
      <w:r w:rsidR="00C06A30">
        <w:rPr>
          <w:lang w:bidi="en-US"/>
        </w:rPr>
        <w:t xml:space="preserve"> </w:t>
      </w:r>
      <w:r>
        <w:rPr>
          <w:lang w:bidi="en-US"/>
        </w:rPr>
        <w:t>трёх</w:t>
      </w:r>
      <w:r w:rsidR="00C06A30">
        <w:rPr>
          <w:lang w:bidi="en-US"/>
        </w:rPr>
        <w:t xml:space="preserve"> </w:t>
      </w:r>
      <w:r>
        <w:rPr>
          <w:lang w:bidi="en-US"/>
        </w:rPr>
        <w:t>основных</w:t>
      </w:r>
      <w:r w:rsidR="00C06A30">
        <w:rPr>
          <w:lang w:bidi="en-US"/>
        </w:rPr>
        <w:t xml:space="preserve"> </w:t>
      </w:r>
      <w:r>
        <w:rPr>
          <w:lang w:bidi="en-US"/>
        </w:rPr>
        <w:t>компонентов.</w:t>
      </w:r>
    </w:p>
    <w:p w:rsidR="00AE5571" w:rsidRPr="00293C09" w:rsidRDefault="00AE5571" w:rsidP="00AE5571">
      <w:pPr>
        <w:rPr>
          <w:lang w:bidi="en-US"/>
        </w:rPr>
      </w:pPr>
      <w:r>
        <w:rPr>
          <w:lang w:bidi="en-US"/>
        </w:rPr>
        <w:t>Серверная</w:t>
      </w:r>
      <w:r w:rsidR="00C06A30">
        <w:rPr>
          <w:lang w:bidi="en-US"/>
        </w:rPr>
        <w:t xml:space="preserve"> </w:t>
      </w:r>
      <w:r>
        <w:rPr>
          <w:lang w:bidi="en-US"/>
        </w:rPr>
        <w:t>часть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это</w:t>
      </w:r>
      <w:r w:rsidR="00C06A30">
        <w:rPr>
          <w:lang w:bidi="en-US"/>
        </w:rPr>
        <w:t xml:space="preserve"> </w:t>
      </w:r>
      <w:r>
        <w:rPr>
          <w:lang w:bidi="en-US"/>
        </w:rPr>
        <w:t>программа</w:t>
      </w:r>
      <w:r w:rsidR="00C06A30">
        <w:rPr>
          <w:lang w:bidi="en-US"/>
        </w:rPr>
        <w:t xml:space="preserve"> </w:t>
      </w:r>
      <w:r>
        <w:rPr>
          <w:lang w:bidi="en-US"/>
        </w:rPr>
        <w:t>или</w:t>
      </w:r>
      <w:r w:rsidR="00C06A30">
        <w:rPr>
          <w:lang w:bidi="en-US"/>
        </w:rPr>
        <w:t xml:space="preserve"> </w:t>
      </w:r>
      <w:r>
        <w:rPr>
          <w:lang w:bidi="en-US"/>
        </w:rPr>
        <w:t>скрипт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сервере,</w:t>
      </w:r>
      <w:r w:rsidR="00C06A30">
        <w:rPr>
          <w:lang w:bidi="en-US"/>
        </w:rPr>
        <w:t xml:space="preserve"> </w:t>
      </w:r>
      <w:r>
        <w:rPr>
          <w:lang w:bidi="en-US"/>
        </w:rPr>
        <w:t>обрабатывающая</w:t>
      </w:r>
      <w:r w:rsidR="00C06A30">
        <w:rPr>
          <w:lang w:bidi="en-US"/>
        </w:rPr>
        <w:t xml:space="preserve"> </w:t>
      </w:r>
      <w:r>
        <w:rPr>
          <w:lang w:bidi="en-US"/>
        </w:rPr>
        <w:t>запросы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пользователя</w:t>
      </w:r>
      <w:r w:rsidR="00C06A30">
        <w:rPr>
          <w:lang w:bidi="en-US"/>
        </w:rPr>
        <w:t xml:space="preserve"> </w:t>
      </w:r>
      <w:r>
        <w:rPr>
          <w:lang w:bidi="en-US"/>
        </w:rPr>
        <w:t>(точнее,</w:t>
      </w:r>
      <w:r w:rsidR="00C06A30">
        <w:rPr>
          <w:lang w:bidi="en-US"/>
        </w:rPr>
        <w:t xml:space="preserve"> </w:t>
      </w:r>
      <w:r>
        <w:rPr>
          <w:lang w:bidi="en-US"/>
        </w:rPr>
        <w:t>запросы</w:t>
      </w:r>
      <w:r w:rsidR="00C06A30">
        <w:rPr>
          <w:lang w:bidi="en-US"/>
        </w:rPr>
        <w:t xml:space="preserve"> </w:t>
      </w:r>
      <w:r>
        <w:rPr>
          <w:lang w:bidi="en-US"/>
        </w:rPr>
        <w:t>браузера).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программирования</w:t>
      </w:r>
      <w:r w:rsidR="00C06A30">
        <w:rPr>
          <w:lang w:bidi="en-US"/>
        </w:rPr>
        <w:t xml:space="preserve"> </w:t>
      </w:r>
      <w:r>
        <w:rPr>
          <w:lang w:bidi="en-US"/>
        </w:rPr>
        <w:t>серверной</w:t>
      </w:r>
      <w:r w:rsidR="00C06A30">
        <w:rPr>
          <w:lang w:bidi="en-US"/>
        </w:rPr>
        <w:t xml:space="preserve"> </w:t>
      </w:r>
      <w:r>
        <w:rPr>
          <w:lang w:bidi="en-US"/>
        </w:rPr>
        <w:t>части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выбран</w:t>
      </w:r>
      <w:r w:rsidR="00C06A30">
        <w:rPr>
          <w:lang w:bidi="en-US"/>
        </w:rPr>
        <w:t xml:space="preserve"> </w:t>
      </w:r>
      <w:r>
        <w:rPr>
          <w:lang w:bidi="en-US"/>
        </w:rPr>
        <w:t>язык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Java</w:t>
      </w:r>
      <w:r>
        <w:rPr>
          <w:lang w:bidi="en-US"/>
        </w:rPr>
        <w:t>.</w:t>
      </w:r>
      <w:r w:rsidR="00C06A30">
        <w:rPr>
          <w:lang w:bidi="en-US"/>
        </w:rPr>
        <w:t xml:space="preserve"> </w:t>
      </w:r>
      <w:r>
        <w:rPr>
          <w:lang w:bidi="en-US"/>
        </w:rPr>
        <w:t>При</w:t>
      </w:r>
      <w:r w:rsidR="00C06A30">
        <w:rPr>
          <w:lang w:bidi="en-US"/>
        </w:rPr>
        <w:t xml:space="preserve"> </w:t>
      </w:r>
      <w:r>
        <w:rPr>
          <w:lang w:bidi="en-US"/>
        </w:rPr>
        <w:lastRenderedPageBreak/>
        <w:t>каждом</w:t>
      </w:r>
      <w:r w:rsidR="00C06A30">
        <w:rPr>
          <w:lang w:bidi="en-US"/>
        </w:rPr>
        <w:t xml:space="preserve"> </w:t>
      </w:r>
      <w:r>
        <w:rPr>
          <w:lang w:bidi="en-US"/>
        </w:rPr>
        <w:t>переходе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пользователя</w:t>
      </w:r>
      <w:r w:rsidR="00C06A30">
        <w:rPr>
          <w:lang w:bidi="en-US"/>
        </w:rPr>
        <w:t xml:space="preserve"> </w:t>
      </w:r>
      <w:r>
        <w:rPr>
          <w:lang w:bidi="en-US"/>
        </w:rPr>
        <w:t>по</w:t>
      </w:r>
      <w:r w:rsidR="00C06A30">
        <w:rPr>
          <w:lang w:bidi="en-US"/>
        </w:rPr>
        <w:t xml:space="preserve"> </w:t>
      </w:r>
      <w:r>
        <w:rPr>
          <w:lang w:bidi="en-US"/>
        </w:rPr>
        <w:t>ссылке</w:t>
      </w:r>
      <w:r w:rsidR="00C06A30">
        <w:rPr>
          <w:lang w:bidi="en-US"/>
        </w:rPr>
        <w:t xml:space="preserve"> </w:t>
      </w:r>
      <w:r>
        <w:rPr>
          <w:lang w:bidi="en-US"/>
        </w:rPr>
        <w:t>браузер</w:t>
      </w:r>
      <w:r w:rsidR="00C06A30">
        <w:rPr>
          <w:lang w:bidi="en-US"/>
        </w:rPr>
        <w:t xml:space="preserve"> </w:t>
      </w:r>
      <w:r>
        <w:rPr>
          <w:lang w:bidi="en-US"/>
        </w:rPr>
        <w:t>отправляет</w:t>
      </w:r>
      <w:r w:rsidR="00C06A30">
        <w:rPr>
          <w:lang w:bidi="en-US"/>
        </w:rPr>
        <w:t xml:space="preserve"> </w:t>
      </w:r>
      <w:r>
        <w:rPr>
          <w:lang w:bidi="en-US"/>
        </w:rPr>
        <w:t>запрос</w:t>
      </w:r>
      <w:r w:rsidR="00C06A30">
        <w:rPr>
          <w:lang w:bidi="en-US"/>
        </w:rPr>
        <w:t xml:space="preserve"> </w:t>
      </w:r>
      <w:r>
        <w:rPr>
          <w:lang w:bidi="en-US"/>
        </w:rPr>
        <w:t>серверу.</w:t>
      </w:r>
      <w:r w:rsidR="00C06A30">
        <w:rPr>
          <w:lang w:bidi="en-US"/>
        </w:rPr>
        <w:t xml:space="preserve"> </w:t>
      </w:r>
      <w:r>
        <w:rPr>
          <w:lang w:bidi="en-US"/>
        </w:rPr>
        <w:t>Сервер</w:t>
      </w:r>
      <w:r w:rsidR="00C06A30">
        <w:rPr>
          <w:lang w:bidi="en-US"/>
        </w:rPr>
        <w:t xml:space="preserve"> </w:t>
      </w:r>
      <w:r>
        <w:rPr>
          <w:lang w:bidi="en-US"/>
        </w:rPr>
        <w:t>обрабатывает</w:t>
      </w:r>
      <w:r w:rsidR="00C06A30">
        <w:rPr>
          <w:lang w:bidi="en-US"/>
        </w:rPr>
        <w:t xml:space="preserve"> </w:t>
      </w:r>
      <w:r>
        <w:rPr>
          <w:lang w:bidi="en-US"/>
        </w:rPr>
        <w:t>данный</w:t>
      </w:r>
      <w:r w:rsidR="00C06A30">
        <w:rPr>
          <w:lang w:bidi="en-US"/>
        </w:rPr>
        <w:t xml:space="preserve"> </w:t>
      </w:r>
      <w:r>
        <w:rPr>
          <w:lang w:bidi="en-US"/>
        </w:rPr>
        <w:t>запрос,</w:t>
      </w:r>
      <w:r w:rsidR="00C06A30">
        <w:rPr>
          <w:lang w:bidi="en-US"/>
        </w:rPr>
        <w:t xml:space="preserve"> </w:t>
      </w:r>
      <w:r>
        <w:rPr>
          <w:lang w:bidi="en-US"/>
        </w:rPr>
        <w:t>запуская</w:t>
      </w:r>
      <w:r w:rsidR="00C06A30">
        <w:rPr>
          <w:lang w:bidi="en-US"/>
        </w:rPr>
        <w:t xml:space="preserve"> </w:t>
      </w:r>
      <w:r>
        <w:rPr>
          <w:lang w:bidi="en-US"/>
        </w:rPr>
        <w:t>некоторый</w:t>
      </w:r>
      <w:r w:rsidR="00C06A30">
        <w:rPr>
          <w:lang w:bidi="en-US"/>
        </w:rPr>
        <w:t xml:space="preserve"> </w:t>
      </w:r>
      <w:r>
        <w:rPr>
          <w:lang w:bidi="en-US"/>
        </w:rPr>
        <w:t>скрипт,</w:t>
      </w:r>
      <w:r w:rsidR="00C06A30">
        <w:rPr>
          <w:lang w:bidi="en-US"/>
        </w:rPr>
        <w:t xml:space="preserve"> </w:t>
      </w:r>
      <w:r>
        <w:rPr>
          <w:lang w:bidi="en-US"/>
        </w:rPr>
        <w:t>который</w:t>
      </w:r>
      <w:r w:rsidR="00C06A30">
        <w:rPr>
          <w:lang w:bidi="en-US"/>
        </w:rPr>
        <w:t xml:space="preserve"> </w:t>
      </w:r>
      <w:r>
        <w:rPr>
          <w:lang w:bidi="en-US"/>
        </w:rPr>
        <w:t>формирует</w:t>
      </w:r>
      <w:r w:rsidR="00C06A30">
        <w:rPr>
          <w:lang w:bidi="en-US"/>
        </w:rPr>
        <w:t xml:space="preserve"> </w:t>
      </w:r>
      <w:r>
        <w:rPr>
          <w:lang w:bidi="en-US"/>
        </w:rPr>
        <w:t>веб-страницу,</w:t>
      </w:r>
      <w:r w:rsidR="00C06A30">
        <w:rPr>
          <w:lang w:bidi="en-US"/>
        </w:rPr>
        <w:t xml:space="preserve"> </w:t>
      </w:r>
      <w:r>
        <w:rPr>
          <w:lang w:bidi="en-US"/>
        </w:rPr>
        <w:t>описанную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языке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HTML</w:t>
      </w:r>
      <w:r>
        <w:rPr>
          <w:lang w:bidi="en-US"/>
        </w:rPr>
        <w:t>,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отсылает</w:t>
      </w:r>
      <w:r w:rsidR="00C06A30">
        <w:rPr>
          <w:lang w:bidi="en-US"/>
        </w:rPr>
        <w:t xml:space="preserve"> </w:t>
      </w:r>
      <w:r>
        <w:rPr>
          <w:lang w:bidi="en-US"/>
        </w:rPr>
        <w:t>клиенту</w:t>
      </w:r>
      <w:r w:rsidR="00C06A30">
        <w:rPr>
          <w:lang w:bidi="en-US"/>
        </w:rPr>
        <w:t xml:space="preserve"> </w:t>
      </w:r>
      <w:r>
        <w:rPr>
          <w:lang w:bidi="en-US"/>
        </w:rPr>
        <w:t>по</w:t>
      </w:r>
      <w:r w:rsidR="00C06A30">
        <w:rPr>
          <w:lang w:bidi="en-US"/>
        </w:rPr>
        <w:t xml:space="preserve"> </w:t>
      </w:r>
      <w:r>
        <w:rPr>
          <w:lang w:bidi="en-US"/>
        </w:rPr>
        <w:t>сети.</w:t>
      </w:r>
      <w:r w:rsidR="00C06A30">
        <w:rPr>
          <w:lang w:bidi="en-US"/>
        </w:rPr>
        <w:t xml:space="preserve"> </w:t>
      </w:r>
      <w:r>
        <w:rPr>
          <w:lang w:bidi="en-US"/>
        </w:rPr>
        <w:t>Браузер</w:t>
      </w:r>
      <w:r w:rsidR="00C06A30">
        <w:rPr>
          <w:lang w:bidi="en-US"/>
        </w:rPr>
        <w:t xml:space="preserve"> </w:t>
      </w:r>
      <w:r>
        <w:rPr>
          <w:lang w:bidi="en-US"/>
        </w:rPr>
        <w:t>тут</w:t>
      </w:r>
      <w:r w:rsidR="00C06A30">
        <w:rPr>
          <w:lang w:bidi="en-US"/>
        </w:rPr>
        <w:t xml:space="preserve"> </w:t>
      </w:r>
      <w:r>
        <w:rPr>
          <w:lang w:bidi="en-US"/>
        </w:rPr>
        <w:t>же</w:t>
      </w:r>
      <w:r w:rsidR="00C06A30">
        <w:rPr>
          <w:lang w:bidi="en-US"/>
        </w:rPr>
        <w:t xml:space="preserve"> </w:t>
      </w:r>
      <w:r>
        <w:rPr>
          <w:lang w:bidi="en-US"/>
        </w:rPr>
        <w:t>отображает</w:t>
      </w:r>
      <w:r w:rsidR="00C06A30">
        <w:rPr>
          <w:lang w:bidi="en-US"/>
        </w:rPr>
        <w:t xml:space="preserve"> </w:t>
      </w:r>
      <w:r>
        <w:rPr>
          <w:lang w:bidi="en-US"/>
        </w:rPr>
        <w:t>полученный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виде</w:t>
      </w:r>
      <w:r w:rsidR="00C06A30">
        <w:rPr>
          <w:lang w:bidi="en-US"/>
        </w:rPr>
        <w:t xml:space="preserve"> </w:t>
      </w:r>
      <w:r>
        <w:rPr>
          <w:lang w:bidi="en-US"/>
        </w:rPr>
        <w:t>очередной</w:t>
      </w:r>
      <w:r w:rsidR="00C06A30">
        <w:rPr>
          <w:lang w:bidi="en-US"/>
        </w:rPr>
        <w:t xml:space="preserve"> </w:t>
      </w:r>
      <w:r>
        <w:rPr>
          <w:lang w:bidi="en-US"/>
        </w:rPr>
        <w:t>веб-страницы</w:t>
      </w:r>
      <w:r w:rsidR="00C06A30">
        <w:rPr>
          <w:lang w:bidi="en-US"/>
        </w:rPr>
        <w:t xml:space="preserve"> </w:t>
      </w:r>
      <w:r>
        <w:rPr>
          <w:lang w:bidi="en-US"/>
        </w:rPr>
        <w:t>результат</w:t>
      </w:r>
      <w:r w:rsidR="00C06A30">
        <w:rPr>
          <w:lang w:bidi="en-US"/>
        </w:rPr>
        <w:t xml:space="preserve"> </w:t>
      </w:r>
      <w:r w:rsidR="000338D2">
        <w:rPr>
          <w:lang w:bidi="en-US"/>
        </w:rPr>
        <w:t>[8</w:t>
      </w:r>
      <w:r w:rsidRPr="00293C09">
        <w:rPr>
          <w:lang w:bidi="en-US"/>
        </w:rPr>
        <w:t>].</w:t>
      </w:r>
    </w:p>
    <w:p w:rsidR="00AE5571" w:rsidRDefault="00AE5571" w:rsidP="00AE5571">
      <w:pPr>
        <w:rPr>
          <w:lang w:bidi="en-US"/>
        </w:rPr>
      </w:pPr>
      <w:r>
        <w:rPr>
          <w:lang w:bidi="en-US"/>
        </w:rPr>
        <w:t>Серверная</w:t>
      </w:r>
      <w:r w:rsidR="00C06A30">
        <w:rPr>
          <w:lang w:bidi="en-US"/>
        </w:rPr>
        <w:t xml:space="preserve"> </w:t>
      </w:r>
      <w:r>
        <w:rPr>
          <w:lang w:bidi="en-US"/>
        </w:rPr>
        <w:t>часть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обращается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базе,</w:t>
      </w:r>
      <w:r w:rsidR="00C06A30">
        <w:rPr>
          <w:lang w:bidi="en-US"/>
        </w:rPr>
        <w:t xml:space="preserve"> </w:t>
      </w:r>
      <w:r>
        <w:rPr>
          <w:lang w:bidi="en-US"/>
        </w:rPr>
        <w:t>извлекая</w:t>
      </w:r>
      <w:r w:rsidR="00C06A30">
        <w:rPr>
          <w:lang w:bidi="en-US"/>
        </w:rPr>
        <w:t xml:space="preserve"> </w:t>
      </w:r>
      <w:r>
        <w:rPr>
          <w:lang w:bidi="en-US"/>
        </w:rPr>
        <w:t>данные,</w:t>
      </w:r>
      <w:r w:rsidR="00C06A30">
        <w:rPr>
          <w:lang w:bidi="en-US"/>
        </w:rPr>
        <w:t xml:space="preserve"> </w:t>
      </w:r>
      <w:r>
        <w:rPr>
          <w:lang w:bidi="en-US"/>
        </w:rPr>
        <w:t>которые</w:t>
      </w:r>
      <w:r w:rsidR="00C06A30">
        <w:rPr>
          <w:lang w:bidi="en-US"/>
        </w:rPr>
        <w:t xml:space="preserve"> </w:t>
      </w:r>
      <w:r>
        <w:rPr>
          <w:lang w:bidi="en-US"/>
        </w:rPr>
        <w:t>необходимы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формирования</w:t>
      </w:r>
      <w:r w:rsidR="00C06A30">
        <w:rPr>
          <w:lang w:bidi="en-US"/>
        </w:rPr>
        <w:t xml:space="preserve"> </w:t>
      </w:r>
      <w:r>
        <w:rPr>
          <w:lang w:bidi="en-US"/>
        </w:rPr>
        <w:t>страницы,</w:t>
      </w:r>
      <w:r w:rsidR="00C06A30">
        <w:rPr>
          <w:lang w:bidi="en-US"/>
        </w:rPr>
        <w:t xml:space="preserve"> </w:t>
      </w:r>
      <w:r>
        <w:rPr>
          <w:lang w:bidi="en-US"/>
        </w:rPr>
        <w:t>запрошенной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пользователем.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данном</w:t>
      </w:r>
      <w:r w:rsidR="00C06A30">
        <w:rPr>
          <w:lang w:bidi="en-US"/>
        </w:rPr>
        <w:t xml:space="preserve"> </w:t>
      </w:r>
      <w:r>
        <w:rPr>
          <w:lang w:bidi="en-US"/>
        </w:rPr>
        <w:t>приложении</w:t>
      </w:r>
      <w:r w:rsidR="00C06A30">
        <w:rPr>
          <w:lang w:bidi="en-US"/>
        </w:rPr>
        <w:t xml:space="preserve"> </w:t>
      </w:r>
      <w:r>
        <w:rPr>
          <w:lang w:bidi="en-US"/>
        </w:rPr>
        <w:t>база</w:t>
      </w:r>
      <w:r w:rsidR="00C06A30">
        <w:rPr>
          <w:lang w:bidi="en-US"/>
        </w:rPr>
        <w:t xml:space="preserve"> </w:t>
      </w:r>
      <w:r>
        <w:rPr>
          <w:lang w:bidi="en-US"/>
        </w:rPr>
        <w:t>знаний</w:t>
      </w:r>
      <w:r w:rsidR="00C06A30">
        <w:rPr>
          <w:lang w:bidi="en-US"/>
        </w:rPr>
        <w:t xml:space="preserve"> </w:t>
      </w:r>
      <w:r>
        <w:rPr>
          <w:lang w:bidi="en-US"/>
        </w:rPr>
        <w:t>представляет</w:t>
      </w:r>
      <w:r w:rsidR="00C06A30">
        <w:rPr>
          <w:lang w:bidi="en-US"/>
        </w:rPr>
        <w:t xml:space="preserve"> </w:t>
      </w:r>
      <w:r>
        <w:rPr>
          <w:lang w:bidi="en-US"/>
        </w:rPr>
        <w:t>собой</w:t>
      </w:r>
      <w:r w:rsidR="00C06A30">
        <w:rPr>
          <w:lang w:bidi="en-US"/>
        </w:rPr>
        <w:t xml:space="preserve"> </w:t>
      </w:r>
      <w:r>
        <w:rPr>
          <w:lang w:bidi="en-US"/>
        </w:rPr>
        <w:t>файлы</w:t>
      </w:r>
      <w:r w:rsidR="00C06A30">
        <w:rPr>
          <w:lang w:bidi="en-US"/>
        </w:rPr>
        <w:t xml:space="preserve"> </w:t>
      </w:r>
      <w:r>
        <w:rPr>
          <w:lang w:bidi="en-US"/>
        </w:rPr>
        <w:t>формата</w:t>
      </w:r>
      <w:r w:rsidR="00C06A30">
        <w:rPr>
          <w:lang w:bidi="en-US"/>
        </w:rPr>
        <w:t xml:space="preserve"> </w:t>
      </w:r>
      <w:r w:rsidRPr="00100609">
        <w:rPr>
          <w:i/>
          <w:lang w:val="en-US" w:bidi="en-US"/>
        </w:rPr>
        <w:t>XML</w:t>
      </w:r>
      <w:r>
        <w:rPr>
          <w:lang w:bidi="en-US"/>
        </w:rPr>
        <w:t>.</w:t>
      </w:r>
      <w:r w:rsidR="00C06A30">
        <w:rPr>
          <w:lang w:bidi="en-US"/>
        </w:rPr>
        <w:t xml:space="preserve"> </w:t>
      </w:r>
    </w:p>
    <w:p w:rsidR="00AE5571" w:rsidRDefault="00AE5571" w:rsidP="00AE5571">
      <w:pPr>
        <w:rPr>
          <w:lang w:bidi="en-US"/>
        </w:rPr>
      </w:pPr>
      <w:r w:rsidRPr="00767BD3">
        <w:rPr>
          <w:i/>
          <w:lang w:bidi="en-US"/>
        </w:rPr>
        <w:t>XML</w:t>
      </w:r>
      <w:r w:rsidRPr="00CC2A4E">
        <w:rPr>
          <w:lang w:bidi="en-US"/>
        </w:rPr>
        <w:t>-документ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представляет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собой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обычный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текстовый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файл,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в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котором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при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помощи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специальных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маркеров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создаются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элементы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данных,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последовательность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вложенность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которых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определяет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структуру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документа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его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содержание.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Основным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достоинством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XML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документов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является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то,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что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при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относительно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простом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способе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создания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обработки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(обычный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текст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может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редактироваться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любым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тестовым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процессором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обрабатываться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стандартными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XML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анализаторами),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они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позволяют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создавать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структурированную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инфор</w:t>
      </w:r>
      <w:r>
        <w:rPr>
          <w:lang w:bidi="en-US"/>
        </w:rPr>
        <w:t>мацию,</w:t>
      </w:r>
      <w:r w:rsidR="00C06A30">
        <w:rPr>
          <w:lang w:bidi="en-US"/>
        </w:rPr>
        <w:t xml:space="preserve"> </w:t>
      </w:r>
      <w:r>
        <w:rPr>
          <w:lang w:bidi="en-US"/>
        </w:rPr>
        <w:t>которую</w:t>
      </w:r>
      <w:r w:rsidR="00C06A30">
        <w:rPr>
          <w:lang w:bidi="en-US"/>
        </w:rPr>
        <w:t xml:space="preserve"> </w:t>
      </w:r>
      <w:r>
        <w:rPr>
          <w:lang w:bidi="en-US"/>
        </w:rPr>
        <w:t>хорошо</w:t>
      </w:r>
      <w:r w:rsidR="00C06A30">
        <w:rPr>
          <w:lang w:bidi="en-US"/>
        </w:rPr>
        <w:t xml:space="preserve"> </w:t>
      </w:r>
      <w:r>
        <w:rPr>
          <w:lang w:bidi="en-US"/>
        </w:rPr>
        <w:t>«понимают»</w:t>
      </w:r>
      <w:r w:rsidR="00C06A30">
        <w:rPr>
          <w:lang w:bidi="en-US"/>
        </w:rPr>
        <w:t xml:space="preserve"> </w:t>
      </w:r>
      <w:r w:rsidRPr="00CC2A4E">
        <w:rPr>
          <w:lang w:bidi="en-US"/>
        </w:rPr>
        <w:t>компьютеры.</w:t>
      </w:r>
    </w:p>
    <w:p w:rsidR="00AE5571" w:rsidRDefault="00AE5571" w:rsidP="00AE5571">
      <w:pPr>
        <w:rPr>
          <w:lang w:bidi="en-US"/>
        </w:rPr>
      </w:pPr>
      <w:r>
        <w:rPr>
          <w:lang w:bidi="en-US"/>
        </w:rPr>
        <w:t>Пример</w:t>
      </w:r>
      <w:r w:rsidR="00C06A30">
        <w:rPr>
          <w:lang w:bidi="en-US"/>
        </w:rPr>
        <w:t xml:space="preserve"> </w:t>
      </w:r>
      <w:r>
        <w:rPr>
          <w:lang w:bidi="en-US"/>
        </w:rPr>
        <w:t>формата</w:t>
      </w:r>
      <w:r w:rsidR="00C06A30">
        <w:rPr>
          <w:lang w:bidi="en-US"/>
        </w:rPr>
        <w:t xml:space="preserve"> </w:t>
      </w:r>
      <w:r>
        <w:rPr>
          <w:lang w:bidi="en-US"/>
        </w:rPr>
        <w:t>исходного</w:t>
      </w:r>
      <w:r w:rsidR="00C06A30">
        <w:rPr>
          <w:lang w:bidi="en-US"/>
        </w:rPr>
        <w:t xml:space="preserve"> </w:t>
      </w:r>
      <w:r>
        <w:rPr>
          <w:lang w:bidi="en-US"/>
        </w:rPr>
        <w:t>файла</w:t>
      </w:r>
      <w:r w:rsidR="00C06A30">
        <w:rPr>
          <w:lang w:bidi="en-US"/>
        </w:rPr>
        <w:t xml:space="preserve"> </w:t>
      </w:r>
      <w:r>
        <w:rPr>
          <w:lang w:bidi="en-US"/>
        </w:rPr>
        <w:t>можно</w:t>
      </w:r>
      <w:r w:rsidR="00C06A30">
        <w:rPr>
          <w:lang w:bidi="en-US"/>
        </w:rPr>
        <w:t xml:space="preserve"> </w:t>
      </w:r>
      <w:r>
        <w:rPr>
          <w:lang w:bidi="en-US"/>
        </w:rPr>
        <w:t>увидеть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рисунке</w:t>
      </w:r>
      <w:r w:rsidR="00C06A30">
        <w:rPr>
          <w:lang w:bidi="en-US"/>
        </w:rPr>
        <w:t xml:space="preserve"> </w:t>
      </w:r>
      <w:r>
        <w:rPr>
          <w:lang w:bidi="en-US"/>
        </w:rPr>
        <w:t>2.2.</w:t>
      </w:r>
    </w:p>
    <w:p w:rsidR="00AE5571" w:rsidRPr="00CD2DEE" w:rsidRDefault="00AE5571" w:rsidP="00AE5571">
      <w:pPr>
        <w:rPr>
          <w:lang w:bidi="en-US"/>
        </w:rPr>
      </w:pPr>
    </w:p>
    <w:p w:rsidR="00AE5571" w:rsidRDefault="00AE5571" w:rsidP="00AE5571">
      <w:pPr>
        <w:spacing w:after="160"/>
        <w:ind w:firstLine="0"/>
        <w:jc w:val="center"/>
        <w:rPr>
          <w:lang w:val="en-US" w:bidi="en-US"/>
        </w:rPr>
      </w:pPr>
      <w:r>
        <w:rPr>
          <w:noProof/>
          <w:lang w:val="en-US"/>
        </w:rPr>
        <w:drawing>
          <wp:inline distT="0" distB="0" distL="0" distR="0" wp14:anchorId="023A2DBC" wp14:editId="0CF944FD">
            <wp:extent cx="4327451" cy="15856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8657" cy="16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ind w:firstLine="0"/>
        <w:jc w:val="center"/>
        <w:rPr>
          <w:lang w:val="en-US" w:bidi="en-US"/>
        </w:rPr>
      </w:pPr>
    </w:p>
    <w:p w:rsidR="00AE5571" w:rsidRDefault="00AE5571" w:rsidP="00AE5571">
      <w:pPr>
        <w:ind w:firstLine="0"/>
        <w:jc w:val="center"/>
        <w:rPr>
          <w:lang w:bidi="en-US"/>
        </w:rPr>
      </w:pPr>
      <w:r>
        <w:rPr>
          <w:lang w:bidi="en-US"/>
        </w:rPr>
        <w:t>Рисунок</w:t>
      </w:r>
      <w:r w:rsidR="00C06A30">
        <w:rPr>
          <w:lang w:bidi="en-US"/>
        </w:rPr>
        <w:t xml:space="preserve"> </w:t>
      </w:r>
      <w:r>
        <w:rPr>
          <w:lang w:bidi="en-US"/>
        </w:rPr>
        <w:t>3.2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Структура</w:t>
      </w:r>
      <w:r w:rsidR="00C06A30">
        <w:rPr>
          <w:lang w:bidi="en-US"/>
        </w:rPr>
        <w:t xml:space="preserve"> </w:t>
      </w:r>
      <w:r>
        <w:rPr>
          <w:lang w:bidi="en-US"/>
        </w:rPr>
        <w:t>хранимых</w:t>
      </w:r>
      <w:r w:rsidR="00C06A30">
        <w:rPr>
          <w:lang w:bidi="en-US"/>
        </w:rPr>
        <w:t xml:space="preserve"> </w:t>
      </w:r>
      <w:r>
        <w:rPr>
          <w:lang w:bidi="en-US"/>
        </w:rPr>
        <w:t>данных</w:t>
      </w:r>
    </w:p>
    <w:p w:rsidR="00AE5571" w:rsidRPr="00CD2DEE" w:rsidRDefault="00AE5571" w:rsidP="00AE5571">
      <w:pPr>
        <w:ind w:firstLine="0"/>
        <w:jc w:val="center"/>
        <w:rPr>
          <w:lang w:bidi="en-US"/>
        </w:rPr>
      </w:pP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Клиентская</w:t>
      </w:r>
      <w:r w:rsidR="00C06A30">
        <w:rPr>
          <w:lang w:bidi="en-US"/>
        </w:rPr>
        <w:t xml:space="preserve"> </w:t>
      </w:r>
      <w:r>
        <w:rPr>
          <w:lang w:bidi="en-US"/>
        </w:rPr>
        <w:t>часть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это</w:t>
      </w:r>
      <w:r w:rsidR="00C06A30">
        <w:rPr>
          <w:lang w:bidi="en-US"/>
        </w:rPr>
        <w:t xml:space="preserve"> </w:t>
      </w:r>
      <w:r>
        <w:rPr>
          <w:lang w:bidi="en-US"/>
        </w:rPr>
        <w:t>отображаемый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браузере</w:t>
      </w:r>
      <w:r w:rsidR="00C06A30">
        <w:rPr>
          <w:lang w:bidi="en-US"/>
        </w:rPr>
        <w:t xml:space="preserve"> </w:t>
      </w:r>
      <w:r>
        <w:rPr>
          <w:lang w:bidi="en-US"/>
        </w:rPr>
        <w:t>графический</w:t>
      </w:r>
      <w:r w:rsidR="00C06A30">
        <w:rPr>
          <w:lang w:bidi="en-US"/>
        </w:rPr>
        <w:t xml:space="preserve"> </w:t>
      </w:r>
      <w:r>
        <w:rPr>
          <w:lang w:bidi="en-US"/>
        </w:rPr>
        <w:t>интерфейс.</w:t>
      </w:r>
      <w:r w:rsidR="00C06A30">
        <w:rPr>
          <w:lang w:bidi="en-US"/>
        </w:rPr>
        <w:t xml:space="preserve"> </w:t>
      </w:r>
      <w:r>
        <w:rPr>
          <w:lang w:bidi="en-US"/>
        </w:rPr>
        <w:t>Это</w:t>
      </w:r>
      <w:r w:rsidR="00C06A30">
        <w:rPr>
          <w:lang w:bidi="en-US"/>
        </w:rPr>
        <w:t xml:space="preserve"> </w:t>
      </w:r>
      <w:r>
        <w:rPr>
          <w:lang w:bidi="en-US"/>
        </w:rPr>
        <w:t>то,</w:t>
      </w:r>
      <w:r w:rsidR="00C06A30">
        <w:rPr>
          <w:lang w:bidi="en-US"/>
        </w:rPr>
        <w:t xml:space="preserve"> </w:t>
      </w:r>
      <w:r>
        <w:rPr>
          <w:lang w:bidi="en-US"/>
        </w:rPr>
        <w:t>что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пользователь</w:t>
      </w:r>
      <w:r w:rsidR="00C06A30">
        <w:rPr>
          <w:lang w:bidi="en-US"/>
        </w:rPr>
        <w:t xml:space="preserve"> </w:t>
      </w:r>
      <w:r>
        <w:rPr>
          <w:lang w:bidi="en-US"/>
        </w:rPr>
        <w:t>видит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странице.</w:t>
      </w:r>
      <w:r w:rsidR="00C06A30">
        <w:rPr>
          <w:lang w:bidi="en-US"/>
        </w:rPr>
        <w:t xml:space="preserve"> </w:t>
      </w:r>
      <w:r>
        <w:rPr>
          <w:lang w:bidi="en-US"/>
        </w:rPr>
        <w:t>Через</w:t>
      </w:r>
      <w:r w:rsidR="00C06A30">
        <w:rPr>
          <w:lang w:bidi="en-US"/>
        </w:rPr>
        <w:t xml:space="preserve"> </w:t>
      </w:r>
      <w:r>
        <w:rPr>
          <w:lang w:bidi="en-US"/>
        </w:rPr>
        <w:t>данный</w:t>
      </w:r>
      <w:r w:rsidR="00C06A30">
        <w:rPr>
          <w:lang w:bidi="en-US"/>
        </w:rPr>
        <w:t xml:space="preserve"> </w:t>
      </w:r>
      <w:r>
        <w:rPr>
          <w:lang w:bidi="en-US"/>
        </w:rPr>
        <w:t>интерфейс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пользователь</w:t>
      </w:r>
      <w:r w:rsidR="00C06A30">
        <w:rPr>
          <w:lang w:bidi="en-US"/>
        </w:rPr>
        <w:t xml:space="preserve"> </w:t>
      </w:r>
      <w:r>
        <w:rPr>
          <w:lang w:bidi="en-US"/>
        </w:rPr>
        <w:t>взаимодействует</w:t>
      </w:r>
      <w:r w:rsidR="00C06A30">
        <w:rPr>
          <w:lang w:bidi="en-US"/>
        </w:rPr>
        <w:t xml:space="preserve"> </w:t>
      </w:r>
      <w:r>
        <w:rPr>
          <w:lang w:bidi="en-US"/>
        </w:rPr>
        <w:t>с</w:t>
      </w:r>
      <w:r w:rsidR="00C06A30">
        <w:rPr>
          <w:lang w:bidi="en-US"/>
        </w:rPr>
        <w:t xml:space="preserve"> </w:t>
      </w:r>
      <w:r>
        <w:rPr>
          <w:lang w:bidi="en-US"/>
        </w:rPr>
        <w:t>приложением,</w:t>
      </w:r>
      <w:r w:rsidR="00C06A30">
        <w:rPr>
          <w:lang w:bidi="en-US"/>
        </w:rPr>
        <w:t xml:space="preserve"> </w:t>
      </w:r>
      <w:r>
        <w:rPr>
          <w:lang w:bidi="en-US"/>
        </w:rPr>
        <w:t>вводя</w:t>
      </w:r>
      <w:r w:rsidR="00C06A30">
        <w:rPr>
          <w:lang w:bidi="en-US"/>
        </w:rPr>
        <w:t xml:space="preserve"> </w:t>
      </w:r>
      <w:r>
        <w:rPr>
          <w:lang w:bidi="en-US"/>
        </w:rPr>
        <w:t>информацию,</w:t>
      </w:r>
      <w:r w:rsidR="00C06A30">
        <w:rPr>
          <w:lang w:bidi="en-US"/>
        </w:rPr>
        <w:t xml:space="preserve"> </w:t>
      </w:r>
      <w:r>
        <w:rPr>
          <w:lang w:bidi="en-US"/>
        </w:rPr>
        <w:t>нажимая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ссылки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кнопки.</w:t>
      </w:r>
    </w:p>
    <w:p w:rsidR="00AE5571" w:rsidRDefault="00AE5571" w:rsidP="00AE5571">
      <w:pPr>
        <w:ind w:firstLine="0"/>
        <w:rPr>
          <w:lang w:bidi="en-US"/>
        </w:rPr>
      </w:pPr>
      <w:r>
        <w:rPr>
          <w:lang w:bidi="en-US"/>
        </w:rPr>
        <w:tab/>
        <w:t>Основной</w:t>
      </w:r>
      <w:r w:rsidR="00C06A30">
        <w:rPr>
          <w:lang w:bidi="en-US"/>
        </w:rPr>
        <w:t xml:space="preserve"> </w:t>
      </w:r>
      <w:r>
        <w:rPr>
          <w:lang w:bidi="en-US"/>
        </w:rPr>
        <w:t>язык,</w:t>
      </w:r>
      <w:r w:rsidR="00C06A30">
        <w:rPr>
          <w:lang w:bidi="en-US"/>
        </w:rPr>
        <w:t xml:space="preserve"> </w:t>
      </w:r>
      <w:r>
        <w:rPr>
          <w:lang w:bidi="en-US"/>
        </w:rPr>
        <w:t>которым</w:t>
      </w:r>
      <w:r w:rsidR="00C06A30">
        <w:rPr>
          <w:lang w:bidi="en-US"/>
        </w:rPr>
        <w:t xml:space="preserve"> </w:t>
      </w:r>
      <w:r>
        <w:rPr>
          <w:lang w:bidi="en-US"/>
        </w:rPr>
        <w:t>описывается</w:t>
      </w:r>
      <w:r w:rsidR="00C06A30">
        <w:rPr>
          <w:lang w:bidi="en-US"/>
        </w:rPr>
        <w:t xml:space="preserve"> </w:t>
      </w:r>
      <w:r>
        <w:rPr>
          <w:lang w:bidi="en-US"/>
        </w:rPr>
        <w:t>графический</w:t>
      </w:r>
      <w:r w:rsidR="00C06A30">
        <w:rPr>
          <w:lang w:bidi="en-US"/>
        </w:rPr>
        <w:t xml:space="preserve"> </w:t>
      </w:r>
      <w:r>
        <w:rPr>
          <w:lang w:bidi="en-US"/>
        </w:rPr>
        <w:t>интерфейс</w:t>
      </w:r>
      <w:r w:rsidR="00C06A30">
        <w:rPr>
          <w:lang w:bidi="en-US"/>
        </w:rPr>
        <w:t xml:space="preserve"> </w:t>
      </w:r>
      <w:r>
        <w:rPr>
          <w:lang w:bidi="en-US"/>
        </w:rPr>
        <w:t>веб-приложения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это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HTML</w:t>
      </w:r>
      <w:r>
        <w:rPr>
          <w:lang w:bidi="en-US"/>
        </w:rPr>
        <w:t>.</w:t>
      </w:r>
      <w:r w:rsidR="00C06A30">
        <w:rPr>
          <w:lang w:bidi="en-US"/>
        </w:rPr>
        <w:t xml:space="preserve"> </w:t>
      </w:r>
      <w:r>
        <w:rPr>
          <w:lang w:bidi="en-US"/>
        </w:rPr>
        <w:t>Данный</w:t>
      </w:r>
      <w:r w:rsidR="00C06A30">
        <w:rPr>
          <w:lang w:bidi="en-US"/>
        </w:rPr>
        <w:t xml:space="preserve"> </w:t>
      </w:r>
      <w:r>
        <w:rPr>
          <w:lang w:bidi="en-US"/>
        </w:rPr>
        <w:t>язык</w:t>
      </w:r>
      <w:r w:rsidR="00C06A30">
        <w:rPr>
          <w:lang w:bidi="en-US"/>
        </w:rPr>
        <w:t xml:space="preserve"> </w:t>
      </w:r>
      <w:r>
        <w:rPr>
          <w:lang w:bidi="en-US"/>
        </w:rPr>
        <w:t>описывает</w:t>
      </w:r>
      <w:r w:rsidR="00C06A30">
        <w:rPr>
          <w:lang w:bidi="en-US"/>
        </w:rPr>
        <w:t xml:space="preserve"> </w:t>
      </w:r>
      <w:r>
        <w:rPr>
          <w:lang w:bidi="en-US"/>
        </w:rPr>
        <w:t>структуру</w:t>
      </w:r>
      <w:r w:rsidR="00C06A30">
        <w:rPr>
          <w:lang w:bidi="en-US"/>
        </w:rPr>
        <w:t xml:space="preserve"> </w:t>
      </w:r>
      <w:r>
        <w:rPr>
          <w:lang w:bidi="en-US"/>
        </w:rPr>
        <w:t>веб-страницы,</w:t>
      </w:r>
      <w:r w:rsidR="00C06A30">
        <w:rPr>
          <w:lang w:bidi="en-US"/>
        </w:rPr>
        <w:t xml:space="preserve"> </w:t>
      </w:r>
      <w:r>
        <w:rPr>
          <w:lang w:bidi="en-US"/>
        </w:rPr>
        <w:t>размещение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ней</w:t>
      </w:r>
      <w:r w:rsidR="00C06A30">
        <w:rPr>
          <w:lang w:bidi="en-US"/>
        </w:rPr>
        <w:t xml:space="preserve"> </w:t>
      </w:r>
      <w:r>
        <w:rPr>
          <w:lang w:bidi="en-US"/>
        </w:rPr>
        <w:t>компонентов.</w:t>
      </w:r>
      <w:r w:rsidR="00C06A30">
        <w:rPr>
          <w:lang w:bidi="en-US"/>
        </w:rPr>
        <w:t xml:space="preserve"> </w:t>
      </w:r>
      <w:r>
        <w:rPr>
          <w:lang w:bidi="en-US"/>
        </w:rPr>
        <w:t>Оформление</w:t>
      </w:r>
      <w:r w:rsidR="00C06A30">
        <w:rPr>
          <w:lang w:bidi="en-US"/>
        </w:rPr>
        <w:t xml:space="preserve"> </w:t>
      </w:r>
      <w:r>
        <w:rPr>
          <w:lang w:bidi="en-US"/>
        </w:rPr>
        <w:t>веб-страниц,</w:t>
      </w:r>
      <w:r w:rsidR="00C06A30">
        <w:rPr>
          <w:lang w:bidi="en-US"/>
        </w:rPr>
        <w:t xml:space="preserve"> </w:t>
      </w:r>
      <w:r>
        <w:rPr>
          <w:lang w:bidi="en-US"/>
        </w:rPr>
        <w:t>их</w:t>
      </w:r>
      <w:r w:rsidR="00C06A30">
        <w:rPr>
          <w:lang w:bidi="en-US"/>
        </w:rPr>
        <w:t xml:space="preserve"> </w:t>
      </w:r>
      <w:r>
        <w:rPr>
          <w:lang w:bidi="en-US"/>
        </w:rPr>
        <w:t>стиль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цветовая</w:t>
      </w:r>
      <w:r w:rsidR="00C06A30">
        <w:rPr>
          <w:lang w:bidi="en-US"/>
        </w:rPr>
        <w:t xml:space="preserve"> </w:t>
      </w:r>
      <w:r>
        <w:rPr>
          <w:lang w:bidi="en-US"/>
        </w:rPr>
        <w:t>схема</w:t>
      </w:r>
      <w:r w:rsidR="00C06A30">
        <w:rPr>
          <w:lang w:bidi="en-US"/>
        </w:rPr>
        <w:t xml:space="preserve"> </w:t>
      </w:r>
      <w:r>
        <w:rPr>
          <w:lang w:bidi="en-US"/>
        </w:rPr>
        <w:t>описываются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таблицах</w:t>
      </w:r>
      <w:r w:rsidR="00C06A30">
        <w:rPr>
          <w:lang w:bidi="en-US"/>
        </w:rPr>
        <w:t xml:space="preserve"> </w:t>
      </w:r>
      <w:r>
        <w:rPr>
          <w:lang w:bidi="en-US"/>
        </w:rPr>
        <w:t>стилей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CSS</w:t>
      </w:r>
      <w:r>
        <w:rPr>
          <w:lang w:bidi="en-US"/>
        </w:rPr>
        <w:t>.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динамичности</w:t>
      </w:r>
      <w:r w:rsidR="00C06A30">
        <w:rPr>
          <w:lang w:bidi="en-US"/>
        </w:rPr>
        <w:t xml:space="preserve"> </w:t>
      </w:r>
      <w:r>
        <w:rPr>
          <w:lang w:bidi="en-US"/>
        </w:rPr>
        <w:t>графического</w:t>
      </w:r>
      <w:r w:rsidR="00C06A30">
        <w:rPr>
          <w:lang w:bidi="en-US"/>
        </w:rPr>
        <w:t xml:space="preserve"> </w:t>
      </w:r>
      <w:r>
        <w:rPr>
          <w:lang w:bidi="en-US"/>
        </w:rPr>
        <w:t>интерфейса,</w:t>
      </w:r>
      <w:r w:rsidR="00C06A30">
        <w:rPr>
          <w:lang w:bidi="en-US"/>
        </w:rPr>
        <w:t xml:space="preserve"> </w:t>
      </w:r>
      <w:r>
        <w:rPr>
          <w:lang w:bidi="en-US"/>
        </w:rPr>
        <w:t>используются</w:t>
      </w:r>
      <w:r w:rsidR="00C06A30">
        <w:rPr>
          <w:lang w:bidi="en-US"/>
        </w:rPr>
        <w:t xml:space="preserve"> </w:t>
      </w:r>
      <w:r>
        <w:rPr>
          <w:lang w:bidi="en-US"/>
        </w:rPr>
        <w:t>скрипты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JavaScript</w:t>
      </w:r>
      <w:r>
        <w:rPr>
          <w:lang w:bidi="en-US"/>
        </w:rPr>
        <w:t>.</w:t>
      </w:r>
      <w:r w:rsidR="00C06A30">
        <w:rPr>
          <w:lang w:bidi="en-US"/>
        </w:rPr>
        <w:t xml:space="preserve"> </w:t>
      </w:r>
      <w:r>
        <w:rPr>
          <w:lang w:bidi="en-US"/>
        </w:rPr>
        <w:t>Программа,</w:t>
      </w:r>
      <w:r w:rsidR="00C06A30">
        <w:rPr>
          <w:lang w:bidi="en-US"/>
        </w:rPr>
        <w:t xml:space="preserve"> </w:t>
      </w:r>
      <w:r>
        <w:rPr>
          <w:lang w:bidi="en-US"/>
        </w:rPr>
        <w:t>написанная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JavaScript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выполняющаяся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веб-странице,</w:t>
      </w:r>
      <w:r w:rsidR="00C06A30">
        <w:rPr>
          <w:lang w:bidi="en-US"/>
        </w:rPr>
        <w:t xml:space="preserve"> </w:t>
      </w:r>
      <w:r>
        <w:rPr>
          <w:lang w:bidi="en-US"/>
        </w:rPr>
        <w:t>может</w:t>
      </w:r>
      <w:r w:rsidR="00C06A30">
        <w:rPr>
          <w:lang w:bidi="en-US"/>
        </w:rPr>
        <w:t xml:space="preserve"> </w:t>
      </w:r>
      <w:r>
        <w:rPr>
          <w:lang w:bidi="en-US"/>
        </w:rPr>
        <w:t>управлять</w:t>
      </w:r>
      <w:r w:rsidR="00C06A30">
        <w:rPr>
          <w:lang w:bidi="en-US"/>
        </w:rPr>
        <w:t xml:space="preserve"> </w:t>
      </w:r>
      <w:r>
        <w:rPr>
          <w:lang w:bidi="en-US"/>
        </w:rPr>
        <w:t>встроенными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страницу</w:t>
      </w:r>
      <w:r w:rsidR="00C06A30">
        <w:rPr>
          <w:lang w:bidi="en-US"/>
        </w:rPr>
        <w:t xml:space="preserve"> </w:t>
      </w:r>
      <w:r>
        <w:rPr>
          <w:lang w:bidi="en-US"/>
        </w:rPr>
        <w:t>компонентами,</w:t>
      </w:r>
      <w:r w:rsidR="00C06A30">
        <w:rPr>
          <w:lang w:bidi="en-US"/>
        </w:rPr>
        <w:t xml:space="preserve"> </w:t>
      </w:r>
      <w:r>
        <w:rPr>
          <w:lang w:bidi="en-US"/>
        </w:rPr>
        <w:t>тем</w:t>
      </w:r>
      <w:r w:rsidR="00C06A30">
        <w:rPr>
          <w:lang w:bidi="en-US"/>
        </w:rPr>
        <w:t xml:space="preserve"> </w:t>
      </w:r>
      <w:r>
        <w:rPr>
          <w:lang w:bidi="en-US"/>
        </w:rPr>
        <w:t>самым</w:t>
      </w:r>
      <w:r w:rsidR="00C06A30">
        <w:rPr>
          <w:lang w:bidi="en-US"/>
        </w:rPr>
        <w:t xml:space="preserve"> </w:t>
      </w:r>
      <w:r>
        <w:rPr>
          <w:lang w:bidi="en-US"/>
        </w:rPr>
        <w:t>реализуя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пользовательский</w:t>
      </w:r>
      <w:r w:rsidR="00C06A30">
        <w:rPr>
          <w:lang w:bidi="en-US"/>
        </w:rPr>
        <w:t xml:space="preserve"> </w:t>
      </w:r>
      <w:r>
        <w:rPr>
          <w:lang w:bidi="en-US"/>
        </w:rPr>
        <w:t>интерфейс</w:t>
      </w:r>
      <w:r w:rsidR="00C06A30">
        <w:rPr>
          <w:lang w:bidi="en-US"/>
        </w:rPr>
        <w:t xml:space="preserve"> </w:t>
      </w:r>
      <w:r>
        <w:rPr>
          <w:lang w:bidi="en-US"/>
        </w:rPr>
        <w:t>с</w:t>
      </w:r>
      <w:r w:rsidR="00C06A30">
        <w:rPr>
          <w:lang w:bidi="en-US"/>
        </w:rPr>
        <w:t xml:space="preserve"> </w:t>
      </w:r>
      <w:r>
        <w:rPr>
          <w:lang w:bidi="en-US"/>
        </w:rPr>
        <w:t>богатыми</w:t>
      </w:r>
      <w:r w:rsidR="00C06A30">
        <w:rPr>
          <w:lang w:bidi="en-US"/>
        </w:rPr>
        <w:t xml:space="preserve"> </w:t>
      </w:r>
      <w:r>
        <w:rPr>
          <w:lang w:bidi="en-US"/>
        </w:rPr>
        <w:t>возможностями.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Отсутствие</w:t>
      </w:r>
      <w:r w:rsidR="00C06A30">
        <w:rPr>
          <w:lang w:bidi="en-US"/>
        </w:rPr>
        <w:t xml:space="preserve"> </w:t>
      </w:r>
      <w:r>
        <w:rPr>
          <w:lang w:bidi="en-US"/>
        </w:rPr>
        <w:t>необходимости</w:t>
      </w:r>
      <w:r w:rsidR="00C06A30">
        <w:rPr>
          <w:lang w:bidi="en-US"/>
        </w:rPr>
        <w:t xml:space="preserve"> </w:t>
      </w:r>
      <w:r>
        <w:rPr>
          <w:lang w:bidi="en-US"/>
        </w:rPr>
        <w:t>полностью</w:t>
      </w:r>
      <w:r w:rsidR="00C06A30">
        <w:rPr>
          <w:lang w:bidi="en-US"/>
        </w:rPr>
        <w:t xml:space="preserve"> </w:t>
      </w:r>
      <w:r>
        <w:rPr>
          <w:lang w:bidi="en-US"/>
        </w:rPr>
        <w:t>перезагружать</w:t>
      </w:r>
      <w:r w:rsidR="00C06A30">
        <w:rPr>
          <w:lang w:bidi="en-US"/>
        </w:rPr>
        <w:t xml:space="preserve"> </w:t>
      </w:r>
      <w:r>
        <w:rPr>
          <w:lang w:bidi="en-US"/>
        </w:rPr>
        <w:t>страницу</w:t>
      </w:r>
      <w:r w:rsidR="00C06A30">
        <w:rPr>
          <w:lang w:bidi="en-US"/>
        </w:rPr>
        <w:t xml:space="preserve"> </w:t>
      </w:r>
      <w:r>
        <w:rPr>
          <w:lang w:bidi="en-US"/>
        </w:rPr>
        <w:t>после</w:t>
      </w:r>
      <w:r w:rsidR="00C06A30">
        <w:rPr>
          <w:lang w:bidi="en-US"/>
        </w:rPr>
        <w:t xml:space="preserve"> </w:t>
      </w:r>
      <w:r>
        <w:rPr>
          <w:lang w:bidi="en-US"/>
        </w:rPr>
        <w:t>каждого</w:t>
      </w:r>
      <w:r w:rsidR="00C06A30">
        <w:rPr>
          <w:lang w:bidi="en-US"/>
        </w:rPr>
        <w:t xml:space="preserve"> </w:t>
      </w:r>
      <w:r>
        <w:rPr>
          <w:lang w:bidi="en-US"/>
        </w:rPr>
        <w:t>получения</w:t>
      </w:r>
      <w:r w:rsidR="00C06A30">
        <w:rPr>
          <w:lang w:bidi="en-US"/>
        </w:rPr>
        <w:t xml:space="preserve"> </w:t>
      </w:r>
      <w:r>
        <w:rPr>
          <w:lang w:bidi="en-US"/>
        </w:rPr>
        <w:t>данных</w:t>
      </w:r>
      <w:r w:rsidR="00C06A30">
        <w:rPr>
          <w:lang w:bidi="en-US"/>
        </w:rPr>
        <w:t xml:space="preserve"> </w:t>
      </w:r>
      <w:r>
        <w:rPr>
          <w:lang w:bidi="en-US"/>
        </w:rPr>
        <w:t>от</w:t>
      </w:r>
      <w:r w:rsidR="00C06A30">
        <w:rPr>
          <w:lang w:bidi="en-US"/>
        </w:rPr>
        <w:t xml:space="preserve"> </w:t>
      </w:r>
      <w:r>
        <w:rPr>
          <w:lang w:bidi="en-US"/>
        </w:rPr>
        <w:t>сервера</w:t>
      </w:r>
      <w:r w:rsidR="00C06A30">
        <w:rPr>
          <w:lang w:bidi="en-US"/>
        </w:rPr>
        <w:t xml:space="preserve"> </w:t>
      </w:r>
      <w:r>
        <w:rPr>
          <w:lang w:bidi="en-US"/>
        </w:rPr>
        <w:t>может</w:t>
      </w:r>
      <w:r w:rsidR="00C06A30">
        <w:rPr>
          <w:lang w:bidi="en-US"/>
        </w:rPr>
        <w:t xml:space="preserve"> </w:t>
      </w:r>
      <w:r>
        <w:rPr>
          <w:lang w:bidi="en-US"/>
        </w:rPr>
        <w:t>существенно</w:t>
      </w:r>
      <w:r w:rsidR="00C06A30">
        <w:rPr>
          <w:lang w:bidi="en-US"/>
        </w:rPr>
        <w:t xml:space="preserve"> </w:t>
      </w:r>
      <w:r>
        <w:rPr>
          <w:lang w:bidi="en-US"/>
        </w:rPr>
        <w:t>ускорить</w:t>
      </w:r>
      <w:r w:rsidR="00C06A30">
        <w:rPr>
          <w:lang w:bidi="en-US"/>
        </w:rPr>
        <w:t xml:space="preserve"> </w:t>
      </w:r>
      <w:r>
        <w:rPr>
          <w:lang w:bidi="en-US"/>
        </w:rPr>
        <w:t>работу</w:t>
      </w:r>
      <w:r w:rsidR="00C06A30">
        <w:rPr>
          <w:lang w:bidi="en-US"/>
        </w:rPr>
        <w:t xml:space="preserve"> </w:t>
      </w:r>
      <w:r>
        <w:rPr>
          <w:lang w:bidi="en-US"/>
        </w:rPr>
        <w:lastRenderedPageBreak/>
        <w:t>веб-приложения.</w:t>
      </w:r>
      <w:r w:rsidR="00C06A30">
        <w:rPr>
          <w:lang w:bidi="en-US"/>
        </w:rPr>
        <w:t xml:space="preserve"> </w:t>
      </w:r>
      <w:r>
        <w:rPr>
          <w:lang w:bidi="en-US"/>
        </w:rPr>
        <w:t>Такая</w:t>
      </w:r>
      <w:r w:rsidR="00C06A30">
        <w:rPr>
          <w:lang w:bidi="en-US"/>
        </w:rPr>
        <w:t xml:space="preserve"> </w:t>
      </w:r>
      <w:r>
        <w:rPr>
          <w:lang w:bidi="en-US"/>
        </w:rPr>
        <w:t>концепция</w:t>
      </w:r>
      <w:r w:rsidR="00C06A30">
        <w:rPr>
          <w:lang w:bidi="en-US"/>
        </w:rPr>
        <w:t xml:space="preserve"> </w:t>
      </w:r>
      <w:r>
        <w:rPr>
          <w:lang w:bidi="en-US"/>
        </w:rPr>
        <w:t>имеет</w:t>
      </w:r>
      <w:r w:rsidR="00C06A30">
        <w:rPr>
          <w:lang w:bidi="en-US"/>
        </w:rPr>
        <w:t xml:space="preserve"> </w:t>
      </w:r>
      <w:r>
        <w:rPr>
          <w:lang w:bidi="en-US"/>
        </w:rPr>
        <w:t>название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Asynchronous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JavaScript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and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XML</w:t>
      </w:r>
      <w:r w:rsidR="00C06A30">
        <w:rPr>
          <w:lang w:bidi="en-US"/>
        </w:rPr>
        <w:t xml:space="preserve"> </w:t>
      </w:r>
      <w:r>
        <w:rPr>
          <w:lang w:bidi="en-US"/>
        </w:rPr>
        <w:t>(асинхронный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JavaScript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XML</w:t>
      </w:r>
      <w:r>
        <w:rPr>
          <w:lang w:bidi="en-US"/>
        </w:rPr>
        <w:t>,</w:t>
      </w:r>
      <w:r w:rsidR="00C06A30">
        <w:rPr>
          <w:lang w:bidi="en-US"/>
        </w:rPr>
        <w:t xml:space="preserve"> </w:t>
      </w:r>
      <w:r w:rsidRPr="00767BD3">
        <w:rPr>
          <w:i/>
          <w:lang w:bidi="en-US"/>
        </w:rPr>
        <w:t>Ajax</w:t>
      </w:r>
      <w:r>
        <w:rPr>
          <w:lang w:bidi="en-US"/>
        </w:rPr>
        <w:t>).</w:t>
      </w:r>
      <w:r w:rsidR="00C06A30">
        <w:rPr>
          <w:lang w:bidi="en-US"/>
        </w:rPr>
        <w:t xml:space="preserve"> </w:t>
      </w:r>
      <w:r>
        <w:rPr>
          <w:lang w:bidi="en-US"/>
        </w:rPr>
        <w:t>При</w:t>
      </w:r>
      <w:r w:rsidR="00C06A30">
        <w:rPr>
          <w:lang w:bidi="en-US"/>
        </w:rPr>
        <w:t xml:space="preserve"> </w:t>
      </w:r>
      <w:r>
        <w:rPr>
          <w:lang w:bidi="en-US"/>
        </w:rPr>
        <w:t>использовании</w:t>
      </w:r>
      <w:r w:rsidR="00C06A30">
        <w:rPr>
          <w:lang w:bidi="en-US"/>
        </w:rPr>
        <w:t xml:space="preserve"> </w:t>
      </w:r>
      <w:r>
        <w:rPr>
          <w:lang w:bidi="en-US"/>
        </w:rPr>
        <w:t>данного</w:t>
      </w:r>
      <w:r w:rsidR="00C06A30">
        <w:rPr>
          <w:lang w:bidi="en-US"/>
        </w:rPr>
        <w:t xml:space="preserve"> </w:t>
      </w:r>
      <w:r>
        <w:rPr>
          <w:lang w:bidi="en-US"/>
        </w:rPr>
        <w:t>подхода</w:t>
      </w:r>
      <w:r w:rsidR="00C06A30">
        <w:rPr>
          <w:lang w:bidi="en-US"/>
        </w:rPr>
        <w:t xml:space="preserve"> </w:t>
      </w:r>
      <w:r>
        <w:rPr>
          <w:lang w:bidi="en-US"/>
        </w:rPr>
        <w:t>динамические</w:t>
      </w:r>
      <w:r w:rsidR="00C06A30">
        <w:rPr>
          <w:lang w:bidi="en-US"/>
        </w:rPr>
        <w:t xml:space="preserve"> </w:t>
      </w:r>
      <w:r>
        <w:rPr>
          <w:lang w:bidi="en-US"/>
        </w:rPr>
        <w:t>запросы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серверу</w:t>
      </w:r>
      <w:r w:rsidR="00C06A30">
        <w:rPr>
          <w:lang w:bidi="en-US"/>
        </w:rPr>
        <w:t xml:space="preserve"> </w:t>
      </w:r>
      <w:r>
        <w:rPr>
          <w:lang w:bidi="en-US"/>
        </w:rPr>
        <w:t>происходят</w:t>
      </w:r>
      <w:r w:rsidR="00C06A30">
        <w:rPr>
          <w:lang w:bidi="en-US"/>
        </w:rPr>
        <w:t xml:space="preserve"> </w:t>
      </w:r>
      <w:r>
        <w:rPr>
          <w:lang w:bidi="en-US"/>
        </w:rPr>
        <w:t>без</w:t>
      </w:r>
      <w:r w:rsidR="00C06A30">
        <w:rPr>
          <w:lang w:bidi="en-US"/>
        </w:rPr>
        <w:t xml:space="preserve"> </w:t>
      </w:r>
      <w:r>
        <w:rPr>
          <w:lang w:bidi="en-US"/>
        </w:rPr>
        <w:t>видимой</w:t>
      </w:r>
      <w:r w:rsidR="00C06A30">
        <w:rPr>
          <w:lang w:bidi="en-US"/>
        </w:rPr>
        <w:t xml:space="preserve"> </w:t>
      </w:r>
      <w:r>
        <w:rPr>
          <w:lang w:bidi="en-US"/>
        </w:rPr>
        <w:t>перезагрузки</w:t>
      </w:r>
      <w:r w:rsidR="00C06A30">
        <w:rPr>
          <w:lang w:bidi="en-US"/>
        </w:rPr>
        <w:t xml:space="preserve"> </w:t>
      </w:r>
      <w:r>
        <w:rPr>
          <w:lang w:bidi="en-US"/>
        </w:rPr>
        <w:t>веб-страницы: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пользователь</w:t>
      </w:r>
      <w:r w:rsidR="00C06A30">
        <w:rPr>
          <w:lang w:bidi="en-US"/>
        </w:rPr>
        <w:t xml:space="preserve"> </w:t>
      </w:r>
      <w:r>
        <w:rPr>
          <w:lang w:bidi="en-US"/>
        </w:rPr>
        <w:t>не</w:t>
      </w:r>
      <w:r w:rsidR="00C06A30">
        <w:rPr>
          <w:lang w:bidi="en-US"/>
        </w:rPr>
        <w:t xml:space="preserve"> </w:t>
      </w:r>
      <w:r>
        <w:rPr>
          <w:lang w:bidi="en-US"/>
        </w:rPr>
        <w:t>замечает,</w:t>
      </w:r>
      <w:r w:rsidR="00C06A30">
        <w:rPr>
          <w:lang w:bidi="en-US"/>
        </w:rPr>
        <w:t xml:space="preserve"> </w:t>
      </w:r>
      <w:r>
        <w:rPr>
          <w:lang w:bidi="en-US"/>
        </w:rPr>
        <w:t>когда</w:t>
      </w:r>
      <w:r w:rsidR="00C06A30">
        <w:rPr>
          <w:lang w:bidi="en-US"/>
        </w:rPr>
        <w:t xml:space="preserve"> </w:t>
      </w:r>
      <w:r>
        <w:rPr>
          <w:lang w:bidi="en-US"/>
        </w:rPr>
        <w:t>его</w:t>
      </w:r>
      <w:r w:rsidR="00C06A30">
        <w:rPr>
          <w:lang w:bidi="en-US"/>
        </w:rPr>
        <w:t xml:space="preserve"> </w:t>
      </w:r>
      <w:r>
        <w:rPr>
          <w:lang w:bidi="en-US"/>
        </w:rPr>
        <w:t>браузер</w:t>
      </w:r>
      <w:r w:rsidR="00C06A30">
        <w:rPr>
          <w:lang w:bidi="en-US"/>
        </w:rPr>
        <w:t xml:space="preserve"> </w:t>
      </w:r>
      <w:r>
        <w:rPr>
          <w:lang w:bidi="en-US"/>
        </w:rPr>
        <w:t>запрашивает</w:t>
      </w:r>
      <w:r w:rsidR="00C06A30">
        <w:rPr>
          <w:lang w:bidi="en-US"/>
        </w:rPr>
        <w:t xml:space="preserve"> </w:t>
      </w:r>
      <w:r>
        <w:rPr>
          <w:lang w:bidi="en-US"/>
        </w:rPr>
        <w:t>данные.</w:t>
      </w:r>
    </w:p>
    <w:p w:rsidR="00AE5571" w:rsidRPr="00223BD7" w:rsidRDefault="00AE5571" w:rsidP="00AE5571">
      <w:pPr>
        <w:ind w:firstLine="708"/>
        <w:rPr>
          <w:lang w:val="be-BY" w:bidi="en-US"/>
        </w:rPr>
      </w:pPr>
    </w:p>
    <w:p w:rsidR="00AE5571" w:rsidRPr="00767BD3" w:rsidRDefault="00E7222B" w:rsidP="00AE5571">
      <w:pPr>
        <w:ind w:firstLine="708"/>
        <w:jc w:val="left"/>
        <w:rPr>
          <w:lang w:bidi="en-US"/>
        </w:rPr>
      </w:pPr>
      <w:bookmarkStart w:id="5" w:name="_Toc249859254"/>
      <w:r>
        <w:rPr>
          <w:b/>
        </w:rPr>
        <w:t>3.2</w:t>
      </w:r>
      <w:r w:rsidR="00C06A30">
        <w:rPr>
          <w:b/>
        </w:rPr>
        <w:t xml:space="preserve"> </w:t>
      </w:r>
      <w:bookmarkEnd w:id="5"/>
      <w:r w:rsidR="00AE5571">
        <w:rPr>
          <w:b/>
        </w:rPr>
        <w:t>О</w:t>
      </w:r>
      <w:r w:rsidR="00AE5571" w:rsidRPr="00767BD3">
        <w:rPr>
          <w:b/>
        </w:rPr>
        <w:t>писание</w:t>
      </w:r>
      <w:r w:rsidR="00C06A30">
        <w:rPr>
          <w:b/>
        </w:rPr>
        <w:t xml:space="preserve"> </w:t>
      </w:r>
      <w:r w:rsidR="004E73F5">
        <w:rPr>
          <w:b/>
        </w:rPr>
        <w:t>структуры приложения</w:t>
      </w:r>
    </w:p>
    <w:p w:rsidR="00AE5571" w:rsidRPr="00767BD3" w:rsidRDefault="00AE5571" w:rsidP="00AE5571">
      <w:pPr>
        <w:ind w:firstLine="0"/>
      </w:pPr>
    </w:p>
    <w:p w:rsidR="00AE5571" w:rsidRDefault="00AE5571" w:rsidP="00AE5571">
      <w:pPr>
        <w:pStyle w:val="NoSpacing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продукт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веб-приложение,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разработанное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языке</w:t>
      </w:r>
      <w:r w:rsidR="00C06A30">
        <w:rPr>
          <w:sz w:val="28"/>
          <w:szCs w:val="28"/>
        </w:rPr>
        <w:t xml:space="preserve"> </w:t>
      </w:r>
      <w:r w:rsidRPr="00954992">
        <w:rPr>
          <w:i/>
          <w:sz w:val="28"/>
          <w:szCs w:val="28"/>
          <w:lang w:val="en-US"/>
        </w:rPr>
        <w:t>Java</w:t>
      </w:r>
      <w:r w:rsidR="00C06A30">
        <w:rPr>
          <w:i/>
          <w:sz w:val="28"/>
          <w:szCs w:val="28"/>
        </w:rPr>
        <w:t xml:space="preserve"> </w:t>
      </w:r>
      <w:r w:rsidRPr="00954992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954992">
        <w:rPr>
          <w:sz w:val="28"/>
          <w:szCs w:val="28"/>
        </w:rPr>
        <w:t>среде</w:t>
      </w:r>
      <w:r w:rsidR="00C06A30">
        <w:rPr>
          <w:sz w:val="28"/>
          <w:szCs w:val="28"/>
        </w:rPr>
        <w:t xml:space="preserve"> </w:t>
      </w:r>
      <w:r w:rsidRPr="00954992">
        <w:rPr>
          <w:sz w:val="28"/>
          <w:szCs w:val="28"/>
        </w:rPr>
        <w:t>разработки</w:t>
      </w:r>
      <w:r w:rsidR="00C06A30">
        <w:rPr>
          <w:sz w:val="28"/>
          <w:szCs w:val="28"/>
        </w:rPr>
        <w:t xml:space="preserve"> </w:t>
      </w:r>
      <w:r w:rsidRPr="00954992">
        <w:rPr>
          <w:i/>
          <w:sz w:val="28"/>
          <w:szCs w:val="28"/>
        </w:rPr>
        <w:t>IntelliJ</w:t>
      </w:r>
      <w:r w:rsidR="00C06A30">
        <w:rPr>
          <w:i/>
          <w:sz w:val="28"/>
          <w:szCs w:val="28"/>
        </w:rPr>
        <w:t xml:space="preserve"> </w:t>
      </w:r>
      <w:r w:rsidRPr="00954992">
        <w:rPr>
          <w:i/>
          <w:sz w:val="28"/>
          <w:szCs w:val="28"/>
        </w:rPr>
        <w:t>IDEA</w:t>
      </w:r>
      <w:r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Данная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среда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быстро,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эффективно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просто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создавать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полноценное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многофункциональное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приложение.</w:t>
      </w:r>
      <w:r w:rsidR="00C06A30">
        <w:rPr>
          <w:sz w:val="28"/>
          <w:szCs w:val="28"/>
        </w:rPr>
        <w:t xml:space="preserve"> </w:t>
      </w:r>
    </w:p>
    <w:p w:rsidR="007F3B7C" w:rsidRDefault="007F3B7C" w:rsidP="00AE5571">
      <w:pPr>
        <w:pStyle w:val="NoSpacing"/>
        <w:ind w:right="-1" w:firstLine="708"/>
        <w:jc w:val="both"/>
        <w:rPr>
          <w:sz w:val="28"/>
          <w:szCs w:val="28"/>
        </w:rPr>
      </w:pPr>
    </w:p>
    <w:p w:rsidR="00AE5571" w:rsidRDefault="00B32984" w:rsidP="00E7222B">
      <w:pPr>
        <w:pStyle w:val="NoSpacing"/>
        <w:ind w:right="-1" w:firstLine="708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3.2</w:t>
      </w:r>
      <w:r w:rsidR="00AE5571" w:rsidRPr="004B33A9">
        <w:rPr>
          <w:b/>
          <w:i/>
          <w:sz w:val="28"/>
          <w:szCs w:val="28"/>
        </w:rPr>
        <w:t>.1</w:t>
      </w:r>
      <w:r w:rsidR="00C06A30">
        <w:rPr>
          <w:b/>
          <w:i/>
          <w:sz w:val="28"/>
          <w:szCs w:val="28"/>
        </w:rPr>
        <w:t xml:space="preserve"> </w:t>
      </w:r>
      <w:r w:rsidR="00AE5571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качестве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архитектурного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фреймворка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был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выбран</w:t>
      </w:r>
      <w:r w:rsidR="00C06A30">
        <w:rPr>
          <w:sz w:val="28"/>
          <w:szCs w:val="28"/>
        </w:rPr>
        <w:t xml:space="preserve"> </w:t>
      </w:r>
      <w:r w:rsidR="00AE5571" w:rsidRPr="00657078">
        <w:rPr>
          <w:i/>
          <w:sz w:val="28"/>
          <w:szCs w:val="28"/>
          <w:lang w:val="en-US"/>
        </w:rPr>
        <w:t>Spring</w:t>
      </w:r>
      <w:r w:rsidR="00AE5571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Этот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фреймворк</w:t>
      </w:r>
      <w:r w:rsidR="00AE5571" w:rsidRPr="009E0DD9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используется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обеспечения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лучшей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масштабируемости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приложения</w:t>
      </w:r>
      <w:r w:rsidR="00AE5571" w:rsidRPr="009E0DD9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возможности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более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простого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тестирования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более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простой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интеграции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другими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фреймворками</w:t>
      </w:r>
      <w:r w:rsidR="00AE5571" w:rsidRPr="009E0DD9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Благодаря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этому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писать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большие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приложения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становится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проще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-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разработчики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просто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избегают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ряда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проблем,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связанных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созданием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больших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приложений,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вместо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того,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чтобы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их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решать.</w:t>
      </w:r>
      <w:r w:rsidR="00E7222B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="00AE5571" w:rsidRPr="009E0DD9">
        <w:rPr>
          <w:sz w:val="28"/>
          <w:szCs w:val="28"/>
        </w:rPr>
        <w:t>иллюстрации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3.3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отображена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схема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фреймворка.</w:t>
      </w:r>
      <w:r w:rsidR="00C06A30">
        <w:rPr>
          <w:sz w:val="28"/>
          <w:szCs w:val="28"/>
        </w:rPr>
        <w:t xml:space="preserve"> </w:t>
      </w:r>
    </w:p>
    <w:p w:rsidR="00AE5571" w:rsidRDefault="00AE5571" w:rsidP="00AE5571">
      <w:pPr>
        <w:pStyle w:val="NoSpacing"/>
        <w:ind w:right="181" w:firstLine="708"/>
        <w:jc w:val="both"/>
        <w:rPr>
          <w:sz w:val="28"/>
          <w:szCs w:val="28"/>
        </w:rPr>
      </w:pPr>
    </w:p>
    <w:p w:rsidR="00AE5571" w:rsidRDefault="00AE5571" w:rsidP="00AE5571">
      <w:pPr>
        <w:pStyle w:val="NoSpacing"/>
        <w:ind w:right="181"/>
        <w:jc w:val="center"/>
        <w:rPr>
          <w:sz w:val="28"/>
          <w:szCs w:val="28"/>
        </w:rPr>
      </w:pPr>
      <w:bookmarkStart w:id="6" w:name="_GoBack"/>
      <w:r>
        <w:rPr>
          <w:noProof/>
          <w:lang w:val="en-US" w:eastAsia="en-US"/>
        </w:rPr>
        <w:drawing>
          <wp:inline distT="0" distB="0" distL="0" distR="0" wp14:anchorId="320C6D30" wp14:editId="21C5973E">
            <wp:extent cx="5858539" cy="4213807"/>
            <wp:effectExtent l="0" t="0" r="0" b="0"/>
            <wp:docPr id="8" name="Рисунок 8" descr="https://www.kv.by/data/software/2009/20092908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www.kv.by/data/software/2009/20092908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904" cy="4275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AE5571" w:rsidRDefault="00AE5571" w:rsidP="00AE5571">
      <w:pPr>
        <w:pStyle w:val="NoSpacing"/>
        <w:ind w:right="181" w:firstLine="708"/>
        <w:jc w:val="both"/>
        <w:rPr>
          <w:sz w:val="28"/>
          <w:szCs w:val="28"/>
        </w:rPr>
      </w:pPr>
    </w:p>
    <w:p w:rsidR="00AE5571" w:rsidRDefault="00AE5571" w:rsidP="00D06080">
      <w:pPr>
        <w:pStyle w:val="NoSpacing"/>
        <w:ind w:right="181"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3.3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Структура</w:t>
      </w:r>
      <w:r w:rsidR="00C06A30">
        <w:rPr>
          <w:i/>
          <w:sz w:val="28"/>
          <w:szCs w:val="28"/>
        </w:rPr>
        <w:t xml:space="preserve"> </w:t>
      </w:r>
      <w:r w:rsidRPr="00A63F61">
        <w:rPr>
          <w:i/>
          <w:sz w:val="28"/>
          <w:szCs w:val="28"/>
          <w:lang w:val="en-US"/>
        </w:rPr>
        <w:t>Spring</w:t>
      </w:r>
      <w:r w:rsidR="00C06A30">
        <w:rPr>
          <w:i/>
          <w:sz w:val="28"/>
          <w:szCs w:val="28"/>
        </w:rPr>
        <w:t xml:space="preserve"> </w:t>
      </w:r>
      <w:r w:rsidRPr="00A63F61">
        <w:rPr>
          <w:i/>
          <w:sz w:val="28"/>
          <w:szCs w:val="28"/>
          <w:lang w:val="en-US"/>
        </w:rPr>
        <w:t>Framework</w:t>
      </w:r>
    </w:p>
    <w:p w:rsidR="00E7222B" w:rsidRDefault="00E7222B" w:rsidP="00E7222B">
      <w:pPr>
        <w:pStyle w:val="NoSpacing"/>
        <w:ind w:right="-1" w:firstLine="708"/>
        <w:jc w:val="both"/>
        <w:rPr>
          <w:i/>
          <w:sz w:val="28"/>
          <w:szCs w:val="28"/>
        </w:rPr>
      </w:pPr>
      <w:r w:rsidRPr="00A63F61">
        <w:rPr>
          <w:i/>
          <w:sz w:val="28"/>
          <w:szCs w:val="28"/>
        </w:rPr>
        <w:lastRenderedPageBreak/>
        <w:t>Spring</w:t>
      </w:r>
      <w:r>
        <w:rPr>
          <w:sz w:val="28"/>
          <w:szCs w:val="28"/>
        </w:rPr>
        <w:t xml:space="preserve"> – </w:t>
      </w:r>
      <w:r w:rsidRPr="009E0DD9">
        <w:rPr>
          <w:sz w:val="28"/>
          <w:szCs w:val="28"/>
        </w:rPr>
        <w:t>достаточно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крупный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фреймворк.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Потому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создатели</w:t>
      </w:r>
      <w:r>
        <w:rPr>
          <w:sz w:val="28"/>
          <w:szCs w:val="28"/>
        </w:rPr>
        <w:t xml:space="preserve"> его </w:t>
      </w:r>
      <w:r w:rsidRPr="009E0DD9">
        <w:rPr>
          <w:sz w:val="28"/>
          <w:szCs w:val="28"/>
        </w:rPr>
        <w:t>ухитрились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охватить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практически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аспекты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программирования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промышленных</w:t>
      </w:r>
      <w:r>
        <w:rPr>
          <w:sz w:val="28"/>
          <w:szCs w:val="28"/>
        </w:rPr>
        <w:t xml:space="preserve"> </w:t>
      </w:r>
      <w:r w:rsidRPr="00A63F61">
        <w:rPr>
          <w:i/>
          <w:sz w:val="28"/>
          <w:szCs w:val="28"/>
        </w:rPr>
        <w:t>Java</w:t>
      </w:r>
      <w:r w:rsidRPr="009E0DD9">
        <w:rPr>
          <w:sz w:val="28"/>
          <w:szCs w:val="28"/>
        </w:rPr>
        <w:t>-приложений.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Соответственно,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составных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частей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Pr="00A63F61">
        <w:rPr>
          <w:i/>
          <w:sz w:val="28"/>
          <w:szCs w:val="28"/>
        </w:rPr>
        <w:t>Spring</w:t>
      </w:r>
      <w:r>
        <w:rPr>
          <w:i/>
          <w:sz w:val="28"/>
          <w:szCs w:val="28"/>
        </w:rPr>
        <w:t xml:space="preserve"> </w:t>
      </w:r>
      <w:r w:rsidRPr="00A63F61">
        <w:rPr>
          <w:i/>
          <w:sz w:val="28"/>
          <w:szCs w:val="28"/>
        </w:rPr>
        <w:t>Framework</w:t>
      </w:r>
      <w:r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немало.</w:t>
      </w:r>
    </w:p>
    <w:p w:rsidR="00AE5571" w:rsidRPr="00A63F61" w:rsidRDefault="00AE5571" w:rsidP="00E7222B">
      <w:pPr>
        <w:pStyle w:val="NoSpacing"/>
        <w:ind w:right="-1" w:firstLine="708"/>
        <w:jc w:val="both"/>
        <w:rPr>
          <w:sz w:val="28"/>
          <w:szCs w:val="28"/>
        </w:rPr>
      </w:pPr>
      <w:r w:rsidRPr="00601A2A">
        <w:rPr>
          <w:i/>
          <w:sz w:val="28"/>
          <w:szCs w:val="28"/>
        </w:rPr>
        <w:t>Inversion</w:t>
      </w:r>
      <w:r w:rsidR="00C06A30">
        <w:rPr>
          <w:i/>
          <w:sz w:val="28"/>
          <w:szCs w:val="28"/>
        </w:rPr>
        <w:t xml:space="preserve"> </w:t>
      </w:r>
      <w:r w:rsidRPr="00601A2A">
        <w:rPr>
          <w:i/>
          <w:sz w:val="28"/>
          <w:szCs w:val="28"/>
        </w:rPr>
        <w:t>of</w:t>
      </w:r>
      <w:r w:rsidR="00C06A30">
        <w:rPr>
          <w:i/>
          <w:sz w:val="28"/>
          <w:szCs w:val="28"/>
        </w:rPr>
        <w:t xml:space="preserve"> </w:t>
      </w:r>
      <w:r w:rsidRPr="00601A2A">
        <w:rPr>
          <w:i/>
          <w:sz w:val="28"/>
          <w:szCs w:val="28"/>
        </w:rPr>
        <w:t>Control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Pr="00A63F61">
        <w:rPr>
          <w:sz w:val="28"/>
          <w:szCs w:val="28"/>
        </w:rPr>
        <w:t>а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русский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язык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это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название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часто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пер</w:t>
      </w:r>
      <w:r>
        <w:rPr>
          <w:sz w:val="28"/>
          <w:szCs w:val="28"/>
        </w:rPr>
        <w:t>еводят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как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«инверсия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управления»</w:t>
      </w:r>
      <w:r w:rsidRPr="00A63F61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Довольно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ча</w:t>
      </w:r>
      <w:r>
        <w:rPr>
          <w:sz w:val="28"/>
          <w:szCs w:val="28"/>
        </w:rPr>
        <w:t>сто,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говоря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Spring</w:t>
      </w:r>
      <w:r w:rsidR="00C06A30">
        <w:rPr>
          <w:i/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Framework</w:t>
      </w:r>
      <w:r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используют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не</w:t>
      </w:r>
      <w:r w:rsidR="00C06A30">
        <w:rPr>
          <w:sz w:val="28"/>
          <w:szCs w:val="28"/>
        </w:rPr>
        <w:t xml:space="preserve"> </w:t>
      </w:r>
      <w:r w:rsidRPr="00A63F61">
        <w:rPr>
          <w:sz w:val="28"/>
          <w:szCs w:val="28"/>
        </w:rPr>
        <w:t>этот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термин,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9069C6">
        <w:rPr>
          <w:i/>
          <w:sz w:val="28"/>
          <w:szCs w:val="28"/>
        </w:rPr>
        <w:t>Dependency</w:t>
      </w:r>
      <w:r w:rsidR="00C06A30">
        <w:rPr>
          <w:i/>
          <w:sz w:val="28"/>
          <w:szCs w:val="28"/>
        </w:rPr>
        <w:t xml:space="preserve"> </w:t>
      </w:r>
      <w:r w:rsidRPr="009069C6">
        <w:rPr>
          <w:i/>
          <w:sz w:val="28"/>
          <w:szCs w:val="28"/>
        </w:rPr>
        <w:t>Injection</w:t>
      </w:r>
      <w:r>
        <w:rPr>
          <w:sz w:val="28"/>
          <w:szCs w:val="28"/>
        </w:rPr>
        <w:t>».</w:t>
      </w:r>
      <w:r w:rsidR="00C06A30">
        <w:rPr>
          <w:sz w:val="28"/>
          <w:szCs w:val="28"/>
        </w:rPr>
        <w:t xml:space="preserve"> </w:t>
      </w:r>
    </w:p>
    <w:p w:rsidR="00AE5571" w:rsidRPr="00A63F61" w:rsidRDefault="00C06A30" w:rsidP="00AE5571">
      <w:pPr>
        <w:pStyle w:val="NoSpacing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Суть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инверсии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управления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можно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рассмотреть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небольшом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примере.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Например,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у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нас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классы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Причём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A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зависит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от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B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(то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есть,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вызывает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какие-то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методы).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того,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чтобы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разорвать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эту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зависимость,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вводят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третье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звено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этой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цепочке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интерфейс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Б</w:t>
      </w:r>
      <w:r w:rsidR="00AE5571" w:rsidRPr="00A63F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Он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содержать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те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методы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B,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которые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нужны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классу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A,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реализованным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помощью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класса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B.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Э</w:t>
      </w:r>
      <w:r w:rsidR="00AE5571" w:rsidRPr="00A63F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</w:t>
      </w:r>
      <w:r w:rsidR="00AE5571">
        <w:rPr>
          <w:sz w:val="28"/>
          <w:szCs w:val="28"/>
        </w:rPr>
        <w:t>азывается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инверсией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управления.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  <w:r w:rsidR="00AE5571" w:rsidRPr="005C4EE3">
        <w:rPr>
          <w:i/>
          <w:sz w:val="28"/>
          <w:szCs w:val="28"/>
        </w:rPr>
        <w:t>IoC</w:t>
      </w:r>
      <w:r w:rsidR="00AE5571">
        <w:rPr>
          <w:sz w:val="28"/>
          <w:szCs w:val="28"/>
        </w:rPr>
        <w:t>-контейнер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означает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что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объекты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хранятся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одном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контейнере</w:t>
      </w:r>
      <w:r w:rsidR="00AE5571" w:rsidRPr="00A63F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Когда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нам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нужен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экземпляр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какого-то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класса,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запрашивается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контейнер,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который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извлекает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создаёт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необходимый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нам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экземпляр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все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зависимости.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Собственно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говоря,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ослабление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связей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между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компонентами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приложения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есть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основная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задача</w:t>
      </w:r>
      <w:r>
        <w:rPr>
          <w:sz w:val="28"/>
          <w:szCs w:val="28"/>
        </w:rPr>
        <w:t xml:space="preserve"> </w:t>
      </w:r>
      <w:r w:rsidR="00AE5571" w:rsidRPr="005C4EE3">
        <w:rPr>
          <w:i/>
          <w:sz w:val="28"/>
          <w:szCs w:val="28"/>
        </w:rPr>
        <w:t>Spring</w:t>
      </w:r>
      <w:r>
        <w:rPr>
          <w:i/>
          <w:sz w:val="28"/>
          <w:szCs w:val="28"/>
        </w:rPr>
        <w:t xml:space="preserve"> </w:t>
      </w:r>
      <w:r w:rsidR="00AE5571" w:rsidRPr="005C4EE3">
        <w:rPr>
          <w:i/>
          <w:sz w:val="28"/>
          <w:szCs w:val="28"/>
        </w:rPr>
        <w:t>Framework</w:t>
      </w:r>
      <w:r w:rsidR="00AE5571" w:rsidRPr="00A63F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Именно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обеспечивает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хорошую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масштабируемость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приложений,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сравнительную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простоту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их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тестирования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другие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особенности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приложений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="00AE5571" w:rsidRPr="00A63F61">
        <w:rPr>
          <w:sz w:val="28"/>
          <w:szCs w:val="28"/>
        </w:rPr>
        <w:t>основе</w:t>
      </w:r>
      <w:r>
        <w:rPr>
          <w:sz w:val="28"/>
          <w:szCs w:val="28"/>
        </w:rPr>
        <w:t xml:space="preserve"> </w:t>
      </w:r>
      <w:r w:rsidR="00AE5571" w:rsidRPr="005C4EE3">
        <w:rPr>
          <w:i/>
          <w:sz w:val="28"/>
          <w:szCs w:val="28"/>
        </w:rPr>
        <w:t>Spring</w:t>
      </w:r>
      <w:r w:rsidR="00AE5571" w:rsidRPr="00A63F61">
        <w:rPr>
          <w:sz w:val="28"/>
          <w:szCs w:val="28"/>
        </w:rPr>
        <w:t>.</w:t>
      </w:r>
    </w:p>
    <w:p w:rsidR="00AE5571" w:rsidRDefault="00AE5571" w:rsidP="00AE5571">
      <w:pPr>
        <w:pStyle w:val="NoSpacing"/>
        <w:ind w:right="-1" w:firstLine="708"/>
        <w:jc w:val="both"/>
        <w:rPr>
          <w:sz w:val="28"/>
          <w:szCs w:val="28"/>
        </w:rPr>
      </w:pPr>
      <w:r w:rsidRPr="00601A2A">
        <w:rPr>
          <w:i/>
          <w:sz w:val="28"/>
          <w:szCs w:val="28"/>
        </w:rPr>
        <w:t>Spring</w:t>
      </w:r>
      <w:r w:rsidR="00C06A30">
        <w:rPr>
          <w:i/>
          <w:sz w:val="28"/>
          <w:szCs w:val="28"/>
        </w:rPr>
        <w:t xml:space="preserve"> </w:t>
      </w:r>
      <w:r w:rsidRPr="00601A2A">
        <w:rPr>
          <w:i/>
          <w:sz w:val="28"/>
          <w:szCs w:val="28"/>
        </w:rPr>
        <w:t>MVC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основан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запросах.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Разработчики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работают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специальными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«стратегическими»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интерфейсами,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однако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у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них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есть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доступ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Servlet</w:t>
      </w:r>
      <w:r w:rsidR="00C06A30">
        <w:rPr>
          <w:i/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API</w:t>
      </w:r>
      <w:r w:rsidRPr="00601A2A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если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вдруг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они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захотят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спуститься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более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низкий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уровень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абстракции.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Далее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перечисляются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наиболее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важные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из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этих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интерфейсов.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HandlerMapping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ответственен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выбор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обработчиков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внешних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запросов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приложению,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HandlerAdapter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вызов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исполнение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этих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обработчиков,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Controller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управление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запросами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перенаправление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нужные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ответы,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View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-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отсылку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нужных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ответов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клиенту,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ViewResolver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выбор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нужного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соответствии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ситуацией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View</w:t>
      </w:r>
      <w:r w:rsidRPr="00601A2A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HandlerInterceptor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перехват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фильтрацию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приходящих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запросов,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LocaleResolver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определение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сохранение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локали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пользователя,</w:t>
      </w:r>
      <w:r w:rsidR="00C06A30">
        <w:rPr>
          <w:sz w:val="28"/>
          <w:szCs w:val="28"/>
        </w:rPr>
        <w:t xml:space="preserve"> </w:t>
      </w:r>
      <w:r w:rsidRPr="005C4EE3">
        <w:rPr>
          <w:i/>
          <w:sz w:val="28"/>
          <w:szCs w:val="28"/>
        </w:rPr>
        <w:t>MultipartResolver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содействие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загрузке</w:t>
      </w:r>
      <w:r w:rsidR="00C06A30">
        <w:rPr>
          <w:sz w:val="28"/>
          <w:szCs w:val="28"/>
        </w:rPr>
        <w:t xml:space="preserve"> </w:t>
      </w:r>
      <w:r w:rsidRPr="00601A2A">
        <w:rPr>
          <w:sz w:val="28"/>
          <w:szCs w:val="28"/>
        </w:rPr>
        <w:t>файлов.</w:t>
      </w:r>
    </w:p>
    <w:p w:rsidR="000E0BF6" w:rsidRPr="00A63F61" w:rsidRDefault="000E0BF6" w:rsidP="00AE5571">
      <w:pPr>
        <w:pStyle w:val="NoSpacing"/>
        <w:ind w:right="-1" w:firstLine="708"/>
        <w:jc w:val="both"/>
        <w:rPr>
          <w:sz w:val="28"/>
          <w:szCs w:val="28"/>
        </w:rPr>
      </w:pPr>
    </w:p>
    <w:p w:rsidR="00AE5571" w:rsidRPr="006B5DA8" w:rsidRDefault="00B32984" w:rsidP="00AE5571">
      <w:pPr>
        <w:pStyle w:val="NoSpacing"/>
        <w:tabs>
          <w:tab w:val="left" w:pos="9072"/>
        </w:tabs>
        <w:ind w:right="-1" w:firstLine="709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3.2</w:t>
      </w:r>
      <w:r w:rsidR="00AE5571" w:rsidRPr="004B33A9">
        <w:rPr>
          <w:b/>
          <w:i/>
          <w:sz w:val="28"/>
          <w:szCs w:val="28"/>
        </w:rPr>
        <w:t>.2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Сам</w:t>
      </w:r>
      <w:r w:rsidR="00C06A30">
        <w:rPr>
          <w:sz w:val="28"/>
          <w:szCs w:val="28"/>
        </w:rPr>
        <w:t xml:space="preserve"> </w:t>
      </w:r>
      <w:r w:rsidR="00AE5571">
        <w:rPr>
          <w:sz w:val="28"/>
          <w:szCs w:val="28"/>
        </w:rPr>
        <w:t>ш</w:t>
      </w:r>
      <w:r w:rsidR="00AE5571" w:rsidRPr="006B5DA8">
        <w:rPr>
          <w:sz w:val="28"/>
          <w:szCs w:val="28"/>
        </w:rPr>
        <w:t>аблон</w:t>
      </w:r>
      <w:r w:rsidR="00C06A30">
        <w:rPr>
          <w:sz w:val="28"/>
          <w:szCs w:val="28"/>
        </w:rPr>
        <w:t xml:space="preserve"> </w:t>
      </w:r>
      <w:r w:rsidR="00AE5571" w:rsidRPr="00B92493">
        <w:rPr>
          <w:i/>
          <w:sz w:val="28"/>
          <w:szCs w:val="28"/>
        </w:rPr>
        <w:t>MVC</w:t>
      </w:r>
      <w:r w:rsidR="00AE5571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подразумевает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взаимодействие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трех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компонентов: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контроллера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(</w:t>
      </w:r>
      <w:r w:rsidR="00AE5571" w:rsidRPr="00B95C94">
        <w:rPr>
          <w:i/>
          <w:sz w:val="28"/>
          <w:szCs w:val="28"/>
        </w:rPr>
        <w:t>controller</w:t>
      </w:r>
      <w:r w:rsidR="00AE5571" w:rsidRPr="006B5DA8">
        <w:rPr>
          <w:sz w:val="28"/>
          <w:szCs w:val="28"/>
        </w:rPr>
        <w:t>),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модели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(</w:t>
      </w:r>
      <w:r w:rsidR="00AE5571" w:rsidRPr="00B95C94">
        <w:rPr>
          <w:i/>
          <w:sz w:val="28"/>
          <w:szCs w:val="28"/>
        </w:rPr>
        <w:t>model</w:t>
      </w:r>
      <w:r w:rsidR="00AE5571" w:rsidRPr="006B5DA8">
        <w:rPr>
          <w:sz w:val="28"/>
          <w:szCs w:val="28"/>
        </w:rPr>
        <w:t>)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представления</w:t>
      </w:r>
      <w:r w:rsidR="00C06A30">
        <w:rPr>
          <w:sz w:val="28"/>
          <w:szCs w:val="28"/>
        </w:rPr>
        <w:t xml:space="preserve"> </w:t>
      </w:r>
      <w:r w:rsidR="00AE5571" w:rsidRPr="006B5DA8">
        <w:rPr>
          <w:sz w:val="28"/>
          <w:szCs w:val="28"/>
        </w:rPr>
        <w:t>(</w:t>
      </w:r>
      <w:r w:rsidR="00AE5571" w:rsidRPr="00B95C94">
        <w:rPr>
          <w:i/>
          <w:sz w:val="28"/>
          <w:szCs w:val="28"/>
        </w:rPr>
        <w:t>view</w:t>
      </w:r>
      <w:r w:rsidR="00AE5571" w:rsidRPr="006B5DA8">
        <w:rPr>
          <w:sz w:val="28"/>
          <w:szCs w:val="28"/>
        </w:rPr>
        <w:t>).</w:t>
      </w:r>
    </w:p>
    <w:p w:rsidR="00AE5571" w:rsidRPr="006B5DA8" w:rsidRDefault="00AE5571" w:rsidP="00AE5571">
      <w:pPr>
        <w:pStyle w:val="NoSpacing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t>Контроллер</w:t>
      </w:r>
      <w:r w:rsidR="00C06A30"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controller</w:t>
      </w:r>
      <w:r w:rsidRPr="006B5DA8">
        <w:rPr>
          <w:sz w:val="28"/>
          <w:szCs w:val="28"/>
        </w:rPr>
        <w:t>)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представляет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класс,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которого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собственно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начинается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работа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приложения.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Этот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класс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обеспечивает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связь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между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моделью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представлением.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Получая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вводимые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пользователем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данные,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контроллер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исходя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из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внутренней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логики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при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необходимости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обращается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модели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генерирует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соответствующее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представление.</w:t>
      </w:r>
    </w:p>
    <w:p w:rsidR="00AE5571" w:rsidRPr="006B5DA8" w:rsidRDefault="00AE5571" w:rsidP="00AE5571">
      <w:pPr>
        <w:pStyle w:val="NoSpacing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t>Представление</w:t>
      </w:r>
      <w:r w:rsidR="00C06A30"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view</w:t>
      </w:r>
      <w:r>
        <w:rPr>
          <w:sz w:val="28"/>
          <w:szCs w:val="28"/>
        </w:rPr>
        <w:t>)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это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собственно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визуальная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часть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или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пользовательский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интерфейс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приложения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-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например,</w:t>
      </w:r>
      <w:r w:rsidR="00C06A30">
        <w:rPr>
          <w:sz w:val="28"/>
          <w:szCs w:val="28"/>
        </w:rPr>
        <w:t xml:space="preserve"> </w:t>
      </w:r>
      <w:r w:rsidRPr="00944D40">
        <w:rPr>
          <w:i/>
          <w:sz w:val="28"/>
          <w:szCs w:val="28"/>
        </w:rPr>
        <w:t>html</w:t>
      </w:r>
      <w:r w:rsidRPr="006B5DA8">
        <w:rPr>
          <w:sz w:val="28"/>
          <w:szCs w:val="28"/>
        </w:rPr>
        <w:t>-страница,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через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которую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пользователь,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зашедший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сайт,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взаимодействует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веб-приложением.</w:t>
      </w:r>
    </w:p>
    <w:p w:rsidR="00AE5571" w:rsidRPr="00192BF8" w:rsidRDefault="00AE5571" w:rsidP="00AE5571">
      <w:pPr>
        <w:pStyle w:val="NoSpacing"/>
        <w:tabs>
          <w:tab w:val="left" w:pos="9072"/>
        </w:tabs>
        <w:ind w:firstLine="709"/>
        <w:jc w:val="both"/>
        <w:rPr>
          <w:sz w:val="28"/>
          <w:szCs w:val="28"/>
        </w:rPr>
      </w:pPr>
      <w:r w:rsidRPr="00B95C94">
        <w:rPr>
          <w:rStyle w:val="bb"/>
          <w:bCs/>
          <w:color w:val="000000"/>
          <w:sz w:val="28"/>
          <w:szCs w:val="28"/>
        </w:rPr>
        <w:lastRenderedPageBreak/>
        <w:t>Модель</w:t>
      </w:r>
      <w:r w:rsidR="00C06A30">
        <w:rPr>
          <w:rStyle w:val="apple-converted-space"/>
          <w:rFonts w:eastAsia="Calibri"/>
          <w:color w:val="000000"/>
          <w:sz w:val="28"/>
          <w:szCs w:val="28"/>
        </w:rPr>
        <w:t xml:space="preserve"> </w:t>
      </w:r>
      <w:r w:rsidRPr="006B5DA8">
        <w:rPr>
          <w:sz w:val="28"/>
          <w:szCs w:val="28"/>
        </w:rPr>
        <w:t>(</w:t>
      </w:r>
      <w:r w:rsidRPr="00B95C94">
        <w:rPr>
          <w:i/>
          <w:sz w:val="28"/>
          <w:szCs w:val="28"/>
        </w:rPr>
        <w:t>model</w:t>
      </w:r>
      <w:r w:rsidRPr="006B5DA8">
        <w:rPr>
          <w:sz w:val="28"/>
          <w:szCs w:val="28"/>
        </w:rPr>
        <w:t>)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представляет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набор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классов,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описыва</w:t>
      </w:r>
      <w:r>
        <w:rPr>
          <w:sz w:val="28"/>
          <w:szCs w:val="28"/>
        </w:rPr>
        <w:t>ющи</w:t>
      </w:r>
      <w:r w:rsidR="000E0BF6">
        <w:rPr>
          <w:sz w:val="28"/>
          <w:szCs w:val="28"/>
        </w:rPr>
        <w:t>х</w:t>
      </w:r>
      <w:r w:rsidR="00C06A30">
        <w:rPr>
          <w:sz w:val="28"/>
          <w:szCs w:val="28"/>
        </w:rPr>
        <w:t xml:space="preserve"> </w:t>
      </w:r>
      <w:r w:rsidR="000338D2">
        <w:rPr>
          <w:sz w:val="28"/>
          <w:szCs w:val="28"/>
        </w:rPr>
        <w:t>логику</w:t>
      </w:r>
      <w:r w:rsidR="00C06A30">
        <w:rPr>
          <w:sz w:val="28"/>
          <w:szCs w:val="28"/>
        </w:rPr>
        <w:t xml:space="preserve"> </w:t>
      </w:r>
      <w:r w:rsidR="000338D2">
        <w:rPr>
          <w:sz w:val="28"/>
          <w:szCs w:val="28"/>
        </w:rPr>
        <w:t>используемых</w:t>
      </w:r>
      <w:r w:rsidR="00C06A30">
        <w:rPr>
          <w:sz w:val="28"/>
          <w:szCs w:val="28"/>
        </w:rPr>
        <w:t xml:space="preserve"> </w:t>
      </w:r>
      <w:r w:rsidR="000338D2">
        <w:rPr>
          <w:sz w:val="28"/>
          <w:szCs w:val="28"/>
        </w:rPr>
        <w:t>данных.</w:t>
      </w:r>
      <w:r w:rsidR="00C06A30">
        <w:rPr>
          <w:sz w:val="28"/>
          <w:szCs w:val="28"/>
        </w:rPr>
        <w:t xml:space="preserve"> </w:t>
      </w:r>
      <w:r w:rsidR="000338D2">
        <w:rPr>
          <w:sz w:val="28"/>
          <w:szCs w:val="28"/>
        </w:rPr>
        <w:t>[9</w:t>
      </w:r>
      <w:r>
        <w:rPr>
          <w:sz w:val="28"/>
          <w:szCs w:val="28"/>
        </w:rPr>
        <w:t>]</w:t>
      </w:r>
      <w:r w:rsidRPr="00192BF8">
        <w:rPr>
          <w:sz w:val="28"/>
          <w:szCs w:val="28"/>
        </w:rPr>
        <w:t>.</w:t>
      </w:r>
    </w:p>
    <w:p w:rsidR="00AE5571" w:rsidRDefault="00AE5571" w:rsidP="00AE5571">
      <w:pPr>
        <w:pStyle w:val="NoSpacing"/>
        <w:ind w:firstLine="709"/>
        <w:jc w:val="both"/>
        <w:rPr>
          <w:sz w:val="28"/>
          <w:szCs w:val="28"/>
        </w:rPr>
      </w:pPr>
      <w:r w:rsidRPr="006B5DA8">
        <w:rPr>
          <w:sz w:val="28"/>
          <w:szCs w:val="28"/>
        </w:rPr>
        <w:t>Общую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схему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взаимодействия</w:t>
      </w:r>
      <w:r w:rsidR="00C06A30">
        <w:rPr>
          <w:sz w:val="28"/>
          <w:szCs w:val="28"/>
        </w:rPr>
        <w:t xml:space="preserve"> </w:t>
      </w:r>
      <w:r w:rsidRPr="006B5DA8">
        <w:rPr>
          <w:sz w:val="28"/>
          <w:szCs w:val="28"/>
        </w:rPr>
        <w:t>упрощенно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3.4.</w:t>
      </w:r>
    </w:p>
    <w:p w:rsidR="00AE5571" w:rsidRPr="006B5DA8" w:rsidRDefault="00AE5571" w:rsidP="00AE5571">
      <w:pPr>
        <w:pStyle w:val="NoSpacing"/>
        <w:ind w:firstLine="709"/>
        <w:jc w:val="both"/>
        <w:rPr>
          <w:sz w:val="28"/>
          <w:szCs w:val="28"/>
        </w:rPr>
      </w:pPr>
    </w:p>
    <w:p w:rsidR="00AE5571" w:rsidRDefault="00AE5571" w:rsidP="00AE5571">
      <w:pPr>
        <w:tabs>
          <w:tab w:val="left" w:pos="9072"/>
        </w:tabs>
        <w:jc w:val="center"/>
      </w:pPr>
      <w:r>
        <w:rPr>
          <w:noProof/>
          <w:lang w:val="en-US"/>
        </w:rPr>
        <w:drawing>
          <wp:inline distT="0" distB="0" distL="0" distR="0" wp14:anchorId="3447DFF8" wp14:editId="4467FAA5">
            <wp:extent cx="4053205" cy="2074545"/>
            <wp:effectExtent l="0" t="0" r="0" b="0"/>
            <wp:docPr id="9" name="Рисунок 9" descr="Взаимодействие компонентов паттерна MV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заимодействие компонентов паттерна MVC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clrChange>
                        <a:clrFrom>
                          <a:srgbClr val="F7F7FB"/>
                        </a:clrFrom>
                        <a:clrTo>
                          <a:srgbClr val="F7F7FB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205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tabs>
          <w:tab w:val="left" w:pos="9072"/>
        </w:tabs>
        <w:jc w:val="center"/>
      </w:pPr>
    </w:p>
    <w:p w:rsidR="00AE5571" w:rsidRPr="00EE661C" w:rsidRDefault="00AE5571" w:rsidP="00AE5571">
      <w:pPr>
        <w:tabs>
          <w:tab w:val="left" w:pos="9072"/>
        </w:tabs>
        <w:jc w:val="center"/>
        <w:rPr>
          <w:i/>
        </w:rPr>
      </w:pPr>
      <w:r>
        <w:t>Рисунок</w:t>
      </w:r>
      <w:r w:rsidR="00C06A30">
        <w:t xml:space="preserve"> </w:t>
      </w:r>
      <w:r>
        <w:t>3.4</w:t>
      </w:r>
      <w:r w:rsidR="00C06A30">
        <w:t xml:space="preserve"> </w:t>
      </w:r>
      <w:r w:rsidRPr="002301DC">
        <w:t>–</w:t>
      </w:r>
      <w:r w:rsidR="00C06A30">
        <w:t xml:space="preserve"> </w:t>
      </w:r>
      <w:r w:rsidRPr="002301DC">
        <w:t>Структура</w:t>
      </w:r>
      <w:r w:rsidR="00C06A30">
        <w:t xml:space="preserve"> </w:t>
      </w:r>
      <w:r w:rsidRPr="002301DC">
        <w:t>паттерна</w:t>
      </w:r>
      <w:r w:rsidR="00C06A30">
        <w:t xml:space="preserve"> </w:t>
      </w:r>
      <w:r w:rsidRPr="002301DC">
        <w:rPr>
          <w:i/>
          <w:lang w:val="en-US"/>
        </w:rPr>
        <w:t>MVC</w:t>
      </w:r>
    </w:p>
    <w:p w:rsidR="00AE5571" w:rsidRPr="00EE661C" w:rsidRDefault="00AE5571" w:rsidP="00AE5571">
      <w:pPr>
        <w:tabs>
          <w:tab w:val="left" w:pos="9072"/>
        </w:tabs>
        <w:jc w:val="center"/>
      </w:pPr>
    </w:p>
    <w:p w:rsidR="00AE5571" w:rsidRPr="00944D40" w:rsidRDefault="00B32984" w:rsidP="00AE5571">
      <w:pPr>
        <w:tabs>
          <w:tab w:val="left" w:pos="9072"/>
        </w:tabs>
      </w:pPr>
      <w:r>
        <w:rPr>
          <w:b/>
          <w:i/>
        </w:rPr>
        <w:t>3.2</w:t>
      </w:r>
      <w:r w:rsidR="00AE5571" w:rsidRPr="00944D40">
        <w:rPr>
          <w:b/>
          <w:i/>
        </w:rPr>
        <w:t>.3</w:t>
      </w:r>
      <w:r w:rsidR="00C06A30">
        <w:rPr>
          <w:b/>
          <w:i/>
        </w:rPr>
        <w:t xml:space="preserve"> </w:t>
      </w:r>
      <w:r w:rsidR="00AE5571">
        <w:t>В</w:t>
      </w:r>
      <w:r w:rsidR="00C06A30">
        <w:t xml:space="preserve"> </w:t>
      </w:r>
      <w:r w:rsidR="00AE5571">
        <w:t>разрабатываемом</w:t>
      </w:r>
      <w:r w:rsidR="00C06A30">
        <w:t xml:space="preserve"> </w:t>
      </w:r>
      <w:r w:rsidR="00AE5571">
        <w:t>приложение</w:t>
      </w:r>
      <w:r w:rsidR="00C06A30">
        <w:t xml:space="preserve"> </w:t>
      </w:r>
      <w:r w:rsidR="00AE5571">
        <w:t>роль</w:t>
      </w:r>
      <w:r w:rsidR="00C06A30">
        <w:t xml:space="preserve"> </w:t>
      </w:r>
      <w:r w:rsidR="00AE5571">
        <w:t>представления</w:t>
      </w:r>
      <w:r w:rsidR="00C06A30">
        <w:t xml:space="preserve"> </w:t>
      </w:r>
      <w:r w:rsidR="00AE5571">
        <w:t>выполняют</w:t>
      </w:r>
      <w:r w:rsidR="00C06A30">
        <w:t xml:space="preserve"> </w:t>
      </w:r>
      <w:r w:rsidR="00AE5571" w:rsidRPr="00944D40">
        <w:rPr>
          <w:i/>
          <w:lang w:val="en-US"/>
        </w:rPr>
        <w:t>jsp</w:t>
      </w:r>
      <w:r w:rsidR="00C06A30">
        <w:t xml:space="preserve"> </w:t>
      </w:r>
      <w:r w:rsidR="00AE5571">
        <w:t>страницы,</w:t>
      </w:r>
      <w:r w:rsidR="00C06A30">
        <w:t xml:space="preserve"> </w:t>
      </w:r>
      <w:r w:rsidR="00AE5571">
        <w:t>а</w:t>
      </w:r>
      <w:r w:rsidR="00C06A30">
        <w:t xml:space="preserve"> </w:t>
      </w:r>
      <w:r w:rsidR="00AE5571">
        <w:t>так</w:t>
      </w:r>
      <w:r w:rsidR="00C06A30">
        <w:t xml:space="preserve"> </w:t>
      </w:r>
      <w:r w:rsidR="00AE5571">
        <w:t>же</w:t>
      </w:r>
      <w:r w:rsidR="00C06A30">
        <w:t xml:space="preserve"> </w:t>
      </w:r>
      <w:r w:rsidR="00AE5571">
        <w:t>интеграция</w:t>
      </w:r>
      <w:r w:rsidR="00C06A30">
        <w:t xml:space="preserve"> </w:t>
      </w:r>
      <w:r w:rsidR="00AE5571">
        <w:t>с</w:t>
      </w:r>
      <w:r w:rsidR="00C06A30">
        <w:t xml:space="preserve"> </w:t>
      </w:r>
      <w:r w:rsidR="00AE5571">
        <w:t>одним</w:t>
      </w:r>
      <w:r w:rsidR="00C06A30">
        <w:t xml:space="preserve"> </w:t>
      </w:r>
      <w:r w:rsidR="00AE5571">
        <w:t>из</w:t>
      </w:r>
      <w:r w:rsidR="00C06A30">
        <w:t xml:space="preserve"> </w:t>
      </w:r>
      <w:r w:rsidR="00AE5571">
        <w:t>самых</w:t>
      </w:r>
      <w:r w:rsidR="00C06A30">
        <w:t xml:space="preserve"> </w:t>
      </w:r>
      <w:r w:rsidR="00AE5571" w:rsidRPr="00B338E9">
        <w:t>прогрессивный</w:t>
      </w:r>
      <w:r w:rsidR="00C06A30">
        <w:t xml:space="preserve"> </w:t>
      </w:r>
      <w:r w:rsidR="00AE5571" w:rsidRPr="00B338E9">
        <w:t>и</w:t>
      </w:r>
      <w:r w:rsidR="00C06A30">
        <w:t xml:space="preserve"> </w:t>
      </w:r>
      <w:r w:rsidR="00AE5571" w:rsidRPr="00B338E9">
        <w:t>функциональный</w:t>
      </w:r>
      <w:r w:rsidR="00C06A30">
        <w:t xml:space="preserve"> </w:t>
      </w:r>
      <w:r w:rsidR="00AE5571">
        <w:t>мессенджер</w:t>
      </w:r>
      <w:r w:rsidR="00C06A30">
        <w:t xml:space="preserve"> </w:t>
      </w:r>
      <w:r w:rsidR="00AE5571">
        <w:t>на</w:t>
      </w:r>
      <w:r w:rsidR="00C06A30">
        <w:t xml:space="preserve"> </w:t>
      </w:r>
      <w:r w:rsidR="00AE5571">
        <w:t>сегодняшний</w:t>
      </w:r>
      <w:r w:rsidR="00C06A30">
        <w:t xml:space="preserve"> </w:t>
      </w:r>
      <w:r w:rsidR="00AE5571">
        <w:t>день</w:t>
      </w:r>
      <w:r w:rsidR="00C06A30">
        <w:t xml:space="preserve"> </w:t>
      </w:r>
      <w:r w:rsidR="00AE5571">
        <w:t>–</w:t>
      </w:r>
      <w:r w:rsidR="00AE5571" w:rsidRPr="00944D40">
        <w:rPr>
          <w:i/>
          <w:lang w:val="en-US"/>
        </w:rPr>
        <w:t>Telegram</w:t>
      </w:r>
      <w:r w:rsidR="00AE5571">
        <w:t>.</w:t>
      </w:r>
    </w:p>
    <w:p w:rsidR="00AE5571" w:rsidRPr="006D2015" w:rsidRDefault="00AE5571" w:rsidP="00AE5571">
      <w:pPr>
        <w:pStyle w:val="NoSpacing"/>
        <w:ind w:right="-1" w:firstLine="709"/>
        <w:jc w:val="both"/>
        <w:rPr>
          <w:sz w:val="28"/>
          <w:szCs w:val="28"/>
        </w:rPr>
      </w:pPr>
      <w:r w:rsidRPr="006D2015">
        <w:rPr>
          <w:sz w:val="28"/>
          <w:szCs w:val="28"/>
        </w:rPr>
        <w:t>Технология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проектирования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Java</w:t>
      </w:r>
      <w:r w:rsidR="00C06A30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="00C06A30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="00C06A30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</w:rPr>
        <w:t>(</w:t>
      </w:r>
      <w:r w:rsidRPr="006D2015">
        <w:rPr>
          <w:i/>
          <w:sz w:val="28"/>
          <w:szCs w:val="28"/>
          <w:lang w:val="en-US"/>
        </w:rPr>
        <w:t>JSP</w:t>
      </w:r>
      <w:r w:rsidRPr="006D2015">
        <w:rPr>
          <w:i/>
          <w:sz w:val="28"/>
          <w:szCs w:val="28"/>
        </w:rPr>
        <w:t>)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это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одна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из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технологий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J</w:t>
      </w:r>
      <w:r w:rsidRPr="006D2015">
        <w:rPr>
          <w:i/>
          <w:sz w:val="28"/>
          <w:szCs w:val="28"/>
        </w:rPr>
        <w:t>2</w:t>
      </w:r>
      <w:r w:rsidRPr="006D2015">
        <w:rPr>
          <w:i/>
          <w:sz w:val="28"/>
          <w:szCs w:val="28"/>
          <w:lang w:val="en-US"/>
        </w:rPr>
        <w:t>EE</w:t>
      </w:r>
      <w:r w:rsidRPr="006D2015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которая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представляет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собой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расширение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технологии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сервлетов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упрощения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работы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>-содержимым.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Страницы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JSP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позволяет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легко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разделить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>-содержимое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статическую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динамическую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часть,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допускающую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многократное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использование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ранее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определенных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компонентов.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Разработчики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Java</w:t>
      </w:r>
      <w:r w:rsidR="00C06A30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="00C06A30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могут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использовать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компоненты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JavaBeans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создавать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собственные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библиотеки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нестандартных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тегов,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которые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инкапсулируют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сложные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динамические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функциональные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средства.</w:t>
      </w:r>
    </w:p>
    <w:p w:rsidR="00AE5571" w:rsidRDefault="00AE5571" w:rsidP="00AE5571">
      <w:pPr>
        <w:pStyle w:val="NoSpacing"/>
        <w:ind w:right="-1" w:firstLine="708"/>
        <w:jc w:val="both"/>
        <w:rPr>
          <w:sz w:val="28"/>
          <w:szCs w:val="28"/>
        </w:rPr>
      </w:pPr>
      <w:r w:rsidRPr="006D2015">
        <w:rPr>
          <w:sz w:val="28"/>
          <w:szCs w:val="28"/>
        </w:rPr>
        <w:t>Спецификация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Java</w:t>
      </w:r>
      <w:r w:rsidR="00C06A30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Server</w:t>
      </w:r>
      <w:r w:rsidR="00C06A30">
        <w:rPr>
          <w:i/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Pages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наследует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р</w:t>
      </w:r>
      <w:r>
        <w:rPr>
          <w:sz w:val="28"/>
          <w:szCs w:val="28"/>
        </w:rPr>
        <w:t>асширяет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спецификацию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сервлетов.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Как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сервлеты,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компоненты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JSP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относятся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компонентам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Web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располагаются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>-контейнере.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Страницы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JSP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не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зависят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от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конкретной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реализации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Web</w:t>
      </w:r>
      <w:r w:rsidRPr="006D2015">
        <w:rPr>
          <w:sz w:val="28"/>
          <w:szCs w:val="28"/>
        </w:rPr>
        <w:t>-контейнера,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что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обеспечивает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возможность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их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повторного</w:t>
      </w:r>
      <w:r w:rsidR="00C06A30">
        <w:rPr>
          <w:sz w:val="28"/>
          <w:szCs w:val="28"/>
        </w:rPr>
        <w:t xml:space="preserve"> </w:t>
      </w:r>
      <w:r w:rsidRPr="006D2015">
        <w:rPr>
          <w:sz w:val="28"/>
          <w:szCs w:val="28"/>
        </w:rPr>
        <w:t>использования.</w:t>
      </w:r>
    </w:p>
    <w:p w:rsidR="000E0BF6" w:rsidRDefault="000E0BF6" w:rsidP="00AE5571">
      <w:pPr>
        <w:pStyle w:val="NoSpacing"/>
        <w:ind w:right="-1" w:firstLine="708"/>
        <w:jc w:val="both"/>
        <w:rPr>
          <w:sz w:val="28"/>
          <w:szCs w:val="28"/>
        </w:rPr>
      </w:pPr>
    </w:p>
    <w:p w:rsidR="00AE5571" w:rsidRDefault="00B32984" w:rsidP="00AE5571">
      <w:pPr>
        <w:ind w:firstLine="708"/>
        <w:rPr>
          <w:lang w:bidi="en-US"/>
        </w:rPr>
      </w:pPr>
      <w:r>
        <w:rPr>
          <w:b/>
          <w:i/>
          <w:lang w:bidi="en-US"/>
        </w:rPr>
        <w:t>3.2</w:t>
      </w:r>
      <w:r w:rsidR="00AE5571">
        <w:rPr>
          <w:b/>
          <w:i/>
          <w:lang w:bidi="en-US"/>
        </w:rPr>
        <w:t>.</w:t>
      </w:r>
      <w:r w:rsidR="00AE5571" w:rsidRPr="00944D40">
        <w:rPr>
          <w:b/>
          <w:i/>
          <w:lang w:bidi="en-US"/>
        </w:rPr>
        <w:t>4</w:t>
      </w:r>
      <w:r w:rsidR="00C06A30">
        <w:rPr>
          <w:lang w:bidi="en-US"/>
        </w:rPr>
        <w:t xml:space="preserve"> </w:t>
      </w:r>
      <w:r w:rsidR="00AE5571" w:rsidRPr="00944D40">
        <w:rPr>
          <w:i/>
          <w:lang w:bidi="en-US"/>
        </w:rPr>
        <w:t>Telegram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–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бесплатный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кроссплатформенный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мессенджер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для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смартфонов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других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устройств,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позволяющий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обмениваться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текстовыми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сообщениями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медиафайлами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различных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форматов.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Используются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проприетарная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серверная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часть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c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закрытым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кодом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несколько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клиентов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открытым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исходным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кодом,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в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том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числе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под</w:t>
      </w:r>
      <w:r w:rsidR="00C06A30">
        <w:rPr>
          <w:lang w:bidi="en-US"/>
        </w:rPr>
        <w:t xml:space="preserve"> </w:t>
      </w:r>
      <w:r w:rsidR="00AE5571" w:rsidRPr="00944D40">
        <w:rPr>
          <w:i/>
          <w:lang w:bidi="en-US"/>
        </w:rPr>
        <w:t>GNU</w:t>
      </w:r>
      <w:r w:rsidR="00C06A30">
        <w:rPr>
          <w:i/>
          <w:lang w:bidi="en-US"/>
        </w:rPr>
        <w:t xml:space="preserve"> </w:t>
      </w:r>
      <w:r w:rsidR="00AE5571" w:rsidRPr="00944D40">
        <w:rPr>
          <w:i/>
          <w:lang w:bidi="en-US"/>
        </w:rPr>
        <w:t>GPL</w:t>
      </w:r>
      <w:r w:rsidR="00AE5571">
        <w:rPr>
          <w:lang w:bidi="en-US"/>
        </w:rPr>
        <w:t>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Учётные</w:t>
      </w:r>
      <w:r w:rsidR="00C06A30">
        <w:rPr>
          <w:lang w:bidi="en-US"/>
        </w:rPr>
        <w:t xml:space="preserve"> </w:t>
      </w:r>
      <w:r>
        <w:rPr>
          <w:lang w:bidi="en-US"/>
        </w:rPr>
        <w:t>записи</w:t>
      </w:r>
      <w:r w:rsidR="00C06A30">
        <w:rPr>
          <w:lang w:bidi="en-US"/>
        </w:rPr>
        <w:t xml:space="preserve"> </w:t>
      </w:r>
      <w:r>
        <w:rPr>
          <w:lang w:bidi="en-US"/>
        </w:rPr>
        <w:t>пользователей</w:t>
      </w:r>
      <w:r w:rsidR="00C06A30">
        <w:rPr>
          <w:lang w:bidi="en-US"/>
        </w:rPr>
        <w:t xml:space="preserve"> </w:t>
      </w:r>
      <w:r>
        <w:rPr>
          <w:lang w:bidi="en-US"/>
        </w:rPr>
        <w:t>привязываются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телефонным</w:t>
      </w:r>
      <w:r w:rsidR="00C06A30">
        <w:rPr>
          <w:lang w:bidi="en-US"/>
        </w:rPr>
        <w:t xml:space="preserve"> </w:t>
      </w:r>
      <w:r>
        <w:rPr>
          <w:lang w:bidi="en-US"/>
        </w:rPr>
        <w:t>номерам.</w:t>
      </w:r>
      <w:r w:rsidR="00C06A30">
        <w:rPr>
          <w:lang w:bidi="en-US"/>
        </w:rPr>
        <w:t xml:space="preserve"> </w:t>
      </w:r>
      <w:r>
        <w:rPr>
          <w:lang w:bidi="en-US"/>
        </w:rPr>
        <w:t>При</w:t>
      </w:r>
      <w:r w:rsidR="00C06A30">
        <w:rPr>
          <w:lang w:bidi="en-US"/>
        </w:rPr>
        <w:t xml:space="preserve"> </w:t>
      </w:r>
      <w:r>
        <w:rPr>
          <w:lang w:bidi="en-US"/>
        </w:rPr>
        <w:t>регистрации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сервисе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последующих</w:t>
      </w:r>
      <w:r w:rsidR="00C06A30">
        <w:rPr>
          <w:lang w:bidi="en-US"/>
        </w:rPr>
        <w:t xml:space="preserve"> </w:t>
      </w:r>
      <w:r>
        <w:rPr>
          <w:lang w:bidi="en-US"/>
        </w:rPr>
        <w:t>авторизациях</w:t>
      </w:r>
      <w:r w:rsidR="00C06A30">
        <w:rPr>
          <w:lang w:bidi="en-US"/>
        </w:rPr>
        <w:t xml:space="preserve"> </w:t>
      </w:r>
      <w:r>
        <w:rPr>
          <w:lang w:bidi="en-US"/>
        </w:rPr>
        <w:t>новых</w:t>
      </w:r>
      <w:r w:rsidR="00C06A30">
        <w:rPr>
          <w:lang w:bidi="en-US"/>
        </w:rPr>
        <w:t xml:space="preserve"> </w:t>
      </w:r>
      <w:r>
        <w:rPr>
          <w:lang w:bidi="en-US"/>
        </w:rPr>
        <w:t>устройств,</w:t>
      </w:r>
      <w:r w:rsidR="00C06A30">
        <w:rPr>
          <w:lang w:bidi="en-US"/>
        </w:rPr>
        <w:t xml:space="preserve"> </w:t>
      </w:r>
      <w:r>
        <w:rPr>
          <w:lang w:bidi="en-US"/>
        </w:rPr>
        <w:t>производится</w:t>
      </w:r>
      <w:r w:rsidR="00C06A30">
        <w:rPr>
          <w:lang w:bidi="en-US"/>
        </w:rPr>
        <w:t xml:space="preserve"> </w:t>
      </w:r>
      <w:r>
        <w:rPr>
          <w:lang w:bidi="en-US"/>
        </w:rPr>
        <w:t>проверка</w:t>
      </w:r>
      <w:r w:rsidR="00C06A30">
        <w:rPr>
          <w:lang w:bidi="en-US"/>
        </w:rPr>
        <w:t xml:space="preserve"> </w:t>
      </w:r>
      <w:r>
        <w:rPr>
          <w:lang w:bidi="en-US"/>
        </w:rPr>
        <w:t>телефонного</w:t>
      </w:r>
      <w:r w:rsidR="00C06A30">
        <w:rPr>
          <w:lang w:bidi="en-US"/>
        </w:rPr>
        <w:t xml:space="preserve"> </w:t>
      </w:r>
      <w:r>
        <w:rPr>
          <w:lang w:bidi="en-US"/>
        </w:rPr>
        <w:t>номера</w:t>
      </w:r>
      <w:r w:rsidR="00C06A30">
        <w:rPr>
          <w:lang w:bidi="en-US"/>
        </w:rPr>
        <w:t xml:space="preserve"> </w:t>
      </w:r>
      <w:r>
        <w:rPr>
          <w:lang w:bidi="en-US"/>
        </w:rPr>
        <w:t>через</w:t>
      </w:r>
      <w:r w:rsidR="00C06A30">
        <w:rPr>
          <w:lang w:bidi="en-US"/>
        </w:rPr>
        <w:t xml:space="preserve"> </w:t>
      </w:r>
      <w:r>
        <w:rPr>
          <w:lang w:bidi="en-US"/>
        </w:rPr>
        <w:t>отправку</w:t>
      </w:r>
      <w:r w:rsidR="00C06A30">
        <w:rPr>
          <w:lang w:bidi="en-US"/>
        </w:rPr>
        <w:t xml:space="preserve"> </w:t>
      </w:r>
      <w:r w:rsidRPr="00944D40">
        <w:rPr>
          <w:i/>
          <w:lang w:bidi="en-US"/>
        </w:rPr>
        <w:t>SMS</w:t>
      </w:r>
      <w:r>
        <w:rPr>
          <w:lang w:bidi="en-US"/>
        </w:rPr>
        <w:t>-сообщения</w:t>
      </w:r>
      <w:r w:rsidR="00C06A30">
        <w:rPr>
          <w:lang w:bidi="en-US"/>
        </w:rPr>
        <w:t xml:space="preserve"> </w:t>
      </w:r>
      <w:r>
        <w:rPr>
          <w:lang w:bidi="en-US"/>
        </w:rPr>
        <w:t>с</w:t>
      </w:r>
      <w:r w:rsidR="00C06A30">
        <w:rPr>
          <w:lang w:bidi="en-US"/>
        </w:rPr>
        <w:t xml:space="preserve"> </w:t>
      </w:r>
      <w:r>
        <w:rPr>
          <w:lang w:bidi="en-US"/>
        </w:rPr>
        <w:t>или</w:t>
      </w:r>
      <w:r w:rsidR="00C06A30">
        <w:rPr>
          <w:lang w:bidi="en-US"/>
        </w:rPr>
        <w:t xml:space="preserve"> </w:t>
      </w:r>
      <w:r>
        <w:rPr>
          <w:lang w:bidi="en-US"/>
        </w:rPr>
        <w:t>телефонный</w:t>
      </w:r>
      <w:r w:rsidR="00C06A30">
        <w:rPr>
          <w:lang w:bidi="en-US"/>
        </w:rPr>
        <w:t xml:space="preserve"> </w:t>
      </w:r>
      <w:r>
        <w:rPr>
          <w:lang w:bidi="en-US"/>
        </w:rPr>
        <w:t>вызов.</w:t>
      </w:r>
    </w:p>
    <w:p w:rsidR="00AE5571" w:rsidRDefault="00AE5571" w:rsidP="00AE5571">
      <w:pPr>
        <w:ind w:firstLine="708"/>
        <w:rPr>
          <w:lang w:bidi="en-US"/>
        </w:rPr>
      </w:pPr>
      <w:r w:rsidRPr="00944D40">
        <w:rPr>
          <w:lang w:bidi="en-US"/>
        </w:rPr>
        <w:lastRenderedPageBreak/>
        <w:t>При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помощи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специального</w:t>
      </w:r>
      <w:r w:rsidR="00C06A30">
        <w:rPr>
          <w:lang w:bidi="en-US"/>
        </w:rPr>
        <w:t xml:space="preserve"> </w:t>
      </w:r>
      <w:r w:rsidRPr="00944D40">
        <w:rPr>
          <w:i/>
          <w:lang w:bidi="en-US"/>
        </w:rPr>
        <w:t>API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сторонние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разработчики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могут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создавать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«ботов»,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специальные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аккаунты,</w:t>
      </w:r>
      <w:r w:rsidR="00C06A30">
        <w:rPr>
          <w:lang w:bidi="en-US"/>
        </w:rPr>
        <w:t xml:space="preserve"> </w:t>
      </w:r>
      <w:r>
        <w:rPr>
          <w:lang w:bidi="en-US"/>
        </w:rPr>
        <w:t>управляемые</w:t>
      </w:r>
      <w:r w:rsidR="00C06A30">
        <w:rPr>
          <w:lang w:bidi="en-US"/>
        </w:rPr>
        <w:t xml:space="preserve"> </w:t>
      </w:r>
      <w:r>
        <w:rPr>
          <w:lang w:bidi="en-US"/>
        </w:rPr>
        <w:t>программами</w:t>
      </w:r>
      <w:r w:rsidRPr="00944D40">
        <w:rPr>
          <w:lang w:bidi="en-US"/>
        </w:rPr>
        <w:t>.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Типичные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боты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отвечают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на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специальные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команды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в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персональных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групповых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чатах,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также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они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могут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осуществлять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поиск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в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интернете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или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выполнять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иные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задачи,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применяются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в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развлекательных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целях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или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в</w:t>
      </w:r>
      <w:r w:rsidR="00C06A30">
        <w:rPr>
          <w:lang w:bidi="en-US"/>
        </w:rPr>
        <w:t xml:space="preserve"> </w:t>
      </w:r>
      <w:r w:rsidRPr="00944D40">
        <w:rPr>
          <w:lang w:bidi="en-US"/>
        </w:rPr>
        <w:t>бизнесе.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интеграции</w:t>
      </w:r>
      <w:r w:rsidR="00C06A30">
        <w:rPr>
          <w:lang w:bidi="en-US"/>
        </w:rPr>
        <w:t xml:space="preserve"> </w:t>
      </w:r>
      <w:r>
        <w:rPr>
          <w:lang w:bidi="en-US"/>
        </w:rPr>
        <w:t>бота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val="en-US" w:bidi="en-US"/>
        </w:rPr>
        <w:t>Telegram</w:t>
      </w:r>
      <w:r>
        <w:rPr>
          <w:lang w:bidi="en-US"/>
        </w:rPr>
        <w:t>,</w:t>
      </w:r>
      <w:r w:rsidR="00C06A30">
        <w:rPr>
          <w:lang w:bidi="en-US"/>
        </w:rPr>
        <w:t xml:space="preserve"> </w:t>
      </w:r>
      <w:r>
        <w:rPr>
          <w:lang w:bidi="en-US"/>
        </w:rPr>
        <w:t>было</w:t>
      </w:r>
      <w:r w:rsidR="00C06A30">
        <w:rPr>
          <w:lang w:bidi="en-US"/>
        </w:rPr>
        <w:t xml:space="preserve"> </w:t>
      </w:r>
      <w:r>
        <w:rPr>
          <w:lang w:bidi="en-US"/>
        </w:rPr>
        <w:t>создано</w:t>
      </w:r>
      <w:r w:rsidR="00C06A30">
        <w:rPr>
          <w:lang w:bidi="en-US"/>
        </w:rPr>
        <w:t xml:space="preserve"> </w:t>
      </w:r>
      <w:r>
        <w:rPr>
          <w:lang w:bidi="en-US"/>
        </w:rPr>
        <w:t>отдельное</w:t>
      </w:r>
      <w:r w:rsidR="00C06A30">
        <w:rPr>
          <w:lang w:bidi="en-US"/>
        </w:rPr>
        <w:t xml:space="preserve"> </w:t>
      </w:r>
      <w:r>
        <w:rPr>
          <w:lang w:bidi="en-US"/>
        </w:rPr>
        <w:t>приложение</w:t>
      </w:r>
      <w:r w:rsidR="00C06A30">
        <w:rPr>
          <w:lang w:bidi="en-US"/>
        </w:rPr>
        <w:t xml:space="preserve"> </w:t>
      </w:r>
      <w:r>
        <w:rPr>
          <w:lang w:bidi="en-US"/>
        </w:rPr>
        <w:t>использующее</w:t>
      </w:r>
      <w:r w:rsidR="00C06A30">
        <w:rPr>
          <w:lang w:bidi="en-US"/>
        </w:rPr>
        <w:t xml:space="preserve"> </w:t>
      </w:r>
      <w:r>
        <w:rPr>
          <w:lang w:bidi="en-US"/>
        </w:rPr>
        <w:t>библиотеку</w:t>
      </w:r>
      <w:r w:rsidR="00C06A30">
        <w:rPr>
          <w:lang w:bidi="en-US"/>
        </w:rPr>
        <w:t xml:space="preserve"> </w:t>
      </w:r>
      <w:r w:rsidRPr="00771C3D">
        <w:rPr>
          <w:i/>
          <w:lang w:bidi="en-US"/>
        </w:rPr>
        <w:t>TelegramBots</w:t>
      </w:r>
      <w:r>
        <w:rPr>
          <w:lang w:bidi="en-US"/>
        </w:rPr>
        <w:t>.</w:t>
      </w:r>
      <w:r w:rsidR="00C06A30">
        <w:rPr>
          <w:lang w:bidi="en-US"/>
        </w:rPr>
        <w:t xml:space="preserve"> </w:t>
      </w:r>
      <w:r>
        <w:rPr>
          <w:lang w:bidi="en-US"/>
        </w:rPr>
        <w:t>Это</w:t>
      </w:r>
      <w:r w:rsidR="00C06A30">
        <w:rPr>
          <w:lang w:bidi="en-US"/>
        </w:rPr>
        <w:t xml:space="preserve"> </w:t>
      </w:r>
      <w:r>
        <w:rPr>
          <w:lang w:bidi="en-US"/>
        </w:rPr>
        <w:t>простая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использовании</w:t>
      </w:r>
      <w:r w:rsidR="00C06A30">
        <w:rPr>
          <w:lang w:bidi="en-US"/>
        </w:rPr>
        <w:t xml:space="preserve"> </w:t>
      </w:r>
      <w:r>
        <w:rPr>
          <w:lang w:bidi="en-US"/>
        </w:rPr>
        <w:t>библиотека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создания</w:t>
      </w:r>
      <w:r w:rsidR="00C06A30">
        <w:rPr>
          <w:lang w:bidi="en-US"/>
        </w:rPr>
        <w:t xml:space="preserve"> </w:t>
      </w:r>
      <w:r>
        <w:rPr>
          <w:lang w:bidi="en-US"/>
        </w:rPr>
        <w:t>ботов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 w:rsidRPr="00771C3D">
        <w:rPr>
          <w:i/>
          <w:lang w:val="en-US" w:bidi="en-US"/>
        </w:rPr>
        <w:t>Java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 w:rsidRPr="00771C3D">
        <w:rPr>
          <w:i/>
          <w:lang w:val="en-US" w:bidi="en-US"/>
        </w:rPr>
        <w:t>Telegram</w:t>
      </w:r>
      <w:r>
        <w:rPr>
          <w:lang w:bidi="en-US"/>
        </w:rPr>
        <w:t>,</w:t>
      </w:r>
      <w:r w:rsidR="00C06A30">
        <w:rPr>
          <w:lang w:bidi="en-US"/>
        </w:rPr>
        <w:t xml:space="preserve"> </w:t>
      </w:r>
      <w:r>
        <w:rPr>
          <w:lang w:bidi="en-US"/>
        </w:rPr>
        <w:t>поддерживающая</w:t>
      </w:r>
      <w:r w:rsidR="00C06A30">
        <w:rPr>
          <w:lang w:bidi="en-US"/>
        </w:rPr>
        <w:t xml:space="preserve"> </w:t>
      </w:r>
      <w:r>
        <w:rPr>
          <w:lang w:bidi="en-US"/>
        </w:rPr>
        <w:t>встроенный</w:t>
      </w:r>
      <w:r w:rsidR="00C06A30">
        <w:rPr>
          <w:lang w:bidi="en-US"/>
        </w:rPr>
        <w:t xml:space="preserve"> </w:t>
      </w:r>
      <w:r>
        <w:rPr>
          <w:lang w:bidi="en-US"/>
        </w:rPr>
        <w:t>режим.</w:t>
      </w:r>
    </w:p>
    <w:p w:rsidR="000E0BF6" w:rsidRPr="00771C3D" w:rsidRDefault="000E0BF6" w:rsidP="00AE5571">
      <w:pPr>
        <w:ind w:firstLine="708"/>
        <w:rPr>
          <w:lang w:bidi="en-US"/>
        </w:rPr>
      </w:pPr>
    </w:p>
    <w:p w:rsidR="00AE5571" w:rsidRDefault="00B32984" w:rsidP="00AE5571">
      <w:pPr>
        <w:ind w:firstLine="708"/>
        <w:rPr>
          <w:lang w:bidi="en-US"/>
        </w:rPr>
      </w:pPr>
      <w:r>
        <w:rPr>
          <w:b/>
          <w:i/>
          <w:lang w:bidi="en-US"/>
        </w:rPr>
        <w:t>3.2</w:t>
      </w:r>
      <w:r w:rsidR="00AE5571">
        <w:rPr>
          <w:b/>
          <w:i/>
          <w:lang w:bidi="en-US"/>
        </w:rPr>
        <w:t>.5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Для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проверки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исправления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приходящих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от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пользователя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сообщений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используется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сервис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проверки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правописания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Яндекс.Спеллер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(коротко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Спеллер).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Он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предлагает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веб-разработчикам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использовать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возможность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интерактивной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проверки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орфографии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на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страницах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своих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сайтов.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Спеллер</w:t>
      </w:r>
      <w:r w:rsidR="00C06A30">
        <w:rPr>
          <w:lang w:bidi="en-US"/>
        </w:rPr>
        <w:t xml:space="preserve"> </w:t>
      </w:r>
      <w:r>
        <w:rPr>
          <w:lang w:bidi="en-US"/>
        </w:rPr>
        <w:t>позволяет</w:t>
      </w:r>
      <w:r w:rsidR="00C06A30">
        <w:rPr>
          <w:lang w:bidi="en-US"/>
        </w:rPr>
        <w:t xml:space="preserve"> </w:t>
      </w:r>
      <w:r>
        <w:rPr>
          <w:lang w:bidi="en-US"/>
        </w:rPr>
        <w:t>выявлять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исправлять</w:t>
      </w:r>
      <w:r w:rsidR="00C06A30">
        <w:rPr>
          <w:lang w:bidi="en-US"/>
        </w:rPr>
        <w:t xml:space="preserve"> </w:t>
      </w:r>
      <w:r>
        <w:rPr>
          <w:lang w:bidi="en-US"/>
        </w:rPr>
        <w:t>орфографические</w:t>
      </w:r>
      <w:r w:rsidR="00C06A30">
        <w:rPr>
          <w:lang w:bidi="en-US"/>
        </w:rPr>
        <w:t xml:space="preserve"> </w:t>
      </w:r>
      <w:r>
        <w:rPr>
          <w:lang w:bidi="en-US"/>
        </w:rPr>
        <w:t>ошибки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текстах,</w:t>
      </w:r>
      <w:r w:rsidR="00C06A30">
        <w:rPr>
          <w:lang w:bidi="en-US"/>
        </w:rPr>
        <w:t xml:space="preserve"> </w:t>
      </w:r>
      <w:r>
        <w:rPr>
          <w:lang w:bidi="en-US"/>
        </w:rPr>
        <w:t>набираемых</w:t>
      </w:r>
      <w:r w:rsidR="00C06A30">
        <w:rPr>
          <w:lang w:bidi="en-US"/>
        </w:rPr>
        <w:t xml:space="preserve"> </w:t>
      </w:r>
      <w:r>
        <w:rPr>
          <w:lang w:bidi="en-US"/>
        </w:rPr>
        <w:t>посетителями</w:t>
      </w:r>
      <w:r w:rsidR="00C06A30">
        <w:rPr>
          <w:lang w:bidi="en-US"/>
        </w:rPr>
        <w:t xml:space="preserve"> </w:t>
      </w:r>
      <w:r>
        <w:rPr>
          <w:lang w:bidi="en-US"/>
        </w:rPr>
        <w:t>сайтов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различных</w:t>
      </w:r>
      <w:r w:rsidR="00C06A30">
        <w:rPr>
          <w:lang w:bidi="en-US"/>
        </w:rPr>
        <w:t xml:space="preserve"> </w:t>
      </w:r>
      <w:r w:rsidRPr="00D761F2">
        <w:rPr>
          <w:i/>
          <w:lang w:bidi="en-US"/>
        </w:rPr>
        <w:t>HTML</w:t>
      </w:r>
      <w:r>
        <w:rPr>
          <w:lang w:bidi="en-US"/>
        </w:rPr>
        <w:t>-формах.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Спеллер</w:t>
      </w:r>
      <w:r w:rsidR="00C06A30">
        <w:rPr>
          <w:lang w:bidi="en-US"/>
        </w:rPr>
        <w:t xml:space="preserve"> </w:t>
      </w:r>
      <w:r>
        <w:rPr>
          <w:lang w:bidi="en-US"/>
        </w:rPr>
        <w:t>анализирует</w:t>
      </w:r>
      <w:r w:rsidR="00C06A30">
        <w:rPr>
          <w:lang w:bidi="en-US"/>
        </w:rPr>
        <w:t xml:space="preserve"> </w:t>
      </w:r>
      <w:r>
        <w:rPr>
          <w:lang w:bidi="en-US"/>
        </w:rPr>
        <w:t>слова,</w:t>
      </w:r>
      <w:r w:rsidR="00C06A30">
        <w:rPr>
          <w:lang w:bidi="en-US"/>
        </w:rPr>
        <w:t xml:space="preserve"> </w:t>
      </w:r>
      <w:r>
        <w:rPr>
          <w:lang w:bidi="en-US"/>
        </w:rPr>
        <w:t>основываясь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правилах</w:t>
      </w:r>
      <w:r w:rsidR="00C06A30">
        <w:rPr>
          <w:lang w:bidi="en-US"/>
        </w:rPr>
        <w:t xml:space="preserve"> </w:t>
      </w:r>
      <w:r>
        <w:rPr>
          <w:lang w:bidi="en-US"/>
        </w:rPr>
        <w:t>орфографии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лексике</w:t>
      </w:r>
      <w:r w:rsidR="00C06A30">
        <w:rPr>
          <w:lang w:bidi="en-US"/>
        </w:rPr>
        <w:t xml:space="preserve"> </w:t>
      </w:r>
      <w:r>
        <w:rPr>
          <w:lang w:bidi="en-US"/>
        </w:rPr>
        <w:t>современного</w:t>
      </w:r>
      <w:r w:rsidR="00C06A30">
        <w:rPr>
          <w:lang w:bidi="en-US"/>
        </w:rPr>
        <w:t xml:space="preserve"> </w:t>
      </w:r>
      <w:r>
        <w:rPr>
          <w:lang w:bidi="en-US"/>
        </w:rPr>
        <w:t>языка.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качестве</w:t>
      </w:r>
      <w:r w:rsidR="00C06A30">
        <w:rPr>
          <w:lang w:bidi="en-US"/>
        </w:rPr>
        <w:t xml:space="preserve"> </w:t>
      </w:r>
      <w:r>
        <w:rPr>
          <w:lang w:bidi="en-US"/>
        </w:rPr>
        <w:t>словарного</w:t>
      </w:r>
      <w:r w:rsidR="00C06A30">
        <w:rPr>
          <w:lang w:bidi="en-US"/>
        </w:rPr>
        <w:t xml:space="preserve"> </w:t>
      </w:r>
      <w:r>
        <w:rPr>
          <w:lang w:bidi="en-US"/>
        </w:rPr>
        <w:t>источника</w:t>
      </w:r>
      <w:r w:rsidR="00C06A30">
        <w:rPr>
          <w:lang w:bidi="en-US"/>
        </w:rPr>
        <w:t xml:space="preserve"> </w:t>
      </w:r>
      <w:r>
        <w:rPr>
          <w:lang w:bidi="en-US"/>
        </w:rPr>
        <w:t>используется</w:t>
      </w:r>
      <w:r w:rsidR="00C06A30">
        <w:rPr>
          <w:lang w:bidi="en-US"/>
        </w:rPr>
        <w:t xml:space="preserve"> </w:t>
      </w:r>
      <w:r>
        <w:rPr>
          <w:lang w:bidi="en-US"/>
        </w:rPr>
        <w:t>орфографический</w:t>
      </w:r>
      <w:r w:rsidR="00C06A30">
        <w:rPr>
          <w:lang w:bidi="en-US"/>
        </w:rPr>
        <w:t xml:space="preserve"> </w:t>
      </w:r>
      <w:r>
        <w:rPr>
          <w:lang w:bidi="en-US"/>
        </w:rPr>
        <w:t>словарь,</w:t>
      </w:r>
      <w:r w:rsidR="00C06A30">
        <w:rPr>
          <w:lang w:bidi="en-US"/>
        </w:rPr>
        <w:t xml:space="preserve"> </w:t>
      </w:r>
      <w:r>
        <w:rPr>
          <w:lang w:bidi="en-US"/>
        </w:rPr>
        <w:t>содержащий</w:t>
      </w:r>
      <w:r w:rsidR="00C06A30">
        <w:rPr>
          <w:lang w:bidi="en-US"/>
        </w:rPr>
        <w:t xml:space="preserve"> </w:t>
      </w:r>
      <w:r>
        <w:rPr>
          <w:lang w:bidi="en-US"/>
        </w:rPr>
        <w:t>правильные</w:t>
      </w:r>
      <w:r w:rsidR="00C06A30">
        <w:rPr>
          <w:lang w:bidi="en-US"/>
        </w:rPr>
        <w:t xml:space="preserve"> </w:t>
      </w:r>
      <w:r>
        <w:rPr>
          <w:lang w:bidi="en-US"/>
        </w:rPr>
        <w:t>написания</w:t>
      </w:r>
      <w:r w:rsidR="00C06A30">
        <w:rPr>
          <w:lang w:bidi="en-US"/>
        </w:rPr>
        <w:t xml:space="preserve"> </w:t>
      </w:r>
      <w:r>
        <w:rPr>
          <w:lang w:bidi="en-US"/>
        </w:rPr>
        <w:t>большинства</w:t>
      </w:r>
      <w:r w:rsidR="00C06A30">
        <w:rPr>
          <w:lang w:bidi="en-US"/>
        </w:rPr>
        <w:t xml:space="preserve"> </w:t>
      </w:r>
      <w:r>
        <w:rPr>
          <w:lang w:bidi="en-US"/>
        </w:rPr>
        <w:t>наиболее</w:t>
      </w:r>
      <w:r w:rsidR="00C06A30">
        <w:rPr>
          <w:lang w:bidi="en-US"/>
        </w:rPr>
        <w:t xml:space="preserve"> </w:t>
      </w:r>
      <w:r>
        <w:rPr>
          <w:lang w:bidi="en-US"/>
        </w:rPr>
        <w:t>употребимых</w:t>
      </w:r>
      <w:r w:rsidR="00C06A30">
        <w:rPr>
          <w:lang w:bidi="en-US"/>
        </w:rPr>
        <w:t xml:space="preserve"> </w:t>
      </w:r>
      <w:r>
        <w:rPr>
          <w:lang w:bidi="en-US"/>
        </w:rPr>
        <w:t>слов.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Сервис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настоящее</w:t>
      </w:r>
      <w:r w:rsidR="00C06A30">
        <w:rPr>
          <w:lang w:bidi="en-US"/>
        </w:rPr>
        <w:t xml:space="preserve"> </w:t>
      </w:r>
      <w:r>
        <w:rPr>
          <w:lang w:bidi="en-US"/>
        </w:rPr>
        <w:t>время</w:t>
      </w:r>
      <w:r w:rsidR="00C06A30">
        <w:rPr>
          <w:lang w:bidi="en-US"/>
        </w:rPr>
        <w:t xml:space="preserve"> </w:t>
      </w:r>
      <w:r>
        <w:rPr>
          <w:lang w:bidi="en-US"/>
        </w:rPr>
        <w:t>поддерживает</w:t>
      </w:r>
      <w:r w:rsidR="00C06A30">
        <w:rPr>
          <w:lang w:bidi="en-US"/>
        </w:rPr>
        <w:t xml:space="preserve"> </w:t>
      </w:r>
      <w:r>
        <w:rPr>
          <w:lang w:bidi="en-US"/>
        </w:rPr>
        <w:t>три</w:t>
      </w:r>
      <w:r w:rsidR="00C06A30">
        <w:rPr>
          <w:lang w:bidi="en-US"/>
        </w:rPr>
        <w:t xml:space="preserve"> </w:t>
      </w:r>
      <w:r>
        <w:rPr>
          <w:lang w:bidi="en-US"/>
        </w:rPr>
        <w:t>языка:</w:t>
      </w:r>
    </w:p>
    <w:p w:rsidR="00AE5571" w:rsidRDefault="00AE5571" w:rsidP="00AE5571">
      <w:pPr>
        <w:pStyle w:val="ListParagraph"/>
        <w:numPr>
          <w:ilvl w:val="0"/>
          <w:numId w:val="20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русский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словарь</w:t>
      </w:r>
      <w:r w:rsidR="00C06A30">
        <w:rPr>
          <w:lang w:bidi="en-US"/>
        </w:rPr>
        <w:t xml:space="preserve"> </w:t>
      </w:r>
      <w:r>
        <w:rPr>
          <w:lang w:bidi="en-US"/>
        </w:rPr>
        <w:t>содержит</w:t>
      </w:r>
      <w:r w:rsidR="00C06A30">
        <w:rPr>
          <w:lang w:bidi="en-US"/>
        </w:rPr>
        <w:t xml:space="preserve"> </w:t>
      </w:r>
      <w:r>
        <w:rPr>
          <w:lang w:bidi="en-US"/>
        </w:rPr>
        <w:t>3.6</w:t>
      </w:r>
      <w:r w:rsidR="00C06A30">
        <w:rPr>
          <w:lang w:bidi="en-US"/>
        </w:rPr>
        <w:t xml:space="preserve"> </w:t>
      </w:r>
      <w:r>
        <w:rPr>
          <w:lang w:bidi="en-US"/>
        </w:rPr>
        <w:t>миллиона</w:t>
      </w:r>
      <w:r w:rsidR="00C06A30">
        <w:rPr>
          <w:lang w:bidi="en-US"/>
        </w:rPr>
        <w:t xml:space="preserve"> </w:t>
      </w:r>
      <w:r>
        <w:rPr>
          <w:lang w:bidi="en-US"/>
        </w:rPr>
        <w:t>словоформ</w:t>
      </w:r>
      <w:r w:rsidR="00C06A30">
        <w:rPr>
          <w:lang w:bidi="en-US"/>
        </w:rPr>
        <w:t xml:space="preserve"> </w:t>
      </w:r>
      <w:r>
        <w:rPr>
          <w:lang w:bidi="en-US"/>
        </w:rPr>
        <w:t>(разработка</w:t>
      </w:r>
      <w:r w:rsidR="00C06A30">
        <w:rPr>
          <w:lang w:bidi="en-US"/>
        </w:rPr>
        <w:t xml:space="preserve"> </w:t>
      </w:r>
      <w:r>
        <w:rPr>
          <w:lang w:bidi="en-US"/>
        </w:rPr>
        <w:t>компании</w:t>
      </w:r>
      <w:r w:rsidR="00C06A30">
        <w:rPr>
          <w:lang w:bidi="en-US"/>
        </w:rPr>
        <w:t xml:space="preserve"> </w:t>
      </w:r>
      <w:r>
        <w:rPr>
          <w:lang w:bidi="en-US"/>
        </w:rPr>
        <w:t>«Информатик»);</w:t>
      </w:r>
    </w:p>
    <w:p w:rsidR="00AE5571" w:rsidRDefault="00AE5571" w:rsidP="00AE5571">
      <w:pPr>
        <w:pStyle w:val="ListParagraph"/>
        <w:numPr>
          <w:ilvl w:val="0"/>
          <w:numId w:val="20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украинский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словарь</w:t>
      </w:r>
      <w:r w:rsidR="00C06A30">
        <w:rPr>
          <w:lang w:bidi="en-US"/>
        </w:rPr>
        <w:t xml:space="preserve"> </w:t>
      </w:r>
      <w:r>
        <w:rPr>
          <w:lang w:bidi="en-US"/>
        </w:rPr>
        <w:t>содержит</w:t>
      </w:r>
      <w:r w:rsidR="00C06A30">
        <w:rPr>
          <w:lang w:bidi="en-US"/>
        </w:rPr>
        <w:t xml:space="preserve"> </w:t>
      </w:r>
      <w:r>
        <w:rPr>
          <w:lang w:bidi="en-US"/>
        </w:rPr>
        <w:t>1.8</w:t>
      </w:r>
      <w:r w:rsidR="00C06A30">
        <w:rPr>
          <w:lang w:bidi="en-US"/>
        </w:rPr>
        <w:t xml:space="preserve"> </w:t>
      </w:r>
      <w:r>
        <w:rPr>
          <w:lang w:bidi="en-US"/>
        </w:rPr>
        <w:t>миллиона</w:t>
      </w:r>
      <w:r w:rsidR="00C06A30">
        <w:rPr>
          <w:lang w:bidi="en-US"/>
        </w:rPr>
        <w:t xml:space="preserve"> </w:t>
      </w:r>
      <w:r>
        <w:rPr>
          <w:lang w:bidi="en-US"/>
        </w:rPr>
        <w:t>словоформ</w:t>
      </w:r>
      <w:r w:rsidR="00C06A30">
        <w:rPr>
          <w:lang w:bidi="en-US"/>
        </w:rPr>
        <w:t xml:space="preserve"> </w:t>
      </w:r>
      <w:r>
        <w:rPr>
          <w:lang w:bidi="en-US"/>
        </w:rPr>
        <w:t>(разработка</w:t>
      </w:r>
      <w:r w:rsidR="00C06A30">
        <w:rPr>
          <w:lang w:bidi="en-US"/>
        </w:rPr>
        <w:t xml:space="preserve"> </w:t>
      </w:r>
      <w:r>
        <w:rPr>
          <w:lang w:bidi="en-US"/>
        </w:rPr>
        <w:t>компании</w:t>
      </w:r>
      <w:r w:rsidR="00C06A30">
        <w:rPr>
          <w:lang w:bidi="en-US"/>
        </w:rPr>
        <w:t xml:space="preserve"> </w:t>
      </w:r>
      <w:r>
        <w:rPr>
          <w:lang w:bidi="en-US"/>
        </w:rPr>
        <w:t>«Информатик»);</w:t>
      </w:r>
    </w:p>
    <w:p w:rsidR="00AE5571" w:rsidRDefault="00AE5571" w:rsidP="00AE5571">
      <w:pPr>
        <w:pStyle w:val="ListParagraph"/>
        <w:numPr>
          <w:ilvl w:val="0"/>
          <w:numId w:val="20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английский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словарь</w:t>
      </w:r>
      <w:r w:rsidR="00C06A30">
        <w:rPr>
          <w:lang w:bidi="en-US"/>
        </w:rPr>
        <w:t xml:space="preserve"> </w:t>
      </w:r>
      <w:r>
        <w:rPr>
          <w:lang w:bidi="en-US"/>
        </w:rPr>
        <w:t>содержит</w:t>
      </w:r>
      <w:r w:rsidR="00C06A30">
        <w:rPr>
          <w:lang w:bidi="en-US"/>
        </w:rPr>
        <w:t xml:space="preserve"> </w:t>
      </w:r>
      <w:r>
        <w:rPr>
          <w:lang w:bidi="en-US"/>
        </w:rPr>
        <w:t>150000</w:t>
      </w:r>
      <w:r w:rsidR="00C06A30">
        <w:rPr>
          <w:lang w:bidi="en-US"/>
        </w:rPr>
        <w:t xml:space="preserve"> </w:t>
      </w:r>
      <w:r>
        <w:rPr>
          <w:lang w:bidi="en-US"/>
        </w:rPr>
        <w:t>словоформ</w:t>
      </w:r>
      <w:r w:rsidR="00C06A30">
        <w:rPr>
          <w:lang w:bidi="en-US"/>
        </w:rPr>
        <w:t xml:space="preserve"> </w:t>
      </w:r>
      <w:r>
        <w:rPr>
          <w:lang w:bidi="en-US"/>
        </w:rPr>
        <w:t>(разработка</w:t>
      </w:r>
      <w:r w:rsidR="00C06A30">
        <w:rPr>
          <w:lang w:bidi="en-US"/>
        </w:rPr>
        <w:t xml:space="preserve"> </w:t>
      </w:r>
      <w:r>
        <w:rPr>
          <w:lang w:bidi="en-US"/>
        </w:rPr>
        <w:t>компании</w:t>
      </w:r>
      <w:r w:rsidR="00C06A30">
        <w:rPr>
          <w:lang w:bidi="en-US"/>
        </w:rPr>
        <w:t xml:space="preserve"> </w:t>
      </w:r>
      <w:r>
        <w:rPr>
          <w:lang w:bidi="en-US"/>
        </w:rPr>
        <w:t>«Яндекс»).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Яндекс.Спеллер</w:t>
      </w:r>
      <w:r w:rsidR="00C06A30">
        <w:rPr>
          <w:lang w:bidi="en-US"/>
        </w:rPr>
        <w:t xml:space="preserve"> </w:t>
      </w:r>
      <w:r>
        <w:rPr>
          <w:lang w:bidi="en-US"/>
        </w:rPr>
        <w:t>выявляет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исправляет</w:t>
      </w:r>
      <w:r w:rsidR="00C06A30">
        <w:rPr>
          <w:lang w:bidi="en-US"/>
        </w:rPr>
        <w:t xml:space="preserve"> </w:t>
      </w:r>
      <w:r>
        <w:rPr>
          <w:lang w:bidi="en-US"/>
        </w:rPr>
        <w:t>только</w:t>
      </w:r>
      <w:r w:rsidR="00C06A30">
        <w:rPr>
          <w:lang w:bidi="en-US"/>
        </w:rPr>
        <w:t xml:space="preserve"> </w:t>
      </w:r>
      <w:r>
        <w:rPr>
          <w:lang w:bidi="en-US"/>
        </w:rPr>
        <w:t>орфографические</w:t>
      </w:r>
      <w:r w:rsidR="00C06A30">
        <w:rPr>
          <w:lang w:bidi="en-US"/>
        </w:rPr>
        <w:t xml:space="preserve"> </w:t>
      </w:r>
      <w:r>
        <w:rPr>
          <w:lang w:bidi="en-US"/>
        </w:rPr>
        <w:t>ошибки,</w:t>
      </w:r>
      <w:r w:rsidR="00C06A30">
        <w:rPr>
          <w:lang w:bidi="en-US"/>
        </w:rPr>
        <w:t xml:space="preserve"> </w:t>
      </w:r>
      <w:r>
        <w:rPr>
          <w:lang w:bidi="en-US"/>
        </w:rPr>
        <w:t>то</w:t>
      </w:r>
      <w:r w:rsidR="00C06A30">
        <w:rPr>
          <w:lang w:bidi="en-US"/>
        </w:rPr>
        <w:t xml:space="preserve"> </w:t>
      </w:r>
      <w:r>
        <w:rPr>
          <w:lang w:bidi="en-US"/>
        </w:rPr>
        <w:t>есть</w:t>
      </w:r>
      <w:r w:rsidR="00C06A30">
        <w:rPr>
          <w:lang w:bidi="en-US"/>
        </w:rPr>
        <w:t xml:space="preserve"> </w:t>
      </w:r>
      <w:r>
        <w:rPr>
          <w:lang w:bidi="en-US"/>
        </w:rPr>
        <w:t>ошибки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отдельных</w:t>
      </w:r>
      <w:r w:rsidR="00C06A30">
        <w:rPr>
          <w:lang w:bidi="en-US"/>
        </w:rPr>
        <w:t xml:space="preserve"> </w:t>
      </w:r>
      <w:r>
        <w:rPr>
          <w:lang w:bidi="en-US"/>
        </w:rPr>
        <w:t>словах,</w:t>
      </w:r>
      <w:r w:rsidR="00C06A30">
        <w:rPr>
          <w:lang w:bidi="en-US"/>
        </w:rPr>
        <w:t xml:space="preserve"> </w:t>
      </w:r>
      <w:r>
        <w:rPr>
          <w:lang w:bidi="en-US"/>
        </w:rPr>
        <w:t>такие</w:t>
      </w:r>
      <w:r w:rsidR="00C06A30">
        <w:rPr>
          <w:lang w:bidi="en-US"/>
        </w:rPr>
        <w:t xml:space="preserve"> </w:t>
      </w:r>
      <w:r>
        <w:rPr>
          <w:lang w:bidi="en-US"/>
        </w:rPr>
        <w:t>как:</w:t>
      </w:r>
    </w:p>
    <w:p w:rsidR="00AE5571" w:rsidRDefault="00AE5571" w:rsidP="00AE5571">
      <w:pPr>
        <w:pStyle w:val="ListParagraph"/>
        <w:numPr>
          <w:ilvl w:val="0"/>
          <w:numId w:val="21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неправильные,</w:t>
      </w:r>
      <w:r w:rsidR="00C06A30">
        <w:rPr>
          <w:lang w:bidi="en-US"/>
        </w:rPr>
        <w:t xml:space="preserve"> </w:t>
      </w:r>
      <w:r>
        <w:rPr>
          <w:lang w:bidi="en-US"/>
        </w:rPr>
        <w:t>пропущенные</w:t>
      </w:r>
      <w:r w:rsidR="00C06A30">
        <w:rPr>
          <w:lang w:bidi="en-US"/>
        </w:rPr>
        <w:t xml:space="preserve"> </w:t>
      </w:r>
      <w:r>
        <w:rPr>
          <w:lang w:bidi="en-US"/>
        </w:rPr>
        <w:t>или</w:t>
      </w:r>
      <w:r w:rsidR="00C06A30">
        <w:rPr>
          <w:lang w:bidi="en-US"/>
        </w:rPr>
        <w:t xml:space="preserve"> </w:t>
      </w:r>
      <w:r>
        <w:rPr>
          <w:lang w:bidi="en-US"/>
        </w:rPr>
        <w:t>лишние</w:t>
      </w:r>
      <w:r w:rsidR="00C06A30">
        <w:rPr>
          <w:lang w:bidi="en-US"/>
        </w:rPr>
        <w:t xml:space="preserve"> </w:t>
      </w:r>
      <w:r>
        <w:rPr>
          <w:lang w:bidi="en-US"/>
        </w:rPr>
        <w:t>буквы,</w:t>
      </w:r>
      <w:r w:rsidR="00C06A30">
        <w:rPr>
          <w:lang w:bidi="en-US"/>
        </w:rPr>
        <w:t xml:space="preserve"> </w:t>
      </w:r>
      <w:r>
        <w:rPr>
          <w:lang w:bidi="en-US"/>
        </w:rPr>
        <w:t>например,</w:t>
      </w:r>
      <w:r w:rsidR="00C06A30">
        <w:rPr>
          <w:lang w:bidi="en-US"/>
        </w:rPr>
        <w:t xml:space="preserve"> </w:t>
      </w:r>
      <w:r>
        <w:rPr>
          <w:lang w:bidi="en-US"/>
        </w:rPr>
        <w:t>«карова»,</w:t>
      </w:r>
      <w:r w:rsidR="00C06A30">
        <w:rPr>
          <w:lang w:bidi="en-US"/>
        </w:rPr>
        <w:t xml:space="preserve"> </w:t>
      </w:r>
      <w:r>
        <w:rPr>
          <w:lang w:bidi="en-US"/>
        </w:rPr>
        <w:t>«велоспед»,</w:t>
      </w:r>
      <w:r w:rsidR="00C06A30">
        <w:rPr>
          <w:lang w:bidi="en-US"/>
        </w:rPr>
        <w:t xml:space="preserve"> </w:t>
      </w:r>
      <w:r>
        <w:rPr>
          <w:lang w:bidi="en-US"/>
        </w:rPr>
        <w:t>«караввай»;</w:t>
      </w:r>
    </w:p>
    <w:p w:rsidR="00AE5571" w:rsidRDefault="00AE5571" w:rsidP="00AE5571">
      <w:pPr>
        <w:pStyle w:val="ListParagraph"/>
        <w:numPr>
          <w:ilvl w:val="0"/>
          <w:numId w:val="21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ошибки</w:t>
      </w:r>
      <w:r w:rsidR="00C06A30">
        <w:rPr>
          <w:lang w:bidi="en-US"/>
        </w:rPr>
        <w:t xml:space="preserve"> </w:t>
      </w:r>
      <w:r>
        <w:rPr>
          <w:lang w:bidi="en-US"/>
        </w:rPr>
        <w:t>капитализации</w:t>
      </w:r>
      <w:r w:rsidR="00C06A30">
        <w:rPr>
          <w:lang w:bidi="en-US"/>
        </w:rPr>
        <w:t xml:space="preserve"> </w:t>
      </w:r>
      <w:r>
        <w:rPr>
          <w:lang w:bidi="en-US"/>
        </w:rPr>
        <w:t>(неправильное</w:t>
      </w:r>
      <w:r w:rsidR="00C06A30">
        <w:rPr>
          <w:lang w:bidi="en-US"/>
        </w:rPr>
        <w:t xml:space="preserve"> </w:t>
      </w:r>
      <w:r>
        <w:rPr>
          <w:lang w:bidi="en-US"/>
        </w:rPr>
        <w:t>употребление</w:t>
      </w:r>
      <w:r w:rsidR="00C06A30">
        <w:rPr>
          <w:lang w:bidi="en-US"/>
        </w:rPr>
        <w:t xml:space="preserve"> </w:t>
      </w:r>
      <w:r>
        <w:rPr>
          <w:lang w:bidi="en-US"/>
        </w:rPr>
        <w:t>прописных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строчных</w:t>
      </w:r>
      <w:r w:rsidR="00C06A30">
        <w:rPr>
          <w:lang w:bidi="en-US"/>
        </w:rPr>
        <w:t xml:space="preserve"> </w:t>
      </w:r>
      <w:r>
        <w:rPr>
          <w:lang w:bidi="en-US"/>
        </w:rPr>
        <w:t>букв),</w:t>
      </w:r>
      <w:r w:rsidR="00C06A30">
        <w:rPr>
          <w:lang w:bidi="en-US"/>
        </w:rPr>
        <w:t xml:space="preserve"> </w:t>
      </w:r>
      <w:r>
        <w:rPr>
          <w:lang w:bidi="en-US"/>
        </w:rPr>
        <w:t>например,</w:t>
      </w:r>
      <w:r w:rsidR="00C06A30">
        <w:rPr>
          <w:lang w:bidi="en-US"/>
        </w:rPr>
        <w:t xml:space="preserve"> </w:t>
      </w:r>
      <w:r>
        <w:rPr>
          <w:lang w:bidi="en-US"/>
        </w:rPr>
        <w:t>«мОСКВА»;</w:t>
      </w:r>
    </w:p>
    <w:p w:rsidR="00AE5571" w:rsidRDefault="00AE5571" w:rsidP="00AE5571">
      <w:pPr>
        <w:pStyle w:val="ListParagraph"/>
        <w:numPr>
          <w:ilvl w:val="0"/>
          <w:numId w:val="21"/>
        </w:numPr>
        <w:tabs>
          <w:tab w:val="left" w:pos="1134"/>
        </w:tabs>
        <w:ind w:left="0" w:firstLine="709"/>
        <w:rPr>
          <w:lang w:bidi="en-US"/>
        </w:rPr>
      </w:pPr>
      <w:r>
        <w:rPr>
          <w:lang w:bidi="en-US"/>
        </w:rPr>
        <w:t>повторы</w:t>
      </w:r>
      <w:r w:rsidR="00C06A30">
        <w:rPr>
          <w:lang w:bidi="en-US"/>
        </w:rPr>
        <w:t xml:space="preserve"> </w:t>
      </w:r>
      <w:r>
        <w:rPr>
          <w:lang w:bidi="en-US"/>
        </w:rPr>
        <w:t>слов,</w:t>
      </w:r>
      <w:r w:rsidR="00C06A30">
        <w:rPr>
          <w:lang w:bidi="en-US"/>
        </w:rPr>
        <w:t xml:space="preserve"> </w:t>
      </w:r>
      <w:r>
        <w:rPr>
          <w:lang w:bidi="en-US"/>
        </w:rPr>
        <w:t>например,</w:t>
      </w:r>
      <w:r w:rsidR="00C06A30">
        <w:rPr>
          <w:lang w:bidi="en-US"/>
        </w:rPr>
        <w:t xml:space="preserve"> </w:t>
      </w:r>
      <w:r>
        <w:rPr>
          <w:lang w:bidi="en-US"/>
        </w:rPr>
        <w:t>«поезд</w:t>
      </w:r>
      <w:r w:rsidR="00C06A30">
        <w:rPr>
          <w:lang w:bidi="en-US"/>
        </w:rPr>
        <w:t xml:space="preserve"> </w:t>
      </w:r>
      <w:r>
        <w:rPr>
          <w:lang w:bidi="en-US"/>
        </w:rPr>
        <w:t>поехал</w:t>
      </w:r>
      <w:r w:rsidR="00C06A30">
        <w:rPr>
          <w:lang w:bidi="en-US"/>
        </w:rPr>
        <w:t xml:space="preserve"> </w:t>
      </w:r>
      <w:r>
        <w:rPr>
          <w:lang w:bidi="en-US"/>
        </w:rPr>
        <w:t>поехал</w:t>
      </w:r>
      <w:r w:rsidR="00C06A30">
        <w:rPr>
          <w:lang w:bidi="en-US"/>
        </w:rPr>
        <w:t xml:space="preserve"> </w:t>
      </w:r>
      <w:r>
        <w:rPr>
          <w:lang w:bidi="en-US"/>
        </w:rPr>
        <w:t>быстрее».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Пунктуационные,</w:t>
      </w:r>
      <w:r w:rsidR="00C06A30">
        <w:rPr>
          <w:lang w:bidi="en-US"/>
        </w:rPr>
        <w:t xml:space="preserve"> </w:t>
      </w:r>
      <w:r>
        <w:rPr>
          <w:lang w:bidi="en-US"/>
        </w:rPr>
        <w:t>грамматические</w:t>
      </w:r>
      <w:r w:rsidR="00C06A30">
        <w:rPr>
          <w:lang w:bidi="en-US"/>
        </w:rPr>
        <w:t xml:space="preserve"> </w:t>
      </w:r>
      <w:r>
        <w:rPr>
          <w:lang w:bidi="en-US"/>
        </w:rPr>
        <w:t>(ошибки</w:t>
      </w:r>
      <w:r w:rsidR="00C06A30">
        <w:rPr>
          <w:lang w:bidi="en-US"/>
        </w:rPr>
        <w:t xml:space="preserve"> </w:t>
      </w:r>
      <w:r>
        <w:rPr>
          <w:lang w:bidi="en-US"/>
        </w:rPr>
        <w:t>согласования</w:t>
      </w:r>
      <w:r w:rsidR="00C06A30">
        <w:rPr>
          <w:lang w:bidi="en-US"/>
        </w:rPr>
        <w:t xml:space="preserve"> </w:t>
      </w:r>
      <w:r>
        <w:rPr>
          <w:lang w:bidi="en-US"/>
        </w:rPr>
        <w:t>слов)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стилистические</w:t>
      </w:r>
      <w:r w:rsidR="00C06A30">
        <w:rPr>
          <w:lang w:bidi="en-US"/>
        </w:rPr>
        <w:t xml:space="preserve"> </w:t>
      </w:r>
      <w:r>
        <w:rPr>
          <w:lang w:bidi="en-US"/>
        </w:rPr>
        <w:t>ошибки</w:t>
      </w:r>
      <w:r w:rsidR="00C06A30">
        <w:rPr>
          <w:lang w:bidi="en-US"/>
        </w:rPr>
        <w:t xml:space="preserve"> </w:t>
      </w:r>
      <w:r>
        <w:rPr>
          <w:lang w:bidi="en-US"/>
        </w:rPr>
        <w:t>не</w:t>
      </w:r>
      <w:r w:rsidR="00C06A30">
        <w:rPr>
          <w:lang w:bidi="en-US"/>
        </w:rPr>
        <w:t xml:space="preserve"> </w:t>
      </w:r>
      <w:r>
        <w:rPr>
          <w:lang w:bidi="en-US"/>
        </w:rPr>
        <w:t>исправляются.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Яндекс.Спеллер</w:t>
      </w:r>
      <w:r w:rsidR="00C06A30">
        <w:rPr>
          <w:lang w:bidi="en-US"/>
        </w:rPr>
        <w:t xml:space="preserve"> </w:t>
      </w:r>
      <w:r>
        <w:rPr>
          <w:lang w:bidi="en-US"/>
        </w:rPr>
        <w:t>является</w:t>
      </w:r>
      <w:r w:rsidR="00C06A30">
        <w:rPr>
          <w:lang w:bidi="en-US"/>
        </w:rPr>
        <w:t xml:space="preserve"> </w:t>
      </w:r>
      <w:r w:rsidRPr="00D761F2">
        <w:rPr>
          <w:i/>
          <w:lang w:bidi="en-US"/>
        </w:rPr>
        <w:t>HTTP</w:t>
      </w:r>
      <w:r>
        <w:rPr>
          <w:lang w:bidi="en-US"/>
        </w:rPr>
        <w:t>-службой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предоставляет</w:t>
      </w:r>
      <w:r w:rsidR="00C06A30">
        <w:rPr>
          <w:lang w:bidi="en-US"/>
        </w:rPr>
        <w:t xml:space="preserve"> </w:t>
      </w:r>
      <w:r w:rsidRPr="00D761F2">
        <w:rPr>
          <w:i/>
          <w:lang w:bidi="en-US"/>
        </w:rPr>
        <w:t>Web</w:t>
      </w:r>
      <w:r w:rsidR="00C06A30">
        <w:rPr>
          <w:i/>
          <w:lang w:bidi="en-US"/>
        </w:rPr>
        <w:t xml:space="preserve"> </w:t>
      </w:r>
      <w:r w:rsidRPr="00D761F2">
        <w:rPr>
          <w:i/>
          <w:lang w:bidi="en-US"/>
        </w:rPr>
        <w:t>Service</w:t>
      </w:r>
      <w:r w:rsidR="00C06A30">
        <w:rPr>
          <w:i/>
          <w:lang w:bidi="en-US"/>
        </w:rPr>
        <w:t xml:space="preserve"> </w:t>
      </w:r>
      <w:r w:rsidRPr="00D761F2">
        <w:rPr>
          <w:i/>
          <w:lang w:bidi="en-US"/>
        </w:rPr>
        <w:t>API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обработки</w:t>
      </w:r>
      <w:r w:rsidR="00C06A30">
        <w:rPr>
          <w:lang w:bidi="en-US"/>
        </w:rPr>
        <w:t xml:space="preserve"> </w:t>
      </w:r>
      <w:r>
        <w:rPr>
          <w:lang w:bidi="en-US"/>
        </w:rPr>
        <w:t>клиентских</w:t>
      </w:r>
      <w:r w:rsidR="00C06A30">
        <w:rPr>
          <w:lang w:bidi="en-US"/>
        </w:rPr>
        <w:t xml:space="preserve"> </w:t>
      </w:r>
      <w:r>
        <w:rPr>
          <w:lang w:bidi="en-US"/>
        </w:rPr>
        <w:t>запросов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проверку</w:t>
      </w:r>
      <w:r w:rsidR="00C06A30">
        <w:rPr>
          <w:lang w:bidi="en-US"/>
        </w:rPr>
        <w:t xml:space="preserve"> </w:t>
      </w:r>
      <w:r>
        <w:rPr>
          <w:lang w:bidi="en-US"/>
        </w:rPr>
        <w:t>орфографии.</w:t>
      </w:r>
      <w:r w:rsidR="00C06A30">
        <w:rPr>
          <w:lang w:bidi="en-US"/>
        </w:rPr>
        <w:t xml:space="preserve"> </w:t>
      </w:r>
      <w:r>
        <w:rPr>
          <w:lang w:bidi="en-US"/>
        </w:rPr>
        <w:t>Яндекс.Спеллер</w:t>
      </w:r>
      <w:r w:rsidR="00C06A30">
        <w:rPr>
          <w:lang w:bidi="en-US"/>
        </w:rPr>
        <w:t xml:space="preserve"> </w:t>
      </w:r>
      <w:r>
        <w:rPr>
          <w:lang w:bidi="en-US"/>
        </w:rPr>
        <w:t>поддерживает</w:t>
      </w:r>
      <w:r w:rsidR="00C06A30">
        <w:rPr>
          <w:lang w:bidi="en-US"/>
        </w:rPr>
        <w:t xml:space="preserve"> </w:t>
      </w:r>
      <w:r w:rsidRPr="00D761F2">
        <w:rPr>
          <w:i/>
          <w:lang w:bidi="en-US"/>
        </w:rPr>
        <w:t>HTTP</w:t>
      </w:r>
      <w:r w:rsidR="00C06A30">
        <w:rPr>
          <w:lang w:bidi="en-US"/>
        </w:rPr>
        <w:t xml:space="preserve"> </w:t>
      </w:r>
      <w:r w:rsidRPr="00D761F2">
        <w:rPr>
          <w:i/>
          <w:lang w:bidi="en-US"/>
        </w:rPr>
        <w:t>GET</w:t>
      </w:r>
      <w:r>
        <w:rPr>
          <w:lang w:bidi="en-US"/>
        </w:rPr>
        <w:t>-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D761F2">
        <w:rPr>
          <w:i/>
          <w:lang w:bidi="en-US"/>
        </w:rPr>
        <w:t>POST</w:t>
      </w:r>
      <w:r>
        <w:rPr>
          <w:lang w:bidi="en-US"/>
        </w:rPr>
        <w:t>-запросы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работает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кодировке</w:t>
      </w:r>
      <w:r w:rsidR="00C06A30">
        <w:rPr>
          <w:lang w:bidi="en-US"/>
        </w:rPr>
        <w:t xml:space="preserve"> </w:t>
      </w:r>
      <w:r w:rsidRPr="00D761F2">
        <w:rPr>
          <w:i/>
          <w:lang w:bidi="en-US"/>
        </w:rPr>
        <w:t>UTF-8</w:t>
      </w:r>
      <w:r>
        <w:rPr>
          <w:lang w:bidi="en-US"/>
        </w:rPr>
        <w:t>.</w:t>
      </w:r>
    </w:p>
    <w:p w:rsidR="00AE5571" w:rsidRPr="00D761F2" w:rsidRDefault="00AE5571" w:rsidP="00AE5571">
      <w:pPr>
        <w:ind w:firstLine="708"/>
        <w:rPr>
          <w:lang w:val="be-BY" w:bidi="en-US"/>
        </w:rPr>
      </w:pPr>
      <w:r w:rsidRPr="00D761F2">
        <w:rPr>
          <w:lang w:val="be-BY" w:bidi="en-US"/>
        </w:rPr>
        <w:t>Для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доступа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к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Яндекс.Спеллеру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по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HTTP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предлагаются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>-,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SOAP</w:t>
      </w:r>
      <w:r w:rsidRPr="00D761F2">
        <w:rPr>
          <w:lang w:val="be-BY" w:bidi="en-US"/>
        </w:rPr>
        <w:t>-,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JSON</w:t>
      </w:r>
      <w:r w:rsidRPr="00D761F2">
        <w:rPr>
          <w:lang w:val="be-BY" w:bidi="en-US"/>
        </w:rPr>
        <w:t>-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JSONP</w:t>
      </w:r>
      <w:r w:rsidRPr="00D761F2">
        <w:rPr>
          <w:lang w:val="be-BY" w:bidi="en-US"/>
        </w:rPr>
        <w:t>-интерфейсы.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Все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интерфейсы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обеспечивают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одинаковую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функциональность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используют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одни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те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же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входные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параметры.</w:t>
      </w:r>
    </w:p>
    <w:p w:rsidR="00AE5571" w:rsidRPr="00D761F2" w:rsidRDefault="00AE5571" w:rsidP="00AE5571">
      <w:pPr>
        <w:ind w:firstLine="708"/>
        <w:rPr>
          <w:lang w:val="be-BY" w:bidi="en-US"/>
        </w:rPr>
      </w:pPr>
      <w:r w:rsidRPr="00D761F2">
        <w:rPr>
          <w:i/>
          <w:lang w:val="be-BY" w:bidi="en-US"/>
        </w:rPr>
        <w:lastRenderedPageBreak/>
        <w:t>XML</w:t>
      </w:r>
      <w:r w:rsidRPr="00D761F2">
        <w:rPr>
          <w:lang w:val="be-BY" w:bidi="en-US"/>
        </w:rPr>
        <w:t>-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SOAP</w:t>
      </w:r>
      <w:r w:rsidRPr="00D761F2">
        <w:rPr>
          <w:lang w:val="be-BY" w:bidi="en-US"/>
        </w:rPr>
        <w:t>-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интерфейсы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возвращают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ответ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виде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>-документа,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JSON</w:t>
      </w:r>
      <w:r w:rsidRPr="00D761F2">
        <w:rPr>
          <w:lang w:val="be-BY" w:bidi="en-US"/>
        </w:rPr>
        <w:t>-интерфейс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вместо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XML</w:t>
      </w:r>
      <w:r w:rsidRPr="00D761F2">
        <w:rPr>
          <w:lang w:val="be-BY" w:bidi="en-US"/>
        </w:rPr>
        <w:t>-элементов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возвращает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JavaScript</w:t>
      </w:r>
      <w:r w:rsidRPr="00D761F2">
        <w:rPr>
          <w:lang w:val="be-BY" w:bidi="en-US"/>
        </w:rPr>
        <w:t>-объекты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с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теми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же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именами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семантикой,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а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JSONP</w:t>
      </w:r>
      <w:r w:rsidRPr="00D761F2">
        <w:rPr>
          <w:lang w:val="be-BY" w:bidi="en-US"/>
        </w:rPr>
        <w:t>-интерфейс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возвращает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те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же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самые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JavaScript</w:t>
      </w:r>
      <w:r w:rsidRPr="00D761F2">
        <w:rPr>
          <w:lang w:val="be-BY" w:bidi="en-US"/>
        </w:rPr>
        <w:t>-объекты,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но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виде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вызова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callback</w:t>
      </w:r>
      <w:r w:rsidRPr="00D761F2">
        <w:rPr>
          <w:lang w:val="be-BY" w:bidi="en-US"/>
        </w:rPr>
        <w:t>-функции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с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заданным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именем.</w:t>
      </w:r>
    </w:p>
    <w:p w:rsidR="00AE5571" w:rsidRDefault="00AE5571" w:rsidP="00AE5571">
      <w:pPr>
        <w:ind w:firstLine="708"/>
        <w:rPr>
          <w:lang w:val="be-BY" w:bidi="en-US"/>
        </w:rPr>
      </w:pPr>
      <w:r w:rsidRPr="00D761F2">
        <w:rPr>
          <w:lang w:val="be-BY" w:bidi="en-US"/>
        </w:rPr>
        <w:t>Доступ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к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API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предоставляется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по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следующим</w:t>
      </w:r>
      <w:r w:rsidR="00C06A30">
        <w:rPr>
          <w:lang w:val="be-BY" w:bidi="en-US"/>
        </w:rPr>
        <w:t xml:space="preserve"> </w:t>
      </w:r>
      <w:r w:rsidRPr="00D761F2">
        <w:rPr>
          <w:i/>
          <w:lang w:val="be-BY" w:bidi="en-US"/>
        </w:rPr>
        <w:t>URL</w:t>
      </w:r>
      <w:r>
        <w:rPr>
          <w:lang w:val="be-BY" w:bidi="en-US"/>
        </w:rPr>
        <w:t>:</w:t>
      </w:r>
    </w:p>
    <w:p w:rsidR="00AE5571" w:rsidRPr="00223BD7" w:rsidRDefault="00AE5571" w:rsidP="00AE5571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XML</w:t>
      </w:r>
      <w:r w:rsidRPr="00223BD7">
        <w:rPr>
          <w:lang w:val="be-BY" w:bidi="en-US"/>
        </w:rPr>
        <w:t>-</w:t>
      </w:r>
      <w:r w:rsidR="00C06A30">
        <w:rPr>
          <w:lang w:val="be-BY" w:bidi="en-US"/>
        </w:rPr>
        <w:t xml:space="preserve"> </w:t>
      </w:r>
      <w:r w:rsidRPr="00223BD7">
        <w:rPr>
          <w:lang w:val="be-BY" w:bidi="en-US"/>
        </w:rPr>
        <w:t>и</w:t>
      </w:r>
      <w:r w:rsidR="00C06A30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SOAP</w:t>
      </w:r>
      <w:r>
        <w:rPr>
          <w:lang w:val="be-BY" w:bidi="en-US"/>
        </w:rPr>
        <w:t>-интерфейс</w:t>
      </w:r>
      <w:r w:rsidR="00C06A30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http://speller.yandex.net/services/spellservice</w:t>
      </w:r>
      <w:r w:rsidRPr="00223BD7">
        <w:rPr>
          <w:lang w:val="be-BY" w:bidi="en-US"/>
        </w:rPr>
        <w:t>;</w:t>
      </w:r>
    </w:p>
    <w:p w:rsidR="00AE5571" w:rsidRPr="00223BD7" w:rsidRDefault="00AE5571" w:rsidP="00AE5571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WSDL</w:t>
      </w:r>
      <w:r w:rsidRPr="00223BD7">
        <w:rPr>
          <w:lang w:val="be-BY" w:bidi="en-US"/>
        </w:rPr>
        <w:t>-документ</w:t>
      </w:r>
      <w:r w:rsidR="00C06A30">
        <w:rPr>
          <w:lang w:val="be-BY" w:bidi="en-US"/>
        </w:rPr>
        <w:t xml:space="preserve"> </w:t>
      </w:r>
      <w:r w:rsidRPr="00223BD7">
        <w:rPr>
          <w:lang w:val="be-BY" w:bidi="en-US"/>
        </w:rPr>
        <w:t>для</w:t>
      </w:r>
      <w:r w:rsidR="00C06A30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SOAP</w:t>
      </w:r>
      <w:r w:rsidR="00C06A30">
        <w:rPr>
          <w:lang w:val="be-BY" w:bidi="en-US"/>
        </w:rPr>
        <w:t xml:space="preserve"> </w:t>
      </w:r>
      <w:r>
        <w:rPr>
          <w:lang w:val="be-BY" w:bidi="en-US"/>
        </w:rPr>
        <w:t>доступен</w:t>
      </w:r>
      <w:r w:rsidR="00C06A30">
        <w:rPr>
          <w:lang w:val="be-BY" w:bidi="en-US"/>
        </w:rPr>
        <w:t xml:space="preserve"> </w:t>
      </w:r>
      <w:r>
        <w:rPr>
          <w:lang w:val="be-BY" w:bidi="en-US"/>
        </w:rPr>
        <w:t>по</w:t>
      </w:r>
      <w:r w:rsidR="00C06A30">
        <w:rPr>
          <w:lang w:val="be-BY" w:bidi="en-US"/>
        </w:rPr>
        <w:t xml:space="preserve"> </w:t>
      </w:r>
      <w:r>
        <w:rPr>
          <w:lang w:val="be-BY" w:bidi="en-US"/>
        </w:rPr>
        <w:t>адресу</w:t>
      </w:r>
      <w:r w:rsidR="00C06A30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http://speller.yandex.net/services/spellservice?WSDL</w:t>
      </w:r>
      <w:r w:rsidRPr="00223BD7">
        <w:rPr>
          <w:lang w:val="be-BY" w:bidi="en-US"/>
        </w:rPr>
        <w:t>;</w:t>
      </w:r>
    </w:p>
    <w:p w:rsidR="00AE5571" w:rsidRPr="00223BD7" w:rsidRDefault="00AE5571" w:rsidP="00AE5571">
      <w:pPr>
        <w:pStyle w:val="ListParagraph"/>
        <w:numPr>
          <w:ilvl w:val="0"/>
          <w:numId w:val="22"/>
        </w:numPr>
        <w:tabs>
          <w:tab w:val="left" w:pos="1134"/>
        </w:tabs>
        <w:ind w:left="0" w:firstLine="709"/>
        <w:rPr>
          <w:lang w:val="be-BY" w:bidi="en-US"/>
        </w:rPr>
      </w:pPr>
      <w:r w:rsidRPr="00223BD7">
        <w:rPr>
          <w:i/>
          <w:lang w:val="be-BY" w:bidi="en-US"/>
        </w:rPr>
        <w:t>JSON</w:t>
      </w:r>
      <w:r w:rsidRPr="00223BD7">
        <w:rPr>
          <w:lang w:val="be-BY" w:bidi="en-US"/>
        </w:rPr>
        <w:t>-</w:t>
      </w:r>
      <w:r w:rsidR="00C06A30">
        <w:rPr>
          <w:lang w:val="be-BY" w:bidi="en-US"/>
        </w:rPr>
        <w:t xml:space="preserve"> </w:t>
      </w:r>
      <w:r w:rsidRPr="00223BD7">
        <w:rPr>
          <w:lang w:val="be-BY" w:bidi="en-US"/>
        </w:rPr>
        <w:t>и</w:t>
      </w:r>
      <w:r w:rsidR="00C06A30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JSONP</w:t>
      </w:r>
      <w:r>
        <w:rPr>
          <w:lang w:val="be-BY" w:bidi="en-US"/>
        </w:rPr>
        <w:t>-интерфейс</w:t>
      </w:r>
      <w:r w:rsidR="00C06A30">
        <w:rPr>
          <w:lang w:val="be-BY" w:bidi="en-US"/>
        </w:rPr>
        <w:t xml:space="preserve">  </w:t>
      </w:r>
      <w:r w:rsidRPr="00223BD7">
        <w:rPr>
          <w:i/>
          <w:lang w:val="be-BY" w:bidi="en-US"/>
        </w:rPr>
        <w:t>http://speller.yandex.net/services/spellservice.json</w:t>
      </w:r>
    </w:p>
    <w:p w:rsidR="00AE5571" w:rsidRPr="00D761F2" w:rsidRDefault="00AE5571" w:rsidP="00AE5571">
      <w:pPr>
        <w:ind w:firstLine="708"/>
        <w:rPr>
          <w:lang w:val="be-BY" w:bidi="en-US"/>
        </w:rPr>
      </w:pPr>
      <w:r w:rsidRPr="00D761F2">
        <w:rPr>
          <w:lang w:val="be-BY" w:bidi="en-US"/>
        </w:rPr>
        <w:t>Для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включения</w:t>
      </w:r>
      <w:r w:rsidR="00C06A30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JSONP</w:t>
      </w:r>
      <w:r w:rsidRPr="00D761F2">
        <w:rPr>
          <w:lang w:val="be-BY" w:bidi="en-US"/>
        </w:rPr>
        <w:t>-интерфейса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требуется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передать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дополнительный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параметр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callback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с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именем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функции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обратного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вызова.</w:t>
      </w:r>
    </w:p>
    <w:p w:rsidR="00AE5571" w:rsidRDefault="00AE5571" w:rsidP="00AE5571">
      <w:pPr>
        <w:ind w:firstLine="708"/>
        <w:rPr>
          <w:i/>
          <w:lang w:val="be-BY" w:bidi="en-US"/>
        </w:rPr>
      </w:pPr>
      <w:r w:rsidRPr="00223BD7">
        <w:rPr>
          <w:i/>
          <w:lang w:val="be-BY" w:bidi="en-US"/>
        </w:rPr>
        <w:t>Web</w:t>
      </w:r>
      <w:r w:rsidR="00C06A30">
        <w:rPr>
          <w:i/>
          <w:lang w:val="be-BY" w:bidi="en-US"/>
        </w:rPr>
        <w:t xml:space="preserve"> </w:t>
      </w:r>
      <w:r w:rsidRPr="00223BD7">
        <w:rPr>
          <w:i/>
          <w:lang w:val="be-BY" w:bidi="en-US"/>
        </w:rPr>
        <w:t>Service</w:t>
      </w:r>
      <w:r w:rsidR="00C06A30">
        <w:rPr>
          <w:i/>
          <w:lang w:val="be-BY" w:bidi="en-US"/>
        </w:rPr>
        <w:t xml:space="preserve"> </w:t>
      </w:r>
      <w:r w:rsidRPr="00223BD7">
        <w:rPr>
          <w:i/>
          <w:lang w:val="be-BY" w:bidi="en-US"/>
        </w:rPr>
        <w:t>API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включает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себя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два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метода,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которые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позволяют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проверять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правописание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в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одном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или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нескольких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фрагментах</w:t>
      </w:r>
      <w:r w:rsidR="00C06A30">
        <w:rPr>
          <w:lang w:val="be-BY" w:bidi="en-US"/>
        </w:rPr>
        <w:t xml:space="preserve"> </w:t>
      </w:r>
      <w:r w:rsidRPr="00D761F2">
        <w:rPr>
          <w:lang w:val="be-BY" w:bidi="en-US"/>
        </w:rPr>
        <w:t>текстов:</w:t>
      </w:r>
      <w:r w:rsidR="00C06A30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checkText</w:t>
      </w:r>
      <w:r w:rsidR="00C06A30">
        <w:rPr>
          <w:lang w:val="be-BY" w:bidi="en-US"/>
        </w:rPr>
        <w:t xml:space="preserve"> </w:t>
      </w:r>
      <w:r>
        <w:rPr>
          <w:lang w:val="be-BY" w:bidi="en-US"/>
        </w:rPr>
        <w:t>и</w:t>
      </w:r>
      <w:r w:rsidR="00C06A30">
        <w:rPr>
          <w:lang w:val="be-BY" w:bidi="en-US"/>
        </w:rPr>
        <w:t xml:space="preserve"> </w:t>
      </w:r>
      <w:r w:rsidRPr="00223BD7">
        <w:rPr>
          <w:i/>
          <w:lang w:val="be-BY" w:bidi="en-US"/>
        </w:rPr>
        <w:t>checkTexts</w:t>
      </w:r>
      <w:r>
        <w:rPr>
          <w:i/>
          <w:lang w:val="be-BY" w:bidi="en-US"/>
        </w:rPr>
        <w:t>.</w:t>
      </w:r>
    </w:p>
    <w:p w:rsidR="000E0BF6" w:rsidRDefault="000E0BF6" w:rsidP="00AE5571">
      <w:pPr>
        <w:ind w:firstLine="708"/>
        <w:rPr>
          <w:i/>
          <w:lang w:val="be-BY" w:bidi="en-US"/>
        </w:rPr>
      </w:pPr>
    </w:p>
    <w:p w:rsidR="00AE5571" w:rsidRPr="00771C3D" w:rsidRDefault="00B32984" w:rsidP="00AE5571">
      <w:pPr>
        <w:ind w:firstLine="708"/>
        <w:rPr>
          <w:lang w:bidi="en-US"/>
        </w:rPr>
      </w:pPr>
      <w:r>
        <w:rPr>
          <w:b/>
          <w:i/>
          <w:lang w:bidi="en-US"/>
        </w:rPr>
        <w:t>3.2</w:t>
      </w:r>
      <w:r w:rsidR="00AE5571" w:rsidRPr="00771C3D">
        <w:rPr>
          <w:b/>
          <w:i/>
          <w:lang w:bidi="en-US"/>
        </w:rPr>
        <w:t>.6</w:t>
      </w:r>
      <w:r w:rsidR="00C06A30">
        <w:rPr>
          <w:b/>
          <w:i/>
          <w:lang w:bidi="en-US"/>
        </w:rPr>
        <w:t xml:space="preserve"> </w:t>
      </w:r>
      <w:r w:rsidR="00AE5571">
        <w:rPr>
          <w:lang w:bidi="en-US"/>
        </w:rPr>
        <w:t>Для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автоматизации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сборки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проекта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использовался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фреймворк</w:t>
      </w:r>
      <w:r w:rsidR="00C06A30">
        <w:rPr>
          <w:lang w:bidi="en-US"/>
        </w:rPr>
        <w:t xml:space="preserve"> </w:t>
      </w:r>
      <w:r w:rsidR="00AE5571" w:rsidRPr="00F76655">
        <w:rPr>
          <w:i/>
          <w:lang w:val="en-US" w:bidi="en-US"/>
        </w:rPr>
        <w:t>Maven</w:t>
      </w:r>
      <w:r w:rsidR="00AE5571">
        <w:rPr>
          <w:lang w:bidi="en-US"/>
        </w:rPr>
        <w:t>.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Это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инструмент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для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сборки</w:t>
      </w:r>
      <w:r w:rsidR="00C06A30">
        <w:rPr>
          <w:lang w:bidi="en-US"/>
        </w:rPr>
        <w:t xml:space="preserve"> </w:t>
      </w:r>
      <w:r w:rsidR="00AE5571">
        <w:rPr>
          <w:i/>
          <w:lang w:val="en-US" w:bidi="en-US"/>
        </w:rPr>
        <w:t>J</w:t>
      </w:r>
      <w:r w:rsidR="00AE5571" w:rsidRPr="00771C3D">
        <w:rPr>
          <w:i/>
          <w:lang w:bidi="en-US"/>
        </w:rPr>
        <w:t>ava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проекта: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компиляции,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создания</w:t>
      </w:r>
      <w:r w:rsidR="00C06A30">
        <w:rPr>
          <w:lang w:bidi="en-US"/>
        </w:rPr>
        <w:t xml:space="preserve"> </w:t>
      </w:r>
      <w:r w:rsidR="00AE5571" w:rsidRPr="00771C3D">
        <w:rPr>
          <w:i/>
          <w:lang w:bidi="en-US"/>
        </w:rPr>
        <w:t>jar</w:t>
      </w:r>
      <w:r w:rsidR="00AE5571" w:rsidRPr="00771C3D">
        <w:rPr>
          <w:lang w:bidi="en-US"/>
        </w:rPr>
        <w:t>(</w:t>
      </w:r>
      <w:r w:rsidR="00AE5571">
        <w:rPr>
          <w:i/>
          <w:lang w:val="en-US" w:bidi="en-US"/>
        </w:rPr>
        <w:t>war</w:t>
      </w:r>
      <w:r w:rsidR="00AE5571" w:rsidRPr="00771C3D">
        <w:rPr>
          <w:lang w:bidi="en-US"/>
        </w:rPr>
        <w:t>),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создания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дистрибутива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программы,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генерации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документации.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Простые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проекты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можно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собрать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в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командной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строке.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Если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собирать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большие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проекты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командной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строки,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то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команда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для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сборки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будет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очень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длинной,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поэтому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её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иногда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записывают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в</w:t>
      </w:r>
      <w:r w:rsidR="00C06A30">
        <w:rPr>
          <w:lang w:bidi="en-US"/>
        </w:rPr>
        <w:t xml:space="preserve"> </w:t>
      </w:r>
      <w:r w:rsidR="00AE5571" w:rsidRPr="00771C3D">
        <w:rPr>
          <w:i/>
          <w:lang w:bidi="en-US"/>
        </w:rPr>
        <w:t>bat/sh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скрипт.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Но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такие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скрипты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зависят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от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платформы.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Для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того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чтобы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избавиться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от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этой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зависимостии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упростить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написание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скрипта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используют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инструменты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для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сборки</w:t>
      </w:r>
      <w:r w:rsidR="00C06A30">
        <w:rPr>
          <w:lang w:bidi="en-US"/>
        </w:rPr>
        <w:t xml:space="preserve"> </w:t>
      </w:r>
      <w:r w:rsidR="00AE5571">
        <w:rPr>
          <w:lang w:bidi="en-US"/>
        </w:rPr>
        <w:t>проекта.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платформы</w:t>
      </w:r>
      <w:r w:rsidR="00C06A30">
        <w:rPr>
          <w:lang w:bidi="en-US"/>
        </w:rPr>
        <w:t xml:space="preserve"> </w:t>
      </w:r>
      <w:r w:rsidRPr="00771C3D">
        <w:rPr>
          <w:i/>
          <w:lang w:bidi="en-US"/>
        </w:rPr>
        <w:t>Java</w:t>
      </w:r>
      <w:r w:rsidR="00C06A30">
        <w:rPr>
          <w:lang w:bidi="en-US"/>
        </w:rPr>
        <w:t xml:space="preserve"> </w:t>
      </w:r>
      <w:r>
        <w:rPr>
          <w:lang w:bidi="en-US"/>
        </w:rPr>
        <w:t>существуют</w:t>
      </w:r>
      <w:r w:rsidR="00C06A30">
        <w:rPr>
          <w:lang w:bidi="en-US"/>
        </w:rPr>
        <w:t xml:space="preserve"> </w:t>
      </w:r>
      <w:r>
        <w:rPr>
          <w:lang w:bidi="en-US"/>
        </w:rPr>
        <w:t>два</w:t>
      </w:r>
      <w:r w:rsidR="00C06A30">
        <w:rPr>
          <w:lang w:bidi="en-US"/>
        </w:rPr>
        <w:t xml:space="preserve"> </w:t>
      </w:r>
      <w:r>
        <w:rPr>
          <w:lang w:bidi="en-US"/>
        </w:rPr>
        <w:t>основных</w:t>
      </w:r>
      <w:r w:rsidR="00C06A30">
        <w:rPr>
          <w:lang w:bidi="en-US"/>
        </w:rPr>
        <w:t xml:space="preserve"> </w:t>
      </w:r>
      <w:r>
        <w:rPr>
          <w:lang w:bidi="en-US"/>
        </w:rPr>
        <w:t>инструмента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сборки:</w:t>
      </w:r>
      <w:r w:rsidR="00C06A30">
        <w:rPr>
          <w:lang w:bidi="en-US"/>
        </w:rPr>
        <w:t xml:space="preserve"> </w:t>
      </w:r>
      <w:r w:rsidRPr="00771C3D">
        <w:rPr>
          <w:i/>
          <w:lang w:bidi="en-US"/>
        </w:rPr>
        <w:t>Ant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771C3D">
        <w:rPr>
          <w:i/>
          <w:lang w:bidi="en-US"/>
        </w:rPr>
        <w:t>Maven</w:t>
      </w:r>
      <w:r>
        <w:rPr>
          <w:lang w:bidi="en-US"/>
        </w:rPr>
        <w:t>.</w:t>
      </w:r>
    </w:p>
    <w:p w:rsidR="00AE5571" w:rsidRDefault="00AE5571" w:rsidP="00AE5571">
      <w:pPr>
        <w:ind w:firstLine="708"/>
        <w:rPr>
          <w:lang w:bidi="en-US"/>
        </w:rPr>
      </w:pPr>
      <w:r w:rsidRPr="00F76655">
        <w:rPr>
          <w:i/>
          <w:lang w:val="en-US" w:bidi="en-US"/>
        </w:rPr>
        <w:t>Maven</w:t>
      </w:r>
      <w:r w:rsidR="00C06A30">
        <w:rPr>
          <w:lang w:bidi="en-US"/>
        </w:rPr>
        <w:t xml:space="preserve"> </w:t>
      </w:r>
      <w:r>
        <w:rPr>
          <w:lang w:bidi="en-US"/>
        </w:rPr>
        <w:t>не</w:t>
      </w:r>
      <w:r w:rsidR="00C06A30">
        <w:rPr>
          <w:lang w:bidi="en-US"/>
        </w:rPr>
        <w:t xml:space="preserve"> </w:t>
      </w:r>
      <w:r>
        <w:rPr>
          <w:lang w:bidi="en-US"/>
        </w:rPr>
        <w:t>зависит</w:t>
      </w:r>
      <w:r w:rsidR="00C06A30">
        <w:rPr>
          <w:lang w:bidi="en-US"/>
        </w:rPr>
        <w:t xml:space="preserve"> </w:t>
      </w:r>
      <w:r>
        <w:rPr>
          <w:lang w:bidi="en-US"/>
        </w:rPr>
        <w:t>от</w:t>
      </w:r>
      <w:r w:rsidR="00C06A30">
        <w:rPr>
          <w:lang w:bidi="en-US"/>
        </w:rPr>
        <w:t xml:space="preserve"> </w:t>
      </w:r>
      <w:r w:rsidRPr="00F76655">
        <w:rPr>
          <w:i/>
          <w:lang w:bidi="en-US"/>
        </w:rPr>
        <w:t>OS</w:t>
      </w:r>
      <w:r>
        <w:rPr>
          <w:lang w:bidi="en-US"/>
        </w:rPr>
        <w:t>.</w:t>
      </w:r>
      <w:r w:rsidR="00C06A30">
        <w:rPr>
          <w:lang w:bidi="en-US"/>
        </w:rPr>
        <w:t xml:space="preserve"> </w:t>
      </w:r>
      <w:r>
        <w:rPr>
          <w:lang w:bidi="en-US"/>
        </w:rPr>
        <w:t>Сборка</w:t>
      </w:r>
      <w:r w:rsidR="00C06A30">
        <w:rPr>
          <w:lang w:bidi="en-US"/>
        </w:rPr>
        <w:t xml:space="preserve"> </w:t>
      </w:r>
      <w:r>
        <w:rPr>
          <w:lang w:bidi="en-US"/>
        </w:rPr>
        <w:t>проекта</w:t>
      </w:r>
      <w:r w:rsidR="00C06A30">
        <w:rPr>
          <w:lang w:bidi="en-US"/>
        </w:rPr>
        <w:t xml:space="preserve"> </w:t>
      </w:r>
      <w:r>
        <w:rPr>
          <w:lang w:bidi="en-US"/>
        </w:rPr>
        <w:t>происходит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любой</w:t>
      </w:r>
      <w:r w:rsidR="00C06A30">
        <w:rPr>
          <w:lang w:bidi="en-US"/>
        </w:rPr>
        <w:t xml:space="preserve"> </w:t>
      </w:r>
      <w:r>
        <w:rPr>
          <w:lang w:bidi="en-US"/>
        </w:rPr>
        <w:t>операционной</w:t>
      </w:r>
      <w:r w:rsidR="00C06A30">
        <w:rPr>
          <w:lang w:bidi="en-US"/>
        </w:rPr>
        <w:t xml:space="preserve"> </w:t>
      </w:r>
      <w:r>
        <w:rPr>
          <w:lang w:bidi="en-US"/>
        </w:rPr>
        <w:t>системе.</w:t>
      </w:r>
      <w:r w:rsidR="00C06A30">
        <w:rPr>
          <w:lang w:bidi="en-US"/>
        </w:rPr>
        <w:t xml:space="preserve"> </w:t>
      </w:r>
      <w:r>
        <w:rPr>
          <w:lang w:bidi="en-US"/>
        </w:rPr>
        <w:t>Файл</w:t>
      </w:r>
      <w:r w:rsidR="00C06A30">
        <w:rPr>
          <w:lang w:bidi="en-US"/>
        </w:rPr>
        <w:t xml:space="preserve"> </w:t>
      </w:r>
      <w:r>
        <w:rPr>
          <w:lang w:bidi="en-US"/>
        </w:rPr>
        <w:t>проекта</w:t>
      </w:r>
      <w:r w:rsidR="00C06A30">
        <w:rPr>
          <w:lang w:bidi="en-US"/>
        </w:rPr>
        <w:t xml:space="preserve"> </w:t>
      </w:r>
      <w:r>
        <w:rPr>
          <w:lang w:bidi="en-US"/>
        </w:rPr>
        <w:t>один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тот</w:t>
      </w:r>
      <w:r w:rsidR="00C06A30">
        <w:rPr>
          <w:lang w:bidi="en-US"/>
        </w:rPr>
        <w:t xml:space="preserve"> </w:t>
      </w:r>
      <w:r>
        <w:rPr>
          <w:lang w:bidi="en-US"/>
        </w:rPr>
        <w:t>же.</w:t>
      </w:r>
      <w:r w:rsidR="00C06A30">
        <w:rPr>
          <w:lang w:bidi="en-US"/>
        </w:rPr>
        <w:t xml:space="preserve"> </w:t>
      </w:r>
      <w:r>
        <w:rPr>
          <w:lang w:bidi="en-US"/>
        </w:rPr>
        <w:t>Он</w:t>
      </w:r>
      <w:r w:rsidR="00C06A30">
        <w:rPr>
          <w:lang w:bidi="en-US"/>
        </w:rPr>
        <w:t xml:space="preserve"> </w:t>
      </w:r>
      <w:r>
        <w:rPr>
          <w:lang w:bidi="en-US"/>
        </w:rPr>
        <w:t>позволяет</w:t>
      </w:r>
      <w:r w:rsidR="00C06A30">
        <w:rPr>
          <w:lang w:bidi="en-US"/>
        </w:rPr>
        <w:t xml:space="preserve"> </w:t>
      </w:r>
      <w:r>
        <w:rPr>
          <w:lang w:bidi="en-US"/>
        </w:rPr>
        <w:t>управлять</w:t>
      </w:r>
      <w:r w:rsidR="00C06A30">
        <w:rPr>
          <w:lang w:bidi="en-US"/>
        </w:rPr>
        <w:t xml:space="preserve"> </w:t>
      </w:r>
      <w:r>
        <w:rPr>
          <w:lang w:bidi="en-US"/>
        </w:rPr>
        <w:t>зависимостями.</w:t>
      </w:r>
      <w:r w:rsidR="00C06A30">
        <w:rPr>
          <w:lang w:bidi="en-US"/>
        </w:rPr>
        <w:t xml:space="preserve"> </w:t>
      </w:r>
      <w:r>
        <w:rPr>
          <w:lang w:bidi="en-US"/>
        </w:rPr>
        <w:t>Редко</w:t>
      </w:r>
      <w:r w:rsidR="00C06A30">
        <w:rPr>
          <w:lang w:bidi="en-US"/>
        </w:rPr>
        <w:t xml:space="preserve"> </w:t>
      </w:r>
      <w:r>
        <w:rPr>
          <w:lang w:bidi="en-US"/>
        </w:rPr>
        <w:t>какие</w:t>
      </w:r>
      <w:r w:rsidR="00C06A30">
        <w:rPr>
          <w:lang w:bidi="en-US"/>
        </w:rPr>
        <w:t xml:space="preserve"> </w:t>
      </w:r>
      <w:r>
        <w:rPr>
          <w:lang w:bidi="en-US"/>
        </w:rPr>
        <w:t>проекты</w:t>
      </w:r>
      <w:r w:rsidR="00C06A30">
        <w:rPr>
          <w:lang w:bidi="en-US"/>
        </w:rPr>
        <w:t xml:space="preserve"> </w:t>
      </w:r>
      <w:r>
        <w:rPr>
          <w:lang w:bidi="en-US"/>
        </w:rPr>
        <w:t>пишутся</w:t>
      </w:r>
      <w:r w:rsidR="00C06A30">
        <w:rPr>
          <w:lang w:bidi="en-US"/>
        </w:rPr>
        <w:t xml:space="preserve"> </w:t>
      </w:r>
      <w:r>
        <w:rPr>
          <w:lang w:bidi="en-US"/>
        </w:rPr>
        <w:t>без</w:t>
      </w:r>
      <w:r w:rsidR="00C06A30">
        <w:rPr>
          <w:lang w:bidi="en-US"/>
        </w:rPr>
        <w:t xml:space="preserve"> </w:t>
      </w:r>
      <w:r>
        <w:rPr>
          <w:lang w:bidi="en-US"/>
        </w:rPr>
        <w:t>использования</w:t>
      </w:r>
      <w:r w:rsidR="00C06A30">
        <w:rPr>
          <w:lang w:bidi="en-US"/>
        </w:rPr>
        <w:t xml:space="preserve"> </w:t>
      </w:r>
      <w:r>
        <w:rPr>
          <w:lang w:bidi="en-US"/>
        </w:rPr>
        <w:t>сторонних</w:t>
      </w:r>
      <w:r w:rsidR="00C06A30">
        <w:rPr>
          <w:lang w:bidi="en-US"/>
        </w:rPr>
        <w:t xml:space="preserve"> </w:t>
      </w:r>
      <w:r>
        <w:rPr>
          <w:lang w:bidi="en-US"/>
        </w:rPr>
        <w:t>библиотек.</w:t>
      </w:r>
      <w:r w:rsidR="00C06A30">
        <w:rPr>
          <w:lang w:bidi="en-US"/>
        </w:rPr>
        <w:t xml:space="preserve"> </w:t>
      </w:r>
      <w:r>
        <w:rPr>
          <w:lang w:bidi="en-US"/>
        </w:rPr>
        <w:t>Эти</w:t>
      </w:r>
      <w:r w:rsidR="00C06A30">
        <w:rPr>
          <w:lang w:bidi="en-US"/>
        </w:rPr>
        <w:t xml:space="preserve"> </w:t>
      </w:r>
      <w:r>
        <w:rPr>
          <w:lang w:bidi="en-US"/>
        </w:rPr>
        <w:t>сторонние</w:t>
      </w:r>
      <w:r w:rsidR="00C06A30">
        <w:rPr>
          <w:lang w:bidi="en-US"/>
        </w:rPr>
        <w:t xml:space="preserve"> </w:t>
      </w:r>
      <w:r>
        <w:rPr>
          <w:lang w:bidi="en-US"/>
        </w:rPr>
        <w:t>библиотеки</w:t>
      </w:r>
      <w:r w:rsidR="00C06A30">
        <w:rPr>
          <w:lang w:bidi="en-US"/>
        </w:rPr>
        <w:t xml:space="preserve"> </w:t>
      </w:r>
      <w:r>
        <w:rPr>
          <w:lang w:bidi="en-US"/>
        </w:rPr>
        <w:t>зачастую</w:t>
      </w:r>
      <w:r w:rsidR="00C06A30">
        <w:rPr>
          <w:lang w:bidi="en-US"/>
        </w:rPr>
        <w:t xml:space="preserve"> </w:t>
      </w:r>
      <w:r>
        <w:rPr>
          <w:lang w:bidi="en-US"/>
        </w:rPr>
        <w:t>тоже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свою</w:t>
      </w:r>
      <w:r w:rsidR="00C06A30">
        <w:rPr>
          <w:lang w:bidi="en-US"/>
        </w:rPr>
        <w:t xml:space="preserve"> </w:t>
      </w:r>
      <w:r>
        <w:rPr>
          <w:lang w:bidi="en-US"/>
        </w:rPr>
        <w:t>очередь</w:t>
      </w:r>
      <w:r w:rsidR="00C06A30">
        <w:rPr>
          <w:lang w:bidi="en-US"/>
        </w:rPr>
        <w:t xml:space="preserve"> </w:t>
      </w:r>
      <w:r>
        <w:rPr>
          <w:lang w:bidi="en-US"/>
        </w:rPr>
        <w:t>используют</w:t>
      </w:r>
      <w:r w:rsidR="00C06A30">
        <w:rPr>
          <w:lang w:bidi="en-US"/>
        </w:rPr>
        <w:t xml:space="preserve"> </w:t>
      </w:r>
      <w:r>
        <w:rPr>
          <w:lang w:bidi="en-US"/>
        </w:rPr>
        <w:t>библиотеки</w:t>
      </w:r>
      <w:r w:rsidR="00C06A30">
        <w:rPr>
          <w:lang w:bidi="en-US"/>
        </w:rPr>
        <w:t xml:space="preserve"> </w:t>
      </w:r>
      <w:r>
        <w:rPr>
          <w:lang w:bidi="en-US"/>
        </w:rPr>
        <w:t>разных</w:t>
      </w:r>
      <w:r w:rsidR="00C06A30">
        <w:rPr>
          <w:lang w:bidi="en-US"/>
        </w:rPr>
        <w:t xml:space="preserve"> </w:t>
      </w:r>
      <w:r>
        <w:rPr>
          <w:lang w:bidi="en-US"/>
        </w:rPr>
        <w:t>версий.</w:t>
      </w:r>
      <w:r w:rsidR="00C06A30">
        <w:rPr>
          <w:lang w:bidi="en-US"/>
        </w:rPr>
        <w:t xml:space="preserve"> </w:t>
      </w:r>
      <w:r w:rsidRPr="00F76655">
        <w:rPr>
          <w:i/>
          <w:lang w:val="en-US" w:bidi="en-US"/>
        </w:rPr>
        <w:t>Maven</w:t>
      </w:r>
      <w:r w:rsidR="00C06A30">
        <w:rPr>
          <w:lang w:bidi="en-US"/>
        </w:rPr>
        <w:t xml:space="preserve"> </w:t>
      </w:r>
      <w:r>
        <w:rPr>
          <w:lang w:bidi="en-US"/>
        </w:rPr>
        <w:t>позволяет</w:t>
      </w:r>
      <w:r w:rsidR="00C06A30">
        <w:rPr>
          <w:lang w:bidi="en-US"/>
        </w:rPr>
        <w:t xml:space="preserve"> </w:t>
      </w:r>
      <w:r>
        <w:rPr>
          <w:lang w:bidi="en-US"/>
        </w:rPr>
        <w:t>управлять</w:t>
      </w:r>
      <w:r w:rsidR="00C06A30">
        <w:rPr>
          <w:lang w:bidi="en-US"/>
        </w:rPr>
        <w:t xml:space="preserve"> </w:t>
      </w:r>
      <w:r>
        <w:rPr>
          <w:lang w:bidi="en-US"/>
        </w:rPr>
        <w:t>такими</w:t>
      </w:r>
      <w:r w:rsidR="00C06A30">
        <w:rPr>
          <w:lang w:bidi="en-US"/>
        </w:rPr>
        <w:t xml:space="preserve"> </w:t>
      </w:r>
      <w:r>
        <w:rPr>
          <w:lang w:bidi="en-US"/>
        </w:rPr>
        <w:t>сложными</w:t>
      </w:r>
      <w:r w:rsidR="00C06A30">
        <w:rPr>
          <w:lang w:bidi="en-US"/>
        </w:rPr>
        <w:t xml:space="preserve"> </w:t>
      </w:r>
      <w:r>
        <w:rPr>
          <w:lang w:bidi="en-US"/>
        </w:rPr>
        <w:t>зависимостями.</w:t>
      </w:r>
      <w:r w:rsidR="00C06A30">
        <w:rPr>
          <w:lang w:bidi="en-US"/>
        </w:rPr>
        <w:t xml:space="preserve"> </w:t>
      </w:r>
      <w:r>
        <w:rPr>
          <w:lang w:bidi="en-US"/>
        </w:rPr>
        <w:t>Что</w:t>
      </w:r>
      <w:r w:rsidR="00C06A30">
        <w:rPr>
          <w:lang w:bidi="en-US"/>
        </w:rPr>
        <w:t xml:space="preserve"> </w:t>
      </w:r>
      <w:r>
        <w:rPr>
          <w:lang w:bidi="en-US"/>
        </w:rPr>
        <w:t>позволяет</w:t>
      </w:r>
      <w:r w:rsidR="00C06A30">
        <w:rPr>
          <w:lang w:bidi="en-US"/>
        </w:rPr>
        <w:t xml:space="preserve"> </w:t>
      </w:r>
      <w:r>
        <w:rPr>
          <w:lang w:bidi="en-US"/>
        </w:rPr>
        <w:t>разрешать</w:t>
      </w:r>
      <w:r w:rsidR="00C06A30">
        <w:rPr>
          <w:lang w:bidi="en-US"/>
        </w:rPr>
        <w:t xml:space="preserve"> </w:t>
      </w:r>
      <w:r>
        <w:rPr>
          <w:lang w:bidi="en-US"/>
        </w:rPr>
        <w:t>конфликты</w:t>
      </w:r>
      <w:r w:rsidR="00C06A30">
        <w:rPr>
          <w:lang w:bidi="en-US"/>
        </w:rPr>
        <w:t xml:space="preserve"> </w:t>
      </w:r>
      <w:r>
        <w:rPr>
          <w:lang w:bidi="en-US"/>
        </w:rPr>
        <w:t>версий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случае</w:t>
      </w:r>
      <w:r w:rsidR="00C06A30">
        <w:rPr>
          <w:lang w:bidi="en-US"/>
        </w:rPr>
        <w:t xml:space="preserve"> </w:t>
      </w:r>
      <w:r>
        <w:rPr>
          <w:lang w:bidi="en-US"/>
        </w:rPr>
        <w:t>необходимости</w:t>
      </w:r>
      <w:r w:rsidR="00C06A30">
        <w:rPr>
          <w:lang w:bidi="en-US"/>
        </w:rPr>
        <w:t xml:space="preserve"> </w:t>
      </w:r>
      <w:r>
        <w:rPr>
          <w:lang w:bidi="en-US"/>
        </w:rPr>
        <w:t>легко</w:t>
      </w:r>
      <w:r w:rsidR="00C06A30">
        <w:rPr>
          <w:lang w:bidi="en-US"/>
        </w:rPr>
        <w:t xml:space="preserve"> </w:t>
      </w:r>
      <w:r>
        <w:rPr>
          <w:lang w:bidi="en-US"/>
        </w:rPr>
        <w:t>переходить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новые</w:t>
      </w:r>
      <w:r w:rsidR="00C06A30">
        <w:rPr>
          <w:lang w:bidi="en-US"/>
        </w:rPr>
        <w:t xml:space="preserve"> </w:t>
      </w:r>
      <w:r>
        <w:rPr>
          <w:lang w:bidi="en-US"/>
        </w:rPr>
        <w:t>версии</w:t>
      </w:r>
      <w:r w:rsidR="00C06A30">
        <w:rPr>
          <w:lang w:bidi="en-US"/>
        </w:rPr>
        <w:t xml:space="preserve"> </w:t>
      </w:r>
      <w:r>
        <w:rPr>
          <w:lang w:bidi="en-US"/>
        </w:rPr>
        <w:t>библиотек.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Возможна</w:t>
      </w:r>
      <w:r w:rsidR="00C06A30">
        <w:rPr>
          <w:lang w:bidi="en-US"/>
        </w:rPr>
        <w:t xml:space="preserve"> </w:t>
      </w:r>
      <w:r>
        <w:rPr>
          <w:lang w:bidi="en-US"/>
        </w:rPr>
        <w:t>сборка</w:t>
      </w:r>
      <w:r w:rsidR="00C06A30">
        <w:rPr>
          <w:lang w:bidi="en-US"/>
        </w:rPr>
        <w:t xml:space="preserve"> </w:t>
      </w:r>
      <w:r>
        <w:rPr>
          <w:lang w:bidi="en-US"/>
        </w:rPr>
        <w:t>из</w:t>
      </w:r>
      <w:r w:rsidR="00C06A30">
        <w:rPr>
          <w:lang w:bidi="en-US"/>
        </w:rPr>
        <w:t xml:space="preserve"> </w:t>
      </w:r>
      <w:r>
        <w:rPr>
          <w:lang w:bidi="en-US"/>
        </w:rPr>
        <w:t>командной</w:t>
      </w:r>
      <w:r w:rsidR="00C06A30">
        <w:rPr>
          <w:lang w:bidi="en-US"/>
        </w:rPr>
        <w:t xml:space="preserve"> </w:t>
      </w:r>
      <w:r>
        <w:rPr>
          <w:lang w:bidi="en-US"/>
        </w:rPr>
        <w:t>строки.</w:t>
      </w:r>
      <w:r w:rsidR="00C06A30">
        <w:rPr>
          <w:lang w:bidi="en-US"/>
        </w:rPr>
        <w:t xml:space="preserve"> </w:t>
      </w:r>
      <w:r>
        <w:rPr>
          <w:lang w:bidi="en-US"/>
        </w:rPr>
        <w:t>Такое</w:t>
      </w:r>
      <w:r w:rsidR="00C06A30">
        <w:rPr>
          <w:lang w:bidi="en-US"/>
        </w:rPr>
        <w:t xml:space="preserve"> </w:t>
      </w:r>
      <w:r>
        <w:rPr>
          <w:lang w:bidi="en-US"/>
        </w:rPr>
        <w:t>часто</w:t>
      </w:r>
      <w:r w:rsidR="00C06A30">
        <w:rPr>
          <w:lang w:bidi="en-US"/>
        </w:rPr>
        <w:t xml:space="preserve"> </w:t>
      </w:r>
      <w:r>
        <w:rPr>
          <w:lang w:bidi="en-US"/>
        </w:rPr>
        <w:t>необходимо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автоматической</w:t>
      </w:r>
      <w:r w:rsidR="00C06A30">
        <w:rPr>
          <w:lang w:bidi="en-US"/>
        </w:rPr>
        <w:t xml:space="preserve"> </w:t>
      </w:r>
      <w:r>
        <w:rPr>
          <w:lang w:bidi="en-US"/>
        </w:rPr>
        <w:t>сборки</w:t>
      </w:r>
      <w:r w:rsidR="00C06A30">
        <w:rPr>
          <w:lang w:bidi="en-US"/>
        </w:rPr>
        <w:t xml:space="preserve"> </w:t>
      </w:r>
      <w:r>
        <w:rPr>
          <w:lang w:bidi="en-US"/>
        </w:rPr>
        <w:t>проекта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>
        <w:rPr>
          <w:lang w:bidi="en-US"/>
        </w:rPr>
        <w:t>сервере</w:t>
      </w:r>
      <w:r w:rsidR="00C06A30">
        <w:rPr>
          <w:lang w:bidi="en-US"/>
        </w:rPr>
        <w:t xml:space="preserve"> </w:t>
      </w:r>
      <w:r>
        <w:rPr>
          <w:lang w:bidi="en-US"/>
        </w:rPr>
        <w:t>(</w:t>
      </w:r>
      <w:r w:rsidRPr="00F76655">
        <w:rPr>
          <w:i/>
          <w:lang w:bidi="en-US"/>
        </w:rPr>
        <w:t>Continuous</w:t>
      </w:r>
      <w:r w:rsidR="00C06A30">
        <w:rPr>
          <w:i/>
          <w:lang w:bidi="en-US"/>
        </w:rPr>
        <w:t xml:space="preserve"> </w:t>
      </w:r>
      <w:r w:rsidRPr="00F76655">
        <w:rPr>
          <w:i/>
          <w:lang w:bidi="en-US"/>
        </w:rPr>
        <w:t>Integration</w:t>
      </w:r>
      <w:r>
        <w:rPr>
          <w:lang w:bidi="en-US"/>
        </w:rPr>
        <w:t>).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Имеет</w:t>
      </w:r>
      <w:r w:rsidR="00C06A30">
        <w:rPr>
          <w:lang w:bidi="en-US"/>
        </w:rPr>
        <w:t xml:space="preserve"> </w:t>
      </w:r>
      <w:r>
        <w:rPr>
          <w:lang w:bidi="en-US"/>
        </w:rPr>
        <w:t>хорошая</w:t>
      </w:r>
      <w:r w:rsidR="00C06A30">
        <w:rPr>
          <w:lang w:bidi="en-US"/>
        </w:rPr>
        <w:t xml:space="preserve"> </w:t>
      </w:r>
      <w:r>
        <w:rPr>
          <w:lang w:bidi="en-US"/>
        </w:rPr>
        <w:t>интеграцию</w:t>
      </w:r>
      <w:r w:rsidR="00C06A30">
        <w:rPr>
          <w:lang w:bidi="en-US"/>
        </w:rPr>
        <w:t xml:space="preserve"> </w:t>
      </w:r>
      <w:r>
        <w:rPr>
          <w:lang w:bidi="en-US"/>
        </w:rPr>
        <w:t>со</w:t>
      </w:r>
      <w:r w:rsidR="00C06A30">
        <w:rPr>
          <w:lang w:bidi="en-US"/>
        </w:rPr>
        <w:t xml:space="preserve"> </w:t>
      </w:r>
      <w:r>
        <w:rPr>
          <w:lang w:bidi="en-US"/>
        </w:rPr>
        <w:t>средами</w:t>
      </w:r>
      <w:r w:rsidR="00C06A30">
        <w:rPr>
          <w:lang w:bidi="en-US"/>
        </w:rPr>
        <w:t xml:space="preserve"> </w:t>
      </w:r>
      <w:r>
        <w:rPr>
          <w:lang w:bidi="en-US"/>
        </w:rPr>
        <w:t>разработки.</w:t>
      </w:r>
      <w:r w:rsidR="00C06A30">
        <w:rPr>
          <w:lang w:bidi="en-US"/>
        </w:rPr>
        <w:t xml:space="preserve"> </w:t>
      </w:r>
      <w:r>
        <w:rPr>
          <w:lang w:bidi="en-US"/>
        </w:rPr>
        <w:t>Основные</w:t>
      </w:r>
      <w:r w:rsidR="00C06A30">
        <w:rPr>
          <w:lang w:bidi="en-US"/>
        </w:rPr>
        <w:t xml:space="preserve"> </w:t>
      </w:r>
      <w:r>
        <w:rPr>
          <w:lang w:bidi="en-US"/>
        </w:rPr>
        <w:t>среды</w:t>
      </w:r>
      <w:r w:rsidR="00C06A30">
        <w:rPr>
          <w:lang w:bidi="en-US"/>
        </w:rPr>
        <w:t xml:space="preserve"> </w:t>
      </w:r>
      <w:r>
        <w:rPr>
          <w:lang w:bidi="en-US"/>
        </w:rPr>
        <w:t>разработки</w:t>
      </w:r>
      <w:r w:rsidR="00C06A30">
        <w:rPr>
          <w:lang w:bidi="en-US"/>
        </w:rPr>
        <w:t xml:space="preserve"> </w:t>
      </w:r>
      <w:r>
        <w:rPr>
          <w:lang w:bidi="en-US"/>
        </w:rPr>
        <w:t>на</w:t>
      </w:r>
      <w:r w:rsidR="00C06A30">
        <w:rPr>
          <w:lang w:bidi="en-US"/>
        </w:rPr>
        <w:t xml:space="preserve"> </w:t>
      </w:r>
      <w:r w:rsidRPr="00F76655">
        <w:rPr>
          <w:i/>
          <w:lang w:val="en-US" w:bidi="en-US"/>
        </w:rPr>
        <w:t>J</w:t>
      </w:r>
      <w:r w:rsidRPr="00F76655">
        <w:rPr>
          <w:i/>
          <w:lang w:bidi="en-US"/>
        </w:rPr>
        <w:t>ava</w:t>
      </w:r>
      <w:r w:rsidR="00C06A30">
        <w:rPr>
          <w:lang w:bidi="en-US"/>
        </w:rPr>
        <w:t xml:space="preserve"> </w:t>
      </w:r>
      <w:r>
        <w:rPr>
          <w:lang w:bidi="en-US"/>
        </w:rPr>
        <w:t>легко</w:t>
      </w:r>
      <w:r w:rsidR="00C06A30">
        <w:rPr>
          <w:lang w:bidi="en-US"/>
        </w:rPr>
        <w:t xml:space="preserve"> </w:t>
      </w:r>
      <w:r>
        <w:rPr>
          <w:lang w:bidi="en-US"/>
        </w:rPr>
        <w:t>открывают</w:t>
      </w:r>
      <w:r w:rsidR="00C06A30">
        <w:rPr>
          <w:lang w:bidi="en-US"/>
        </w:rPr>
        <w:t xml:space="preserve"> </w:t>
      </w:r>
      <w:r>
        <w:rPr>
          <w:lang w:bidi="en-US"/>
        </w:rPr>
        <w:t>проекты</w:t>
      </w:r>
      <w:r w:rsidR="00C06A30">
        <w:rPr>
          <w:lang w:bidi="en-US"/>
        </w:rPr>
        <w:t xml:space="preserve"> </w:t>
      </w:r>
      <w:r>
        <w:rPr>
          <w:lang w:bidi="en-US"/>
        </w:rPr>
        <w:t>которые</w:t>
      </w:r>
      <w:r w:rsidR="00C06A30">
        <w:rPr>
          <w:lang w:bidi="en-US"/>
        </w:rPr>
        <w:t xml:space="preserve"> </w:t>
      </w:r>
      <w:r>
        <w:rPr>
          <w:lang w:bidi="en-US"/>
        </w:rPr>
        <w:t>собираются</w:t>
      </w:r>
      <w:r w:rsidR="00C06A30">
        <w:rPr>
          <w:lang w:bidi="en-US"/>
        </w:rPr>
        <w:t xml:space="preserve"> </w:t>
      </w:r>
      <w:r>
        <w:rPr>
          <w:lang w:bidi="en-US"/>
        </w:rPr>
        <w:t>c</w:t>
      </w:r>
      <w:r w:rsidR="00C06A30">
        <w:rPr>
          <w:lang w:bidi="en-US"/>
        </w:rPr>
        <w:t xml:space="preserve"> </w:t>
      </w:r>
      <w:r>
        <w:rPr>
          <w:lang w:bidi="en-US"/>
        </w:rPr>
        <w:t>помощью</w:t>
      </w:r>
      <w:r w:rsidR="00C06A30">
        <w:rPr>
          <w:lang w:bidi="en-US"/>
        </w:rPr>
        <w:t xml:space="preserve"> </w:t>
      </w:r>
      <w:r>
        <w:rPr>
          <w:i/>
          <w:lang w:bidi="en-US"/>
        </w:rPr>
        <w:t>M</w:t>
      </w:r>
      <w:r w:rsidRPr="00F76655">
        <w:rPr>
          <w:i/>
          <w:lang w:bidi="en-US"/>
        </w:rPr>
        <w:t>aven</w:t>
      </w:r>
      <w:r>
        <w:rPr>
          <w:lang w:bidi="en-US"/>
        </w:rPr>
        <w:t>.</w:t>
      </w:r>
      <w:r w:rsidR="00C06A30">
        <w:rPr>
          <w:lang w:bidi="en-US"/>
        </w:rPr>
        <w:t xml:space="preserve"> </w:t>
      </w:r>
      <w:r>
        <w:rPr>
          <w:lang w:bidi="en-US"/>
        </w:rPr>
        <w:t>При</w:t>
      </w:r>
      <w:r w:rsidR="00C06A30">
        <w:rPr>
          <w:lang w:bidi="en-US"/>
        </w:rPr>
        <w:t xml:space="preserve"> </w:t>
      </w:r>
      <w:r>
        <w:rPr>
          <w:lang w:bidi="en-US"/>
        </w:rPr>
        <w:t>этом</w:t>
      </w:r>
      <w:r w:rsidR="00C06A30">
        <w:rPr>
          <w:lang w:bidi="en-US"/>
        </w:rPr>
        <w:t xml:space="preserve"> </w:t>
      </w:r>
      <w:r>
        <w:rPr>
          <w:lang w:bidi="en-US"/>
        </w:rPr>
        <w:t>зачастую</w:t>
      </w:r>
      <w:r w:rsidR="00C06A30">
        <w:rPr>
          <w:lang w:bidi="en-US"/>
        </w:rPr>
        <w:t xml:space="preserve"> </w:t>
      </w:r>
      <w:r>
        <w:rPr>
          <w:lang w:bidi="en-US"/>
        </w:rPr>
        <w:t>проект</w:t>
      </w:r>
      <w:r w:rsidR="00C06A30">
        <w:rPr>
          <w:lang w:bidi="en-US"/>
        </w:rPr>
        <w:t xml:space="preserve"> </w:t>
      </w:r>
      <w:r>
        <w:rPr>
          <w:lang w:bidi="en-US"/>
        </w:rPr>
        <w:t>настраивать</w:t>
      </w:r>
      <w:r w:rsidR="00C06A30">
        <w:rPr>
          <w:lang w:bidi="en-US"/>
        </w:rPr>
        <w:t xml:space="preserve"> </w:t>
      </w:r>
      <w:r>
        <w:rPr>
          <w:lang w:bidi="en-US"/>
        </w:rPr>
        <w:t>не</w:t>
      </w:r>
      <w:r w:rsidR="00C06A30">
        <w:rPr>
          <w:lang w:bidi="en-US"/>
        </w:rPr>
        <w:t xml:space="preserve"> </w:t>
      </w:r>
      <w:r>
        <w:rPr>
          <w:lang w:bidi="en-US"/>
        </w:rPr>
        <w:t>нужно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он</w:t>
      </w:r>
      <w:r w:rsidR="00C06A30">
        <w:rPr>
          <w:lang w:bidi="en-US"/>
        </w:rPr>
        <w:t xml:space="preserve"> </w:t>
      </w:r>
      <w:r>
        <w:rPr>
          <w:lang w:bidi="en-US"/>
        </w:rPr>
        <w:t>сразу</w:t>
      </w:r>
      <w:r w:rsidR="00C06A30">
        <w:rPr>
          <w:lang w:bidi="en-US"/>
        </w:rPr>
        <w:t xml:space="preserve"> </w:t>
      </w:r>
      <w:r>
        <w:rPr>
          <w:lang w:bidi="en-US"/>
        </w:rPr>
        <w:t>готов</w:t>
      </w:r>
      <w:r w:rsidR="00C06A30">
        <w:rPr>
          <w:lang w:bidi="en-US"/>
        </w:rPr>
        <w:t xml:space="preserve"> </w:t>
      </w:r>
      <w:r>
        <w:rPr>
          <w:lang w:bidi="en-US"/>
        </w:rPr>
        <w:t>к</w:t>
      </w:r>
      <w:r w:rsidR="00C06A30">
        <w:rPr>
          <w:lang w:bidi="en-US"/>
        </w:rPr>
        <w:t xml:space="preserve"> </w:t>
      </w:r>
      <w:r>
        <w:rPr>
          <w:lang w:bidi="en-US"/>
        </w:rPr>
        <w:t>дальнейшей</w:t>
      </w:r>
      <w:r w:rsidR="00C06A30">
        <w:rPr>
          <w:lang w:bidi="en-US"/>
        </w:rPr>
        <w:t xml:space="preserve"> </w:t>
      </w:r>
      <w:r>
        <w:rPr>
          <w:lang w:bidi="en-US"/>
        </w:rPr>
        <w:t>разработке.</w:t>
      </w:r>
      <w:r w:rsidR="00C06A30">
        <w:rPr>
          <w:lang w:bidi="en-US"/>
        </w:rPr>
        <w:t xml:space="preserve"> </w:t>
      </w:r>
    </w:p>
    <w:p w:rsidR="00AE5571" w:rsidRDefault="00AE5571" w:rsidP="00AE5571">
      <w:pPr>
        <w:ind w:firstLine="708"/>
        <w:rPr>
          <w:lang w:bidi="en-US"/>
        </w:rPr>
      </w:pPr>
      <w:r>
        <w:rPr>
          <w:lang w:bidi="en-US"/>
        </w:rPr>
        <w:t>Как</w:t>
      </w:r>
      <w:r w:rsidR="00C06A30">
        <w:rPr>
          <w:lang w:bidi="en-US"/>
        </w:rPr>
        <w:t xml:space="preserve"> </w:t>
      </w:r>
      <w:r>
        <w:rPr>
          <w:lang w:bidi="en-US"/>
        </w:rPr>
        <w:t>следствие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если</w:t>
      </w:r>
      <w:r w:rsidR="00C06A30">
        <w:rPr>
          <w:lang w:bidi="en-US"/>
        </w:rPr>
        <w:t xml:space="preserve"> </w:t>
      </w:r>
      <w:r>
        <w:rPr>
          <w:lang w:bidi="en-US"/>
        </w:rPr>
        <w:t>с</w:t>
      </w:r>
      <w:r w:rsidR="00C06A30">
        <w:rPr>
          <w:lang w:bidi="en-US"/>
        </w:rPr>
        <w:t xml:space="preserve"> </w:t>
      </w:r>
      <w:r>
        <w:rPr>
          <w:lang w:bidi="en-US"/>
        </w:rPr>
        <w:t>проектом</w:t>
      </w:r>
      <w:r w:rsidR="00C06A30">
        <w:rPr>
          <w:lang w:bidi="en-US"/>
        </w:rPr>
        <w:t xml:space="preserve"> </w:t>
      </w:r>
      <w:r>
        <w:rPr>
          <w:lang w:bidi="en-US"/>
        </w:rPr>
        <w:t>работают</w:t>
      </w:r>
      <w:r w:rsidR="00C06A30">
        <w:rPr>
          <w:lang w:bidi="en-US"/>
        </w:rPr>
        <w:t xml:space="preserve"> </w:t>
      </w:r>
      <w:r>
        <w:rPr>
          <w:lang w:bidi="en-US"/>
        </w:rPr>
        <w:t>в</w:t>
      </w:r>
      <w:r w:rsidR="00C06A30">
        <w:rPr>
          <w:lang w:bidi="en-US"/>
        </w:rPr>
        <w:t xml:space="preserve"> </w:t>
      </w:r>
      <w:r>
        <w:rPr>
          <w:lang w:bidi="en-US"/>
        </w:rPr>
        <w:t>разных</w:t>
      </w:r>
      <w:r w:rsidR="00C06A30">
        <w:rPr>
          <w:lang w:bidi="en-US"/>
        </w:rPr>
        <w:t xml:space="preserve"> </w:t>
      </w:r>
      <w:r>
        <w:rPr>
          <w:lang w:bidi="en-US"/>
        </w:rPr>
        <w:t>средах</w:t>
      </w:r>
      <w:r w:rsidR="00C06A30">
        <w:rPr>
          <w:lang w:bidi="en-US"/>
        </w:rPr>
        <w:t xml:space="preserve"> </w:t>
      </w:r>
      <w:r>
        <w:rPr>
          <w:lang w:bidi="en-US"/>
        </w:rPr>
        <w:t>разработки,</w:t>
      </w:r>
      <w:r w:rsidR="00C06A30">
        <w:rPr>
          <w:lang w:bidi="en-US"/>
        </w:rPr>
        <w:t xml:space="preserve"> </w:t>
      </w:r>
      <w:r>
        <w:rPr>
          <w:lang w:bidi="en-US"/>
        </w:rPr>
        <w:t>то</w:t>
      </w:r>
      <w:r w:rsidR="00C06A30">
        <w:rPr>
          <w:lang w:bidi="en-US"/>
        </w:rPr>
        <w:t xml:space="preserve"> </w:t>
      </w:r>
      <w:r>
        <w:rPr>
          <w:i/>
          <w:lang w:val="en-US" w:bidi="en-US"/>
        </w:rPr>
        <w:t>M</w:t>
      </w:r>
      <w:r w:rsidRPr="00F76655">
        <w:rPr>
          <w:i/>
          <w:lang w:bidi="en-US"/>
        </w:rPr>
        <w:t>aven</w:t>
      </w:r>
      <w:r w:rsidR="00C06A30">
        <w:rPr>
          <w:lang w:bidi="en-US"/>
        </w:rPr>
        <w:t xml:space="preserve"> </w:t>
      </w:r>
      <w:r>
        <w:rPr>
          <w:lang w:bidi="en-US"/>
        </w:rPr>
        <w:t>удобный</w:t>
      </w:r>
      <w:r w:rsidR="00C06A30">
        <w:rPr>
          <w:lang w:bidi="en-US"/>
        </w:rPr>
        <w:t xml:space="preserve"> </w:t>
      </w:r>
      <w:r>
        <w:rPr>
          <w:lang w:bidi="en-US"/>
        </w:rPr>
        <w:t>способ</w:t>
      </w:r>
      <w:r w:rsidR="00C06A30">
        <w:rPr>
          <w:lang w:bidi="en-US"/>
        </w:rPr>
        <w:t xml:space="preserve"> </w:t>
      </w:r>
      <w:r>
        <w:rPr>
          <w:lang w:bidi="en-US"/>
        </w:rPr>
        <w:t>хранения</w:t>
      </w:r>
      <w:r w:rsidR="00C06A30">
        <w:rPr>
          <w:lang w:bidi="en-US"/>
        </w:rPr>
        <w:t xml:space="preserve"> </w:t>
      </w:r>
      <w:r>
        <w:rPr>
          <w:lang w:bidi="en-US"/>
        </w:rPr>
        <w:t>настроек.</w:t>
      </w:r>
      <w:r w:rsidR="00C06A30">
        <w:rPr>
          <w:lang w:bidi="en-US"/>
        </w:rPr>
        <w:t xml:space="preserve"> </w:t>
      </w:r>
      <w:r>
        <w:rPr>
          <w:lang w:bidi="en-US"/>
        </w:rPr>
        <w:t>Настроечный</w:t>
      </w:r>
      <w:r w:rsidR="00C06A30">
        <w:rPr>
          <w:lang w:bidi="en-US"/>
        </w:rPr>
        <w:t xml:space="preserve"> </w:t>
      </w:r>
      <w:r>
        <w:rPr>
          <w:lang w:bidi="en-US"/>
        </w:rPr>
        <w:t>файл</w:t>
      </w:r>
      <w:r w:rsidR="00C06A30">
        <w:rPr>
          <w:lang w:bidi="en-US"/>
        </w:rPr>
        <w:t xml:space="preserve"> </w:t>
      </w:r>
      <w:r>
        <w:rPr>
          <w:lang w:bidi="en-US"/>
        </w:rPr>
        <w:t>среды</w:t>
      </w:r>
      <w:r w:rsidR="00C06A30">
        <w:rPr>
          <w:lang w:bidi="en-US"/>
        </w:rPr>
        <w:t xml:space="preserve"> </w:t>
      </w:r>
      <w:r>
        <w:rPr>
          <w:lang w:bidi="en-US"/>
        </w:rPr>
        <w:t>разработки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для</w:t>
      </w:r>
      <w:r w:rsidR="00C06A30">
        <w:rPr>
          <w:lang w:bidi="en-US"/>
        </w:rPr>
        <w:t xml:space="preserve"> </w:t>
      </w:r>
      <w:r>
        <w:rPr>
          <w:lang w:bidi="en-US"/>
        </w:rPr>
        <w:t>сборки</w:t>
      </w:r>
      <w:r w:rsidR="00C06A30">
        <w:rPr>
          <w:lang w:bidi="en-US"/>
        </w:rPr>
        <w:t xml:space="preserve"> </w:t>
      </w:r>
      <w:r>
        <w:rPr>
          <w:lang w:bidi="en-US"/>
        </w:rPr>
        <w:t>один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тот</w:t>
      </w:r>
      <w:r w:rsidR="00C06A30">
        <w:rPr>
          <w:lang w:bidi="en-US"/>
        </w:rPr>
        <w:t xml:space="preserve"> </w:t>
      </w:r>
      <w:r>
        <w:rPr>
          <w:lang w:bidi="en-US"/>
        </w:rPr>
        <w:t>же</w:t>
      </w:r>
      <w:r w:rsidR="00C06A30">
        <w:rPr>
          <w:lang w:bidi="en-US"/>
        </w:rPr>
        <w:t xml:space="preserve"> </w:t>
      </w:r>
      <w:r>
        <w:rPr>
          <w:lang w:bidi="en-US"/>
        </w:rPr>
        <w:t>–</w:t>
      </w:r>
      <w:r w:rsidR="00C06A30">
        <w:rPr>
          <w:lang w:bidi="en-US"/>
        </w:rPr>
        <w:t xml:space="preserve"> </w:t>
      </w:r>
      <w:r>
        <w:rPr>
          <w:lang w:bidi="en-US"/>
        </w:rPr>
        <w:t>меньше</w:t>
      </w:r>
      <w:r w:rsidR="00C06A30">
        <w:rPr>
          <w:lang w:bidi="en-US"/>
        </w:rPr>
        <w:t xml:space="preserve"> </w:t>
      </w:r>
      <w:r>
        <w:rPr>
          <w:lang w:bidi="en-US"/>
        </w:rPr>
        <w:t>дублирования</w:t>
      </w:r>
      <w:r w:rsidR="00C06A30">
        <w:rPr>
          <w:lang w:bidi="en-US"/>
        </w:rPr>
        <w:t xml:space="preserve"> </w:t>
      </w:r>
      <w:r>
        <w:rPr>
          <w:lang w:bidi="en-US"/>
        </w:rPr>
        <w:t>данных</w:t>
      </w:r>
      <w:r w:rsidR="00C06A30">
        <w:rPr>
          <w:lang w:bidi="en-US"/>
        </w:rPr>
        <w:t xml:space="preserve"> </w:t>
      </w:r>
      <w:r>
        <w:rPr>
          <w:lang w:bidi="en-US"/>
        </w:rPr>
        <w:t>и</w:t>
      </w:r>
      <w:r w:rsidR="00C06A30">
        <w:rPr>
          <w:lang w:bidi="en-US"/>
        </w:rPr>
        <w:t xml:space="preserve"> </w:t>
      </w:r>
      <w:r>
        <w:rPr>
          <w:lang w:bidi="en-US"/>
        </w:rPr>
        <w:t>соответственно</w:t>
      </w:r>
      <w:r w:rsidR="00C06A30">
        <w:rPr>
          <w:lang w:bidi="en-US"/>
        </w:rPr>
        <w:t xml:space="preserve"> </w:t>
      </w:r>
      <w:r>
        <w:rPr>
          <w:lang w:bidi="en-US"/>
        </w:rPr>
        <w:t>ошибок.</w:t>
      </w:r>
    </w:p>
    <w:p w:rsidR="00AE5571" w:rsidRDefault="00AE5571" w:rsidP="00AE5571">
      <w:pPr>
        <w:ind w:firstLine="708"/>
        <w:rPr>
          <w:lang w:bidi="en-US"/>
        </w:rPr>
      </w:pPr>
      <w:r w:rsidRPr="00F76655">
        <w:rPr>
          <w:i/>
          <w:lang w:bidi="en-US"/>
        </w:rPr>
        <w:lastRenderedPageBreak/>
        <w:t>Maven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обеспечивает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декларативную,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а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не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императивную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(в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отличие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от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средства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автоматизации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сборки</w:t>
      </w:r>
      <w:r w:rsidR="00C06A30">
        <w:rPr>
          <w:lang w:bidi="en-US"/>
        </w:rPr>
        <w:t xml:space="preserve"> </w:t>
      </w:r>
      <w:r w:rsidRPr="00F76655">
        <w:rPr>
          <w:i/>
          <w:lang w:bidi="en-US"/>
        </w:rPr>
        <w:t>Apache</w:t>
      </w:r>
      <w:r w:rsidR="00C06A30">
        <w:rPr>
          <w:lang w:bidi="en-US"/>
        </w:rPr>
        <w:t xml:space="preserve"> </w:t>
      </w:r>
      <w:r w:rsidRPr="00F76655">
        <w:rPr>
          <w:i/>
          <w:lang w:bidi="en-US"/>
        </w:rPr>
        <w:t>Ant</w:t>
      </w:r>
      <w:r w:rsidRPr="00F76655">
        <w:rPr>
          <w:lang w:bidi="en-US"/>
        </w:rPr>
        <w:t>)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сборку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проекта.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В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файлах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описания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проекта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содержится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его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спецификация,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а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не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отдельные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команды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выполнения.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Все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задачи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по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обработке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файлов,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описанные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в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спецификации,</w:t>
      </w:r>
      <w:r w:rsidR="00C06A30">
        <w:rPr>
          <w:lang w:bidi="en-US"/>
        </w:rPr>
        <w:t xml:space="preserve"> </w:t>
      </w:r>
      <w:r w:rsidRPr="00F76655">
        <w:rPr>
          <w:i/>
          <w:lang w:bidi="en-US"/>
        </w:rPr>
        <w:t>Maven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выполняет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посредством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их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обработки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последовательностью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встроенных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и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внешних</w:t>
      </w:r>
      <w:r w:rsidR="00C06A30">
        <w:rPr>
          <w:lang w:bidi="en-US"/>
        </w:rPr>
        <w:t xml:space="preserve"> </w:t>
      </w:r>
      <w:r w:rsidRPr="00F76655">
        <w:rPr>
          <w:lang w:bidi="en-US"/>
        </w:rPr>
        <w:t>плагинов.</w:t>
      </w:r>
    </w:p>
    <w:p w:rsidR="00AE5571" w:rsidRDefault="00AE5571" w:rsidP="00AE5571">
      <w:pPr>
        <w:ind w:firstLine="708"/>
      </w:pPr>
      <w:r w:rsidRPr="00F76655">
        <w:t>Информация</w:t>
      </w:r>
      <w:r w:rsidR="00C06A30">
        <w:t xml:space="preserve"> </w:t>
      </w:r>
      <w:r w:rsidRPr="00F76655">
        <w:t>для</w:t>
      </w:r>
      <w:r w:rsidR="00C06A30">
        <w:t xml:space="preserve"> </w:t>
      </w:r>
      <w:r w:rsidRPr="00F76655">
        <w:t>сборки</w:t>
      </w:r>
      <w:r w:rsidR="00C06A30">
        <w:t xml:space="preserve"> </w:t>
      </w:r>
      <w:r w:rsidRPr="00F76655">
        <w:t>проекта,</w:t>
      </w:r>
      <w:r w:rsidR="00C06A30">
        <w:t xml:space="preserve"> </w:t>
      </w:r>
      <w:r w:rsidRPr="00F76655">
        <w:t>поддерживаемого</w:t>
      </w:r>
      <w:r w:rsidR="00C06A30">
        <w:t xml:space="preserve"> </w:t>
      </w:r>
      <w:r w:rsidRPr="00F76655">
        <w:rPr>
          <w:i/>
        </w:rPr>
        <w:t>Apache</w:t>
      </w:r>
      <w:r w:rsidR="00C06A30">
        <w:t xml:space="preserve"> </w:t>
      </w:r>
      <w:r w:rsidRPr="00F76655">
        <w:rPr>
          <w:i/>
        </w:rPr>
        <w:t>Maven</w:t>
      </w:r>
      <w:r w:rsidRPr="00F76655">
        <w:t>,</w:t>
      </w:r>
      <w:r w:rsidR="00C06A30">
        <w:t xml:space="preserve"> </w:t>
      </w:r>
      <w:r w:rsidRPr="00F76655">
        <w:t>содержится</w:t>
      </w:r>
      <w:r w:rsidR="00C06A30">
        <w:t xml:space="preserve"> </w:t>
      </w:r>
      <w:r w:rsidRPr="00F76655">
        <w:t>в</w:t>
      </w:r>
      <w:r w:rsidR="00C06A30">
        <w:t xml:space="preserve"> </w:t>
      </w:r>
      <w:r w:rsidRPr="00F76655">
        <w:rPr>
          <w:i/>
        </w:rPr>
        <w:t>XML</w:t>
      </w:r>
      <w:r w:rsidRPr="00F76655">
        <w:t>-файле</w:t>
      </w:r>
      <w:r w:rsidR="00C06A30">
        <w:t xml:space="preserve"> </w:t>
      </w:r>
      <w:r w:rsidRPr="00F76655">
        <w:t>с</w:t>
      </w:r>
      <w:r w:rsidR="00C06A30">
        <w:t xml:space="preserve"> </w:t>
      </w:r>
      <w:r w:rsidRPr="00F76655">
        <w:t>названием</w:t>
      </w:r>
      <w:r w:rsidR="00C06A30">
        <w:t xml:space="preserve"> </w:t>
      </w:r>
      <w:r w:rsidRPr="00F76655">
        <w:rPr>
          <w:i/>
        </w:rPr>
        <w:t>pom</w:t>
      </w:r>
      <w:r w:rsidRPr="00F76655">
        <w:t>.</w:t>
      </w:r>
      <w:r w:rsidRPr="00F76655">
        <w:rPr>
          <w:i/>
        </w:rPr>
        <w:t>xml</w:t>
      </w:r>
      <w:r w:rsidRPr="00F76655">
        <w:t>.</w:t>
      </w:r>
      <w:r w:rsidR="00C06A30">
        <w:t xml:space="preserve"> </w:t>
      </w:r>
      <w:r w:rsidRPr="00F76655">
        <w:t>При</w:t>
      </w:r>
      <w:r w:rsidR="00C06A30">
        <w:t xml:space="preserve"> </w:t>
      </w:r>
      <w:r w:rsidRPr="00F76655">
        <w:t>запуске</w:t>
      </w:r>
      <w:r w:rsidR="00C06A30">
        <w:t xml:space="preserve"> </w:t>
      </w:r>
      <w:r w:rsidRPr="00F76655">
        <w:rPr>
          <w:i/>
        </w:rPr>
        <w:t>Maven</w:t>
      </w:r>
      <w:r w:rsidR="00C06A30">
        <w:t xml:space="preserve"> </w:t>
      </w:r>
      <w:r w:rsidRPr="00F76655">
        <w:t>проверяет,</w:t>
      </w:r>
      <w:r w:rsidR="00C06A30">
        <w:t xml:space="preserve"> </w:t>
      </w:r>
      <w:r w:rsidRPr="00F76655">
        <w:t>содержит</w:t>
      </w:r>
      <w:r w:rsidR="00C06A30">
        <w:t xml:space="preserve"> </w:t>
      </w:r>
      <w:r w:rsidRPr="00F76655">
        <w:t>ли</w:t>
      </w:r>
      <w:r w:rsidR="00C06A30">
        <w:t xml:space="preserve"> </w:t>
      </w:r>
      <w:r w:rsidRPr="00F76655">
        <w:t>конфигурационный</w:t>
      </w:r>
      <w:r w:rsidR="00C06A30">
        <w:t xml:space="preserve"> </w:t>
      </w:r>
      <w:r w:rsidRPr="00F76655">
        <w:t>файл</w:t>
      </w:r>
      <w:r w:rsidR="00C06A30">
        <w:t xml:space="preserve"> </w:t>
      </w:r>
      <w:r w:rsidRPr="00F76655">
        <w:t>все</w:t>
      </w:r>
      <w:r w:rsidR="00C06A30">
        <w:t xml:space="preserve"> </w:t>
      </w:r>
      <w:r w:rsidRPr="00F76655">
        <w:t>необходимые</w:t>
      </w:r>
      <w:r w:rsidR="00C06A30">
        <w:t xml:space="preserve"> </w:t>
      </w:r>
      <w:r w:rsidRPr="00F76655">
        <w:t>данные</w:t>
      </w:r>
      <w:r w:rsidR="00C06A30">
        <w:t xml:space="preserve"> </w:t>
      </w:r>
      <w:r w:rsidRPr="00F76655">
        <w:t>и</w:t>
      </w:r>
      <w:r w:rsidR="00C06A30">
        <w:t xml:space="preserve"> </w:t>
      </w:r>
      <w:r w:rsidRPr="00F76655">
        <w:t>все</w:t>
      </w:r>
      <w:r w:rsidR="00C06A30">
        <w:t xml:space="preserve"> </w:t>
      </w:r>
      <w:r w:rsidRPr="00F76655">
        <w:t>ли</w:t>
      </w:r>
      <w:r w:rsidR="00C06A30">
        <w:t xml:space="preserve"> </w:t>
      </w:r>
      <w:r w:rsidRPr="00F76655">
        <w:t>данные</w:t>
      </w:r>
      <w:r w:rsidR="00C06A30">
        <w:t xml:space="preserve"> </w:t>
      </w:r>
      <w:r w:rsidRPr="00F76655">
        <w:t>синтаксически</w:t>
      </w:r>
      <w:r w:rsidR="00C06A30">
        <w:t xml:space="preserve"> </w:t>
      </w:r>
      <w:r w:rsidRPr="00F76655">
        <w:t>правильно</w:t>
      </w:r>
      <w:r w:rsidR="00C06A30">
        <w:t xml:space="preserve"> </w:t>
      </w:r>
      <w:r w:rsidRPr="00F76655">
        <w:t>записаны.</w:t>
      </w:r>
      <w:r w:rsidR="00C06A30">
        <w:t xml:space="preserve"> </w:t>
      </w:r>
      <w:r w:rsidRPr="007A20B1">
        <w:t>Минимальная</w:t>
      </w:r>
      <w:r w:rsidR="00C06A30">
        <w:t xml:space="preserve"> </w:t>
      </w:r>
      <w:r w:rsidRPr="007A20B1">
        <w:t>конфигурация</w:t>
      </w:r>
      <w:r w:rsidR="00C06A30">
        <w:t xml:space="preserve"> </w:t>
      </w:r>
      <w:r w:rsidRPr="007A20B1">
        <w:t>включает</w:t>
      </w:r>
      <w:r w:rsidR="00C06A30">
        <w:t xml:space="preserve"> </w:t>
      </w:r>
      <w:r w:rsidRPr="007A20B1">
        <w:t>версию</w:t>
      </w:r>
      <w:r w:rsidR="00C06A30">
        <w:t xml:space="preserve"> </w:t>
      </w:r>
      <w:r w:rsidRPr="007A20B1">
        <w:t>конфигурационного</w:t>
      </w:r>
      <w:r w:rsidR="00C06A30">
        <w:t xml:space="preserve"> </w:t>
      </w:r>
      <w:r w:rsidRPr="007A20B1">
        <w:t>файла,</w:t>
      </w:r>
      <w:r w:rsidR="00C06A30">
        <w:t xml:space="preserve"> </w:t>
      </w:r>
      <w:r w:rsidRPr="007A20B1">
        <w:t>имя</w:t>
      </w:r>
      <w:r w:rsidR="00C06A30">
        <w:t xml:space="preserve"> </w:t>
      </w:r>
      <w:r>
        <w:t>проекта,</w:t>
      </w:r>
      <w:r w:rsidR="00C06A30">
        <w:t xml:space="preserve"> </w:t>
      </w:r>
      <w:r>
        <w:t>его</w:t>
      </w:r>
      <w:r w:rsidR="00C06A30">
        <w:t xml:space="preserve"> </w:t>
      </w:r>
      <w:r>
        <w:t>автора</w:t>
      </w:r>
      <w:r w:rsidR="00C06A30">
        <w:t xml:space="preserve"> </w:t>
      </w:r>
      <w:r>
        <w:t>и</w:t>
      </w:r>
      <w:r w:rsidR="00C06A30">
        <w:t xml:space="preserve"> </w:t>
      </w:r>
      <w:r>
        <w:t>версию</w:t>
      </w:r>
      <w:r w:rsidRPr="007A20B1">
        <w:t>.</w:t>
      </w:r>
      <w:r w:rsidR="00C06A30">
        <w:t xml:space="preserve"> </w:t>
      </w:r>
      <w:r w:rsidRPr="007A20B1">
        <w:t>С</w:t>
      </w:r>
      <w:r w:rsidR="00C06A30">
        <w:t xml:space="preserve"> </w:t>
      </w:r>
      <w:r w:rsidRPr="007A20B1">
        <w:t>помощью</w:t>
      </w:r>
      <w:r w:rsidR="00C06A30">
        <w:t xml:space="preserve"> </w:t>
      </w:r>
      <w:r w:rsidRPr="007A20B1">
        <w:rPr>
          <w:i/>
        </w:rPr>
        <w:t>pom.xml</w:t>
      </w:r>
      <w:r w:rsidR="00C06A30">
        <w:t xml:space="preserve"> </w:t>
      </w:r>
      <w:r w:rsidRPr="007A20B1">
        <w:t>конфигурируются</w:t>
      </w:r>
      <w:r w:rsidR="00C06A30">
        <w:t xml:space="preserve"> </w:t>
      </w:r>
      <w:r w:rsidRPr="007A20B1">
        <w:t>зависимости</w:t>
      </w:r>
      <w:r w:rsidR="00C06A30">
        <w:t xml:space="preserve"> </w:t>
      </w:r>
      <w:r w:rsidRPr="007A20B1">
        <w:t>от</w:t>
      </w:r>
      <w:r w:rsidR="00C06A30">
        <w:t xml:space="preserve"> </w:t>
      </w:r>
      <w:r w:rsidRPr="007A20B1">
        <w:t>других</w:t>
      </w:r>
      <w:r w:rsidR="00C06A30">
        <w:t xml:space="preserve"> </w:t>
      </w:r>
      <w:r w:rsidRPr="007A20B1">
        <w:t>проектов,</w:t>
      </w:r>
      <w:r w:rsidR="00C06A30">
        <w:t xml:space="preserve"> </w:t>
      </w:r>
      <w:r w:rsidRPr="007A20B1">
        <w:t>индивидуальные</w:t>
      </w:r>
      <w:r w:rsidR="00C06A30">
        <w:t xml:space="preserve"> </w:t>
      </w:r>
      <w:r w:rsidRPr="007A20B1">
        <w:t>фазы</w:t>
      </w:r>
      <w:r w:rsidR="00C06A30">
        <w:t xml:space="preserve"> </w:t>
      </w:r>
      <w:r w:rsidRPr="007A20B1">
        <w:t>процесса</w:t>
      </w:r>
      <w:r w:rsidR="00C06A30">
        <w:t xml:space="preserve"> </w:t>
      </w:r>
      <w:r w:rsidRPr="007A20B1">
        <w:t>построения</w:t>
      </w:r>
      <w:r w:rsidR="00C06A30">
        <w:t xml:space="preserve"> </w:t>
      </w:r>
      <w:r w:rsidRPr="007A20B1">
        <w:t>проекта</w:t>
      </w:r>
      <w:r w:rsidR="00C06A30">
        <w:t xml:space="preserve"> </w:t>
      </w:r>
      <w:r w:rsidRPr="007A20B1">
        <w:t>(</w:t>
      </w:r>
      <w:r w:rsidRPr="007A20B1">
        <w:rPr>
          <w:i/>
        </w:rPr>
        <w:t>build</w:t>
      </w:r>
      <w:r w:rsidR="00C06A30">
        <w:rPr>
          <w:i/>
        </w:rPr>
        <w:t xml:space="preserve"> </w:t>
      </w:r>
      <w:r w:rsidRPr="007A20B1">
        <w:rPr>
          <w:i/>
        </w:rPr>
        <w:t>process</w:t>
      </w:r>
      <w:r w:rsidRPr="007A20B1">
        <w:t>),</w:t>
      </w:r>
      <w:r w:rsidR="00C06A30">
        <w:t xml:space="preserve"> </w:t>
      </w:r>
      <w:r w:rsidRPr="007A20B1">
        <w:t>список</w:t>
      </w:r>
      <w:r w:rsidR="00C06A30">
        <w:t xml:space="preserve"> </w:t>
      </w:r>
      <w:r w:rsidRPr="007A20B1">
        <w:t>плагинов,</w:t>
      </w:r>
      <w:r w:rsidR="00C06A30">
        <w:t xml:space="preserve"> </w:t>
      </w:r>
      <w:r w:rsidRPr="007A20B1">
        <w:t>реализующих</w:t>
      </w:r>
      <w:r w:rsidR="00C06A30">
        <w:t xml:space="preserve"> </w:t>
      </w:r>
      <w:r w:rsidRPr="007A20B1">
        <w:t>порядок</w:t>
      </w:r>
      <w:r w:rsidR="00C06A30">
        <w:t xml:space="preserve"> </w:t>
      </w:r>
      <w:r w:rsidRPr="007A20B1">
        <w:t>сборки</w:t>
      </w:r>
      <w:r>
        <w:t>.</w:t>
      </w:r>
    </w:p>
    <w:p w:rsidR="00AE5571" w:rsidRDefault="00AE5571" w:rsidP="00AE5571">
      <w:pPr>
        <w:ind w:firstLine="708"/>
      </w:pPr>
    </w:p>
    <w:p w:rsidR="00AE5571" w:rsidRPr="00EC28C8" w:rsidRDefault="004E73F5" w:rsidP="00AE5571">
      <w:pPr>
        <w:pStyle w:val="Heading2"/>
        <w:rPr>
          <w:b w:val="0"/>
          <w:szCs w:val="28"/>
        </w:rPr>
      </w:pPr>
      <w:r>
        <w:rPr>
          <w:szCs w:val="28"/>
        </w:rPr>
        <w:t>3.3</w:t>
      </w:r>
      <w:r w:rsidR="00C06A30">
        <w:rPr>
          <w:szCs w:val="28"/>
        </w:rPr>
        <w:t xml:space="preserve"> </w:t>
      </w:r>
      <w:r w:rsidR="00AE5571">
        <w:rPr>
          <w:szCs w:val="28"/>
        </w:rPr>
        <w:t>Описание</w:t>
      </w:r>
      <w:r w:rsidR="00C06A30">
        <w:rPr>
          <w:szCs w:val="28"/>
        </w:rPr>
        <w:t xml:space="preserve"> </w:t>
      </w:r>
      <w:r>
        <w:rPr>
          <w:szCs w:val="28"/>
        </w:rPr>
        <w:t>разработанного приложения</w:t>
      </w:r>
    </w:p>
    <w:p w:rsidR="00AE5571" w:rsidRDefault="00AE5571" w:rsidP="00AE5571">
      <w:pPr>
        <w:pStyle w:val="NoSpacing"/>
        <w:ind w:right="181"/>
        <w:jc w:val="both"/>
        <w:rPr>
          <w:sz w:val="28"/>
          <w:szCs w:val="28"/>
        </w:rPr>
      </w:pPr>
    </w:p>
    <w:p w:rsidR="00AE5571" w:rsidRDefault="00AE5571" w:rsidP="00AE5571">
      <w:pPr>
        <w:pStyle w:val="NoSpacing"/>
        <w:ind w:right="-1"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Приложение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условно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разделить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серверную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клиентскую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части.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Серверная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часть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набор</w:t>
      </w:r>
      <w:r w:rsidR="00C06A30">
        <w:rPr>
          <w:sz w:val="28"/>
          <w:szCs w:val="28"/>
        </w:rPr>
        <w:t xml:space="preserve"> </w:t>
      </w:r>
      <w:r w:rsidRPr="009E0DD9">
        <w:rPr>
          <w:i/>
          <w:sz w:val="28"/>
          <w:szCs w:val="28"/>
          <w:lang w:val="en-US"/>
        </w:rPr>
        <w:t>java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</w:t>
      </w:r>
      <w:r w:rsidR="00C06A30">
        <w:rPr>
          <w:sz w:val="28"/>
          <w:szCs w:val="28"/>
        </w:rPr>
        <w:t xml:space="preserve"> </w:t>
      </w:r>
      <w:r w:rsidRPr="009E0DD9">
        <w:rPr>
          <w:sz w:val="28"/>
          <w:szCs w:val="28"/>
        </w:rPr>
        <w:t>этих</w:t>
      </w:r>
      <w:r w:rsidR="00C06A3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3.5.</w:t>
      </w:r>
    </w:p>
    <w:p w:rsidR="00AE5571" w:rsidRPr="001A4FAB" w:rsidRDefault="00AE5571" w:rsidP="00AE5571">
      <w:pPr>
        <w:pStyle w:val="NoSpacing"/>
        <w:ind w:right="-1" w:firstLine="708"/>
        <w:jc w:val="both"/>
        <w:rPr>
          <w:sz w:val="28"/>
          <w:szCs w:val="28"/>
        </w:rPr>
      </w:pPr>
    </w:p>
    <w:p w:rsidR="00AE5571" w:rsidRDefault="00C06A30" w:rsidP="00AE5571">
      <w:pPr>
        <w:pStyle w:val="NoSpacing"/>
        <w:ind w:right="181"/>
        <w:rPr>
          <w:noProof/>
        </w:rPr>
      </w:pPr>
      <w:r>
        <w:rPr>
          <w:noProof/>
        </w:rPr>
        <w:t xml:space="preserve"> </w:t>
      </w:r>
    </w:p>
    <w:p w:rsidR="00AE5571" w:rsidRDefault="00AE5571" w:rsidP="00AE5571">
      <w:pPr>
        <w:pStyle w:val="NoSpacing"/>
        <w:ind w:right="181"/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640765B4" wp14:editId="0AD59B76">
            <wp:extent cx="5800725" cy="214312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2857" b="-4286"/>
                    <a:stretch/>
                  </pic:blipFill>
                  <pic:spPr bwMode="auto">
                    <a:xfrm>
                      <a:off x="0" y="0"/>
                      <a:ext cx="5800725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NoSpacing"/>
        <w:ind w:right="181" w:firstLine="567"/>
        <w:jc w:val="center"/>
        <w:rPr>
          <w:b/>
          <w:sz w:val="28"/>
          <w:szCs w:val="28"/>
        </w:rPr>
      </w:pPr>
    </w:p>
    <w:p w:rsidR="00AE5571" w:rsidRDefault="00AE5571" w:rsidP="00AE5571">
      <w:pPr>
        <w:pStyle w:val="NoSpacing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3.5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24364C">
        <w:rPr>
          <w:i/>
          <w:sz w:val="28"/>
          <w:szCs w:val="28"/>
          <w:lang w:val="en-US"/>
        </w:rPr>
        <w:t>Java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Pr="002A35BF">
        <w:rPr>
          <w:sz w:val="28"/>
          <w:szCs w:val="28"/>
        </w:rPr>
        <w:br/>
      </w:r>
    </w:p>
    <w:p w:rsidR="007F3B7C" w:rsidRDefault="00AE5571" w:rsidP="007F3B7C">
      <w:pPr>
        <w:pStyle w:val="NoSpacing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Отображенные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выше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классы,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отвечают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сервере.</w:t>
      </w:r>
      <w:r w:rsidR="007F3B7C">
        <w:rPr>
          <w:sz w:val="28"/>
          <w:szCs w:val="28"/>
        </w:rPr>
        <w:t xml:space="preserve"> </w:t>
      </w:r>
      <w:r w:rsidRPr="008E486C">
        <w:rPr>
          <w:i/>
          <w:sz w:val="28"/>
          <w:szCs w:val="28"/>
          <w:lang w:val="en-US"/>
        </w:rPr>
        <w:t>Java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находится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</w:t>
      </w:r>
      <w:r w:rsidRPr="00767990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</w:p>
    <w:p w:rsidR="007F3B7C" w:rsidRPr="00B96588" w:rsidRDefault="007F3B7C" w:rsidP="007F3B7C">
      <w:pPr>
        <w:pStyle w:val="NoSpacing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Pr="00B96588">
        <w:rPr>
          <w:i/>
          <w:sz w:val="28"/>
          <w:szCs w:val="28"/>
          <w:lang w:val="en-US"/>
        </w:rPr>
        <w:t>YandexSpellerCheck</w:t>
      </w:r>
      <w:r>
        <w:rPr>
          <w:sz w:val="28"/>
          <w:szCs w:val="28"/>
        </w:rPr>
        <w:t xml:space="preserve"> представляет собой интерфейс для работы с сервисом проверки правописания </w:t>
      </w:r>
      <w:r w:rsidRPr="00B96588">
        <w:rPr>
          <w:i/>
          <w:sz w:val="28"/>
          <w:szCs w:val="28"/>
          <w:lang w:val="en-US"/>
        </w:rPr>
        <w:t>Yandex</w:t>
      </w:r>
      <w:r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Speller</w:t>
      </w:r>
      <w:r w:rsidRPr="00B96588">
        <w:rPr>
          <w:sz w:val="28"/>
          <w:szCs w:val="28"/>
        </w:rPr>
        <w:t>.</w:t>
      </w:r>
      <w:r>
        <w:rPr>
          <w:sz w:val="28"/>
          <w:szCs w:val="28"/>
        </w:rPr>
        <w:t xml:space="preserve"> Структура класс изображена на рисунке 3.6.</w:t>
      </w:r>
    </w:p>
    <w:p w:rsidR="00AE5571" w:rsidRDefault="00AE5571" w:rsidP="00AE5571">
      <w:pPr>
        <w:pStyle w:val="NoSpacing"/>
        <w:ind w:right="-1"/>
        <w:jc w:val="both"/>
        <w:rPr>
          <w:sz w:val="28"/>
          <w:szCs w:val="28"/>
        </w:rPr>
      </w:pPr>
    </w:p>
    <w:p w:rsidR="00AE5571" w:rsidRDefault="00AE5571" w:rsidP="00AE5571">
      <w:pPr>
        <w:pStyle w:val="NoSpacing"/>
        <w:ind w:right="181"/>
        <w:jc w:val="center"/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ED039A2" wp14:editId="153FFC5B">
            <wp:extent cx="5842240" cy="286702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964" t="7850" r="1607" b="1707"/>
                    <a:stretch/>
                  </pic:blipFill>
                  <pic:spPr bwMode="auto">
                    <a:xfrm>
                      <a:off x="0" y="0"/>
                      <a:ext cx="5858659" cy="2875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NoSpacing"/>
        <w:ind w:right="181"/>
        <w:jc w:val="center"/>
        <w:rPr>
          <w:sz w:val="28"/>
          <w:szCs w:val="28"/>
        </w:rPr>
      </w:pPr>
    </w:p>
    <w:p w:rsidR="00AE5571" w:rsidRPr="00BA3AB8" w:rsidRDefault="00AE5571" w:rsidP="00AE5571">
      <w:pPr>
        <w:pStyle w:val="NoSpacing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A30">
        <w:rPr>
          <w:sz w:val="28"/>
          <w:szCs w:val="28"/>
        </w:rPr>
        <w:t xml:space="preserve"> </w:t>
      </w:r>
      <w:r w:rsidR="007F3B7C">
        <w:rPr>
          <w:sz w:val="28"/>
          <w:szCs w:val="28"/>
        </w:rPr>
        <w:t>3.6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YandexSpellerCheck</w:t>
      </w:r>
    </w:p>
    <w:p w:rsidR="00AE5571" w:rsidRDefault="00AE5571" w:rsidP="00AE5571">
      <w:pPr>
        <w:pStyle w:val="NoSpacing"/>
        <w:ind w:right="-1"/>
        <w:jc w:val="both"/>
        <w:rPr>
          <w:sz w:val="28"/>
          <w:szCs w:val="28"/>
        </w:rPr>
      </w:pPr>
    </w:p>
    <w:p w:rsidR="00AE5571" w:rsidRPr="00B96588" w:rsidRDefault="00AE5571" w:rsidP="00AE5571">
      <w:pPr>
        <w:pStyle w:val="NoSpacing"/>
        <w:ind w:right="-1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Класс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YandexSpellerCheck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сервисом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правописания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Yandex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Speller</w:t>
      </w:r>
      <w:r w:rsidRPr="00B96588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 </w:t>
      </w:r>
    </w:p>
    <w:p w:rsidR="00AE5571" w:rsidRPr="00B84C7C" w:rsidRDefault="00AE5571" w:rsidP="00AE5571">
      <w:pPr>
        <w:pStyle w:val="NoSpacing"/>
        <w:ind w:right="-2"/>
        <w:jc w:val="both"/>
        <w:rPr>
          <w:sz w:val="28"/>
          <w:szCs w:val="28"/>
        </w:rPr>
      </w:pPr>
      <w:r>
        <w:rPr>
          <w:sz w:val="28"/>
          <w:szCs w:val="28"/>
        </w:rPr>
        <w:tab/>
        <w:t>Метод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sendRequest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строку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формирование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http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соединения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запроса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серверу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Yandex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Speller</w:t>
      </w:r>
      <w:r w:rsidRPr="00B96588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возвращает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полученный</w:t>
      </w:r>
      <w:r w:rsidR="00C06A30">
        <w:rPr>
          <w:sz w:val="28"/>
          <w:szCs w:val="28"/>
        </w:rPr>
        <w:t xml:space="preserve"> </w:t>
      </w:r>
      <w:r w:rsidRPr="00B96588">
        <w:rPr>
          <w:i/>
          <w:sz w:val="28"/>
          <w:szCs w:val="28"/>
          <w:lang w:val="en-US"/>
        </w:rPr>
        <w:t>response</w:t>
      </w:r>
      <w:r w:rsidRPr="00B84C7C">
        <w:rPr>
          <w:sz w:val="28"/>
          <w:szCs w:val="28"/>
        </w:rPr>
        <w:t>.</w:t>
      </w:r>
    </w:p>
    <w:p w:rsidR="00AE5571" w:rsidRPr="00B84C7C" w:rsidRDefault="00AE5571" w:rsidP="00AE5571">
      <w:pPr>
        <w:pStyle w:val="NoSpacing"/>
        <w:ind w:right="-2"/>
        <w:jc w:val="both"/>
        <w:rPr>
          <w:sz w:val="28"/>
          <w:szCs w:val="28"/>
        </w:rPr>
      </w:pPr>
      <w:r w:rsidRPr="00B84C7C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="00C06A30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  <w:lang w:val="en-US"/>
        </w:rPr>
        <w:t>getJSON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входным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параметром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</w:t>
      </w:r>
      <w:r w:rsidR="00C06A30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  <w:lang w:val="en-US"/>
        </w:rPr>
        <w:t>response</w:t>
      </w:r>
      <w:r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парсинг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ответа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C06A30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</w:rPr>
        <w:t>JSONArray</w:t>
      </w:r>
      <w:r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</w:p>
    <w:p w:rsidR="00AE5571" w:rsidRDefault="00AE5571" w:rsidP="00AE5571">
      <w:pPr>
        <w:pStyle w:val="NoSpacing"/>
        <w:ind w:right="-2"/>
        <w:jc w:val="both"/>
        <w:rPr>
          <w:sz w:val="28"/>
        </w:rPr>
      </w:pPr>
      <w:r w:rsidRPr="00B84C7C">
        <w:rPr>
          <w:sz w:val="28"/>
          <w:szCs w:val="28"/>
        </w:rPr>
        <w:tab/>
      </w:r>
      <w:r>
        <w:rPr>
          <w:sz w:val="28"/>
          <w:szCs w:val="28"/>
        </w:rPr>
        <w:t>Метод</w:t>
      </w:r>
      <w:r w:rsidR="00C06A30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  <w:lang w:val="en-US"/>
        </w:rPr>
        <w:t>getIncorrectWordsMap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из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типа</w:t>
      </w:r>
      <w:r w:rsidR="00C06A30">
        <w:rPr>
          <w:sz w:val="28"/>
          <w:szCs w:val="28"/>
        </w:rPr>
        <w:t xml:space="preserve"> </w:t>
      </w:r>
      <w:r w:rsidRPr="00485B7B">
        <w:rPr>
          <w:i/>
          <w:sz w:val="28"/>
          <w:szCs w:val="28"/>
          <w:lang w:val="en-US"/>
        </w:rPr>
        <w:t>JSONArray</w:t>
      </w:r>
      <w:r w:rsidR="00C06A30">
        <w:rPr>
          <w:sz w:val="28"/>
        </w:rPr>
        <w:t xml:space="preserve"> </w:t>
      </w:r>
      <w:r>
        <w:rPr>
          <w:sz w:val="28"/>
        </w:rPr>
        <w:t>формирует</w:t>
      </w:r>
      <w:r w:rsidR="00C06A30">
        <w:rPr>
          <w:sz w:val="28"/>
        </w:rPr>
        <w:t xml:space="preserve"> </w:t>
      </w:r>
      <w:r>
        <w:rPr>
          <w:sz w:val="28"/>
        </w:rPr>
        <w:t>объект</w:t>
      </w:r>
      <w:r w:rsidR="00C06A30">
        <w:rPr>
          <w:sz w:val="28"/>
        </w:rPr>
        <w:t xml:space="preserve"> </w:t>
      </w:r>
      <w:r w:rsidRPr="00485B7B">
        <w:rPr>
          <w:i/>
          <w:sz w:val="28"/>
          <w:lang w:val="en-US"/>
        </w:rPr>
        <w:t>Map</w:t>
      </w:r>
      <w:r w:rsidRPr="00485B7B">
        <w:rPr>
          <w:sz w:val="28"/>
        </w:rPr>
        <w:t>,</w:t>
      </w:r>
      <w:r w:rsidR="00C06A30">
        <w:rPr>
          <w:sz w:val="28"/>
        </w:rPr>
        <w:t xml:space="preserve"> </w:t>
      </w:r>
      <w:r w:rsidRPr="00485B7B">
        <w:rPr>
          <w:sz w:val="28"/>
        </w:rPr>
        <w:t>в</w:t>
      </w:r>
      <w:r w:rsidR="00C06A30">
        <w:rPr>
          <w:sz w:val="28"/>
        </w:rPr>
        <w:t xml:space="preserve"> </w:t>
      </w:r>
      <w:r w:rsidRPr="00485B7B">
        <w:rPr>
          <w:sz w:val="28"/>
        </w:rPr>
        <w:t>которо</w:t>
      </w:r>
      <w:r>
        <w:rPr>
          <w:sz w:val="28"/>
        </w:rPr>
        <w:t>м</w:t>
      </w:r>
      <w:r w:rsidR="00C06A30">
        <w:rPr>
          <w:sz w:val="28"/>
        </w:rPr>
        <w:t xml:space="preserve"> </w:t>
      </w:r>
      <w:r>
        <w:rPr>
          <w:sz w:val="28"/>
        </w:rPr>
        <w:t>ключом</w:t>
      </w:r>
      <w:r w:rsidR="00C06A30">
        <w:rPr>
          <w:sz w:val="28"/>
        </w:rPr>
        <w:t xml:space="preserve"> </w:t>
      </w:r>
      <w:r>
        <w:rPr>
          <w:sz w:val="28"/>
        </w:rPr>
        <w:t>являются</w:t>
      </w:r>
      <w:r w:rsidR="00C06A30">
        <w:rPr>
          <w:sz w:val="28"/>
        </w:rPr>
        <w:t xml:space="preserve"> </w:t>
      </w:r>
      <w:r>
        <w:rPr>
          <w:sz w:val="28"/>
        </w:rPr>
        <w:t>слова,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которых</w:t>
      </w:r>
      <w:r w:rsidR="00C06A30">
        <w:rPr>
          <w:sz w:val="28"/>
        </w:rPr>
        <w:t xml:space="preserve"> </w:t>
      </w:r>
      <w:r>
        <w:rPr>
          <w:sz w:val="28"/>
        </w:rPr>
        <w:t>допущена</w:t>
      </w:r>
      <w:r w:rsidR="00C06A30">
        <w:rPr>
          <w:sz w:val="28"/>
        </w:rPr>
        <w:t xml:space="preserve"> </w:t>
      </w:r>
      <w:r>
        <w:rPr>
          <w:sz w:val="28"/>
        </w:rPr>
        <w:t>ошибка,</w:t>
      </w:r>
      <w:r w:rsidR="00C06A30">
        <w:rPr>
          <w:sz w:val="28"/>
        </w:rPr>
        <w:t xml:space="preserve"> </w:t>
      </w:r>
      <w:r>
        <w:rPr>
          <w:sz w:val="28"/>
        </w:rPr>
        <w:t>а</w:t>
      </w:r>
      <w:r w:rsidR="00C06A30">
        <w:rPr>
          <w:sz w:val="28"/>
        </w:rPr>
        <w:t xml:space="preserve"> </w:t>
      </w:r>
      <w:r>
        <w:rPr>
          <w:sz w:val="28"/>
        </w:rPr>
        <w:t>значением</w:t>
      </w:r>
      <w:r w:rsidR="00C06A30">
        <w:rPr>
          <w:sz w:val="28"/>
        </w:rPr>
        <w:t xml:space="preserve"> </w:t>
      </w:r>
      <w:r>
        <w:rPr>
          <w:sz w:val="28"/>
        </w:rPr>
        <w:t>набор</w:t>
      </w:r>
      <w:r w:rsidR="00C06A30">
        <w:rPr>
          <w:sz w:val="28"/>
        </w:rPr>
        <w:t xml:space="preserve"> </w:t>
      </w:r>
      <w:r>
        <w:rPr>
          <w:sz w:val="28"/>
        </w:rPr>
        <w:t>правильных</w:t>
      </w:r>
      <w:r w:rsidR="00C06A30">
        <w:rPr>
          <w:sz w:val="28"/>
        </w:rPr>
        <w:t xml:space="preserve"> </w:t>
      </w:r>
      <w:r>
        <w:rPr>
          <w:sz w:val="28"/>
        </w:rPr>
        <w:t>вариантов</w:t>
      </w:r>
      <w:r w:rsidR="00C06A30">
        <w:rPr>
          <w:sz w:val="28"/>
        </w:rPr>
        <w:t xml:space="preserve"> </w:t>
      </w:r>
      <w:r>
        <w:rPr>
          <w:sz w:val="28"/>
        </w:rPr>
        <w:t>написания</w:t>
      </w:r>
      <w:r w:rsidR="00C06A30">
        <w:rPr>
          <w:sz w:val="28"/>
        </w:rPr>
        <w:t xml:space="preserve"> </w:t>
      </w:r>
      <w:r>
        <w:rPr>
          <w:sz w:val="28"/>
        </w:rPr>
        <w:t>этого</w:t>
      </w:r>
      <w:r w:rsidR="00C06A30">
        <w:rPr>
          <w:sz w:val="28"/>
        </w:rPr>
        <w:t xml:space="preserve"> </w:t>
      </w:r>
      <w:r>
        <w:rPr>
          <w:sz w:val="28"/>
        </w:rPr>
        <w:t>слова.</w:t>
      </w:r>
    </w:p>
    <w:p w:rsidR="00AE5571" w:rsidRDefault="00AE5571" w:rsidP="00AE5571">
      <w:pPr>
        <w:pStyle w:val="NoSpacing"/>
        <w:ind w:right="-2"/>
        <w:jc w:val="both"/>
        <w:rPr>
          <w:sz w:val="28"/>
        </w:rPr>
      </w:pPr>
      <w:r>
        <w:rPr>
          <w:sz w:val="28"/>
        </w:rPr>
        <w:tab/>
        <w:t>Метод</w:t>
      </w:r>
      <w:r w:rsidR="00C06A30">
        <w:rPr>
          <w:sz w:val="28"/>
        </w:rPr>
        <w:t xml:space="preserve"> </w:t>
      </w:r>
      <w:r w:rsidRPr="00485B7B">
        <w:rPr>
          <w:i/>
          <w:sz w:val="28"/>
          <w:lang w:val="en-US"/>
        </w:rPr>
        <w:t>replaceIncorrectWords</w:t>
      </w:r>
      <w:r w:rsidR="00C06A30">
        <w:rPr>
          <w:sz w:val="28"/>
        </w:rPr>
        <w:t xml:space="preserve"> </w:t>
      </w:r>
      <w:r>
        <w:rPr>
          <w:sz w:val="28"/>
        </w:rPr>
        <w:t>заменяет</w:t>
      </w:r>
      <w:r w:rsidR="00C06A30">
        <w:rPr>
          <w:sz w:val="28"/>
        </w:rPr>
        <w:t xml:space="preserve"> </w:t>
      </w:r>
      <w:r>
        <w:rPr>
          <w:sz w:val="28"/>
        </w:rPr>
        <w:t>неправильные</w:t>
      </w:r>
      <w:r w:rsidR="00C06A30">
        <w:rPr>
          <w:sz w:val="28"/>
        </w:rPr>
        <w:t xml:space="preserve"> </w:t>
      </w:r>
      <w:r>
        <w:rPr>
          <w:sz w:val="28"/>
        </w:rPr>
        <w:t>слова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исходном</w:t>
      </w:r>
      <w:r w:rsidR="00C06A30">
        <w:rPr>
          <w:sz w:val="28"/>
        </w:rPr>
        <w:t xml:space="preserve"> </w:t>
      </w:r>
      <w:r>
        <w:rPr>
          <w:sz w:val="28"/>
        </w:rPr>
        <w:t>сообщении</w:t>
      </w:r>
      <w:r w:rsidR="00C06A30">
        <w:rPr>
          <w:sz w:val="28"/>
        </w:rPr>
        <w:t xml:space="preserve"> </w:t>
      </w:r>
      <w:r>
        <w:rPr>
          <w:sz w:val="28"/>
        </w:rPr>
        <w:t>их</w:t>
      </w:r>
      <w:r w:rsidR="00C06A30">
        <w:rPr>
          <w:sz w:val="28"/>
        </w:rPr>
        <w:t xml:space="preserve"> </w:t>
      </w:r>
      <w:r>
        <w:rPr>
          <w:sz w:val="28"/>
        </w:rPr>
        <w:t>корректными</w:t>
      </w:r>
      <w:r w:rsidR="00C06A30">
        <w:rPr>
          <w:sz w:val="28"/>
        </w:rPr>
        <w:t xml:space="preserve"> </w:t>
      </w:r>
      <w:r>
        <w:rPr>
          <w:sz w:val="28"/>
        </w:rPr>
        <w:t>версиями</w:t>
      </w:r>
      <w:r w:rsidR="00C06A30">
        <w:rPr>
          <w:sz w:val="28"/>
        </w:rPr>
        <w:t xml:space="preserve"> </w:t>
      </w:r>
      <w:r>
        <w:rPr>
          <w:sz w:val="28"/>
        </w:rPr>
        <w:t>на</w:t>
      </w:r>
      <w:r w:rsidR="00C06A30">
        <w:rPr>
          <w:sz w:val="28"/>
        </w:rPr>
        <w:t xml:space="preserve"> </w:t>
      </w:r>
      <w:r>
        <w:rPr>
          <w:sz w:val="28"/>
        </w:rPr>
        <w:t>основе</w:t>
      </w:r>
      <w:r w:rsidR="00C06A30">
        <w:rPr>
          <w:sz w:val="28"/>
        </w:rPr>
        <w:t xml:space="preserve"> </w:t>
      </w:r>
      <w:r>
        <w:rPr>
          <w:sz w:val="28"/>
        </w:rPr>
        <w:t>переданного</w:t>
      </w:r>
      <w:r w:rsidR="00C06A30">
        <w:rPr>
          <w:sz w:val="28"/>
        </w:rPr>
        <w:t xml:space="preserve"> </w:t>
      </w:r>
      <w:r>
        <w:rPr>
          <w:sz w:val="28"/>
        </w:rPr>
        <w:t>объекта</w:t>
      </w:r>
      <w:r w:rsidR="00C06A30">
        <w:rPr>
          <w:sz w:val="28"/>
        </w:rPr>
        <w:t xml:space="preserve"> </w:t>
      </w:r>
      <w:r w:rsidRPr="00485B7B">
        <w:rPr>
          <w:i/>
          <w:sz w:val="28"/>
          <w:lang w:val="en-US"/>
        </w:rPr>
        <w:t>Map</w:t>
      </w:r>
      <w:r w:rsidRPr="00485B7B">
        <w:rPr>
          <w:sz w:val="28"/>
        </w:rPr>
        <w:t>.</w:t>
      </w:r>
    </w:p>
    <w:p w:rsidR="00AE5571" w:rsidRDefault="00AE5571" w:rsidP="00AE5571">
      <w:pPr>
        <w:pStyle w:val="NoSpacing"/>
        <w:ind w:right="-2"/>
        <w:jc w:val="both"/>
        <w:rPr>
          <w:sz w:val="28"/>
        </w:rPr>
      </w:pPr>
      <w:r>
        <w:rPr>
          <w:sz w:val="28"/>
        </w:rPr>
        <w:tab/>
        <w:t>Метод</w:t>
      </w:r>
      <w:r w:rsidR="00C06A30">
        <w:rPr>
          <w:sz w:val="28"/>
        </w:rPr>
        <w:t xml:space="preserve"> </w:t>
      </w:r>
      <w:r w:rsidRPr="00485B7B">
        <w:rPr>
          <w:i/>
          <w:sz w:val="28"/>
          <w:lang w:val="en-US"/>
        </w:rPr>
        <w:t>check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качестве</w:t>
      </w:r>
      <w:r w:rsidR="00C06A30">
        <w:rPr>
          <w:sz w:val="28"/>
        </w:rPr>
        <w:t xml:space="preserve"> </w:t>
      </w:r>
      <w:r>
        <w:rPr>
          <w:sz w:val="28"/>
        </w:rPr>
        <w:t>входного</w:t>
      </w:r>
      <w:r w:rsidR="00C06A30">
        <w:rPr>
          <w:sz w:val="28"/>
        </w:rPr>
        <w:t xml:space="preserve"> </w:t>
      </w:r>
      <w:r>
        <w:rPr>
          <w:sz w:val="28"/>
        </w:rPr>
        <w:t>параметра</w:t>
      </w:r>
      <w:r w:rsidR="00C06A30">
        <w:rPr>
          <w:sz w:val="28"/>
        </w:rPr>
        <w:t xml:space="preserve"> </w:t>
      </w:r>
      <w:r>
        <w:rPr>
          <w:sz w:val="28"/>
        </w:rPr>
        <w:t>получает</w:t>
      </w:r>
      <w:r w:rsidR="00C06A30">
        <w:rPr>
          <w:sz w:val="28"/>
        </w:rPr>
        <w:t xml:space="preserve"> </w:t>
      </w:r>
      <w:r>
        <w:rPr>
          <w:sz w:val="28"/>
        </w:rPr>
        <w:t>сооб</w:t>
      </w:r>
      <w:r w:rsidR="003F31AD">
        <w:rPr>
          <w:sz w:val="28"/>
        </w:rPr>
        <w:t xml:space="preserve"> *</w:t>
      </w:r>
      <w:r>
        <w:rPr>
          <w:sz w:val="28"/>
        </w:rPr>
        <w:t>щение</w:t>
      </w:r>
      <w:r w:rsidR="00C06A30">
        <w:rPr>
          <w:sz w:val="28"/>
        </w:rPr>
        <w:t xml:space="preserve"> </w:t>
      </w:r>
      <w:r>
        <w:rPr>
          <w:sz w:val="28"/>
        </w:rPr>
        <w:t>пользователя,</w:t>
      </w:r>
      <w:r w:rsidR="00C06A30">
        <w:rPr>
          <w:sz w:val="28"/>
        </w:rPr>
        <w:t xml:space="preserve"> </w:t>
      </w:r>
      <w:r>
        <w:rPr>
          <w:sz w:val="28"/>
        </w:rPr>
        <w:t>вызовом</w:t>
      </w:r>
      <w:r w:rsidR="00C06A30">
        <w:rPr>
          <w:sz w:val="28"/>
        </w:rPr>
        <w:t xml:space="preserve"> </w:t>
      </w:r>
      <w:r>
        <w:rPr>
          <w:sz w:val="28"/>
        </w:rPr>
        <w:t>методов</w:t>
      </w:r>
      <w:r w:rsidR="00C06A30">
        <w:rPr>
          <w:sz w:val="28"/>
        </w:rPr>
        <w:t xml:space="preserve"> </w:t>
      </w:r>
      <w:r>
        <w:rPr>
          <w:sz w:val="28"/>
        </w:rPr>
        <w:t>описанных</w:t>
      </w:r>
      <w:r w:rsidR="00C06A30">
        <w:rPr>
          <w:sz w:val="28"/>
        </w:rPr>
        <w:t xml:space="preserve"> </w:t>
      </w:r>
      <w:r>
        <w:rPr>
          <w:sz w:val="28"/>
        </w:rPr>
        <w:t>выше,</w:t>
      </w:r>
      <w:r w:rsidR="00C06A30">
        <w:rPr>
          <w:sz w:val="28"/>
        </w:rPr>
        <w:t xml:space="preserve"> </w:t>
      </w:r>
      <w:r>
        <w:rPr>
          <w:sz w:val="28"/>
        </w:rPr>
        <w:t>проверяет</w:t>
      </w:r>
      <w:r w:rsidR="00C06A30">
        <w:rPr>
          <w:sz w:val="28"/>
        </w:rPr>
        <w:t xml:space="preserve"> </w:t>
      </w:r>
      <w:r>
        <w:rPr>
          <w:sz w:val="28"/>
        </w:rPr>
        <w:t>это</w:t>
      </w:r>
      <w:r w:rsidR="00C06A30">
        <w:rPr>
          <w:sz w:val="28"/>
        </w:rPr>
        <w:t xml:space="preserve"> </w:t>
      </w:r>
      <w:r>
        <w:rPr>
          <w:sz w:val="28"/>
        </w:rPr>
        <w:t>сообщение</w:t>
      </w:r>
      <w:r w:rsidR="00C06A30">
        <w:rPr>
          <w:sz w:val="28"/>
        </w:rPr>
        <w:t xml:space="preserve"> </w:t>
      </w:r>
      <w:r>
        <w:rPr>
          <w:sz w:val="28"/>
        </w:rPr>
        <w:t>и</w:t>
      </w:r>
      <w:r w:rsidR="00C06A30">
        <w:rPr>
          <w:sz w:val="28"/>
        </w:rPr>
        <w:t xml:space="preserve"> </w:t>
      </w:r>
      <w:r>
        <w:rPr>
          <w:sz w:val="28"/>
        </w:rPr>
        <w:t>исправляет</w:t>
      </w:r>
      <w:r w:rsidR="00C06A30">
        <w:rPr>
          <w:sz w:val="28"/>
        </w:rPr>
        <w:t xml:space="preserve"> </w:t>
      </w:r>
      <w:r>
        <w:rPr>
          <w:sz w:val="28"/>
        </w:rPr>
        <w:t>ошибки.</w:t>
      </w:r>
    </w:p>
    <w:p w:rsidR="00AE5571" w:rsidRDefault="007F3B7C" w:rsidP="00AE5571">
      <w:pPr>
        <w:pStyle w:val="NoSpacing"/>
        <w:ind w:right="-2"/>
        <w:jc w:val="both"/>
        <w:rPr>
          <w:sz w:val="28"/>
        </w:rPr>
      </w:pPr>
      <w:r>
        <w:rPr>
          <w:sz w:val="28"/>
        </w:rPr>
        <w:tab/>
        <w:t xml:space="preserve">Класс </w:t>
      </w:r>
      <w:r w:rsidRPr="000251C9">
        <w:rPr>
          <w:i/>
          <w:sz w:val="28"/>
          <w:lang w:val="en-US"/>
        </w:rPr>
        <w:t>DataBase</w:t>
      </w:r>
      <w:r>
        <w:rPr>
          <w:sz w:val="28"/>
        </w:rPr>
        <w:t xml:space="preserve"> отвечает за работу с базой данных. Содержит методы установление соединения с базой, закрытие соединения и отправку запроса к базе и получения. Структура данного класса изображена на рисунке 3.7.</w:t>
      </w:r>
    </w:p>
    <w:p w:rsidR="00AE5571" w:rsidRDefault="00AE5571" w:rsidP="00AE5571">
      <w:pPr>
        <w:pStyle w:val="NoSpacing"/>
        <w:ind w:right="-2"/>
        <w:jc w:val="center"/>
        <w:rPr>
          <w:sz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2C0F651" wp14:editId="4FB6514C">
            <wp:extent cx="4162425" cy="3105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NoSpacing"/>
        <w:ind w:right="-2"/>
        <w:jc w:val="both"/>
        <w:rPr>
          <w:sz w:val="28"/>
        </w:rPr>
      </w:pPr>
    </w:p>
    <w:p w:rsidR="00AE5571" w:rsidRPr="00BA3AB8" w:rsidRDefault="00AE5571" w:rsidP="00AE5571">
      <w:pPr>
        <w:pStyle w:val="NoSpacing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A30">
        <w:rPr>
          <w:sz w:val="28"/>
          <w:szCs w:val="28"/>
        </w:rPr>
        <w:t xml:space="preserve"> </w:t>
      </w:r>
      <w:r w:rsidR="003F31AD">
        <w:rPr>
          <w:sz w:val="28"/>
          <w:szCs w:val="28"/>
        </w:rPr>
        <w:t>3.7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C06A30">
        <w:rPr>
          <w:sz w:val="28"/>
          <w:szCs w:val="28"/>
        </w:rPr>
        <w:t xml:space="preserve"> </w:t>
      </w:r>
      <w:r w:rsidRPr="000251C9">
        <w:rPr>
          <w:i/>
          <w:sz w:val="28"/>
          <w:lang w:val="en-US"/>
        </w:rPr>
        <w:t>DataBase</w:t>
      </w:r>
    </w:p>
    <w:p w:rsidR="00AE5571" w:rsidRDefault="00AE5571" w:rsidP="00AE5571">
      <w:pPr>
        <w:pStyle w:val="NoSpacing"/>
        <w:ind w:right="-2"/>
        <w:jc w:val="both"/>
        <w:rPr>
          <w:sz w:val="28"/>
        </w:rPr>
      </w:pPr>
    </w:p>
    <w:p w:rsidR="00AE5571" w:rsidRDefault="00AE5571" w:rsidP="00AE5571">
      <w:pPr>
        <w:pStyle w:val="NoSpacing"/>
        <w:ind w:right="-2"/>
        <w:jc w:val="both"/>
        <w:rPr>
          <w:sz w:val="28"/>
        </w:rPr>
      </w:pPr>
      <w:r w:rsidRPr="00B84C7C">
        <w:rPr>
          <w:sz w:val="28"/>
        </w:rPr>
        <w:tab/>
      </w:r>
      <w:r w:rsidR="007F3B7C">
        <w:rPr>
          <w:sz w:val="28"/>
        </w:rPr>
        <w:t xml:space="preserve">Метод </w:t>
      </w:r>
      <w:r w:rsidR="007F3B7C" w:rsidRPr="007F3B7C">
        <w:rPr>
          <w:i/>
          <w:sz w:val="28"/>
          <w:lang w:val="en-US"/>
        </w:rPr>
        <w:t>connect</w:t>
      </w:r>
      <w:r w:rsidR="007F3B7C" w:rsidRPr="007F3B7C">
        <w:rPr>
          <w:sz w:val="28"/>
        </w:rPr>
        <w:t xml:space="preserve"> </w:t>
      </w:r>
      <w:r w:rsidR="007F3B7C">
        <w:rPr>
          <w:sz w:val="28"/>
        </w:rPr>
        <w:t xml:space="preserve">использует описанные в классе константы для создания соединения с базой данных </w:t>
      </w:r>
      <w:r w:rsidR="007F3B7C" w:rsidRPr="007F3B7C">
        <w:rPr>
          <w:i/>
          <w:sz w:val="28"/>
          <w:lang w:val="en-US"/>
        </w:rPr>
        <w:t>MySQL</w:t>
      </w:r>
      <w:r w:rsidR="007F3B7C">
        <w:rPr>
          <w:sz w:val="28"/>
        </w:rPr>
        <w:t>.</w:t>
      </w:r>
      <w:r w:rsidR="00C06A30">
        <w:rPr>
          <w:sz w:val="28"/>
        </w:rPr>
        <w:t xml:space="preserve"> </w:t>
      </w:r>
      <w:r w:rsidR="007F3B7C">
        <w:rPr>
          <w:sz w:val="28"/>
        </w:rPr>
        <w:t xml:space="preserve">А метод </w:t>
      </w:r>
      <w:r w:rsidR="007F3B7C" w:rsidRPr="007F3B7C">
        <w:rPr>
          <w:i/>
          <w:sz w:val="28"/>
          <w:lang w:val="en-US"/>
        </w:rPr>
        <w:t>disconnect</w:t>
      </w:r>
      <w:r w:rsidR="007F3B7C">
        <w:rPr>
          <w:sz w:val="28"/>
        </w:rPr>
        <w:t xml:space="preserve"> соответственно закрывает соединение с базой данных.</w:t>
      </w:r>
    </w:p>
    <w:p w:rsidR="007F3B7C" w:rsidRPr="007F3B7C" w:rsidRDefault="007F3B7C" w:rsidP="00AE5571">
      <w:pPr>
        <w:pStyle w:val="NoSpacing"/>
        <w:ind w:right="-2"/>
        <w:jc w:val="both"/>
        <w:rPr>
          <w:sz w:val="28"/>
        </w:rPr>
      </w:pPr>
      <w:r>
        <w:rPr>
          <w:sz w:val="28"/>
        </w:rPr>
        <w:tab/>
        <w:t xml:space="preserve">Метод </w:t>
      </w:r>
      <w:r w:rsidRPr="007F3B7C">
        <w:rPr>
          <w:i/>
          <w:sz w:val="28"/>
          <w:lang w:val="en-US"/>
        </w:rPr>
        <w:t>sendQuery</w:t>
      </w:r>
      <w:r>
        <w:rPr>
          <w:sz w:val="28"/>
        </w:rPr>
        <w:t xml:space="preserve"> формирует запрос к базе данных на основе полученной строки и выполняет этот запрос. После чего конвертирует полученный результат в набор строк и возвращает его.</w:t>
      </w:r>
    </w:p>
    <w:p w:rsidR="00AE5571" w:rsidRDefault="00AE5571" w:rsidP="00AE5571">
      <w:pPr>
        <w:pStyle w:val="NoSpacing"/>
        <w:ind w:right="-2"/>
        <w:jc w:val="both"/>
        <w:rPr>
          <w:sz w:val="28"/>
        </w:rPr>
      </w:pPr>
    </w:p>
    <w:p w:rsidR="00AE5571" w:rsidRDefault="00AE5571" w:rsidP="00AE5571">
      <w:pPr>
        <w:pStyle w:val="NoSpacing"/>
        <w:ind w:right="-2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059C294" wp14:editId="2E8A65CF">
            <wp:extent cx="3324225" cy="2550587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728" cy="25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NoSpacing"/>
        <w:ind w:right="-2"/>
        <w:jc w:val="center"/>
        <w:rPr>
          <w:sz w:val="28"/>
        </w:rPr>
      </w:pPr>
    </w:p>
    <w:p w:rsidR="00AE5571" w:rsidRPr="00BA3AB8" w:rsidRDefault="00AE5571" w:rsidP="00AE5571">
      <w:pPr>
        <w:pStyle w:val="NoSpacing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3.13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Методы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класса</w:t>
      </w:r>
      <w:r w:rsidR="00C06A30">
        <w:rPr>
          <w:sz w:val="28"/>
          <w:szCs w:val="28"/>
        </w:rPr>
        <w:t xml:space="preserve"> </w:t>
      </w:r>
      <w:r w:rsidRPr="000251C9">
        <w:rPr>
          <w:i/>
          <w:sz w:val="28"/>
          <w:lang w:val="en-US"/>
        </w:rPr>
        <w:t>DataBaseService</w:t>
      </w:r>
    </w:p>
    <w:p w:rsidR="00AE5571" w:rsidRDefault="00AE5571" w:rsidP="00AE5571">
      <w:pPr>
        <w:pStyle w:val="NoSpacing"/>
        <w:ind w:right="-2"/>
        <w:jc w:val="center"/>
        <w:rPr>
          <w:sz w:val="28"/>
        </w:rPr>
      </w:pPr>
    </w:p>
    <w:p w:rsidR="00AE5571" w:rsidRDefault="00AE5571" w:rsidP="00AE5571">
      <w:pPr>
        <w:pStyle w:val="NoSpacing"/>
        <w:ind w:right="-2"/>
        <w:jc w:val="both"/>
        <w:rPr>
          <w:sz w:val="28"/>
        </w:rPr>
      </w:pPr>
      <w:r>
        <w:rPr>
          <w:sz w:val="28"/>
        </w:rPr>
        <w:tab/>
        <w:t>Класс</w:t>
      </w:r>
      <w:r w:rsidR="00C06A30">
        <w:rPr>
          <w:sz w:val="28"/>
        </w:rPr>
        <w:t xml:space="preserve"> </w:t>
      </w:r>
      <w:r w:rsidRPr="000251C9">
        <w:rPr>
          <w:i/>
          <w:sz w:val="28"/>
          <w:lang w:val="en-US"/>
        </w:rPr>
        <w:t>DataBaseService</w:t>
      </w:r>
      <w:r w:rsidR="00C06A30">
        <w:rPr>
          <w:sz w:val="28"/>
        </w:rPr>
        <w:t xml:space="preserve"> </w:t>
      </w:r>
      <w:r>
        <w:rPr>
          <w:sz w:val="28"/>
        </w:rPr>
        <w:t>является</w:t>
      </w:r>
      <w:r w:rsidR="00C06A30">
        <w:rPr>
          <w:sz w:val="28"/>
        </w:rPr>
        <w:t xml:space="preserve"> </w:t>
      </w:r>
      <w:r>
        <w:rPr>
          <w:sz w:val="28"/>
        </w:rPr>
        <w:t>посредником</w:t>
      </w:r>
      <w:r w:rsidR="00C06A30">
        <w:rPr>
          <w:sz w:val="28"/>
        </w:rPr>
        <w:t xml:space="preserve"> </w:t>
      </w:r>
      <w:r>
        <w:rPr>
          <w:sz w:val="28"/>
        </w:rPr>
        <w:t>между</w:t>
      </w:r>
      <w:r w:rsidR="00C06A30">
        <w:rPr>
          <w:sz w:val="28"/>
        </w:rPr>
        <w:t xml:space="preserve"> </w:t>
      </w:r>
      <w:r>
        <w:rPr>
          <w:sz w:val="28"/>
        </w:rPr>
        <w:t>контроллером</w:t>
      </w:r>
      <w:r w:rsidR="00C06A30">
        <w:rPr>
          <w:sz w:val="28"/>
        </w:rPr>
        <w:t xml:space="preserve"> </w:t>
      </w:r>
      <w:r>
        <w:rPr>
          <w:sz w:val="28"/>
        </w:rPr>
        <w:t>и</w:t>
      </w:r>
      <w:r w:rsidR="00C06A30">
        <w:rPr>
          <w:sz w:val="28"/>
        </w:rPr>
        <w:t xml:space="preserve"> </w:t>
      </w:r>
      <w:r>
        <w:rPr>
          <w:sz w:val="28"/>
        </w:rPr>
        <w:t>классом</w:t>
      </w:r>
      <w:r w:rsidR="00C06A30">
        <w:rPr>
          <w:sz w:val="28"/>
        </w:rPr>
        <w:t xml:space="preserve"> </w:t>
      </w:r>
      <w:r w:rsidRPr="000251C9">
        <w:rPr>
          <w:i/>
          <w:sz w:val="28"/>
          <w:lang w:val="en-US"/>
        </w:rPr>
        <w:t>DataBase</w:t>
      </w:r>
      <w:r>
        <w:t>.</w:t>
      </w:r>
      <w:r w:rsidR="00C06A30">
        <w:t xml:space="preserve"> </w:t>
      </w:r>
      <w:r>
        <w:rPr>
          <w:sz w:val="28"/>
        </w:rPr>
        <w:t>Позволяет</w:t>
      </w:r>
      <w:r w:rsidR="00C06A30">
        <w:rPr>
          <w:sz w:val="28"/>
        </w:rPr>
        <w:t xml:space="preserve"> </w:t>
      </w:r>
      <w:r>
        <w:rPr>
          <w:sz w:val="28"/>
        </w:rPr>
        <w:t>динамически</w:t>
      </w:r>
      <w:r w:rsidR="00C06A30">
        <w:rPr>
          <w:sz w:val="28"/>
        </w:rPr>
        <w:t xml:space="preserve"> </w:t>
      </w:r>
      <w:r>
        <w:rPr>
          <w:sz w:val="28"/>
        </w:rPr>
        <w:t>добавлять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сообщения</w:t>
      </w:r>
      <w:r w:rsidR="00C06A30">
        <w:rPr>
          <w:sz w:val="28"/>
        </w:rPr>
        <w:t xml:space="preserve"> </w:t>
      </w:r>
      <w:r>
        <w:rPr>
          <w:sz w:val="28"/>
        </w:rPr>
        <w:t>бота</w:t>
      </w:r>
      <w:r w:rsidR="00C06A30">
        <w:rPr>
          <w:sz w:val="28"/>
        </w:rPr>
        <w:t xml:space="preserve"> </w:t>
      </w:r>
      <w:r>
        <w:rPr>
          <w:sz w:val="28"/>
        </w:rPr>
        <w:t>персистентную</w:t>
      </w:r>
      <w:r w:rsidR="00C06A30">
        <w:rPr>
          <w:sz w:val="28"/>
        </w:rPr>
        <w:t xml:space="preserve"> </w:t>
      </w:r>
      <w:r>
        <w:rPr>
          <w:sz w:val="28"/>
        </w:rPr>
        <w:t>информацию,</w:t>
      </w:r>
      <w:r w:rsidR="00C06A30">
        <w:rPr>
          <w:sz w:val="28"/>
        </w:rPr>
        <w:t xml:space="preserve"> </w:t>
      </w:r>
      <w:r>
        <w:rPr>
          <w:sz w:val="28"/>
        </w:rPr>
        <w:t>хранящуюся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базе</w:t>
      </w:r>
      <w:r w:rsidR="00C06A30">
        <w:rPr>
          <w:sz w:val="28"/>
        </w:rPr>
        <w:t xml:space="preserve"> </w:t>
      </w:r>
      <w:r>
        <w:rPr>
          <w:sz w:val="28"/>
        </w:rPr>
        <w:t>данных.</w:t>
      </w:r>
    </w:p>
    <w:p w:rsidR="00AE5571" w:rsidRPr="00B84C7C" w:rsidRDefault="00AE5571" w:rsidP="00AE5571">
      <w:pPr>
        <w:pStyle w:val="NoSpacing"/>
        <w:ind w:right="-2"/>
        <w:jc w:val="both"/>
        <w:rPr>
          <w:sz w:val="28"/>
        </w:rPr>
      </w:pPr>
      <w:r>
        <w:rPr>
          <w:sz w:val="28"/>
        </w:rPr>
        <w:lastRenderedPageBreak/>
        <w:tab/>
        <w:t>Место</w:t>
      </w:r>
      <w:r w:rsidR="00C06A30">
        <w:rPr>
          <w:sz w:val="28"/>
        </w:rPr>
        <w:t xml:space="preserve"> </w:t>
      </w:r>
      <w:r>
        <w:rPr>
          <w:sz w:val="28"/>
        </w:rPr>
        <w:t>инжекции</w:t>
      </w:r>
      <w:r w:rsidR="00C06A30">
        <w:rPr>
          <w:sz w:val="28"/>
        </w:rPr>
        <w:t xml:space="preserve"> </w:t>
      </w:r>
      <w:r>
        <w:rPr>
          <w:sz w:val="28"/>
        </w:rPr>
        <w:t>дополнительной</w:t>
      </w:r>
      <w:r w:rsidR="00C06A30">
        <w:rPr>
          <w:sz w:val="28"/>
        </w:rPr>
        <w:t xml:space="preserve"> </w:t>
      </w:r>
      <w:r>
        <w:rPr>
          <w:sz w:val="28"/>
        </w:rPr>
        <w:t>информации</w:t>
      </w:r>
      <w:r w:rsidR="00C06A30">
        <w:rPr>
          <w:sz w:val="28"/>
        </w:rPr>
        <w:t xml:space="preserve"> </w:t>
      </w:r>
      <w:r>
        <w:rPr>
          <w:sz w:val="28"/>
        </w:rPr>
        <w:t>определяется</w:t>
      </w:r>
      <w:r w:rsidR="00C06A30">
        <w:rPr>
          <w:sz w:val="28"/>
        </w:rPr>
        <w:t xml:space="preserve"> </w:t>
      </w:r>
      <w:r>
        <w:rPr>
          <w:sz w:val="28"/>
        </w:rPr>
        <w:t>фигурными</w:t>
      </w:r>
      <w:r w:rsidR="00C06A30">
        <w:rPr>
          <w:sz w:val="28"/>
        </w:rPr>
        <w:t xml:space="preserve"> </w:t>
      </w:r>
      <w:r>
        <w:rPr>
          <w:sz w:val="28"/>
        </w:rPr>
        <w:t>скобками.</w:t>
      </w:r>
      <w:r w:rsidR="00C06A30">
        <w:rPr>
          <w:sz w:val="28"/>
        </w:rPr>
        <w:t xml:space="preserve"> </w:t>
      </w:r>
      <w:r>
        <w:rPr>
          <w:sz w:val="28"/>
        </w:rPr>
        <w:t>Метод</w:t>
      </w:r>
      <w:r w:rsidR="00C06A30">
        <w:rPr>
          <w:sz w:val="28"/>
        </w:rPr>
        <w:t xml:space="preserve"> </w:t>
      </w:r>
      <w:r w:rsidRPr="00B84C7C">
        <w:rPr>
          <w:i/>
          <w:sz w:val="28"/>
          <w:lang w:val="en-US"/>
        </w:rPr>
        <w:t>getKey</w:t>
      </w:r>
      <w:r w:rsidR="00C06A30">
        <w:rPr>
          <w:sz w:val="28"/>
        </w:rPr>
        <w:t xml:space="preserve"> </w:t>
      </w:r>
      <w:r>
        <w:rPr>
          <w:sz w:val="28"/>
        </w:rPr>
        <w:t>выделяет</w:t>
      </w:r>
      <w:r w:rsidR="00C06A30">
        <w:rPr>
          <w:sz w:val="28"/>
        </w:rPr>
        <w:t xml:space="preserve"> </w:t>
      </w:r>
      <w:r>
        <w:rPr>
          <w:sz w:val="28"/>
        </w:rPr>
        <w:t>маркер</w:t>
      </w:r>
      <w:r w:rsidR="00C06A30">
        <w:rPr>
          <w:sz w:val="28"/>
        </w:rPr>
        <w:t xml:space="preserve"> </w:t>
      </w:r>
      <w:r>
        <w:rPr>
          <w:sz w:val="28"/>
        </w:rPr>
        <w:t>персистентной</w:t>
      </w:r>
      <w:r w:rsidR="00C06A30">
        <w:rPr>
          <w:sz w:val="28"/>
        </w:rPr>
        <w:t xml:space="preserve"> </w:t>
      </w:r>
      <w:r>
        <w:rPr>
          <w:sz w:val="28"/>
        </w:rPr>
        <w:t>информации.</w:t>
      </w:r>
      <w:r w:rsidR="00C06A30">
        <w:rPr>
          <w:sz w:val="28"/>
        </w:rPr>
        <w:t xml:space="preserve"> </w:t>
      </w:r>
      <w:r>
        <w:rPr>
          <w:sz w:val="28"/>
        </w:rPr>
        <w:t>А</w:t>
      </w:r>
      <w:r w:rsidR="00C06A30">
        <w:rPr>
          <w:sz w:val="28"/>
        </w:rPr>
        <w:t xml:space="preserve"> </w:t>
      </w:r>
      <w:r>
        <w:rPr>
          <w:sz w:val="28"/>
        </w:rPr>
        <w:t>метод</w:t>
      </w:r>
      <w:r w:rsidR="00C06A30">
        <w:rPr>
          <w:sz w:val="28"/>
        </w:rPr>
        <w:t xml:space="preserve"> </w:t>
      </w:r>
      <w:r w:rsidRPr="00B84C7C">
        <w:rPr>
          <w:i/>
          <w:sz w:val="28"/>
          <w:lang w:val="en-US"/>
        </w:rPr>
        <w:t>replaceKey</w:t>
      </w:r>
      <w:r w:rsidR="00C06A30">
        <w:rPr>
          <w:sz w:val="28"/>
        </w:rPr>
        <w:t xml:space="preserve"> </w:t>
      </w:r>
      <w:r>
        <w:rPr>
          <w:sz w:val="28"/>
        </w:rPr>
        <w:t>заменяет</w:t>
      </w:r>
      <w:r w:rsidR="00C06A30">
        <w:rPr>
          <w:sz w:val="28"/>
        </w:rPr>
        <w:t xml:space="preserve"> </w:t>
      </w:r>
      <w:r>
        <w:rPr>
          <w:sz w:val="28"/>
        </w:rPr>
        <w:t>маркер</w:t>
      </w:r>
      <w:r w:rsidR="00C06A30">
        <w:rPr>
          <w:sz w:val="28"/>
        </w:rPr>
        <w:t xml:space="preserve"> </w:t>
      </w:r>
      <w:r>
        <w:rPr>
          <w:sz w:val="28"/>
        </w:rPr>
        <w:t>на</w:t>
      </w:r>
      <w:r w:rsidR="00C06A30">
        <w:rPr>
          <w:sz w:val="28"/>
        </w:rPr>
        <w:t xml:space="preserve"> </w:t>
      </w:r>
      <w:r>
        <w:rPr>
          <w:sz w:val="28"/>
        </w:rPr>
        <w:t>полученную</w:t>
      </w:r>
      <w:r w:rsidR="00C06A30">
        <w:rPr>
          <w:sz w:val="28"/>
        </w:rPr>
        <w:t xml:space="preserve"> </w:t>
      </w:r>
      <w:r>
        <w:rPr>
          <w:sz w:val="28"/>
        </w:rPr>
        <w:t>из</w:t>
      </w:r>
      <w:r w:rsidR="00C06A30">
        <w:rPr>
          <w:sz w:val="28"/>
        </w:rPr>
        <w:t xml:space="preserve"> </w:t>
      </w:r>
      <w:r>
        <w:rPr>
          <w:sz w:val="28"/>
        </w:rPr>
        <w:t>базы</w:t>
      </w:r>
      <w:r w:rsidR="00C06A30">
        <w:rPr>
          <w:sz w:val="28"/>
        </w:rPr>
        <w:t xml:space="preserve"> </w:t>
      </w:r>
      <w:r>
        <w:rPr>
          <w:sz w:val="28"/>
        </w:rPr>
        <w:t>данных</w:t>
      </w:r>
      <w:r w:rsidR="00C06A30">
        <w:rPr>
          <w:sz w:val="28"/>
        </w:rPr>
        <w:t xml:space="preserve"> </w:t>
      </w:r>
      <w:r>
        <w:rPr>
          <w:sz w:val="28"/>
        </w:rPr>
        <w:t>информацию,</w:t>
      </w:r>
      <w:r w:rsidR="00C06A30">
        <w:rPr>
          <w:sz w:val="28"/>
        </w:rPr>
        <w:t xml:space="preserve"> </w:t>
      </w:r>
      <w:r>
        <w:rPr>
          <w:sz w:val="28"/>
        </w:rPr>
        <w:t>предварительно</w:t>
      </w:r>
      <w:r w:rsidR="00C06A30">
        <w:rPr>
          <w:sz w:val="28"/>
        </w:rPr>
        <w:t xml:space="preserve"> </w:t>
      </w:r>
      <w:r>
        <w:rPr>
          <w:sz w:val="28"/>
        </w:rPr>
        <w:t>форматированную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удобочитаемый</w:t>
      </w:r>
      <w:r w:rsidR="00C06A30">
        <w:rPr>
          <w:sz w:val="28"/>
        </w:rPr>
        <w:t xml:space="preserve"> </w:t>
      </w:r>
      <w:r>
        <w:rPr>
          <w:sz w:val="28"/>
        </w:rPr>
        <w:t>пользователю</w:t>
      </w:r>
      <w:r w:rsidR="00C06A30">
        <w:rPr>
          <w:sz w:val="28"/>
        </w:rPr>
        <w:t xml:space="preserve"> </w:t>
      </w:r>
      <w:r>
        <w:rPr>
          <w:sz w:val="28"/>
        </w:rPr>
        <w:t>формат,</w:t>
      </w:r>
      <w:r w:rsidR="00C06A30">
        <w:rPr>
          <w:sz w:val="28"/>
        </w:rPr>
        <w:t xml:space="preserve"> </w:t>
      </w:r>
      <w:r>
        <w:rPr>
          <w:sz w:val="28"/>
        </w:rPr>
        <w:t>методом</w:t>
      </w:r>
      <w:r w:rsidR="00C06A30">
        <w:rPr>
          <w:sz w:val="28"/>
        </w:rPr>
        <w:t xml:space="preserve"> </w:t>
      </w:r>
      <w:r w:rsidRPr="00B84C7C">
        <w:rPr>
          <w:i/>
          <w:sz w:val="28"/>
          <w:lang w:val="en-US"/>
        </w:rPr>
        <w:t>formatData</w:t>
      </w:r>
      <w:r w:rsidRPr="00B84C7C">
        <w:rPr>
          <w:sz w:val="28"/>
        </w:rPr>
        <w:t>.</w:t>
      </w:r>
    </w:p>
    <w:p w:rsidR="00AE5571" w:rsidRPr="008E486C" w:rsidRDefault="00AE5571" w:rsidP="00AE5571">
      <w:pPr>
        <w:pStyle w:val="NoSpacing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Клиентская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часть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файлами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форматов:</w:t>
      </w:r>
      <w:r w:rsidR="00C06A30">
        <w:rPr>
          <w:sz w:val="28"/>
          <w:szCs w:val="28"/>
        </w:rPr>
        <w:t xml:space="preserve"> </w:t>
      </w:r>
      <w:r w:rsidRPr="008E486C">
        <w:rPr>
          <w:i/>
          <w:sz w:val="28"/>
          <w:szCs w:val="28"/>
          <w:lang w:val="en-US"/>
        </w:rPr>
        <w:t>jsp</w:t>
      </w:r>
      <w:r w:rsidRPr="008E486C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8E486C">
        <w:rPr>
          <w:i/>
          <w:sz w:val="28"/>
          <w:szCs w:val="28"/>
          <w:lang w:val="en-US"/>
        </w:rPr>
        <w:t>html</w:t>
      </w:r>
      <w:r w:rsidRPr="008E486C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8E486C">
        <w:rPr>
          <w:i/>
          <w:sz w:val="28"/>
          <w:szCs w:val="28"/>
          <w:lang w:val="en-US"/>
        </w:rPr>
        <w:t>css</w:t>
      </w:r>
      <w:r w:rsidRPr="008E486C">
        <w:rPr>
          <w:sz w:val="28"/>
          <w:szCs w:val="28"/>
        </w:rPr>
        <w:t>,</w:t>
      </w:r>
      <w:r w:rsidR="00C06A30">
        <w:rPr>
          <w:sz w:val="28"/>
          <w:szCs w:val="28"/>
        </w:rPr>
        <w:t xml:space="preserve"> </w:t>
      </w:r>
      <w:r w:rsidRPr="008E486C">
        <w:rPr>
          <w:i/>
          <w:sz w:val="28"/>
          <w:szCs w:val="28"/>
          <w:lang w:val="en-US"/>
        </w:rPr>
        <w:t>js</w:t>
      </w:r>
      <w:r w:rsidRPr="008E486C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Содержимое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основных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AE5571" w:rsidRPr="00767990" w:rsidRDefault="00AE5571" w:rsidP="00AE5571">
      <w:pPr>
        <w:pStyle w:val="NoSpacing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Файл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login</w:t>
      </w:r>
      <w:r w:rsidRPr="006D2015">
        <w:rPr>
          <w:i/>
          <w:sz w:val="28"/>
          <w:szCs w:val="28"/>
        </w:rPr>
        <w:t>.</w:t>
      </w:r>
      <w:r w:rsidRPr="006D2015">
        <w:rPr>
          <w:i/>
          <w:sz w:val="28"/>
          <w:szCs w:val="28"/>
          <w:lang w:val="en-US"/>
        </w:rPr>
        <w:t>jsp</w:t>
      </w:r>
      <w:r w:rsidR="00C06A3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форму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логирования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предоставляет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ему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возможность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присоединиться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чату.</w:t>
      </w:r>
    </w:p>
    <w:p w:rsidR="00AE5571" w:rsidRDefault="00AE5571" w:rsidP="00AE5571">
      <w:pPr>
        <w:pStyle w:val="NoSpacing"/>
        <w:ind w:right="-1"/>
        <w:jc w:val="both"/>
        <w:rPr>
          <w:sz w:val="28"/>
          <w:szCs w:val="28"/>
        </w:rPr>
      </w:pPr>
      <w:r w:rsidRPr="00767990">
        <w:rPr>
          <w:sz w:val="28"/>
          <w:szCs w:val="28"/>
        </w:rPr>
        <w:tab/>
      </w:r>
      <w:r>
        <w:rPr>
          <w:sz w:val="28"/>
          <w:szCs w:val="28"/>
        </w:rPr>
        <w:t>Файл</w:t>
      </w:r>
      <w:r w:rsidR="00C06A30">
        <w:rPr>
          <w:sz w:val="28"/>
          <w:szCs w:val="28"/>
        </w:rPr>
        <w:t xml:space="preserve"> </w:t>
      </w:r>
      <w:r w:rsidRPr="006D2015">
        <w:rPr>
          <w:i/>
          <w:sz w:val="28"/>
          <w:szCs w:val="28"/>
          <w:lang w:val="en-US"/>
        </w:rPr>
        <w:t>chat</w:t>
      </w:r>
      <w:r w:rsidRPr="006D2015">
        <w:rPr>
          <w:i/>
          <w:sz w:val="28"/>
          <w:szCs w:val="28"/>
        </w:rPr>
        <w:t>.</w:t>
      </w:r>
      <w:r w:rsidRPr="006D2015">
        <w:rPr>
          <w:i/>
          <w:sz w:val="28"/>
          <w:szCs w:val="28"/>
          <w:lang w:val="en-US"/>
        </w:rPr>
        <w:t>html</w:t>
      </w:r>
      <w:r w:rsidR="00C06A3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предназначен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пользователю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веб-приложения.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форму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сообщений,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ввода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нового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кнопку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отправки.</w:t>
      </w:r>
    </w:p>
    <w:p w:rsidR="00AE5571" w:rsidRDefault="00AE5571" w:rsidP="00AE5571">
      <w:pPr>
        <w:pStyle w:val="NoSpacing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Файл</w:t>
      </w:r>
      <w:r w:rsidR="00C06A30">
        <w:rPr>
          <w:sz w:val="28"/>
          <w:szCs w:val="28"/>
        </w:rPr>
        <w:t xml:space="preserve"> </w:t>
      </w:r>
      <w:r w:rsidRPr="0002031E">
        <w:rPr>
          <w:i/>
          <w:sz w:val="28"/>
          <w:szCs w:val="28"/>
          <w:lang w:val="en-US"/>
        </w:rPr>
        <w:t>chat</w:t>
      </w:r>
      <w:r w:rsidRPr="0002031E">
        <w:rPr>
          <w:i/>
          <w:sz w:val="28"/>
          <w:szCs w:val="28"/>
        </w:rPr>
        <w:t>.</w:t>
      </w:r>
      <w:r w:rsidRPr="0002031E">
        <w:rPr>
          <w:i/>
          <w:sz w:val="28"/>
          <w:szCs w:val="28"/>
          <w:lang w:val="en-US"/>
        </w:rPr>
        <w:t>js</w:t>
      </w:r>
      <w:r w:rsidR="00C06A30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содержит</w:t>
      </w:r>
      <w:r w:rsidR="00C06A30">
        <w:rPr>
          <w:sz w:val="28"/>
          <w:szCs w:val="28"/>
        </w:rPr>
        <w:t xml:space="preserve"> </w:t>
      </w:r>
      <w:r w:rsidRPr="0002031E">
        <w:rPr>
          <w:i/>
          <w:sz w:val="28"/>
          <w:szCs w:val="28"/>
          <w:lang w:val="en-US"/>
        </w:rPr>
        <w:t>javascript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код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выполняющий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всю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взаимодействию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серверной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части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приложения.</w:t>
      </w:r>
    </w:p>
    <w:p w:rsidR="00AE5571" w:rsidRDefault="00AE5571" w:rsidP="00AE5571">
      <w:pPr>
        <w:pStyle w:val="NoSpacing"/>
        <w:ind w:right="-1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Приложение</w:t>
      </w:r>
      <w:r w:rsidR="00C06A30">
        <w:rPr>
          <w:sz w:val="28"/>
          <w:szCs w:val="28"/>
        </w:rPr>
        <w:t xml:space="preserve"> </w:t>
      </w:r>
      <w:r w:rsidRPr="00DD4353">
        <w:rPr>
          <w:i/>
          <w:sz w:val="28"/>
          <w:szCs w:val="28"/>
          <w:lang w:val="en-US"/>
        </w:rPr>
        <w:t>TelegramBot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="004E73F5">
        <w:rPr>
          <w:sz w:val="28"/>
          <w:szCs w:val="28"/>
        </w:rPr>
        <w:t xml:space="preserve">это </w:t>
      </w:r>
      <w:r>
        <w:rPr>
          <w:sz w:val="28"/>
          <w:szCs w:val="28"/>
        </w:rPr>
        <w:t>консольное</w:t>
      </w:r>
      <w:r w:rsidR="00C06A30">
        <w:rPr>
          <w:sz w:val="28"/>
          <w:szCs w:val="28"/>
        </w:rPr>
        <w:t xml:space="preserve"> </w:t>
      </w:r>
      <w:r w:rsidRPr="001E67BC">
        <w:rPr>
          <w:i/>
          <w:sz w:val="28"/>
          <w:szCs w:val="28"/>
          <w:lang w:val="en-US"/>
        </w:rPr>
        <w:t>Java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представляющее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собой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обертку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разрабатываемого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чат-бота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отвечающее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за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интеграцию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бота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8157B5">
        <w:rPr>
          <w:i/>
          <w:sz w:val="28"/>
          <w:szCs w:val="28"/>
          <w:lang w:val="en-US"/>
        </w:rPr>
        <w:t>Telegram</w:t>
      </w:r>
      <w:r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Данное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написано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использованием</w:t>
      </w:r>
      <w:r w:rsidR="00C06A30">
        <w:rPr>
          <w:sz w:val="28"/>
          <w:szCs w:val="28"/>
        </w:rPr>
        <w:t xml:space="preserve"> </w:t>
      </w:r>
      <w:r w:rsidRPr="001E67BC">
        <w:rPr>
          <w:i/>
          <w:sz w:val="28"/>
          <w:szCs w:val="28"/>
          <w:lang w:val="en-US"/>
        </w:rPr>
        <w:t>API</w:t>
      </w:r>
      <w:r w:rsidR="00C06A30">
        <w:rPr>
          <w:sz w:val="28"/>
          <w:szCs w:val="28"/>
        </w:rPr>
        <w:t xml:space="preserve"> </w:t>
      </w:r>
      <w:r w:rsidRPr="00DD4353">
        <w:rPr>
          <w:i/>
          <w:sz w:val="28"/>
          <w:szCs w:val="28"/>
        </w:rPr>
        <w:t>TelegramBots</w:t>
      </w:r>
      <w:r>
        <w:rPr>
          <w:i/>
          <w:sz w:val="28"/>
          <w:szCs w:val="28"/>
        </w:rPr>
        <w:t>.</w:t>
      </w:r>
      <w:r w:rsidR="00C06A30">
        <w:rPr>
          <w:sz w:val="28"/>
        </w:rPr>
        <w:t xml:space="preserve"> </w:t>
      </w:r>
      <w:r>
        <w:rPr>
          <w:sz w:val="28"/>
          <w:szCs w:val="28"/>
        </w:rPr>
        <w:t>Для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приложения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предварительно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зарегистрирован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бот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мессенджере</w:t>
      </w:r>
      <w:r w:rsidR="00C06A30">
        <w:rPr>
          <w:sz w:val="28"/>
          <w:szCs w:val="28"/>
        </w:rPr>
        <w:t xml:space="preserve"> </w:t>
      </w:r>
      <w:r w:rsidRPr="00DD4353">
        <w:rPr>
          <w:i/>
          <w:sz w:val="28"/>
          <w:szCs w:val="28"/>
          <w:lang w:val="en-US"/>
        </w:rPr>
        <w:t>Telegram</w:t>
      </w:r>
      <w:r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 w:rsidR="004E73F5">
        <w:rPr>
          <w:sz w:val="28"/>
          <w:szCs w:val="28"/>
        </w:rPr>
        <w:t>Структура приложения изображена на рисунке 3.14.</w:t>
      </w:r>
    </w:p>
    <w:p w:rsidR="004E73F5" w:rsidRDefault="004E73F5" w:rsidP="00AE5571">
      <w:pPr>
        <w:pStyle w:val="NoSpacing"/>
        <w:ind w:right="-1"/>
        <w:jc w:val="both"/>
        <w:rPr>
          <w:sz w:val="28"/>
          <w:szCs w:val="28"/>
        </w:rPr>
      </w:pPr>
    </w:p>
    <w:p w:rsidR="004E73F5" w:rsidRDefault="004E73F5" w:rsidP="004E73F5">
      <w:pPr>
        <w:pStyle w:val="NoSpacing"/>
        <w:ind w:right="-1"/>
        <w:jc w:val="center"/>
        <w:rPr>
          <w:sz w:val="28"/>
        </w:rPr>
      </w:pPr>
      <w:r>
        <w:rPr>
          <w:noProof/>
          <w:lang w:val="en-US" w:eastAsia="en-US"/>
        </w:rPr>
        <w:drawing>
          <wp:inline distT="0" distB="0" distL="0" distR="0" wp14:anchorId="2E0CA332" wp14:editId="35DD7275">
            <wp:extent cx="1584251" cy="2805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12928" cy="285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3F5" w:rsidRDefault="004E73F5" w:rsidP="004E73F5">
      <w:pPr>
        <w:pStyle w:val="NoSpacing"/>
        <w:ind w:right="-1"/>
        <w:jc w:val="center"/>
        <w:rPr>
          <w:sz w:val="28"/>
        </w:rPr>
      </w:pPr>
    </w:p>
    <w:p w:rsidR="004E73F5" w:rsidRDefault="004E73F5" w:rsidP="004E73F5">
      <w:pPr>
        <w:pStyle w:val="NoSpacing"/>
        <w:ind w:right="-1"/>
        <w:jc w:val="center"/>
        <w:rPr>
          <w:sz w:val="28"/>
        </w:rPr>
      </w:pPr>
    </w:p>
    <w:p w:rsidR="004E73F5" w:rsidRPr="00EE661C" w:rsidRDefault="004E73F5" w:rsidP="004E73F5">
      <w:pPr>
        <w:pStyle w:val="NoSpacing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 3.1</w:t>
      </w:r>
      <w:r w:rsidRPr="00EE661C">
        <w:rPr>
          <w:sz w:val="28"/>
          <w:szCs w:val="28"/>
        </w:rPr>
        <w:t>4</w:t>
      </w:r>
      <w:r>
        <w:rPr>
          <w:sz w:val="28"/>
          <w:szCs w:val="28"/>
        </w:rPr>
        <w:t xml:space="preserve"> – Структура приложения </w:t>
      </w:r>
      <w:r w:rsidRPr="00986E8C">
        <w:rPr>
          <w:i/>
          <w:sz w:val="28"/>
          <w:lang w:val="en-US"/>
        </w:rPr>
        <w:t>TelegramBot</w:t>
      </w:r>
    </w:p>
    <w:p w:rsidR="004E73F5" w:rsidRDefault="004E73F5" w:rsidP="004E73F5">
      <w:pPr>
        <w:pStyle w:val="NoSpacing"/>
        <w:ind w:right="-1"/>
        <w:rPr>
          <w:sz w:val="28"/>
        </w:rPr>
      </w:pPr>
    </w:p>
    <w:p w:rsidR="00AE5571" w:rsidRDefault="00AE5571" w:rsidP="00AE5571">
      <w:pPr>
        <w:pStyle w:val="NoSpacing"/>
        <w:ind w:right="-1"/>
        <w:jc w:val="both"/>
        <w:rPr>
          <w:sz w:val="28"/>
        </w:rPr>
      </w:pPr>
      <w:r>
        <w:rPr>
          <w:sz w:val="28"/>
        </w:rPr>
        <w:tab/>
        <w:t>При</w:t>
      </w:r>
      <w:r w:rsidR="00C06A30">
        <w:rPr>
          <w:sz w:val="28"/>
        </w:rPr>
        <w:t xml:space="preserve"> </w:t>
      </w:r>
      <w:r>
        <w:rPr>
          <w:sz w:val="28"/>
        </w:rPr>
        <w:t>регистрации</w:t>
      </w:r>
      <w:r w:rsidR="00C06A30">
        <w:rPr>
          <w:sz w:val="28"/>
        </w:rPr>
        <w:t xml:space="preserve"> </w:t>
      </w:r>
      <w:r>
        <w:rPr>
          <w:sz w:val="28"/>
        </w:rPr>
        <w:t>нового</w:t>
      </w:r>
      <w:r w:rsidR="00C06A30">
        <w:rPr>
          <w:sz w:val="28"/>
        </w:rPr>
        <w:t xml:space="preserve"> </w:t>
      </w:r>
      <w:r>
        <w:rPr>
          <w:sz w:val="28"/>
        </w:rPr>
        <w:t>бота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 w:rsidRPr="001E67BC">
        <w:rPr>
          <w:i/>
          <w:sz w:val="28"/>
          <w:lang w:val="en-US"/>
        </w:rPr>
        <w:t>Telegram</w:t>
      </w:r>
      <w:r>
        <w:rPr>
          <w:sz w:val="28"/>
        </w:rPr>
        <w:t>,</w:t>
      </w:r>
      <w:r w:rsidR="00C06A30">
        <w:rPr>
          <w:sz w:val="28"/>
        </w:rPr>
        <w:t xml:space="preserve"> </w:t>
      </w:r>
      <w:r>
        <w:rPr>
          <w:sz w:val="28"/>
        </w:rPr>
        <w:t>необходимо</w:t>
      </w:r>
      <w:r w:rsidR="00C06A30">
        <w:rPr>
          <w:sz w:val="28"/>
        </w:rPr>
        <w:t xml:space="preserve"> </w:t>
      </w:r>
      <w:r>
        <w:rPr>
          <w:sz w:val="28"/>
        </w:rPr>
        <w:t>было</w:t>
      </w:r>
      <w:r w:rsidR="00C06A30">
        <w:rPr>
          <w:sz w:val="28"/>
        </w:rPr>
        <w:t xml:space="preserve"> </w:t>
      </w:r>
      <w:r>
        <w:rPr>
          <w:sz w:val="28"/>
        </w:rPr>
        <w:t>указать</w:t>
      </w:r>
      <w:r w:rsidR="00C06A30">
        <w:rPr>
          <w:sz w:val="28"/>
        </w:rPr>
        <w:t xml:space="preserve"> </w:t>
      </w:r>
      <w:r>
        <w:rPr>
          <w:sz w:val="28"/>
        </w:rPr>
        <w:t>имя</w:t>
      </w:r>
      <w:r w:rsidR="00C06A30">
        <w:rPr>
          <w:sz w:val="28"/>
        </w:rPr>
        <w:t xml:space="preserve"> </w:t>
      </w:r>
      <w:r>
        <w:rPr>
          <w:sz w:val="28"/>
        </w:rPr>
        <w:t>бота,</w:t>
      </w:r>
      <w:r w:rsidR="00C06A30">
        <w:rPr>
          <w:sz w:val="28"/>
        </w:rPr>
        <w:t xml:space="preserve"> </w:t>
      </w:r>
      <w:r>
        <w:rPr>
          <w:sz w:val="28"/>
        </w:rPr>
        <w:t>после</w:t>
      </w:r>
      <w:r w:rsidR="00C06A30">
        <w:rPr>
          <w:sz w:val="28"/>
        </w:rPr>
        <w:t xml:space="preserve"> </w:t>
      </w:r>
      <w:r>
        <w:rPr>
          <w:sz w:val="28"/>
        </w:rPr>
        <w:t>чего</w:t>
      </w:r>
      <w:r w:rsidR="00C06A30">
        <w:rPr>
          <w:sz w:val="28"/>
        </w:rPr>
        <w:t xml:space="preserve"> </w:t>
      </w:r>
      <w:r>
        <w:rPr>
          <w:sz w:val="28"/>
        </w:rPr>
        <w:t>был</w:t>
      </w:r>
      <w:r w:rsidR="00C06A30">
        <w:rPr>
          <w:sz w:val="28"/>
        </w:rPr>
        <w:t xml:space="preserve"> </w:t>
      </w:r>
      <w:r>
        <w:rPr>
          <w:sz w:val="28"/>
        </w:rPr>
        <w:t>выдан</w:t>
      </w:r>
      <w:r w:rsidR="00C06A30">
        <w:rPr>
          <w:sz w:val="28"/>
        </w:rPr>
        <w:t xml:space="preserve"> </w:t>
      </w:r>
      <w:r w:rsidRPr="001E67BC">
        <w:rPr>
          <w:i/>
          <w:sz w:val="28"/>
          <w:lang w:val="en-US"/>
        </w:rPr>
        <w:t>token</w:t>
      </w:r>
      <w:r w:rsidR="00C06A30">
        <w:rPr>
          <w:sz w:val="28"/>
        </w:rPr>
        <w:t xml:space="preserve"> </w:t>
      </w:r>
      <w:r>
        <w:rPr>
          <w:sz w:val="28"/>
        </w:rPr>
        <w:t>для</w:t>
      </w:r>
      <w:r w:rsidR="00C06A30">
        <w:rPr>
          <w:sz w:val="28"/>
        </w:rPr>
        <w:t xml:space="preserve"> </w:t>
      </w:r>
      <w:r>
        <w:rPr>
          <w:sz w:val="28"/>
        </w:rPr>
        <w:t>подключения</w:t>
      </w:r>
      <w:r w:rsidR="00C06A30">
        <w:rPr>
          <w:sz w:val="28"/>
        </w:rPr>
        <w:t xml:space="preserve"> </w:t>
      </w:r>
      <w:r>
        <w:rPr>
          <w:sz w:val="28"/>
        </w:rPr>
        <w:t>к</w:t>
      </w:r>
      <w:r w:rsidR="00C06A30">
        <w:rPr>
          <w:sz w:val="28"/>
        </w:rPr>
        <w:t xml:space="preserve"> </w:t>
      </w:r>
      <w:r>
        <w:rPr>
          <w:sz w:val="28"/>
        </w:rPr>
        <w:t>каналу</w:t>
      </w:r>
      <w:r w:rsidR="00C06A30">
        <w:rPr>
          <w:sz w:val="28"/>
        </w:rPr>
        <w:t xml:space="preserve"> </w:t>
      </w:r>
      <w:r>
        <w:rPr>
          <w:sz w:val="28"/>
        </w:rPr>
        <w:t>созданного</w:t>
      </w:r>
      <w:r w:rsidR="00C06A30">
        <w:rPr>
          <w:sz w:val="28"/>
        </w:rPr>
        <w:t xml:space="preserve"> </w:t>
      </w:r>
      <w:r>
        <w:rPr>
          <w:sz w:val="28"/>
        </w:rPr>
        <w:t>бота.</w:t>
      </w:r>
      <w:r w:rsidR="00C06A30">
        <w:rPr>
          <w:sz w:val="28"/>
        </w:rPr>
        <w:t xml:space="preserve"> </w:t>
      </w:r>
      <w:r>
        <w:rPr>
          <w:sz w:val="28"/>
        </w:rPr>
        <w:t>Эти</w:t>
      </w:r>
      <w:r w:rsidR="00C06A30">
        <w:rPr>
          <w:sz w:val="28"/>
        </w:rPr>
        <w:t xml:space="preserve"> </w:t>
      </w:r>
      <w:r>
        <w:rPr>
          <w:sz w:val="28"/>
        </w:rPr>
        <w:t>настройки</w:t>
      </w:r>
      <w:r w:rsidR="00C06A30">
        <w:rPr>
          <w:sz w:val="28"/>
        </w:rPr>
        <w:t xml:space="preserve"> </w:t>
      </w:r>
      <w:r>
        <w:rPr>
          <w:sz w:val="28"/>
        </w:rPr>
        <w:t>хранятся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классе</w:t>
      </w:r>
      <w:r w:rsidR="00C06A30">
        <w:rPr>
          <w:sz w:val="28"/>
        </w:rPr>
        <w:t xml:space="preserve"> </w:t>
      </w:r>
      <w:r w:rsidRPr="001E67BC">
        <w:rPr>
          <w:i/>
          <w:sz w:val="28"/>
          <w:lang w:val="en-US"/>
        </w:rPr>
        <w:t>BotConfig</w:t>
      </w:r>
      <w:r>
        <w:rPr>
          <w:sz w:val="28"/>
        </w:rPr>
        <w:t>.</w:t>
      </w:r>
    </w:p>
    <w:p w:rsidR="00AE5571" w:rsidRDefault="00AE5571" w:rsidP="00AE5571">
      <w:pPr>
        <w:pStyle w:val="NoSpacing"/>
        <w:ind w:right="-1"/>
        <w:jc w:val="both"/>
        <w:rPr>
          <w:sz w:val="28"/>
          <w:szCs w:val="28"/>
        </w:rPr>
      </w:pPr>
      <w:r>
        <w:rPr>
          <w:sz w:val="28"/>
        </w:rPr>
        <w:tab/>
        <w:t>Класс</w:t>
      </w:r>
      <w:r w:rsidR="00C06A30">
        <w:rPr>
          <w:sz w:val="28"/>
        </w:rPr>
        <w:t xml:space="preserve"> </w:t>
      </w:r>
      <w:r w:rsidRPr="00986E8C">
        <w:rPr>
          <w:i/>
          <w:sz w:val="28"/>
          <w:lang w:val="en-US"/>
        </w:rPr>
        <w:t>TelegramBot</w:t>
      </w:r>
      <w:r w:rsidR="00C06A30">
        <w:rPr>
          <w:sz w:val="28"/>
        </w:rPr>
        <w:t xml:space="preserve"> </w:t>
      </w:r>
      <w:r>
        <w:rPr>
          <w:sz w:val="28"/>
        </w:rPr>
        <w:t>отвечает</w:t>
      </w:r>
      <w:r w:rsidR="00C06A30">
        <w:rPr>
          <w:sz w:val="28"/>
        </w:rPr>
        <w:t xml:space="preserve"> </w:t>
      </w:r>
      <w:r>
        <w:rPr>
          <w:sz w:val="28"/>
        </w:rPr>
        <w:t>за</w:t>
      </w:r>
      <w:r w:rsidR="00C06A30">
        <w:rPr>
          <w:sz w:val="28"/>
        </w:rPr>
        <w:t xml:space="preserve"> </w:t>
      </w:r>
      <w:r>
        <w:rPr>
          <w:sz w:val="28"/>
        </w:rPr>
        <w:t>запуск</w:t>
      </w:r>
      <w:r w:rsidR="00C06A30">
        <w:rPr>
          <w:sz w:val="28"/>
        </w:rPr>
        <w:t xml:space="preserve"> </w:t>
      </w:r>
      <w:r>
        <w:rPr>
          <w:sz w:val="28"/>
        </w:rPr>
        <w:t>приложения</w:t>
      </w:r>
      <w:r w:rsidR="00C06A30">
        <w:rPr>
          <w:sz w:val="28"/>
        </w:rPr>
        <w:t xml:space="preserve"> </w:t>
      </w:r>
      <w:r>
        <w:rPr>
          <w:sz w:val="28"/>
        </w:rPr>
        <w:t>и</w:t>
      </w:r>
      <w:r w:rsidR="00C06A30">
        <w:rPr>
          <w:sz w:val="28"/>
        </w:rPr>
        <w:t xml:space="preserve"> </w:t>
      </w:r>
      <w:r>
        <w:rPr>
          <w:sz w:val="28"/>
        </w:rPr>
        <w:t>подключение</w:t>
      </w:r>
      <w:r w:rsidR="00C06A30">
        <w:rPr>
          <w:sz w:val="28"/>
        </w:rPr>
        <w:t xml:space="preserve"> </w:t>
      </w:r>
      <w:r>
        <w:rPr>
          <w:sz w:val="28"/>
        </w:rPr>
        <w:t>его</w:t>
      </w:r>
      <w:r w:rsidR="00C06A30">
        <w:rPr>
          <w:sz w:val="28"/>
        </w:rPr>
        <w:t xml:space="preserve"> </w:t>
      </w:r>
      <w:r>
        <w:rPr>
          <w:sz w:val="28"/>
        </w:rPr>
        <w:t>к</w:t>
      </w:r>
      <w:r w:rsidR="00C06A30">
        <w:rPr>
          <w:sz w:val="28"/>
        </w:rPr>
        <w:t xml:space="preserve"> </w:t>
      </w:r>
      <w:r>
        <w:rPr>
          <w:sz w:val="28"/>
        </w:rPr>
        <w:t>серверам</w:t>
      </w:r>
      <w:r w:rsidR="00C06A30">
        <w:rPr>
          <w:sz w:val="28"/>
        </w:rPr>
        <w:t xml:space="preserve"> </w:t>
      </w:r>
      <w:r w:rsidRPr="00986E8C">
        <w:rPr>
          <w:i/>
          <w:sz w:val="28"/>
          <w:lang w:val="en-US"/>
        </w:rPr>
        <w:t>Telegram</w:t>
      </w:r>
      <w:r w:rsidRPr="00986E8C">
        <w:rPr>
          <w:sz w:val="28"/>
        </w:rPr>
        <w:t>.</w:t>
      </w:r>
      <w:r w:rsidR="00C06A30">
        <w:rPr>
          <w:sz w:val="28"/>
        </w:rPr>
        <w:t xml:space="preserve"> </w:t>
      </w:r>
      <w:r>
        <w:rPr>
          <w:sz w:val="28"/>
          <w:szCs w:val="28"/>
        </w:rPr>
        <w:t>Структура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3.1</w:t>
      </w:r>
      <w:r w:rsidR="004E73F5">
        <w:rPr>
          <w:sz w:val="28"/>
          <w:szCs w:val="28"/>
        </w:rPr>
        <w:t>5</w:t>
      </w:r>
    </w:p>
    <w:p w:rsidR="00AE5571" w:rsidRPr="00F762BF" w:rsidRDefault="00AE5571" w:rsidP="00AE5571">
      <w:pPr>
        <w:pStyle w:val="NoSpacing"/>
        <w:ind w:right="-1"/>
        <w:jc w:val="both"/>
        <w:rPr>
          <w:sz w:val="28"/>
          <w:lang w:val="en-US"/>
        </w:rPr>
      </w:pPr>
    </w:p>
    <w:p w:rsidR="00AE5571" w:rsidRDefault="00D06080" w:rsidP="00AE5571">
      <w:pPr>
        <w:pStyle w:val="NoSpacing"/>
        <w:ind w:right="-1"/>
        <w:jc w:val="center"/>
        <w:rPr>
          <w:sz w:val="28"/>
        </w:rPr>
      </w:pPr>
      <w:r w:rsidRPr="00D06080">
        <w:rPr>
          <w:noProof/>
          <w:sz w:val="28"/>
          <w:lang w:val="en-US" w:eastAsia="en-US"/>
        </w:rPr>
        <w:drawing>
          <wp:inline distT="0" distB="0" distL="0" distR="0" wp14:anchorId="198E0CE4" wp14:editId="57A0D40E">
            <wp:extent cx="5940425" cy="3547110"/>
            <wp:effectExtent l="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71" w:rsidRDefault="00AE5571" w:rsidP="00AE5571">
      <w:pPr>
        <w:pStyle w:val="NoSpacing"/>
        <w:ind w:right="-1"/>
        <w:jc w:val="center"/>
        <w:rPr>
          <w:sz w:val="28"/>
        </w:rPr>
      </w:pPr>
    </w:p>
    <w:p w:rsidR="00AE5571" w:rsidRPr="00EE661C" w:rsidRDefault="00AE5571" w:rsidP="00AE5571">
      <w:pPr>
        <w:pStyle w:val="NoSpacing"/>
        <w:ind w:right="181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3.1</w:t>
      </w:r>
      <w:r w:rsidR="004E73F5">
        <w:rPr>
          <w:sz w:val="28"/>
          <w:szCs w:val="28"/>
        </w:rPr>
        <w:t>5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Структура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="004E73F5">
        <w:rPr>
          <w:sz w:val="28"/>
          <w:szCs w:val="28"/>
        </w:rPr>
        <w:t xml:space="preserve"> приложения</w:t>
      </w:r>
      <w:r w:rsidR="00C06A30">
        <w:rPr>
          <w:sz w:val="28"/>
          <w:szCs w:val="28"/>
        </w:rPr>
        <w:t xml:space="preserve"> </w:t>
      </w:r>
      <w:r w:rsidRPr="00986E8C">
        <w:rPr>
          <w:i/>
          <w:sz w:val="28"/>
          <w:lang w:val="en-US"/>
        </w:rPr>
        <w:t>TelegramBot</w:t>
      </w:r>
    </w:p>
    <w:p w:rsidR="00AE5571" w:rsidRDefault="00AE5571" w:rsidP="00AE5571">
      <w:pPr>
        <w:pStyle w:val="NoSpacing"/>
        <w:ind w:right="-1"/>
        <w:rPr>
          <w:sz w:val="28"/>
        </w:rPr>
      </w:pPr>
    </w:p>
    <w:p w:rsidR="00AE5571" w:rsidRPr="00EE661C" w:rsidRDefault="00AE5571" w:rsidP="00AE5571">
      <w:pPr>
        <w:pStyle w:val="NoSpacing"/>
        <w:ind w:right="-1"/>
        <w:jc w:val="both"/>
        <w:rPr>
          <w:sz w:val="28"/>
        </w:rPr>
      </w:pPr>
      <w:r>
        <w:rPr>
          <w:sz w:val="28"/>
        </w:rPr>
        <w:tab/>
        <w:t>Класс</w:t>
      </w:r>
      <w:r w:rsidR="00C06A30">
        <w:rPr>
          <w:sz w:val="28"/>
        </w:rPr>
        <w:t xml:space="preserve"> </w:t>
      </w:r>
      <w:r w:rsidRPr="00986E8C">
        <w:rPr>
          <w:i/>
          <w:sz w:val="28"/>
        </w:rPr>
        <w:t>GomelGuideHandlers</w:t>
      </w:r>
      <w:r w:rsidR="00C06A30">
        <w:rPr>
          <w:sz w:val="28"/>
        </w:rPr>
        <w:t xml:space="preserve"> </w:t>
      </w:r>
      <w:r>
        <w:rPr>
          <w:sz w:val="28"/>
        </w:rPr>
        <w:t>получает</w:t>
      </w:r>
      <w:r w:rsidR="00C06A30">
        <w:rPr>
          <w:sz w:val="28"/>
        </w:rPr>
        <w:t xml:space="preserve"> </w:t>
      </w:r>
      <w:r>
        <w:rPr>
          <w:sz w:val="28"/>
        </w:rPr>
        <w:t>сообщения</w:t>
      </w:r>
      <w:r w:rsidR="00C06A30">
        <w:rPr>
          <w:sz w:val="28"/>
        </w:rPr>
        <w:t xml:space="preserve"> </w:t>
      </w:r>
      <w:r>
        <w:rPr>
          <w:sz w:val="28"/>
        </w:rPr>
        <w:t>пользователя</w:t>
      </w:r>
      <w:r w:rsidR="00C06A30">
        <w:rPr>
          <w:sz w:val="28"/>
        </w:rPr>
        <w:t xml:space="preserve"> </w:t>
      </w:r>
      <w:r>
        <w:rPr>
          <w:sz w:val="28"/>
        </w:rPr>
        <w:t>и</w:t>
      </w:r>
      <w:r w:rsidR="00C06A30">
        <w:rPr>
          <w:sz w:val="28"/>
        </w:rPr>
        <w:t xml:space="preserve"> </w:t>
      </w:r>
      <w:r>
        <w:rPr>
          <w:sz w:val="28"/>
        </w:rPr>
        <w:t>отправляет</w:t>
      </w:r>
      <w:r w:rsidR="00C06A30">
        <w:rPr>
          <w:sz w:val="28"/>
        </w:rPr>
        <w:t xml:space="preserve"> </w:t>
      </w:r>
      <w:r>
        <w:rPr>
          <w:sz w:val="28"/>
        </w:rPr>
        <w:t>ответ.</w:t>
      </w:r>
      <w:r w:rsidR="00C06A30">
        <w:rPr>
          <w:sz w:val="28"/>
        </w:rPr>
        <w:t xml:space="preserve"> </w:t>
      </w:r>
      <w:r>
        <w:rPr>
          <w:sz w:val="28"/>
        </w:rPr>
        <w:t>Содержит</w:t>
      </w:r>
      <w:r w:rsidR="00C06A30">
        <w:rPr>
          <w:sz w:val="28"/>
        </w:rPr>
        <w:t xml:space="preserve"> </w:t>
      </w:r>
      <w:r>
        <w:rPr>
          <w:sz w:val="28"/>
        </w:rPr>
        <w:t>методы</w:t>
      </w:r>
      <w:r w:rsidR="00C06A30">
        <w:rPr>
          <w:sz w:val="28"/>
        </w:rPr>
        <w:t xml:space="preserve"> </w:t>
      </w:r>
      <w:r w:rsidRPr="00986E8C">
        <w:rPr>
          <w:i/>
          <w:sz w:val="28"/>
        </w:rPr>
        <w:t>onUpdateReceived</w:t>
      </w:r>
      <w:r w:rsidR="00C06A30">
        <w:rPr>
          <w:sz w:val="28"/>
        </w:rPr>
        <w:t xml:space="preserve"> </w:t>
      </w:r>
      <w:r>
        <w:rPr>
          <w:sz w:val="28"/>
        </w:rPr>
        <w:t>и</w:t>
      </w:r>
      <w:r w:rsidR="00C06A30">
        <w:rPr>
          <w:sz w:val="28"/>
        </w:rPr>
        <w:t xml:space="preserve"> </w:t>
      </w:r>
      <w:r w:rsidRPr="00986E8C">
        <w:rPr>
          <w:i/>
          <w:sz w:val="28"/>
        </w:rPr>
        <w:t>sendMsg</w:t>
      </w:r>
      <w:r w:rsidRPr="00EE661C">
        <w:rPr>
          <w:sz w:val="28"/>
        </w:rPr>
        <w:t>.</w:t>
      </w:r>
    </w:p>
    <w:p w:rsidR="00AE5571" w:rsidRPr="00986E8C" w:rsidRDefault="00AE5571" w:rsidP="00AE5571">
      <w:pPr>
        <w:pStyle w:val="NoSpacing"/>
        <w:ind w:right="-1"/>
        <w:jc w:val="both"/>
        <w:rPr>
          <w:sz w:val="28"/>
        </w:rPr>
      </w:pPr>
      <w:r w:rsidRPr="00EE661C">
        <w:rPr>
          <w:sz w:val="28"/>
        </w:rPr>
        <w:tab/>
      </w:r>
      <w:r>
        <w:rPr>
          <w:sz w:val="28"/>
        </w:rPr>
        <w:t>Метод</w:t>
      </w:r>
      <w:r w:rsidR="00C06A30">
        <w:rPr>
          <w:sz w:val="28"/>
        </w:rPr>
        <w:t xml:space="preserve"> </w:t>
      </w:r>
      <w:r w:rsidRPr="00986E8C">
        <w:rPr>
          <w:i/>
          <w:sz w:val="28"/>
        </w:rPr>
        <w:t>onUpdateReceived</w:t>
      </w:r>
      <w:r w:rsidR="00C06A30">
        <w:rPr>
          <w:sz w:val="28"/>
        </w:rPr>
        <w:t xml:space="preserve"> </w:t>
      </w:r>
      <w:r>
        <w:rPr>
          <w:sz w:val="28"/>
        </w:rPr>
        <w:t>вызывается</w:t>
      </w:r>
      <w:r w:rsidR="00C06A30">
        <w:rPr>
          <w:sz w:val="28"/>
        </w:rPr>
        <w:t xml:space="preserve"> </w:t>
      </w:r>
      <w:r>
        <w:rPr>
          <w:sz w:val="28"/>
        </w:rPr>
        <w:t>при</w:t>
      </w:r>
      <w:r w:rsidR="00C06A30">
        <w:rPr>
          <w:sz w:val="28"/>
        </w:rPr>
        <w:t xml:space="preserve"> </w:t>
      </w:r>
      <w:r>
        <w:rPr>
          <w:sz w:val="28"/>
        </w:rPr>
        <w:t>получении</w:t>
      </w:r>
      <w:r w:rsidR="00C06A30">
        <w:rPr>
          <w:sz w:val="28"/>
        </w:rPr>
        <w:t xml:space="preserve"> </w:t>
      </w:r>
      <w:r>
        <w:rPr>
          <w:sz w:val="28"/>
        </w:rPr>
        <w:t>сообщения</w:t>
      </w:r>
      <w:r w:rsidR="00C06A30">
        <w:rPr>
          <w:sz w:val="28"/>
        </w:rPr>
        <w:t xml:space="preserve"> </w:t>
      </w:r>
      <w:r>
        <w:rPr>
          <w:sz w:val="28"/>
        </w:rPr>
        <w:t>от</w:t>
      </w:r>
      <w:r w:rsidR="00C06A30">
        <w:rPr>
          <w:sz w:val="28"/>
        </w:rPr>
        <w:t xml:space="preserve"> </w:t>
      </w:r>
      <w:r>
        <w:rPr>
          <w:sz w:val="28"/>
        </w:rPr>
        <w:t>пользователя,</w:t>
      </w:r>
      <w:r w:rsidR="00C06A30">
        <w:rPr>
          <w:sz w:val="28"/>
        </w:rPr>
        <w:t xml:space="preserve"> </w:t>
      </w:r>
      <w:r>
        <w:rPr>
          <w:sz w:val="28"/>
        </w:rPr>
        <w:t>п</w:t>
      </w:r>
      <w:r w:rsidRPr="00986E8C">
        <w:rPr>
          <w:sz w:val="28"/>
          <w:lang w:val="be-BY"/>
        </w:rPr>
        <w:t>ередает</w:t>
      </w:r>
      <w:r w:rsidR="00C06A30">
        <w:rPr>
          <w:sz w:val="28"/>
          <w:lang w:val="be-BY"/>
        </w:rPr>
        <w:t xml:space="preserve"> </w:t>
      </w:r>
      <w:r w:rsidRPr="00986E8C">
        <w:rPr>
          <w:sz w:val="28"/>
          <w:lang w:val="be-BY"/>
        </w:rPr>
        <w:t>сообщение</w:t>
      </w:r>
      <w:r w:rsidR="00C06A30">
        <w:rPr>
          <w:sz w:val="28"/>
          <w:lang w:val="be-BY"/>
        </w:rPr>
        <w:t xml:space="preserve"> </w:t>
      </w:r>
      <w:r w:rsidRPr="00986E8C">
        <w:rPr>
          <w:sz w:val="28"/>
          <w:lang w:val="be-BY"/>
        </w:rPr>
        <w:t>пользователя</w:t>
      </w:r>
      <w:r w:rsidR="00C06A30">
        <w:rPr>
          <w:sz w:val="28"/>
          <w:lang w:val="be-BY"/>
        </w:rPr>
        <w:t xml:space="preserve"> </w:t>
      </w:r>
      <w:r w:rsidRPr="00986E8C">
        <w:rPr>
          <w:sz w:val="28"/>
          <w:lang w:val="be-BY"/>
        </w:rPr>
        <w:t>в</w:t>
      </w:r>
      <w:r w:rsidR="00C06A30">
        <w:rPr>
          <w:sz w:val="28"/>
          <w:lang w:val="be-BY"/>
        </w:rPr>
        <w:t xml:space="preserve"> </w:t>
      </w:r>
      <w:r w:rsidRPr="00986E8C">
        <w:rPr>
          <w:sz w:val="28"/>
          <w:lang w:val="be-BY"/>
        </w:rPr>
        <w:t>метод</w:t>
      </w:r>
      <w:r w:rsidR="00C06A30">
        <w:rPr>
          <w:sz w:val="28"/>
          <w:lang w:val="be-BY"/>
        </w:rPr>
        <w:t xml:space="preserve"> </w:t>
      </w:r>
      <w:r w:rsidRPr="001E67BC">
        <w:rPr>
          <w:i/>
          <w:sz w:val="28"/>
          <w:lang w:val="en-US"/>
        </w:rPr>
        <w:t>getAnswer</w:t>
      </w:r>
      <w:r w:rsidR="00C06A30">
        <w:rPr>
          <w:i/>
          <w:sz w:val="28"/>
          <w:lang w:val="be-BY"/>
        </w:rPr>
        <w:t xml:space="preserve"> </w:t>
      </w:r>
      <w:r w:rsidRPr="00986E8C">
        <w:rPr>
          <w:sz w:val="28"/>
          <w:lang w:val="be-BY"/>
        </w:rPr>
        <w:t>класса</w:t>
      </w:r>
      <w:r w:rsidR="00C06A30">
        <w:rPr>
          <w:sz w:val="28"/>
          <w:lang w:val="be-BY"/>
        </w:rPr>
        <w:t xml:space="preserve"> </w:t>
      </w:r>
      <w:r w:rsidRPr="001E67BC">
        <w:rPr>
          <w:i/>
          <w:sz w:val="28"/>
          <w:lang w:val="en-US"/>
        </w:rPr>
        <w:t>GomelGuideService</w:t>
      </w:r>
      <w:r w:rsidR="00C06A30">
        <w:rPr>
          <w:i/>
          <w:sz w:val="28"/>
          <w:lang w:val="be-BY"/>
        </w:rPr>
        <w:t xml:space="preserve"> </w:t>
      </w:r>
      <w:r>
        <w:rPr>
          <w:sz w:val="28"/>
          <w:lang w:val="be-BY"/>
        </w:rPr>
        <w:t>и</w:t>
      </w:r>
      <w:r w:rsidR="00C06A30">
        <w:rPr>
          <w:sz w:val="28"/>
          <w:lang w:val="be-BY"/>
        </w:rPr>
        <w:t xml:space="preserve"> </w:t>
      </w:r>
      <w:r>
        <w:rPr>
          <w:sz w:val="28"/>
          <w:lang w:val="be-BY"/>
        </w:rPr>
        <w:t>вызывает</w:t>
      </w:r>
      <w:r w:rsidR="00C06A30">
        <w:rPr>
          <w:sz w:val="28"/>
          <w:lang w:val="be-BY"/>
        </w:rPr>
        <w:t xml:space="preserve"> </w:t>
      </w:r>
      <w:r>
        <w:rPr>
          <w:sz w:val="28"/>
          <w:lang w:val="be-BY"/>
        </w:rPr>
        <w:t>метод</w:t>
      </w:r>
      <w:r w:rsidR="00C06A30">
        <w:rPr>
          <w:sz w:val="28"/>
          <w:lang w:val="be-BY"/>
        </w:rPr>
        <w:t xml:space="preserve"> </w:t>
      </w:r>
      <w:r w:rsidRPr="00986E8C">
        <w:rPr>
          <w:i/>
          <w:sz w:val="28"/>
          <w:lang w:val="en-US"/>
        </w:rPr>
        <w:t>sendMsg</w:t>
      </w:r>
      <w:r>
        <w:rPr>
          <w:sz w:val="28"/>
        </w:rPr>
        <w:t>.</w:t>
      </w:r>
    </w:p>
    <w:p w:rsidR="00AE5571" w:rsidRPr="00986E8C" w:rsidRDefault="00AE5571" w:rsidP="00AE5571">
      <w:pPr>
        <w:pStyle w:val="NoSpacing"/>
        <w:ind w:right="-1"/>
        <w:jc w:val="both"/>
        <w:rPr>
          <w:sz w:val="28"/>
          <w:lang w:val="be-BY"/>
        </w:rPr>
      </w:pPr>
      <w:r w:rsidRPr="00986E8C">
        <w:rPr>
          <w:sz w:val="28"/>
        </w:rPr>
        <w:tab/>
      </w:r>
      <w:r>
        <w:rPr>
          <w:sz w:val="28"/>
        </w:rPr>
        <w:t>Метод</w:t>
      </w:r>
      <w:r w:rsidR="00C06A30">
        <w:rPr>
          <w:sz w:val="28"/>
        </w:rPr>
        <w:t xml:space="preserve"> </w:t>
      </w:r>
      <w:r w:rsidRPr="00986E8C">
        <w:rPr>
          <w:i/>
          <w:sz w:val="28"/>
        </w:rPr>
        <w:t>sendMsg</w:t>
      </w:r>
      <w:r w:rsidR="00C06A30">
        <w:rPr>
          <w:sz w:val="28"/>
        </w:rPr>
        <w:t xml:space="preserve"> </w:t>
      </w:r>
      <w:r>
        <w:rPr>
          <w:sz w:val="28"/>
        </w:rPr>
        <w:t>формирует</w:t>
      </w:r>
      <w:r w:rsidR="00C06A30">
        <w:rPr>
          <w:sz w:val="28"/>
        </w:rPr>
        <w:t xml:space="preserve"> </w:t>
      </w:r>
      <w:r>
        <w:rPr>
          <w:sz w:val="28"/>
        </w:rPr>
        <w:t>ответное</w:t>
      </w:r>
      <w:r w:rsidR="00C06A30">
        <w:rPr>
          <w:sz w:val="28"/>
        </w:rPr>
        <w:t xml:space="preserve"> </w:t>
      </w:r>
      <w:r>
        <w:rPr>
          <w:sz w:val="28"/>
        </w:rPr>
        <w:t>сообщение</w:t>
      </w:r>
      <w:r w:rsidR="00C06A30">
        <w:rPr>
          <w:sz w:val="28"/>
        </w:rPr>
        <w:t xml:space="preserve"> </w:t>
      </w:r>
      <w:r>
        <w:rPr>
          <w:sz w:val="28"/>
        </w:rPr>
        <w:t>и</w:t>
      </w:r>
      <w:r w:rsidR="00C06A30">
        <w:rPr>
          <w:sz w:val="28"/>
        </w:rPr>
        <w:t xml:space="preserve"> </w:t>
      </w:r>
      <w:r>
        <w:rPr>
          <w:sz w:val="28"/>
        </w:rPr>
        <w:t>отправляет</w:t>
      </w:r>
      <w:r w:rsidR="00C06A30">
        <w:rPr>
          <w:sz w:val="28"/>
        </w:rPr>
        <w:t xml:space="preserve"> </w:t>
      </w:r>
      <w:r>
        <w:rPr>
          <w:sz w:val="28"/>
        </w:rPr>
        <w:t>его</w:t>
      </w:r>
      <w:r w:rsidR="00C06A30">
        <w:rPr>
          <w:sz w:val="28"/>
        </w:rPr>
        <w:t xml:space="preserve"> </w:t>
      </w:r>
      <w:r>
        <w:rPr>
          <w:sz w:val="28"/>
        </w:rPr>
        <w:t>пользователю.</w:t>
      </w:r>
    </w:p>
    <w:p w:rsidR="00AE5571" w:rsidRPr="00986E8C" w:rsidRDefault="00AE5571" w:rsidP="00AE5571">
      <w:pPr>
        <w:pStyle w:val="NoSpacing"/>
        <w:ind w:right="-1"/>
        <w:jc w:val="both"/>
        <w:rPr>
          <w:sz w:val="28"/>
        </w:rPr>
      </w:pPr>
      <w:r w:rsidRPr="00986E8C">
        <w:rPr>
          <w:sz w:val="28"/>
          <w:lang w:val="be-BY"/>
        </w:rPr>
        <w:t>Передает</w:t>
      </w:r>
      <w:r w:rsidR="00C06A30">
        <w:rPr>
          <w:sz w:val="28"/>
          <w:lang w:val="be-BY"/>
        </w:rPr>
        <w:t xml:space="preserve"> </w:t>
      </w:r>
      <w:r w:rsidRPr="00986E8C">
        <w:rPr>
          <w:sz w:val="28"/>
          <w:lang w:val="be-BY"/>
        </w:rPr>
        <w:t>сообщение</w:t>
      </w:r>
      <w:r w:rsidR="00C06A30">
        <w:rPr>
          <w:sz w:val="28"/>
          <w:lang w:val="be-BY"/>
        </w:rPr>
        <w:t xml:space="preserve"> </w:t>
      </w:r>
      <w:r w:rsidRPr="00986E8C">
        <w:rPr>
          <w:sz w:val="28"/>
          <w:lang w:val="be-BY"/>
        </w:rPr>
        <w:t>пользователя</w:t>
      </w:r>
      <w:r w:rsidR="00C06A30">
        <w:rPr>
          <w:sz w:val="28"/>
          <w:lang w:val="be-BY"/>
        </w:rPr>
        <w:t xml:space="preserve"> </w:t>
      </w:r>
      <w:r w:rsidRPr="00986E8C">
        <w:rPr>
          <w:sz w:val="28"/>
          <w:lang w:val="be-BY"/>
        </w:rPr>
        <w:t>в</w:t>
      </w:r>
      <w:r w:rsidR="00C06A30">
        <w:rPr>
          <w:sz w:val="28"/>
          <w:lang w:val="be-BY"/>
        </w:rPr>
        <w:t xml:space="preserve"> </w:t>
      </w:r>
      <w:r w:rsidRPr="00986E8C">
        <w:rPr>
          <w:sz w:val="28"/>
          <w:lang w:val="be-BY"/>
        </w:rPr>
        <w:t>метод</w:t>
      </w:r>
      <w:r w:rsidR="00C06A30">
        <w:rPr>
          <w:sz w:val="28"/>
          <w:lang w:val="be-BY"/>
        </w:rPr>
        <w:t xml:space="preserve"> </w:t>
      </w:r>
      <w:r w:rsidRPr="001E67BC">
        <w:rPr>
          <w:i/>
          <w:sz w:val="28"/>
          <w:lang w:val="en-US"/>
        </w:rPr>
        <w:t>getAnswer</w:t>
      </w:r>
      <w:r w:rsidR="00C06A30">
        <w:rPr>
          <w:i/>
          <w:sz w:val="28"/>
          <w:lang w:val="be-BY"/>
        </w:rPr>
        <w:t xml:space="preserve"> </w:t>
      </w:r>
      <w:r w:rsidRPr="00986E8C">
        <w:rPr>
          <w:sz w:val="28"/>
          <w:lang w:val="be-BY"/>
        </w:rPr>
        <w:t>класса</w:t>
      </w:r>
      <w:r w:rsidR="00C06A30">
        <w:rPr>
          <w:sz w:val="28"/>
          <w:lang w:val="be-BY"/>
        </w:rPr>
        <w:t xml:space="preserve"> </w:t>
      </w:r>
      <w:r w:rsidRPr="001E67BC">
        <w:rPr>
          <w:i/>
          <w:sz w:val="28"/>
          <w:lang w:val="en-US"/>
        </w:rPr>
        <w:t>GomelGuideService</w:t>
      </w:r>
      <w:r w:rsidRPr="00986E8C">
        <w:rPr>
          <w:i/>
          <w:sz w:val="28"/>
          <w:lang w:val="be-BY"/>
        </w:rPr>
        <w:t>.</w:t>
      </w:r>
      <w:r w:rsidR="00C06A30">
        <w:rPr>
          <w:i/>
          <w:sz w:val="28"/>
          <w:lang w:val="be-BY"/>
        </w:rPr>
        <w:t xml:space="preserve"> </w:t>
      </w:r>
      <w:r>
        <w:rPr>
          <w:sz w:val="28"/>
        </w:rPr>
        <w:t>Формирует</w:t>
      </w:r>
      <w:r w:rsidR="00C06A30">
        <w:rPr>
          <w:sz w:val="28"/>
        </w:rPr>
        <w:t xml:space="preserve"> </w:t>
      </w:r>
      <w:r>
        <w:rPr>
          <w:sz w:val="28"/>
        </w:rPr>
        <w:t>ответное</w:t>
      </w:r>
      <w:r w:rsidR="00C06A30">
        <w:rPr>
          <w:sz w:val="28"/>
        </w:rPr>
        <w:t xml:space="preserve"> </w:t>
      </w:r>
      <w:r>
        <w:rPr>
          <w:sz w:val="28"/>
        </w:rPr>
        <w:t>сообщение</w:t>
      </w:r>
      <w:r w:rsidR="00C06A30">
        <w:rPr>
          <w:sz w:val="28"/>
        </w:rPr>
        <w:t xml:space="preserve"> </w:t>
      </w:r>
      <w:r>
        <w:rPr>
          <w:sz w:val="28"/>
        </w:rPr>
        <w:t>и</w:t>
      </w:r>
      <w:r w:rsidR="00C06A30">
        <w:rPr>
          <w:sz w:val="28"/>
        </w:rPr>
        <w:t xml:space="preserve"> </w:t>
      </w:r>
      <w:r>
        <w:rPr>
          <w:sz w:val="28"/>
        </w:rPr>
        <w:t>отравляет.</w:t>
      </w:r>
    </w:p>
    <w:p w:rsidR="00AE5571" w:rsidRPr="008157B5" w:rsidRDefault="00AE5571" w:rsidP="00AE5571">
      <w:pPr>
        <w:pStyle w:val="NoSpacing"/>
        <w:ind w:right="-1"/>
        <w:jc w:val="both"/>
        <w:rPr>
          <w:sz w:val="28"/>
        </w:rPr>
      </w:pPr>
      <w:r>
        <w:rPr>
          <w:sz w:val="28"/>
        </w:rPr>
        <w:tab/>
        <w:t>Класс</w:t>
      </w:r>
      <w:r w:rsidR="00C06A30">
        <w:rPr>
          <w:sz w:val="28"/>
        </w:rPr>
        <w:t xml:space="preserve"> </w:t>
      </w:r>
      <w:r w:rsidRPr="001E67BC">
        <w:rPr>
          <w:i/>
          <w:sz w:val="28"/>
          <w:lang w:val="en-US"/>
        </w:rPr>
        <w:t>GomelGuideService</w:t>
      </w:r>
      <w:r w:rsidR="00C06A30">
        <w:rPr>
          <w:i/>
          <w:sz w:val="28"/>
        </w:rPr>
        <w:t xml:space="preserve"> </w:t>
      </w:r>
      <w:r>
        <w:rPr>
          <w:sz w:val="28"/>
        </w:rPr>
        <w:t>содержит</w:t>
      </w:r>
      <w:r w:rsidR="00C06A30">
        <w:rPr>
          <w:sz w:val="28"/>
        </w:rPr>
        <w:t xml:space="preserve"> </w:t>
      </w:r>
      <w:r>
        <w:rPr>
          <w:sz w:val="28"/>
        </w:rPr>
        <w:t>метод</w:t>
      </w:r>
      <w:r w:rsidR="00C06A30">
        <w:rPr>
          <w:sz w:val="28"/>
        </w:rPr>
        <w:t xml:space="preserve"> </w:t>
      </w:r>
      <w:r w:rsidRPr="001E67BC">
        <w:rPr>
          <w:i/>
          <w:sz w:val="28"/>
          <w:lang w:val="en-US"/>
        </w:rPr>
        <w:t>getAnswer</w:t>
      </w:r>
      <w:r w:rsidR="00C06A30">
        <w:rPr>
          <w:i/>
          <w:sz w:val="28"/>
        </w:rPr>
        <w:t xml:space="preserve"> </w:t>
      </w:r>
      <w:r>
        <w:rPr>
          <w:sz w:val="28"/>
        </w:rPr>
        <w:t>принимающий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качестве</w:t>
      </w:r>
      <w:r w:rsidR="00C06A30">
        <w:rPr>
          <w:sz w:val="28"/>
        </w:rPr>
        <w:t xml:space="preserve"> </w:t>
      </w:r>
      <w:r>
        <w:rPr>
          <w:sz w:val="28"/>
        </w:rPr>
        <w:t>входного</w:t>
      </w:r>
      <w:r w:rsidR="00C06A30">
        <w:rPr>
          <w:sz w:val="28"/>
        </w:rPr>
        <w:t xml:space="preserve"> </w:t>
      </w:r>
      <w:r>
        <w:rPr>
          <w:sz w:val="28"/>
        </w:rPr>
        <w:t>параметра</w:t>
      </w:r>
      <w:r w:rsidR="00C06A30">
        <w:rPr>
          <w:sz w:val="28"/>
        </w:rPr>
        <w:t xml:space="preserve"> </w:t>
      </w:r>
      <w:r>
        <w:rPr>
          <w:sz w:val="28"/>
        </w:rPr>
        <w:t>строку</w:t>
      </w:r>
      <w:r w:rsidR="00C06A30">
        <w:rPr>
          <w:sz w:val="28"/>
        </w:rPr>
        <w:t xml:space="preserve"> </w:t>
      </w:r>
      <w:r w:rsidRPr="008157B5">
        <w:rPr>
          <w:i/>
          <w:sz w:val="28"/>
          <w:lang w:val="en-US"/>
        </w:rPr>
        <w:t>message</w:t>
      </w:r>
      <w:r>
        <w:rPr>
          <w:sz w:val="28"/>
        </w:rPr>
        <w:t>.</w:t>
      </w:r>
      <w:r w:rsidR="00C06A30">
        <w:rPr>
          <w:sz w:val="28"/>
        </w:rPr>
        <w:t xml:space="preserve"> </w:t>
      </w:r>
      <w:r>
        <w:rPr>
          <w:sz w:val="28"/>
        </w:rPr>
        <w:t>Этот</w:t>
      </w:r>
      <w:r w:rsidR="00C06A30">
        <w:rPr>
          <w:sz w:val="28"/>
        </w:rPr>
        <w:t xml:space="preserve"> </w:t>
      </w:r>
      <w:r>
        <w:rPr>
          <w:sz w:val="28"/>
        </w:rPr>
        <w:t>метод</w:t>
      </w:r>
      <w:r w:rsidR="00C06A30">
        <w:rPr>
          <w:sz w:val="28"/>
        </w:rPr>
        <w:t xml:space="preserve"> </w:t>
      </w:r>
      <w:r>
        <w:rPr>
          <w:sz w:val="28"/>
        </w:rPr>
        <w:t>создает</w:t>
      </w:r>
      <w:r w:rsidR="00C06A30">
        <w:rPr>
          <w:sz w:val="28"/>
        </w:rPr>
        <w:t xml:space="preserve"> </w:t>
      </w:r>
      <w:r w:rsidRPr="008157B5">
        <w:rPr>
          <w:i/>
          <w:sz w:val="28"/>
          <w:lang w:val="en-US"/>
        </w:rPr>
        <w:t>http</w:t>
      </w:r>
      <w:r w:rsidR="00C06A30">
        <w:rPr>
          <w:sz w:val="28"/>
        </w:rPr>
        <w:t xml:space="preserve"> </w:t>
      </w:r>
      <w:r>
        <w:rPr>
          <w:sz w:val="28"/>
        </w:rPr>
        <w:t>соединение</w:t>
      </w:r>
      <w:r w:rsidR="00C06A30">
        <w:rPr>
          <w:sz w:val="28"/>
        </w:rPr>
        <w:t xml:space="preserve"> </w:t>
      </w:r>
      <w:r>
        <w:rPr>
          <w:sz w:val="28"/>
        </w:rPr>
        <w:t>к</w:t>
      </w:r>
      <w:r w:rsidR="00C06A30">
        <w:rPr>
          <w:sz w:val="28"/>
        </w:rPr>
        <w:t xml:space="preserve"> </w:t>
      </w:r>
      <w:r>
        <w:rPr>
          <w:sz w:val="28"/>
        </w:rPr>
        <w:t>созданному</w:t>
      </w:r>
      <w:r w:rsidR="00C06A30">
        <w:rPr>
          <w:sz w:val="28"/>
        </w:rPr>
        <w:t xml:space="preserve"> </w:t>
      </w:r>
      <w:r>
        <w:rPr>
          <w:sz w:val="28"/>
        </w:rPr>
        <w:t>веб-приложению</w:t>
      </w:r>
      <w:r w:rsidR="00C06A30">
        <w:rPr>
          <w:sz w:val="28"/>
        </w:rPr>
        <w:t xml:space="preserve"> </w:t>
      </w:r>
      <w:r>
        <w:rPr>
          <w:sz w:val="28"/>
        </w:rPr>
        <w:t>(чат-боту).</w:t>
      </w:r>
      <w:r w:rsidR="00C06A30">
        <w:rPr>
          <w:sz w:val="28"/>
        </w:rPr>
        <w:t xml:space="preserve"> </w:t>
      </w:r>
      <w:r>
        <w:rPr>
          <w:sz w:val="28"/>
        </w:rPr>
        <w:t>Отправляет</w:t>
      </w:r>
      <w:r w:rsidR="00C06A30">
        <w:rPr>
          <w:sz w:val="28"/>
        </w:rPr>
        <w:t xml:space="preserve"> </w:t>
      </w:r>
      <w:r w:rsidRPr="008157B5">
        <w:rPr>
          <w:i/>
          <w:sz w:val="28"/>
          <w:lang w:val="en-US"/>
        </w:rPr>
        <w:t>post</w:t>
      </w:r>
      <w:r w:rsidR="00C06A30">
        <w:rPr>
          <w:sz w:val="28"/>
        </w:rPr>
        <w:t xml:space="preserve"> </w:t>
      </w:r>
      <w:r>
        <w:rPr>
          <w:sz w:val="28"/>
        </w:rPr>
        <w:t>запрос</w:t>
      </w:r>
      <w:r w:rsidR="00C06A30">
        <w:rPr>
          <w:sz w:val="28"/>
        </w:rPr>
        <w:t xml:space="preserve"> </w:t>
      </w:r>
      <w:r>
        <w:rPr>
          <w:sz w:val="28"/>
        </w:rPr>
        <w:t>с</w:t>
      </w:r>
      <w:r w:rsidR="00C06A30">
        <w:rPr>
          <w:sz w:val="28"/>
        </w:rPr>
        <w:t xml:space="preserve"> </w:t>
      </w:r>
      <w:r>
        <w:rPr>
          <w:sz w:val="28"/>
        </w:rPr>
        <w:t>параметром</w:t>
      </w:r>
      <w:r w:rsidR="00C06A30">
        <w:rPr>
          <w:sz w:val="28"/>
        </w:rPr>
        <w:t xml:space="preserve"> </w:t>
      </w:r>
      <w:r w:rsidRPr="008157B5">
        <w:rPr>
          <w:i/>
          <w:sz w:val="28"/>
          <w:lang w:val="en-US"/>
        </w:rPr>
        <w:t>message</w:t>
      </w:r>
      <w:r>
        <w:rPr>
          <w:i/>
          <w:sz w:val="28"/>
        </w:rPr>
        <w:t>,</w:t>
      </w:r>
      <w:r w:rsidR="00C06A30">
        <w:rPr>
          <w:sz w:val="28"/>
        </w:rPr>
        <w:t xml:space="preserve"> </w:t>
      </w:r>
      <w:r>
        <w:rPr>
          <w:sz w:val="28"/>
        </w:rPr>
        <w:t>в</w:t>
      </w:r>
      <w:r w:rsidR="00C06A30">
        <w:rPr>
          <w:sz w:val="28"/>
        </w:rPr>
        <w:t xml:space="preserve"> </w:t>
      </w:r>
      <w:r>
        <w:rPr>
          <w:sz w:val="28"/>
        </w:rPr>
        <w:t>рамках</w:t>
      </w:r>
      <w:r w:rsidR="00C06A30">
        <w:rPr>
          <w:sz w:val="28"/>
        </w:rPr>
        <w:t xml:space="preserve"> </w:t>
      </w:r>
      <w:r>
        <w:rPr>
          <w:sz w:val="28"/>
        </w:rPr>
        <w:t>этого</w:t>
      </w:r>
      <w:r w:rsidR="00C06A30">
        <w:rPr>
          <w:sz w:val="28"/>
        </w:rPr>
        <w:t xml:space="preserve"> </w:t>
      </w:r>
      <w:r>
        <w:rPr>
          <w:sz w:val="28"/>
        </w:rPr>
        <w:t>соединения</w:t>
      </w:r>
      <w:r w:rsidR="00C06A30">
        <w:rPr>
          <w:sz w:val="28"/>
        </w:rPr>
        <w:t xml:space="preserve"> </w:t>
      </w:r>
      <w:r>
        <w:rPr>
          <w:sz w:val="28"/>
        </w:rPr>
        <w:t>и</w:t>
      </w:r>
      <w:r w:rsidR="00C06A30">
        <w:rPr>
          <w:sz w:val="28"/>
        </w:rPr>
        <w:t xml:space="preserve"> </w:t>
      </w:r>
      <w:r>
        <w:rPr>
          <w:sz w:val="28"/>
        </w:rPr>
        <w:t>возвращает</w:t>
      </w:r>
      <w:r w:rsidR="00C06A30">
        <w:rPr>
          <w:sz w:val="28"/>
        </w:rPr>
        <w:t xml:space="preserve"> </w:t>
      </w:r>
      <w:r>
        <w:rPr>
          <w:sz w:val="28"/>
        </w:rPr>
        <w:t>полученный</w:t>
      </w:r>
      <w:r w:rsidR="00C06A30">
        <w:rPr>
          <w:sz w:val="28"/>
        </w:rPr>
        <w:t xml:space="preserve"> </w:t>
      </w:r>
      <w:r>
        <w:rPr>
          <w:sz w:val="28"/>
        </w:rPr>
        <w:t>ответ.</w:t>
      </w:r>
    </w:p>
    <w:p w:rsidR="00AE5571" w:rsidRPr="001E67BC" w:rsidRDefault="00AE5571" w:rsidP="00AE5571">
      <w:pPr>
        <w:pStyle w:val="ListParagraph"/>
        <w:ind w:left="0" w:firstLine="0"/>
      </w:pPr>
    </w:p>
    <w:p w:rsidR="00AE5571" w:rsidRPr="00243316" w:rsidRDefault="00AE5571" w:rsidP="00AE5571">
      <w:pPr>
        <w:pStyle w:val="ListParagraph"/>
        <w:ind w:left="0" w:firstLine="708"/>
        <w:rPr>
          <w:b/>
        </w:rPr>
      </w:pPr>
      <w:r>
        <w:rPr>
          <w:b/>
        </w:rPr>
        <w:t>3.5</w:t>
      </w:r>
      <w:r w:rsidR="00C06A30">
        <w:rPr>
          <w:b/>
        </w:rPr>
        <w:t xml:space="preserve"> </w:t>
      </w:r>
      <w:r>
        <w:rPr>
          <w:b/>
        </w:rPr>
        <w:t>Описание</w:t>
      </w:r>
      <w:r w:rsidR="00C06A30">
        <w:rPr>
          <w:b/>
        </w:rPr>
        <w:t xml:space="preserve"> </w:t>
      </w:r>
      <w:r>
        <w:rPr>
          <w:b/>
        </w:rPr>
        <w:t>интерфейса</w:t>
      </w:r>
      <w:r w:rsidR="00C06A30">
        <w:rPr>
          <w:b/>
        </w:rPr>
        <w:t xml:space="preserve"> </w:t>
      </w:r>
      <w:r>
        <w:rPr>
          <w:b/>
        </w:rPr>
        <w:t>пользователя</w:t>
      </w:r>
    </w:p>
    <w:p w:rsidR="00AE5571" w:rsidRPr="00EC39DA" w:rsidRDefault="00AE5571" w:rsidP="007F3B7C">
      <w:pPr>
        <w:ind w:firstLine="0"/>
      </w:pPr>
    </w:p>
    <w:p w:rsidR="00AE5571" w:rsidRDefault="00AE5571" w:rsidP="00AE5571">
      <w:pPr>
        <w:ind w:firstLine="0"/>
      </w:pPr>
      <w:r>
        <w:tab/>
        <w:t>Для</w:t>
      </w:r>
      <w:r w:rsidR="00C06A30">
        <w:t xml:space="preserve"> </w:t>
      </w:r>
      <w:r>
        <w:t>работы</w:t>
      </w:r>
      <w:r w:rsidR="00C06A30">
        <w:t xml:space="preserve"> </w:t>
      </w:r>
      <w:r>
        <w:t>с</w:t>
      </w:r>
      <w:r w:rsidR="00C06A30">
        <w:t xml:space="preserve"> </w:t>
      </w:r>
      <w:r>
        <w:t>ботом</w:t>
      </w:r>
      <w:r w:rsidR="00C06A30">
        <w:t xml:space="preserve"> </w:t>
      </w:r>
      <w:r>
        <w:t>через</w:t>
      </w:r>
      <w:r w:rsidR="00C06A30">
        <w:t xml:space="preserve"> </w:t>
      </w:r>
      <w:r>
        <w:t>мессенджер</w:t>
      </w:r>
      <w:r w:rsidR="00C06A30">
        <w:t xml:space="preserve"> </w:t>
      </w:r>
      <w:r w:rsidRPr="00415ECA">
        <w:rPr>
          <w:i/>
          <w:lang w:val="en-US"/>
        </w:rPr>
        <w:t>Telegram</w:t>
      </w:r>
      <w:r>
        <w:t>,</w:t>
      </w:r>
      <w:r w:rsidR="00C06A30">
        <w:t xml:space="preserve"> </w:t>
      </w:r>
      <w:r>
        <w:t>необходимо</w:t>
      </w:r>
      <w:r w:rsidR="00C06A30">
        <w:t xml:space="preserve"> </w:t>
      </w:r>
      <w:r>
        <w:t>открыть</w:t>
      </w:r>
      <w:r w:rsidR="00C06A30">
        <w:t xml:space="preserve"> </w:t>
      </w:r>
      <w:r>
        <w:t>соответствующее</w:t>
      </w:r>
      <w:r w:rsidR="00C06A30">
        <w:t xml:space="preserve"> </w:t>
      </w:r>
      <w:r>
        <w:t>приложение</w:t>
      </w:r>
      <w:r w:rsidR="00C06A30">
        <w:t xml:space="preserve"> </w:t>
      </w:r>
      <w:r>
        <w:t>и</w:t>
      </w:r>
      <w:r w:rsidR="00C06A30">
        <w:t xml:space="preserve"> </w:t>
      </w:r>
      <w:r>
        <w:t>найти</w:t>
      </w:r>
      <w:r w:rsidR="00C06A30">
        <w:t xml:space="preserve"> </w:t>
      </w:r>
      <w:r>
        <w:t>в</w:t>
      </w:r>
      <w:r w:rsidR="00C06A30">
        <w:t xml:space="preserve"> </w:t>
      </w:r>
      <w:r>
        <w:t>поиске</w:t>
      </w:r>
      <w:r w:rsidR="00C06A30">
        <w:t xml:space="preserve"> </w:t>
      </w:r>
      <w:r>
        <w:t>бота</w:t>
      </w:r>
      <w:r w:rsidR="00C06A30">
        <w:t xml:space="preserve"> </w:t>
      </w:r>
      <w:r w:rsidRPr="00415ECA">
        <w:rPr>
          <w:i/>
          <w:lang w:val="en-US"/>
        </w:rPr>
        <w:t>GomelGuide</w:t>
      </w:r>
      <w:r>
        <w:t>.</w:t>
      </w:r>
      <w:r w:rsidR="00C06A30">
        <w:t xml:space="preserve"> </w:t>
      </w:r>
      <w:r>
        <w:t>После</w:t>
      </w:r>
      <w:r w:rsidR="00C06A30">
        <w:t xml:space="preserve"> </w:t>
      </w:r>
      <w:r>
        <w:t>чего</w:t>
      </w:r>
      <w:r w:rsidR="00C06A30">
        <w:t xml:space="preserve"> </w:t>
      </w:r>
      <w:r>
        <w:t>откроется</w:t>
      </w:r>
      <w:r w:rsidR="00C06A30">
        <w:t xml:space="preserve"> </w:t>
      </w:r>
      <w:r>
        <w:t>страница</w:t>
      </w:r>
      <w:r w:rsidR="00C06A30">
        <w:t xml:space="preserve"> </w:t>
      </w:r>
      <w:r>
        <w:t>диалога</w:t>
      </w:r>
      <w:r w:rsidR="00C06A30">
        <w:t xml:space="preserve"> </w:t>
      </w:r>
      <w:r>
        <w:t>с</w:t>
      </w:r>
      <w:r w:rsidR="00C06A30">
        <w:t xml:space="preserve"> </w:t>
      </w:r>
      <w:r>
        <w:t>ботом.</w:t>
      </w:r>
      <w:r w:rsidR="00C06A30">
        <w:t xml:space="preserve"> </w:t>
      </w:r>
      <w:r>
        <w:t>Пример</w:t>
      </w:r>
      <w:r w:rsidR="00C06A30">
        <w:t xml:space="preserve"> </w:t>
      </w:r>
      <w:r>
        <w:t>переписки</w:t>
      </w:r>
      <w:r w:rsidR="00C06A30">
        <w:t xml:space="preserve"> </w:t>
      </w:r>
      <w:r>
        <w:t>с</w:t>
      </w:r>
      <w:r w:rsidR="00C06A30">
        <w:t xml:space="preserve"> </w:t>
      </w:r>
      <w:r>
        <w:t>ботом</w:t>
      </w:r>
      <w:r w:rsidR="00C06A30">
        <w:t xml:space="preserve"> </w:t>
      </w:r>
      <w:r>
        <w:t>изображен</w:t>
      </w:r>
      <w:r w:rsidR="00C06A30">
        <w:t xml:space="preserve"> </w:t>
      </w:r>
      <w:r>
        <w:t>на</w:t>
      </w:r>
      <w:r w:rsidR="00C06A30">
        <w:t xml:space="preserve"> </w:t>
      </w:r>
      <w:r>
        <w:t>рисунке</w:t>
      </w:r>
      <w:r w:rsidR="00C06A30">
        <w:t xml:space="preserve"> </w:t>
      </w:r>
      <w:r w:rsidR="007F3B7C">
        <w:t>3.11</w:t>
      </w:r>
      <w:r>
        <w:t>.</w:t>
      </w:r>
    </w:p>
    <w:p w:rsidR="007F3B7C" w:rsidRPr="00415ECA" w:rsidRDefault="007F3B7C" w:rsidP="00AE5571">
      <w:pPr>
        <w:ind w:firstLine="0"/>
      </w:pPr>
    </w:p>
    <w:p w:rsidR="00AE5571" w:rsidRDefault="00AE5571" w:rsidP="00AE5571">
      <w:pPr>
        <w:spacing w:after="160"/>
        <w:ind w:firstLine="0"/>
        <w:jc w:val="center"/>
        <w:rPr>
          <w:rFonts w:eastAsia="Times New Roman"/>
          <w:b/>
          <w:bCs/>
          <w:kern w:val="36"/>
          <w:szCs w:val="48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421409A6" wp14:editId="15C307EA">
            <wp:extent cx="2533443" cy="4507609"/>
            <wp:effectExtent l="0" t="0" r="635" b="7620"/>
            <wp:docPr id="23" name="Рисунок 23" descr="https://pp.userapi.com/c636721/v636721888/6468b/UGQwA1Nrv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636721/v636721888/6468b/UGQwA1NrvSo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523" cy="454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61350FB" wp14:editId="5E169721">
            <wp:extent cx="2539754" cy="4518837"/>
            <wp:effectExtent l="0" t="0" r="0" b="0"/>
            <wp:docPr id="22" name="Рисунок 22" descr="https://pp.userapi.com/c636721/v636721888/64681/oEUimFAhFz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636721/v636721888/64681/oEUimFAhFzY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342" cy="455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71" w:rsidRPr="007F3B7C" w:rsidRDefault="00AE5571" w:rsidP="00AE5571">
      <w:pPr>
        <w:spacing w:after="160"/>
        <w:ind w:firstLine="0"/>
        <w:jc w:val="center"/>
        <w:rPr>
          <w:rFonts w:eastAsia="Times New Roman"/>
          <w:bCs/>
          <w:kern w:val="36"/>
          <w:szCs w:val="48"/>
          <w:lang w:eastAsia="ru-RU"/>
        </w:rPr>
      </w:pPr>
    </w:p>
    <w:p w:rsidR="00AE5571" w:rsidRPr="00EE661C" w:rsidRDefault="00AE5571" w:rsidP="00AE5571">
      <w:pPr>
        <w:ind w:firstLine="0"/>
        <w:jc w:val="center"/>
        <w:rPr>
          <w:rFonts w:eastAsia="Times New Roman"/>
          <w:bCs/>
          <w:i/>
          <w:kern w:val="36"/>
          <w:szCs w:val="48"/>
          <w:lang w:eastAsia="ru-RU"/>
        </w:rPr>
      </w:pPr>
      <w:r w:rsidRPr="00415ECA">
        <w:rPr>
          <w:rFonts w:eastAsia="Times New Roman"/>
          <w:bCs/>
          <w:kern w:val="36"/>
          <w:szCs w:val="48"/>
          <w:lang w:eastAsia="ru-RU"/>
        </w:rPr>
        <w:t>Рисунок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 w:rsidR="007F3B7C">
        <w:rPr>
          <w:rFonts w:eastAsia="Times New Roman"/>
          <w:bCs/>
          <w:kern w:val="36"/>
          <w:szCs w:val="48"/>
          <w:lang w:eastAsia="ru-RU"/>
        </w:rPr>
        <w:t>3.11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 w:rsidRPr="00415ECA">
        <w:rPr>
          <w:rFonts w:eastAsia="Times New Roman"/>
          <w:bCs/>
          <w:kern w:val="36"/>
          <w:szCs w:val="48"/>
          <w:lang w:eastAsia="ru-RU"/>
        </w:rPr>
        <w:t>–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Окно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диалога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в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 w:rsidRPr="00415ECA">
        <w:rPr>
          <w:rFonts w:eastAsia="Times New Roman"/>
          <w:bCs/>
          <w:i/>
          <w:kern w:val="36"/>
          <w:szCs w:val="48"/>
          <w:lang w:val="en-US" w:eastAsia="ru-RU"/>
        </w:rPr>
        <w:t>Telegram</w:t>
      </w:r>
    </w:p>
    <w:p w:rsidR="00AE5571" w:rsidRPr="00EE661C" w:rsidRDefault="00AE5571" w:rsidP="00AE5571">
      <w:pPr>
        <w:ind w:firstLine="0"/>
        <w:jc w:val="center"/>
        <w:rPr>
          <w:rFonts w:eastAsia="Times New Roman"/>
          <w:bCs/>
          <w:i/>
          <w:kern w:val="36"/>
          <w:szCs w:val="48"/>
          <w:lang w:eastAsia="ru-RU"/>
        </w:rPr>
      </w:pPr>
    </w:p>
    <w:p w:rsidR="00AE5571" w:rsidRDefault="00AE5571" w:rsidP="00AE5571">
      <w:pPr>
        <w:ind w:firstLine="0"/>
        <w:rPr>
          <w:rFonts w:eastAsia="Times New Roman"/>
          <w:bCs/>
          <w:kern w:val="36"/>
          <w:szCs w:val="48"/>
          <w:lang w:eastAsia="ru-RU"/>
        </w:rPr>
      </w:pPr>
      <w:r w:rsidRPr="00EE661C">
        <w:rPr>
          <w:rFonts w:eastAsia="Times New Roman"/>
          <w:bCs/>
          <w:kern w:val="36"/>
          <w:szCs w:val="48"/>
          <w:lang w:eastAsia="ru-RU"/>
        </w:rPr>
        <w:tab/>
      </w:r>
      <w:r>
        <w:rPr>
          <w:rFonts w:eastAsia="Times New Roman"/>
          <w:bCs/>
          <w:kern w:val="36"/>
          <w:szCs w:val="48"/>
          <w:lang w:eastAsia="ru-RU"/>
        </w:rPr>
        <w:t>Отправка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сообщений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в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данном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мессенджере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происходит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посредством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ввода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текста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в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соответствующее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поле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и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нажатием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клавиши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ввода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на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экранной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клавиатуре.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Для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инициации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разговора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с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ботом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необходимо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отправить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ему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любое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сообщение.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</w:p>
    <w:p w:rsidR="00AE5571" w:rsidRPr="00415ECA" w:rsidRDefault="00AE5571" w:rsidP="00AE5571">
      <w:pPr>
        <w:ind w:firstLine="0"/>
        <w:rPr>
          <w:rFonts w:eastAsia="Times New Roman"/>
          <w:bCs/>
          <w:kern w:val="36"/>
          <w:szCs w:val="48"/>
          <w:lang w:eastAsia="ru-RU"/>
        </w:rPr>
      </w:pPr>
      <w:r>
        <w:rPr>
          <w:rFonts w:eastAsia="Times New Roman"/>
          <w:bCs/>
          <w:kern w:val="36"/>
          <w:szCs w:val="48"/>
          <w:lang w:eastAsia="ru-RU"/>
        </w:rPr>
        <w:tab/>
        <w:t>Для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прекращения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разговора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достаточно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выйти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из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окна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диалога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с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ботом,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либо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закрыть</w:t>
      </w:r>
      <w:r w:rsidR="00C06A30">
        <w:rPr>
          <w:rFonts w:eastAsia="Times New Roman"/>
          <w:bCs/>
          <w:kern w:val="36"/>
          <w:szCs w:val="48"/>
          <w:lang w:eastAsia="ru-RU"/>
        </w:rPr>
        <w:t xml:space="preserve"> </w:t>
      </w:r>
      <w:r>
        <w:rPr>
          <w:rFonts w:eastAsia="Times New Roman"/>
          <w:bCs/>
          <w:kern w:val="36"/>
          <w:szCs w:val="48"/>
          <w:lang w:eastAsia="ru-RU"/>
        </w:rPr>
        <w:t>приложение.</w:t>
      </w:r>
    </w:p>
    <w:p w:rsidR="000E0BF6" w:rsidRDefault="000E0BF6">
      <w:pPr>
        <w:ind w:firstLine="0"/>
        <w:jc w:val="left"/>
      </w:pPr>
      <w:r>
        <w:br w:type="page"/>
      </w:r>
    </w:p>
    <w:p w:rsidR="000E0BF6" w:rsidRPr="00700342" w:rsidRDefault="000E0BF6" w:rsidP="00447586">
      <w:pPr>
        <w:pStyle w:val="Heading1"/>
        <w:ind w:left="0"/>
        <w:jc w:val="center"/>
      </w:pPr>
      <w:r w:rsidRPr="00700342">
        <w:lastRenderedPageBreak/>
        <w:t>ЗАКЛЮЧЕНИЕ</w:t>
      </w:r>
    </w:p>
    <w:p w:rsidR="000E0BF6" w:rsidRDefault="000E0BF6" w:rsidP="000E0BF6">
      <w:pPr>
        <w:pStyle w:val="ListParagraph"/>
        <w:ind w:left="0" w:firstLine="0"/>
      </w:pPr>
    </w:p>
    <w:p w:rsidR="000E0BF6" w:rsidRPr="00C02040" w:rsidRDefault="000E0BF6" w:rsidP="000E0BF6">
      <w:pPr>
        <w:pStyle w:val="NoSpacing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Уникальные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возможности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Интернет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такие,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как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скорость,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опе</w:t>
      </w:r>
      <w:r>
        <w:rPr>
          <w:sz w:val="28"/>
          <w:szCs w:val="28"/>
        </w:rPr>
        <w:t>ративность,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доступность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коммуникации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между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пользователями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позволяют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использовать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сеть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как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средство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общения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создавать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интерактивные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формы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общения: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чаты,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форумы,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телеконференции,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электронную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почту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другие.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смену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реальным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собеседникам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приходят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такие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как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чаты,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консультанты,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помощники,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развлекательные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другие.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Но,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отличие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разговора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людей,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обладает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гибким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умственным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интеллектом.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сожалению,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современные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лишь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частично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решают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вопрос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имитации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разговора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человека.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Словарный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запас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большинства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ограничен,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кроме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этого,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них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отсутствует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эмоциональная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окраска,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тембр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голоса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пр.,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поэтому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большинство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запрограммированы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ведение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несложной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беседы.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Обработка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естественного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языка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человека,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особенно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разговорного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стиля,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является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проблемой,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касающейся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интеллекта.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основу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функционирования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положена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база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знаний.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простейшем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случае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содержит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наборы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возможных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вопросов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пользователя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соответствующих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ответов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них.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Некоторые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программы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могут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учиться,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именно: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пополнять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словарный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запас,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учитывать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определенные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особенности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языка,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стиля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общения.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проблема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создания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программ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собеседников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базе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искусственного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которые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могут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моделировать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интеллектуальную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деятельность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человека,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сегодняшний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день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остается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открытой.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Несмотря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преимущества,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настоящее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время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могут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пройти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тест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Тьюринга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соответствие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компьютера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человеческому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интеллекту.</w:t>
      </w:r>
    </w:p>
    <w:p w:rsidR="000E0BF6" w:rsidRDefault="000E0BF6" w:rsidP="000E0BF6">
      <w:pPr>
        <w:pStyle w:val="NoSpacing"/>
        <w:ind w:firstLine="708"/>
        <w:jc w:val="both"/>
        <w:rPr>
          <w:sz w:val="28"/>
          <w:szCs w:val="28"/>
        </w:rPr>
      </w:pPr>
      <w:r w:rsidRPr="00C02040">
        <w:rPr>
          <w:sz w:val="28"/>
          <w:szCs w:val="28"/>
        </w:rPr>
        <w:t>К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сожалению,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на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современном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этапе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своего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развития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</w:t>
      </w:r>
      <w:r>
        <w:rPr>
          <w:sz w:val="28"/>
          <w:szCs w:val="28"/>
        </w:rPr>
        <w:t>льное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общение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может</w:t>
      </w:r>
      <w:r w:rsidR="00C06A30">
        <w:rPr>
          <w:sz w:val="28"/>
          <w:szCs w:val="28"/>
        </w:rPr>
        <w:t xml:space="preserve"> </w:t>
      </w:r>
      <w:r>
        <w:rPr>
          <w:sz w:val="28"/>
          <w:szCs w:val="28"/>
        </w:rPr>
        <w:t>заменить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реальное,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компьютерные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технологии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постоянно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совершенствуются,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поэтому,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возможно,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через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какое-то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время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виртуальные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собеседники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смогут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заменить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реальное</w:t>
      </w:r>
      <w:r w:rsidR="00C06A30">
        <w:rPr>
          <w:sz w:val="28"/>
          <w:szCs w:val="28"/>
        </w:rPr>
        <w:t xml:space="preserve"> </w:t>
      </w:r>
      <w:r w:rsidRPr="00C02040">
        <w:rPr>
          <w:sz w:val="28"/>
          <w:szCs w:val="28"/>
        </w:rPr>
        <w:t>общение.</w:t>
      </w:r>
    </w:p>
    <w:p w:rsidR="000E0BF6" w:rsidRDefault="000E0BF6">
      <w:pPr>
        <w:ind w:firstLine="0"/>
        <w:jc w:val="left"/>
      </w:pPr>
      <w:r>
        <w:br w:type="page"/>
      </w:r>
    </w:p>
    <w:p w:rsidR="000E0BF6" w:rsidRPr="00471F1C" w:rsidRDefault="00447586" w:rsidP="000E0BF6">
      <w:pPr>
        <w:suppressAutoHyphens/>
        <w:ind w:firstLine="708"/>
        <w:rPr>
          <w:b/>
        </w:rPr>
      </w:pPr>
      <w:r w:rsidRPr="00471F1C">
        <w:rPr>
          <w:b/>
        </w:rPr>
        <w:lastRenderedPageBreak/>
        <w:t>Список</w:t>
      </w:r>
      <w:r w:rsidR="00C06A30">
        <w:rPr>
          <w:b/>
        </w:rPr>
        <w:t xml:space="preserve"> </w:t>
      </w:r>
      <w:r w:rsidRPr="00471F1C">
        <w:rPr>
          <w:b/>
        </w:rPr>
        <w:t>использованных</w:t>
      </w:r>
      <w:r w:rsidR="00C06A30">
        <w:rPr>
          <w:b/>
        </w:rPr>
        <w:t xml:space="preserve"> </w:t>
      </w:r>
      <w:r w:rsidRPr="00471F1C">
        <w:rPr>
          <w:b/>
        </w:rPr>
        <w:t>источников</w:t>
      </w:r>
    </w:p>
    <w:p w:rsidR="000E0BF6" w:rsidRPr="00471F1C" w:rsidRDefault="000E0BF6" w:rsidP="000E0BF6">
      <w:pPr>
        <w:suppressAutoHyphens/>
        <w:ind w:firstLine="708"/>
        <w:rPr>
          <w:b/>
        </w:rPr>
      </w:pPr>
    </w:p>
    <w:p w:rsidR="000E0BF6" w:rsidRPr="00471F1C" w:rsidRDefault="000E0BF6" w:rsidP="000E0BF6">
      <w:pPr>
        <w:pStyle w:val="BodyTextIndent2"/>
        <w:numPr>
          <w:ilvl w:val="0"/>
          <w:numId w:val="23"/>
        </w:numPr>
        <w:tabs>
          <w:tab w:val="left" w:pos="1170"/>
        </w:tabs>
        <w:spacing w:after="0" w:line="240" w:lineRule="auto"/>
        <w:ind w:left="0" w:firstLine="708"/>
        <w:rPr>
          <w:szCs w:val="28"/>
        </w:rPr>
      </w:pPr>
      <w:r w:rsidRPr="00471F1C">
        <w:rPr>
          <w:szCs w:val="28"/>
        </w:rPr>
        <w:t>Система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стандартов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безопасности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труда.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Рабочее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место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при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выполнении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работ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сидя.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Общие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эргономические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требования: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ГОСТ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12.2.032-78.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–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Введ.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01.01.79.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–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Мн.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: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Межгос.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совет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по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стандартизации,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метрологии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сертификации: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Белорус.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гос.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ин-т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стандартизации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сертификации,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2004.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–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12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с.</w:t>
      </w:r>
    </w:p>
    <w:p w:rsidR="000E0BF6" w:rsidRPr="00471F1C" w:rsidRDefault="000E0BF6" w:rsidP="000E0BF6">
      <w:pPr>
        <w:pStyle w:val="BodyTextIndent2"/>
        <w:numPr>
          <w:ilvl w:val="0"/>
          <w:numId w:val="23"/>
        </w:numPr>
        <w:tabs>
          <w:tab w:val="left" w:pos="1170"/>
        </w:tabs>
        <w:spacing w:after="0" w:line="240" w:lineRule="auto"/>
        <w:ind w:left="0" w:firstLine="708"/>
        <w:rPr>
          <w:szCs w:val="28"/>
        </w:rPr>
      </w:pPr>
      <w:r w:rsidRPr="00471F1C">
        <w:rPr>
          <w:szCs w:val="28"/>
        </w:rPr>
        <w:t>Санитарные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правила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нормы.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Гигиенические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требования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к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видеодисплейным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терминалам,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электронно-вычислительным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машинам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организации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работы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: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СанПиН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9-131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РБ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2000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: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утв.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Постановлением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Главного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гос.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санитарного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врача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Республики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Беларусь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№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53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от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10.11.2000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: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ввод.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в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действие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10.11.2000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–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Мн.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: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ГУ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НИИ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санитарии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и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гигиены,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2000.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–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64</w:t>
      </w:r>
      <w:r w:rsidR="00C06A30">
        <w:rPr>
          <w:szCs w:val="28"/>
        </w:rPr>
        <w:t xml:space="preserve"> </w:t>
      </w:r>
      <w:r w:rsidRPr="00471F1C">
        <w:rPr>
          <w:szCs w:val="28"/>
        </w:rPr>
        <w:t>с.</w:t>
      </w:r>
    </w:p>
    <w:p w:rsidR="000E0BF6" w:rsidRPr="00471F1C" w:rsidRDefault="000E0BF6" w:rsidP="000E0BF6">
      <w:pPr>
        <w:pStyle w:val="ListParagraph"/>
        <w:numPr>
          <w:ilvl w:val="0"/>
          <w:numId w:val="23"/>
        </w:numPr>
        <w:tabs>
          <w:tab w:val="left" w:pos="1170"/>
          <w:tab w:val="left" w:pos="1260"/>
        </w:tabs>
        <w:suppressAutoHyphens/>
        <w:ind w:left="0" w:firstLine="708"/>
      </w:pPr>
      <w:r w:rsidRPr="00471F1C">
        <w:t>Блинов,</w:t>
      </w:r>
      <w:r w:rsidR="00C06A30">
        <w:t xml:space="preserve"> </w:t>
      </w:r>
      <w:r w:rsidRPr="00471F1C">
        <w:t>И.Н.</w:t>
      </w:r>
      <w:r w:rsidR="00C06A30">
        <w:t xml:space="preserve"> </w:t>
      </w:r>
      <w:r w:rsidRPr="00471F1C">
        <w:t>Java</w:t>
      </w:r>
      <w:r w:rsidR="00C06A30">
        <w:t xml:space="preserve"> </w:t>
      </w:r>
      <w:r w:rsidRPr="00471F1C">
        <w:t>промышленное</w:t>
      </w:r>
      <w:r w:rsidR="00C06A30">
        <w:t xml:space="preserve"> </w:t>
      </w:r>
      <w:r w:rsidRPr="00471F1C">
        <w:t>программирование:</w:t>
      </w:r>
      <w:r w:rsidR="00C06A30">
        <w:t xml:space="preserve"> </w:t>
      </w:r>
      <w:r w:rsidRPr="00471F1C">
        <w:t>практ.</w:t>
      </w:r>
      <w:r w:rsidR="00C06A30">
        <w:t xml:space="preserve"> </w:t>
      </w:r>
      <w:r w:rsidRPr="00471F1C">
        <w:t>Пособие</w:t>
      </w:r>
      <w:r w:rsidR="00C06A30">
        <w:t xml:space="preserve"> </w:t>
      </w:r>
      <w:r w:rsidRPr="00471F1C">
        <w:t>/</w:t>
      </w:r>
      <w:r w:rsidR="00C06A30">
        <w:t xml:space="preserve"> </w:t>
      </w:r>
      <w:r w:rsidRPr="00471F1C">
        <w:t>И.</w:t>
      </w:r>
      <w:r w:rsidR="00C06A30">
        <w:t xml:space="preserve"> </w:t>
      </w:r>
      <w:r w:rsidRPr="00471F1C">
        <w:t>Н.</w:t>
      </w:r>
      <w:r w:rsidR="00C06A30">
        <w:t xml:space="preserve"> </w:t>
      </w:r>
      <w:r w:rsidRPr="00471F1C">
        <w:t>Блинов,</w:t>
      </w:r>
      <w:r w:rsidR="00C06A30">
        <w:t xml:space="preserve"> </w:t>
      </w:r>
      <w:r w:rsidRPr="00471F1C">
        <w:t>В.С.</w:t>
      </w:r>
      <w:r w:rsidR="00C06A30">
        <w:t xml:space="preserve"> </w:t>
      </w:r>
      <w:r w:rsidRPr="00471F1C">
        <w:t>Романчик</w:t>
      </w:r>
      <w:r w:rsidR="00C06A30">
        <w:t xml:space="preserve"> </w:t>
      </w:r>
      <w:r w:rsidRPr="00471F1C">
        <w:t>–</w:t>
      </w:r>
      <w:r w:rsidR="00C06A30">
        <w:t xml:space="preserve"> </w:t>
      </w:r>
      <w:r w:rsidRPr="00471F1C">
        <w:t>Минск:</w:t>
      </w:r>
      <w:r w:rsidR="00C06A30">
        <w:t xml:space="preserve"> </w:t>
      </w:r>
      <w:r w:rsidRPr="00471F1C">
        <w:t>УниверсалПресс,</w:t>
      </w:r>
      <w:r w:rsidR="00C06A30">
        <w:t xml:space="preserve"> </w:t>
      </w:r>
      <w:r w:rsidRPr="00471F1C">
        <w:t>2007.</w:t>
      </w:r>
      <w:r w:rsidR="00C06A30">
        <w:t xml:space="preserve"> </w:t>
      </w:r>
      <w:r w:rsidRPr="00471F1C">
        <w:t>–</w:t>
      </w:r>
      <w:r w:rsidR="00C06A30">
        <w:t xml:space="preserve"> </w:t>
      </w:r>
      <w:r w:rsidRPr="00471F1C">
        <w:t>704с.</w:t>
      </w:r>
      <w:r w:rsidR="00C06A30">
        <w:t xml:space="preserve"> </w:t>
      </w:r>
    </w:p>
    <w:p w:rsidR="000E0BF6" w:rsidRPr="00471F1C" w:rsidRDefault="000E0BF6" w:rsidP="000E0BF6">
      <w:pPr>
        <w:pStyle w:val="a1"/>
        <w:numPr>
          <w:ilvl w:val="0"/>
          <w:numId w:val="23"/>
        </w:numPr>
        <w:tabs>
          <w:tab w:val="clear" w:pos="10488"/>
          <w:tab w:val="left" w:pos="1170"/>
        </w:tabs>
        <w:suppressAutoHyphens/>
        <w:spacing w:line="240" w:lineRule="auto"/>
        <w:ind w:left="0" w:right="0" w:firstLine="708"/>
        <w:rPr>
          <w:sz w:val="28"/>
          <w:szCs w:val="28"/>
        </w:rPr>
      </w:pPr>
      <w:r w:rsidRPr="00471F1C">
        <w:rPr>
          <w:sz w:val="28"/>
          <w:szCs w:val="28"/>
        </w:rPr>
        <w:t>Брюс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Э.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Философия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Java.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Библиотека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программиста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/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Э.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Брюс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СПб.: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Питер,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2009.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640с.</w:t>
      </w:r>
      <w:r w:rsidR="00C06A30">
        <w:rPr>
          <w:sz w:val="28"/>
          <w:szCs w:val="28"/>
        </w:rPr>
        <w:t xml:space="preserve"> </w:t>
      </w:r>
    </w:p>
    <w:p w:rsidR="000E0BF6" w:rsidRPr="00471F1C" w:rsidRDefault="000E0BF6" w:rsidP="000E0BF6">
      <w:pPr>
        <w:pStyle w:val="ListParagraph"/>
        <w:numPr>
          <w:ilvl w:val="0"/>
          <w:numId w:val="23"/>
        </w:numPr>
        <w:tabs>
          <w:tab w:val="left" w:pos="1134"/>
        </w:tabs>
        <w:suppressAutoHyphens/>
        <w:ind w:left="0" w:firstLine="708"/>
      </w:pPr>
      <w:r w:rsidRPr="00471F1C">
        <w:t>Хабибулин,</w:t>
      </w:r>
      <w:r w:rsidR="00C06A30">
        <w:t xml:space="preserve"> </w:t>
      </w:r>
      <w:r w:rsidRPr="00471F1C">
        <w:t>И.Ш.</w:t>
      </w:r>
      <w:r w:rsidR="00C06A30">
        <w:t xml:space="preserve"> </w:t>
      </w:r>
      <w:r w:rsidRPr="00471F1C">
        <w:t>Самоучитель</w:t>
      </w:r>
      <w:r w:rsidR="00C06A30">
        <w:t xml:space="preserve"> </w:t>
      </w:r>
      <w:r w:rsidRPr="00471F1C">
        <w:t>Java</w:t>
      </w:r>
      <w:r w:rsidR="00C06A30">
        <w:t xml:space="preserve"> </w:t>
      </w:r>
      <w:r w:rsidRPr="00471F1C">
        <w:t>/</w:t>
      </w:r>
      <w:r w:rsidR="00C06A30">
        <w:t xml:space="preserve"> </w:t>
      </w:r>
      <w:r w:rsidRPr="00471F1C">
        <w:t>И.Ш.</w:t>
      </w:r>
      <w:r w:rsidR="00C06A30">
        <w:t xml:space="preserve"> </w:t>
      </w:r>
      <w:r w:rsidRPr="00471F1C">
        <w:t>Хабибулин</w:t>
      </w:r>
      <w:r w:rsidR="00C06A30">
        <w:t xml:space="preserve"> </w:t>
      </w:r>
      <w:r w:rsidRPr="00471F1C">
        <w:t>–</w:t>
      </w:r>
      <w:r w:rsidR="00C06A30">
        <w:t xml:space="preserve"> </w:t>
      </w:r>
      <w:r w:rsidRPr="00471F1C">
        <w:t>Спб.:</w:t>
      </w:r>
      <w:r w:rsidR="00C06A30">
        <w:t xml:space="preserve"> </w:t>
      </w:r>
      <w:r w:rsidRPr="00471F1C">
        <w:t>БХВ-Петербург,</w:t>
      </w:r>
      <w:r w:rsidR="00C06A30">
        <w:t xml:space="preserve"> </w:t>
      </w:r>
      <w:r w:rsidRPr="00471F1C">
        <w:t>2001.</w:t>
      </w:r>
      <w:r w:rsidR="00C06A30">
        <w:t xml:space="preserve"> </w:t>
      </w:r>
      <w:r w:rsidRPr="00471F1C">
        <w:t>–</w:t>
      </w:r>
      <w:r w:rsidR="00C06A30">
        <w:t xml:space="preserve"> </w:t>
      </w:r>
      <w:r w:rsidRPr="00471F1C">
        <w:t>464с</w:t>
      </w:r>
      <w:r w:rsidR="00C06A30">
        <w:t xml:space="preserve"> </w:t>
      </w:r>
    </w:p>
    <w:p w:rsidR="000E0BF6" w:rsidRPr="00471F1C" w:rsidRDefault="000E0BF6" w:rsidP="000E0BF6">
      <w:pPr>
        <w:pStyle w:val="ListParagraph"/>
        <w:numPr>
          <w:ilvl w:val="0"/>
          <w:numId w:val="23"/>
        </w:numPr>
        <w:tabs>
          <w:tab w:val="left" w:pos="1134"/>
        </w:tabs>
        <w:suppressAutoHyphens/>
        <w:ind w:left="0" w:firstLine="708"/>
      </w:pPr>
      <w:r w:rsidRPr="00471F1C">
        <w:t>Java</w:t>
      </w:r>
      <w:r w:rsidR="00C06A30">
        <w:t xml:space="preserve"> </w:t>
      </w:r>
      <w:r w:rsidRPr="00471F1C">
        <w:t>Virtual</w:t>
      </w:r>
      <w:r w:rsidR="00C06A30">
        <w:t xml:space="preserve"> </w:t>
      </w:r>
      <w:r w:rsidRPr="00471F1C">
        <w:t>Machine</w:t>
      </w:r>
      <w:r w:rsidR="00C06A30">
        <w:t xml:space="preserve"> </w:t>
      </w:r>
      <w:r w:rsidRPr="00471F1C">
        <w:t>[Электронный</w:t>
      </w:r>
      <w:r w:rsidR="00C06A30">
        <w:t xml:space="preserve"> </w:t>
      </w:r>
      <w:r w:rsidRPr="00471F1C">
        <w:t>ресурс].</w:t>
      </w:r>
      <w:r w:rsidR="00C06A30">
        <w:t xml:space="preserve"> </w:t>
      </w:r>
      <w:r w:rsidRPr="00471F1C">
        <w:t>–</w:t>
      </w:r>
      <w:r w:rsidR="00C06A30">
        <w:t xml:space="preserve"> </w:t>
      </w:r>
      <w:r w:rsidRPr="00471F1C">
        <w:t>Режим</w:t>
      </w:r>
      <w:r w:rsidR="00C06A30">
        <w:t xml:space="preserve"> </w:t>
      </w:r>
      <w:r w:rsidRPr="00471F1C">
        <w:t>доступа:</w:t>
      </w:r>
      <w:r w:rsidR="00C06A30">
        <w:t xml:space="preserve"> </w:t>
      </w:r>
      <w:r w:rsidRPr="00471F1C">
        <w:t>https://ru.wikipedia.org/wiki/Java_Virtual_Machine</w:t>
      </w:r>
      <w:r>
        <w:t>.</w:t>
      </w:r>
      <w:r w:rsidR="00C06A30">
        <w:t xml:space="preserve"> </w:t>
      </w:r>
      <w:r>
        <w:t>–</w:t>
      </w:r>
      <w:r w:rsidR="00C06A30">
        <w:t xml:space="preserve"> </w:t>
      </w:r>
      <w:r>
        <w:t>Дата</w:t>
      </w:r>
      <w:r w:rsidR="00C06A30">
        <w:t xml:space="preserve"> </w:t>
      </w:r>
      <w:r>
        <w:t>доступа:</w:t>
      </w:r>
      <w:r w:rsidR="00C06A30">
        <w:t xml:space="preserve"> </w:t>
      </w:r>
      <w:r w:rsidRPr="00471F1C">
        <w:t>12</w:t>
      </w:r>
      <w:r>
        <w:t>.02.201</w:t>
      </w:r>
      <w:r w:rsidRPr="00471F1C">
        <w:t>7.</w:t>
      </w:r>
      <w:r w:rsidR="00C06A30">
        <w:t xml:space="preserve"> </w:t>
      </w:r>
    </w:p>
    <w:p w:rsidR="000E0BF6" w:rsidRPr="00471F1C" w:rsidRDefault="000E0BF6" w:rsidP="000E0BF6">
      <w:pPr>
        <w:pStyle w:val="a1"/>
        <w:numPr>
          <w:ilvl w:val="0"/>
          <w:numId w:val="23"/>
        </w:numPr>
        <w:tabs>
          <w:tab w:val="clear" w:pos="10488"/>
          <w:tab w:val="left" w:pos="1170"/>
        </w:tabs>
        <w:suppressAutoHyphens/>
        <w:spacing w:line="240" w:lineRule="auto"/>
        <w:ind w:left="0" w:right="0" w:firstLine="709"/>
        <w:rPr>
          <w:sz w:val="28"/>
          <w:szCs w:val="28"/>
        </w:rPr>
      </w:pPr>
      <w:r w:rsidRPr="00471F1C">
        <w:rPr>
          <w:sz w:val="28"/>
          <w:szCs w:val="28"/>
        </w:rPr>
        <w:t>Брюс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Э.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Философия</w:t>
      </w:r>
      <w:r w:rsidR="00C06A30">
        <w:rPr>
          <w:sz w:val="28"/>
          <w:szCs w:val="28"/>
        </w:rPr>
        <w:t xml:space="preserve"> </w:t>
      </w:r>
      <w:r w:rsidRPr="00471F1C">
        <w:rPr>
          <w:i/>
          <w:sz w:val="28"/>
          <w:szCs w:val="28"/>
        </w:rPr>
        <w:t>Java</w:t>
      </w:r>
      <w:r w:rsidRPr="00471F1C">
        <w:rPr>
          <w:sz w:val="28"/>
          <w:szCs w:val="28"/>
        </w:rPr>
        <w:t>.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Библиотека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программиста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/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Э.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Брюс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СПб.: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Питер,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2009.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–</w:t>
      </w:r>
      <w:r w:rsidR="00C06A30">
        <w:rPr>
          <w:sz w:val="28"/>
          <w:szCs w:val="28"/>
        </w:rPr>
        <w:t xml:space="preserve"> </w:t>
      </w:r>
      <w:r w:rsidRPr="00471F1C">
        <w:rPr>
          <w:sz w:val="28"/>
          <w:szCs w:val="28"/>
        </w:rPr>
        <w:t>640с.</w:t>
      </w:r>
      <w:r w:rsidR="00C06A30">
        <w:rPr>
          <w:sz w:val="28"/>
          <w:szCs w:val="28"/>
        </w:rPr>
        <w:t xml:space="preserve"> </w:t>
      </w:r>
    </w:p>
    <w:p w:rsidR="000E0BF6" w:rsidRPr="00471F1C" w:rsidRDefault="000E0BF6" w:rsidP="000E0BF6">
      <w:pPr>
        <w:pStyle w:val="ListParagraph"/>
        <w:numPr>
          <w:ilvl w:val="0"/>
          <w:numId w:val="23"/>
        </w:numPr>
        <w:tabs>
          <w:tab w:val="left" w:pos="1134"/>
        </w:tabs>
        <w:ind w:left="0" w:firstLine="709"/>
      </w:pPr>
      <w:r w:rsidRPr="00471F1C">
        <w:t>Обзор</w:t>
      </w:r>
      <w:r w:rsidR="00C06A30">
        <w:t xml:space="preserve"> </w:t>
      </w:r>
      <w:r w:rsidRPr="00471F1C">
        <w:t>средств</w:t>
      </w:r>
      <w:r w:rsidR="00C06A30">
        <w:t xml:space="preserve"> </w:t>
      </w:r>
      <w:r w:rsidRPr="00471F1C">
        <w:t>создания</w:t>
      </w:r>
      <w:r w:rsidR="00C06A30">
        <w:t xml:space="preserve"> </w:t>
      </w:r>
      <w:r w:rsidRPr="00471F1C">
        <w:t>интерфейсов</w:t>
      </w:r>
      <w:r w:rsidR="00C06A30">
        <w:t xml:space="preserve"> </w:t>
      </w:r>
      <w:r w:rsidRPr="00471F1C">
        <w:t>веб-приложений</w:t>
      </w:r>
      <w:r w:rsidR="00C06A30">
        <w:t xml:space="preserve"> </w:t>
      </w:r>
      <w:r w:rsidRPr="00471F1C">
        <w:t>на</w:t>
      </w:r>
      <w:r w:rsidR="00C06A30">
        <w:t xml:space="preserve"> </w:t>
      </w:r>
      <w:r w:rsidRPr="00471F1C">
        <w:t>языке</w:t>
      </w:r>
      <w:r w:rsidR="00C06A30">
        <w:t xml:space="preserve"> </w:t>
      </w:r>
      <w:r w:rsidRPr="00471F1C">
        <w:rPr>
          <w:i/>
        </w:rPr>
        <w:t>Java</w:t>
      </w:r>
      <w:r w:rsidR="00C06A30">
        <w:t xml:space="preserve"> </w:t>
      </w:r>
      <w:r w:rsidRPr="00471F1C">
        <w:t>[Электронный</w:t>
      </w:r>
      <w:r w:rsidR="00C06A30">
        <w:t xml:space="preserve"> </w:t>
      </w:r>
      <w:r w:rsidRPr="00471F1C">
        <w:t>ресурс].</w:t>
      </w:r>
      <w:r w:rsidR="00C06A30">
        <w:t xml:space="preserve"> </w:t>
      </w:r>
      <w:r w:rsidRPr="00471F1C">
        <w:t>–</w:t>
      </w:r>
      <w:r w:rsidR="00C06A30">
        <w:t xml:space="preserve"> </w:t>
      </w:r>
      <w:r w:rsidRPr="00471F1C">
        <w:t>2016.</w:t>
      </w:r>
      <w:r w:rsidR="00C06A30">
        <w:t xml:space="preserve"> </w:t>
      </w:r>
      <w:r w:rsidRPr="00471F1C">
        <w:t>–</w:t>
      </w:r>
      <w:r w:rsidR="00C06A30">
        <w:t xml:space="preserve"> </w:t>
      </w:r>
      <w:r w:rsidRPr="00471F1C">
        <w:t>Режим</w:t>
      </w:r>
      <w:r w:rsidR="00C06A30">
        <w:t xml:space="preserve"> </w:t>
      </w:r>
      <w:r w:rsidRPr="00471F1C">
        <w:t>доступа:</w:t>
      </w:r>
      <w:r w:rsidR="00C06A30">
        <w:t xml:space="preserve"> </w:t>
      </w:r>
      <w:r w:rsidRPr="00471F1C">
        <w:t>http://masters.donntu.org/2013/fknt/riabinin/library/article1.htm.</w:t>
      </w:r>
      <w:r w:rsidR="00C06A30">
        <w:t xml:space="preserve"> </w:t>
      </w:r>
      <w:r w:rsidRPr="00471F1C">
        <w:t>–</w:t>
      </w:r>
      <w:r w:rsidR="00C06A30">
        <w:t xml:space="preserve"> </w:t>
      </w:r>
      <w:r w:rsidRPr="00471F1C">
        <w:t>Дата</w:t>
      </w:r>
      <w:r w:rsidR="00C06A30">
        <w:t xml:space="preserve"> </w:t>
      </w:r>
      <w:r w:rsidRPr="00471F1C">
        <w:t>доступа:</w:t>
      </w:r>
      <w:r w:rsidR="00C06A30">
        <w:t xml:space="preserve"> </w:t>
      </w:r>
      <w:r>
        <w:t>15.</w:t>
      </w:r>
      <w:r w:rsidRPr="00471F1C">
        <w:t>02</w:t>
      </w:r>
      <w:r>
        <w:t>.201</w:t>
      </w:r>
      <w:r w:rsidRPr="00471F1C">
        <w:t>7.</w:t>
      </w:r>
      <w:r w:rsidR="00C06A30">
        <w:t xml:space="preserve">  </w:t>
      </w:r>
    </w:p>
    <w:p w:rsidR="000E0BF6" w:rsidRPr="00471F1C" w:rsidRDefault="000E0BF6" w:rsidP="000E0BF6">
      <w:pPr>
        <w:pStyle w:val="ListParagraph"/>
        <w:numPr>
          <w:ilvl w:val="0"/>
          <w:numId w:val="23"/>
        </w:numPr>
        <w:tabs>
          <w:tab w:val="left" w:pos="1134"/>
        </w:tabs>
        <w:ind w:left="0" w:firstLine="709"/>
      </w:pPr>
      <w:r w:rsidRPr="00471F1C">
        <w:rPr>
          <w:color w:val="000000" w:themeColor="text1"/>
        </w:rPr>
        <w:t>Паттерны</w:t>
      </w:r>
      <w:r w:rsidR="00C06A30">
        <w:rPr>
          <w:color w:val="000000" w:themeColor="text1"/>
        </w:rPr>
        <w:t xml:space="preserve"> </w:t>
      </w:r>
      <w:r w:rsidRPr="00471F1C">
        <w:rPr>
          <w:color w:val="000000" w:themeColor="text1"/>
        </w:rPr>
        <w:t>проектирования.</w:t>
      </w:r>
      <w:r w:rsidR="00C06A30">
        <w:rPr>
          <w:color w:val="000000" w:themeColor="text1"/>
        </w:rPr>
        <w:t xml:space="preserve"> </w:t>
      </w:r>
      <w:r w:rsidRPr="00471F1C">
        <w:rPr>
          <w:color w:val="000000" w:themeColor="text1"/>
        </w:rPr>
        <w:t>Паттерн</w:t>
      </w:r>
      <w:r w:rsidR="00C06A30">
        <w:rPr>
          <w:color w:val="000000" w:themeColor="text1"/>
        </w:rPr>
        <w:t xml:space="preserve"> </w:t>
      </w:r>
      <w:r w:rsidRPr="00471F1C">
        <w:rPr>
          <w:i/>
          <w:color w:val="000000" w:themeColor="text1"/>
          <w:lang w:val="en-US"/>
        </w:rPr>
        <w:t>MV</w:t>
      </w:r>
      <w:r w:rsidRPr="00471F1C">
        <w:rPr>
          <w:i/>
          <w:color w:val="000000" w:themeColor="text1"/>
        </w:rPr>
        <w:t>С</w:t>
      </w:r>
      <w:r w:rsidR="00C06A30">
        <w:rPr>
          <w:color w:val="000000" w:themeColor="text1"/>
        </w:rPr>
        <w:t xml:space="preserve"> </w:t>
      </w:r>
      <w:r w:rsidRPr="00471F1C">
        <w:rPr>
          <w:color w:val="000000" w:themeColor="text1"/>
        </w:rPr>
        <w:t>[Электронный</w:t>
      </w:r>
      <w:r w:rsidR="00C06A30">
        <w:rPr>
          <w:color w:val="000000" w:themeColor="text1"/>
        </w:rPr>
        <w:t xml:space="preserve"> </w:t>
      </w:r>
      <w:r w:rsidRPr="00471F1C">
        <w:rPr>
          <w:color w:val="000000" w:themeColor="text1"/>
        </w:rPr>
        <w:t>ресурс].</w:t>
      </w:r>
      <w:r w:rsidR="00C06A30">
        <w:rPr>
          <w:color w:val="000000" w:themeColor="text1"/>
        </w:rPr>
        <w:t xml:space="preserve"> </w:t>
      </w:r>
      <w:r w:rsidRPr="00471F1C">
        <w:rPr>
          <w:color w:val="000000" w:themeColor="text1"/>
        </w:rPr>
        <w:t>–</w:t>
      </w:r>
      <w:r w:rsidR="00C06A30">
        <w:rPr>
          <w:color w:val="000000" w:themeColor="text1"/>
        </w:rPr>
        <w:t xml:space="preserve"> </w:t>
      </w:r>
      <w:r w:rsidRPr="00471F1C">
        <w:rPr>
          <w:color w:val="000000" w:themeColor="text1"/>
        </w:rPr>
        <w:t>Режим</w:t>
      </w:r>
      <w:r w:rsidR="00C06A30">
        <w:rPr>
          <w:color w:val="000000" w:themeColor="text1"/>
        </w:rPr>
        <w:t xml:space="preserve"> </w:t>
      </w:r>
      <w:r w:rsidRPr="00471F1C">
        <w:rPr>
          <w:color w:val="000000" w:themeColor="text1"/>
        </w:rPr>
        <w:t>доступа:</w:t>
      </w:r>
      <w:r w:rsidR="00C06A30">
        <w:rPr>
          <w:color w:val="000000" w:themeColor="text1"/>
        </w:rPr>
        <w:t xml:space="preserve"> </w:t>
      </w:r>
      <w:r w:rsidRPr="00471F1C">
        <w:rPr>
          <w:color w:val="000000" w:themeColor="text1"/>
        </w:rPr>
        <w:t>http://metanit.com/sharp/mvc5/1.1.php</w:t>
      </w:r>
      <w:r>
        <w:rPr>
          <w:color w:val="000000" w:themeColor="text1"/>
        </w:rPr>
        <w:t>.</w:t>
      </w:r>
      <w:r w:rsidR="00C06A3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="00C06A30">
        <w:rPr>
          <w:color w:val="000000" w:themeColor="text1"/>
        </w:rPr>
        <w:t xml:space="preserve"> </w:t>
      </w:r>
      <w:r>
        <w:rPr>
          <w:color w:val="000000" w:themeColor="text1"/>
        </w:rPr>
        <w:t>Дата</w:t>
      </w:r>
      <w:r w:rsidR="00C06A30">
        <w:rPr>
          <w:color w:val="000000" w:themeColor="text1"/>
        </w:rPr>
        <w:t xml:space="preserve"> </w:t>
      </w:r>
      <w:r>
        <w:rPr>
          <w:color w:val="000000" w:themeColor="text1"/>
        </w:rPr>
        <w:t>доступа:</w:t>
      </w:r>
      <w:r w:rsidR="00C06A30">
        <w:rPr>
          <w:color w:val="000000" w:themeColor="text1"/>
        </w:rPr>
        <w:t xml:space="preserve"> </w:t>
      </w:r>
      <w:r>
        <w:rPr>
          <w:color w:val="000000" w:themeColor="text1"/>
        </w:rPr>
        <w:t>15.</w:t>
      </w:r>
      <w:r w:rsidRPr="00471F1C">
        <w:rPr>
          <w:color w:val="000000" w:themeColor="text1"/>
        </w:rPr>
        <w:t>02</w:t>
      </w:r>
      <w:r>
        <w:rPr>
          <w:color w:val="000000" w:themeColor="text1"/>
        </w:rPr>
        <w:t>.201</w:t>
      </w:r>
      <w:r w:rsidRPr="00471F1C">
        <w:rPr>
          <w:color w:val="000000" w:themeColor="text1"/>
        </w:rPr>
        <w:t>7.</w:t>
      </w:r>
    </w:p>
    <w:p w:rsidR="00447586" w:rsidRDefault="00447586">
      <w:pPr>
        <w:ind w:firstLine="0"/>
        <w:jc w:val="left"/>
      </w:pPr>
      <w:r>
        <w:br w:type="page"/>
      </w:r>
    </w:p>
    <w:p w:rsidR="00447586" w:rsidRPr="00C32CE8" w:rsidRDefault="00447586" w:rsidP="00447586">
      <w:pPr>
        <w:suppressAutoHyphens/>
        <w:ind w:firstLine="0"/>
        <w:jc w:val="center"/>
        <w:rPr>
          <w:b/>
          <w:lang w:val="en-US"/>
        </w:rPr>
      </w:pPr>
      <w:r w:rsidRPr="003E689E">
        <w:rPr>
          <w:b/>
        </w:rPr>
        <w:lastRenderedPageBreak/>
        <w:t>ПРИЛОЖЕНИЕ</w:t>
      </w:r>
    </w:p>
    <w:p w:rsidR="00447586" w:rsidRPr="00C32CE8" w:rsidRDefault="00447586" w:rsidP="00447586">
      <w:pPr>
        <w:suppressAutoHyphens/>
        <w:ind w:firstLine="0"/>
        <w:jc w:val="center"/>
        <w:rPr>
          <w:lang w:val="en-US"/>
        </w:rPr>
      </w:pPr>
      <w:r w:rsidRPr="00C32CE8">
        <w:rPr>
          <w:lang w:val="en-US"/>
        </w:rPr>
        <w:t>(</w:t>
      </w:r>
      <w:r w:rsidRPr="003E689E">
        <w:t>Обязательное</w:t>
      </w:r>
      <w:r w:rsidRPr="00C32CE8">
        <w:rPr>
          <w:lang w:val="en-US"/>
        </w:rPr>
        <w:t>)</w:t>
      </w:r>
    </w:p>
    <w:p w:rsidR="00447586" w:rsidRPr="00C32CE8" w:rsidRDefault="00447586" w:rsidP="00447586">
      <w:pPr>
        <w:pStyle w:val="ListParagraph"/>
        <w:suppressAutoHyphens/>
        <w:ind w:left="0" w:firstLine="0"/>
        <w:jc w:val="center"/>
        <w:rPr>
          <w:b/>
          <w:lang w:val="en-US"/>
        </w:rPr>
      </w:pPr>
      <w:r w:rsidRPr="003E689E">
        <w:rPr>
          <w:b/>
        </w:rPr>
        <w:t>Листинг</w:t>
      </w:r>
      <w:r w:rsidR="00C06A30">
        <w:rPr>
          <w:b/>
          <w:lang w:val="en-US"/>
        </w:rPr>
        <w:t xml:space="preserve"> </w:t>
      </w:r>
      <w:r w:rsidRPr="003E689E">
        <w:rPr>
          <w:b/>
        </w:rPr>
        <w:t>классов</w:t>
      </w:r>
    </w:p>
    <w:p w:rsidR="00447586" w:rsidRPr="00C32CE8" w:rsidRDefault="00447586" w:rsidP="00447586">
      <w:pPr>
        <w:rPr>
          <w:lang w:val="en-US"/>
        </w:rPr>
      </w:pPr>
    </w:p>
    <w:p w:rsidR="00447586" w:rsidRPr="00D31D30" w:rsidRDefault="00447586" w:rsidP="004475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</w:pP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package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org.telegram.telegrambots.ApiContextInitializer;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org.telegram.telegrambots.TelegramBotsApi;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org.telegram.telegrambots.exceptions.TelegramApiException;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org.telegram.telegrambots.logging.BotLogger;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org.telegram.telegrambots.logging.BotsFileHandler;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org.telegram.updateshandlers.*;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java.io.IOException;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java.util.logging.ConsoleHandler;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import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java.util.logging.Level;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/**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*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TelegramBot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class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to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create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all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bots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*/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public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class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private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static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final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String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LOGTAG</w:t>
      </w:r>
      <w:r w:rsidR="00C06A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=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8000"/>
          <w:sz w:val="24"/>
          <w:szCs w:val="24"/>
          <w:lang w:val="be-BY" w:eastAsia="be-BY"/>
        </w:rPr>
        <w:t>"MAIN"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public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static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void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main(String[]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args)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setLevel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(Level.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ALL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registerLogger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new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ConsoleHandler());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try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registerLogger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new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BotsFileHandler());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catch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(IOException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e)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severe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LOGTAG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,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e);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try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ApiContextInitializer.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init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=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createTelegramBotsApi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try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telegramBotsApi.registerBot(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new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GomelGuideHandlers());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catch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(TelegramApiException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e)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error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LOGTAG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,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e);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catch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(Exception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e)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BotLogger.</w:t>
      </w:r>
      <w:r w:rsidRPr="00D31D30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val="be-BY" w:eastAsia="be-BY"/>
        </w:rPr>
        <w:t>error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lang w:val="be-BY" w:eastAsia="be-BY"/>
        </w:rPr>
        <w:t>LOGTAG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,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e);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private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static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createTelegramBotsApi()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throws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TelegramApiException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=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be-BY" w:eastAsia="be-BY"/>
        </w:rPr>
        <w:t>createLongPollingTelegramBotsApi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lastRenderedPageBreak/>
        <w:t xml:space="preserve">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return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/**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   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*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val="be-BY" w:eastAsia="be-BY"/>
        </w:rPr>
        <w:t>@brief</w:t>
      </w:r>
      <w:r w:rsidR="00C06A30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Creates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a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Telegram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Bots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Api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to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use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Long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Polling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(getUpdates)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bots.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   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*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val="be-BY" w:eastAsia="be-BY"/>
        </w:rPr>
        <w:t>@return</w:t>
      </w:r>
      <w:r w:rsidR="00C06A30">
        <w:rPr>
          <w:rFonts w:ascii="Courier New" w:eastAsia="Times New Roman" w:hAnsi="Courier New" w:cs="Courier New"/>
          <w:b/>
          <w:bCs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TelegramBotsApi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to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register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the</w:t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bots.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    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>*/</w:t>
      </w:r>
      <w:r w:rsidRPr="00D31D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i/>
          <w:iCs/>
          <w:color w:val="808080"/>
          <w:sz w:val="24"/>
          <w:szCs w:val="24"/>
          <w:lang w:val="be-BY" w:eastAsia="be-BY"/>
        </w:rPr>
        <w:t xml:space="preserve">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private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static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  <w:lang w:val="be-BY" w:eastAsia="be-BY"/>
        </w:rPr>
        <w:t>createLongPollingTelegramBotsApi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()</w:t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{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   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return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>new</w:t>
      </w:r>
      <w:r w:rsidR="00C06A30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be-BY" w:eastAsia="be-BY"/>
        </w:rPr>
        <w:t xml:space="preserve">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TelegramBotsApi();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="00C06A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 xml:space="preserve">    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t>}</w:t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</w:r>
      <w:r w:rsidRPr="00D31D30">
        <w:rPr>
          <w:rFonts w:ascii="Courier New" w:eastAsia="Times New Roman" w:hAnsi="Courier New" w:cs="Courier New"/>
          <w:color w:val="000000"/>
          <w:sz w:val="24"/>
          <w:szCs w:val="24"/>
          <w:lang w:val="be-BY" w:eastAsia="be-BY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447586" w:rsidRPr="00D31D30" w:rsidRDefault="00447586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>package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org.telegram.updateshandlers;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org.telegram.BotConfig;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org.telegram.services.*;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org.telegram.telegrambots.api.methods.send.SendMessage;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org.telegram.telegrambots.api.objects.Message;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org.telegram.telegrambots.api.objects.Update;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org.telegram.telegrambots.bots.TelegramLongPollingBot;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org.telegram.telegrambots.exceptions.TelegramApiException;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class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GomelGuideHandlers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extends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TelegramLongPollingBot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LOGTAG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"GOMELGUIDEHANDLERS"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</w:r>
      <w:r w:rsidR="00C06A30">
        <w:rPr>
          <w:color w:val="808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getBotToken()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BotConfig.</w:t>
      </w:r>
      <w:r w:rsidRPr="00D31D30">
        <w:rPr>
          <w:b/>
          <w:bCs/>
          <w:i/>
          <w:iCs/>
          <w:color w:val="660E7A"/>
          <w:sz w:val="24"/>
          <w:szCs w:val="24"/>
        </w:rPr>
        <w:t>GOMELGUIDE_TOKEN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</w:r>
      <w:r w:rsidR="00C06A30">
        <w:rPr>
          <w:color w:val="808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getBotUsername()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BotConfig.</w:t>
      </w:r>
      <w:r w:rsidRPr="00D31D30">
        <w:rPr>
          <w:b/>
          <w:bCs/>
          <w:i/>
          <w:iCs/>
          <w:color w:val="660E7A"/>
          <w:sz w:val="24"/>
          <w:szCs w:val="24"/>
        </w:rPr>
        <w:t>GOMELGUIDE_USER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B32984" w:rsidRPr="00B32984">
        <w:rPr>
          <w:color w:val="000000"/>
          <w:sz w:val="24"/>
          <w:szCs w:val="24"/>
        </w:rPr>
        <w:t>//вызывается при получении сообщения от пользователя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</w:r>
      <w:r w:rsidR="00C06A30">
        <w:rPr>
          <w:color w:val="808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void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onUpdateReceived(Update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update)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update.getMessage();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if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!=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null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&amp;&amp;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message.hasText())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  <w:shd w:val="clear" w:color="auto" w:fill="E4E4FF"/>
        </w:rPr>
        <w:t>sendMsg</w:t>
      </w:r>
      <w:r w:rsidRPr="00D31D30">
        <w:rPr>
          <w:color w:val="000000"/>
          <w:sz w:val="24"/>
          <w:szCs w:val="24"/>
        </w:rPr>
        <w:t>(message,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GomelGuideService.</w:t>
      </w:r>
      <w:r w:rsidRPr="00D31D30">
        <w:rPr>
          <w:i/>
          <w:iCs/>
          <w:color w:val="000000"/>
          <w:sz w:val="24"/>
          <w:szCs w:val="24"/>
        </w:rPr>
        <w:t>getAnswer</w:t>
      </w:r>
      <w:r w:rsidRPr="00D31D30">
        <w:rPr>
          <w:color w:val="000000"/>
          <w:sz w:val="24"/>
          <w:szCs w:val="24"/>
        </w:rPr>
        <w:t>(message.getText()));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B32984" w:rsidRPr="00B32984">
        <w:rPr>
          <w:color w:val="000000"/>
          <w:sz w:val="24"/>
          <w:szCs w:val="24"/>
        </w:rPr>
        <w:t>//формирует сообщение, отпраляемое пользователю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void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  <w:shd w:val="clear" w:color="auto" w:fill="E4E4FF"/>
        </w:rPr>
        <w:t>sendMsg</w:t>
      </w:r>
      <w:r w:rsidRPr="00D31D30">
        <w:rPr>
          <w:color w:val="000000"/>
          <w:sz w:val="24"/>
          <w:szCs w:val="24"/>
        </w:rPr>
        <w:t>(Message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message,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text)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SendMessage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sendMessage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SendMessage();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sendMessage.enableMarkdown(</w:t>
      </w:r>
      <w:r w:rsidRPr="00D31D30">
        <w:rPr>
          <w:b/>
          <w:bCs/>
          <w:color w:val="000080"/>
          <w:sz w:val="24"/>
          <w:szCs w:val="24"/>
        </w:rPr>
        <w:t>true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sendMessage.setChatId(message.getChatId().toString());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lastRenderedPageBreak/>
        <w:t xml:space="preserve">        </w:t>
      </w:r>
      <w:r w:rsidRPr="00D31D30">
        <w:rPr>
          <w:color w:val="000000"/>
          <w:sz w:val="24"/>
          <w:szCs w:val="24"/>
        </w:rPr>
        <w:t>sendMessage.setText(text);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sendMessage(sendMessage);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(TelegramApiException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e.printStackTrace();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B32984" w:rsidRPr="00B32984">
        <w:rPr>
          <w:color w:val="000000"/>
          <w:sz w:val="24"/>
          <w:szCs w:val="24"/>
          <w:lang w:val="en-US"/>
        </w:rPr>
        <w:t>//</w:t>
      </w:r>
      <w:r w:rsidR="00B32984">
        <w:rPr>
          <w:color w:val="000000"/>
          <w:sz w:val="24"/>
          <w:szCs w:val="24"/>
          <w:lang w:val="ru-RU"/>
        </w:rPr>
        <w:t>формирование</w:t>
      </w:r>
      <w:r w:rsidR="00B32984" w:rsidRPr="00B32984">
        <w:rPr>
          <w:color w:val="000000"/>
          <w:sz w:val="24"/>
          <w:szCs w:val="24"/>
          <w:lang w:val="en-US"/>
        </w:rPr>
        <w:t xml:space="preserve"> </w:t>
      </w:r>
      <w:r w:rsidR="00B32984">
        <w:rPr>
          <w:color w:val="000000"/>
          <w:sz w:val="24"/>
          <w:szCs w:val="24"/>
          <w:lang w:val="ru-RU"/>
        </w:rPr>
        <w:t>ответа</w:t>
      </w:r>
      <w:r w:rsidR="00B32984" w:rsidRPr="00B32984">
        <w:rPr>
          <w:color w:val="000000"/>
          <w:sz w:val="24"/>
          <w:szCs w:val="24"/>
          <w:lang w:val="en-US"/>
        </w:rPr>
        <w:t xml:space="preserve"> </w:t>
      </w:r>
      <w:r w:rsidR="00B32984">
        <w:rPr>
          <w:color w:val="000000"/>
          <w:sz w:val="24"/>
          <w:szCs w:val="24"/>
          <w:lang w:val="ru-RU"/>
        </w:rPr>
        <w:t>с</w:t>
      </w:r>
      <w:r w:rsidR="00B32984">
        <w:rPr>
          <w:color w:val="000000"/>
          <w:sz w:val="24"/>
          <w:szCs w:val="24"/>
          <w:lang w:val="en-US"/>
        </w:rPr>
        <w:t>о</w:t>
      </w:r>
      <w:r w:rsidR="00B32984">
        <w:rPr>
          <w:color w:val="000000"/>
          <w:sz w:val="24"/>
          <w:szCs w:val="24"/>
          <w:lang w:val="ru-RU"/>
        </w:rPr>
        <w:t>держащее</w:t>
      </w:r>
      <w:r w:rsidR="00B32984" w:rsidRPr="00B32984">
        <w:rPr>
          <w:color w:val="000000"/>
          <w:sz w:val="24"/>
          <w:szCs w:val="24"/>
          <w:lang w:val="en-US"/>
        </w:rPr>
        <w:t xml:space="preserve"> </w:t>
      </w:r>
      <w:r w:rsidR="00B32984">
        <w:rPr>
          <w:color w:val="000000"/>
          <w:sz w:val="24"/>
          <w:szCs w:val="24"/>
          <w:lang w:val="ru-RU"/>
        </w:rPr>
        <w:t>сообщение</w:t>
      </w:r>
      <w:r w:rsidR="00B32984" w:rsidRPr="00B32984">
        <w:rPr>
          <w:color w:val="000000"/>
          <w:sz w:val="24"/>
          <w:szCs w:val="24"/>
          <w:lang w:val="en-US"/>
        </w:rPr>
        <w:t xml:space="preserve"> </w:t>
      </w:r>
      <w:r w:rsidR="00B32984">
        <w:rPr>
          <w:color w:val="000000"/>
          <w:sz w:val="24"/>
          <w:szCs w:val="24"/>
          <w:lang w:val="ru-RU"/>
        </w:rPr>
        <w:t>пользователя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void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replyToMsg(Message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message,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text)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SendMessage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sendMessage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SendMessage();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sendMessage.enableMarkdown(</w:t>
      </w:r>
      <w:r w:rsidRPr="00D31D30">
        <w:rPr>
          <w:b/>
          <w:bCs/>
          <w:color w:val="000080"/>
          <w:sz w:val="24"/>
          <w:szCs w:val="24"/>
        </w:rPr>
        <w:t>true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sendMessage.setChatId(message.getChatId().toString());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sendMessage.setReplyToMessageId(message.getMessageId());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sendMessage.setText(text);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sendMessage(sendMessage);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(TelegramApiException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e.printStackTrace();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B32984" w:rsidRDefault="00447586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>package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org.telegram.services;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org.apache.http.HttpEntity;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org.apache.http.HttpResponse;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org.apache.http.NameValuePair;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org.apache.http.client.entity.UrlEncodedFormEntity;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org.apache.http.client.methods.HttpPost;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org.apache.http.impl.client.CloseableHttpClient;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org.apache.http.impl.client.HttpClients;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org.apache.http.message.BasicNameValuePair;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org.apache.http.util.EntityUtils;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javax.net.ssl.HttpsURLConnection;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java.io.*;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java.net.MalformedURLException;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java.net.ProtocolException;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java.net.URL;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java.net.URLDecoder;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java.util.ArrayList;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java.util.List;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class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GomelGuideService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USER_AGENT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"Mozilla/5.0"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HTTP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GET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request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sendGet(String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parameter)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url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"https://localhost:8080/chat/post"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lastRenderedPageBreak/>
        <w:t xml:space="preserve">            </w:t>
      </w:r>
      <w:r w:rsidRPr="00D31D30">
        <w:rPr>
          <w:color w:val="000000"/>
          <w:sz w:val="24"/>
          <w:szCs w:val="24"/>
        </w:rPr>
        <w:t>URL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obj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URL(url);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HttpsURLConnection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(HttpsURLConnection)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obj.openConnection();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optional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default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is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GET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con.setRequestMethod(</w:t>
      </w:r>
      <w:r w:rsidRPr="00D31D30">
        <w:rPr>
          <w:b/>
          <w:bCs/>
          <w:color w:val="008000"/>
          <w:sz w:val="24"/>
          <w:szCs w:val="24"/>
        </w:rPr>
        <w:t>"GET"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i/>
          <w:iCs/>
          <w:color w:val="808080"/>
          <w:sz w:val="24"/>
          <w:szCs w:val="24"/>
        </w:rPr>
        <w:t>//add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request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header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con.setRequestProperty(</w:t>
      </w:r>
      <w:r w:rsidRPr="00D31D30">
        <w:rPr>
          <w:b/>
          <w:bCs/>
          <w:color w:val="008000"/>
          <w:sz w:val="24"/>
          <w:szCs w:val="24"/>
        </w:rPr>
        <w:t>"User-Agent"</w:t>
      </w:r>
      <w:r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USER_AGENT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000080"/>
          <w:sz w:val="24"/>
          <w:szCs w:val="24"/>
        </w:rPr>
        <w:t>int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responseCode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con.getResponseCode();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System.</w:t>
      </w:r>
      <w:r w:rsidRPr="00D31D30">
        <w:rPr>
          <w:b/>
          <w:bCs/>
          <w:i/>
          <w:iCs/>
          <w:color w:val="660E7A"/>
          <w:sz w:val="24"/>
          <w:szCs w:val="24"/>
        </w:rPr>
        <w:t>out</w:t>
      </w:r>
      <w:r w:rsidRPr="00D31D30">
        <w:rPr>
          <w:color w:val="000000"/>
          <w:sz w:val="24"/>
          <w:szCs w:val="24"/>
        </w:rPr>
        <w:t>.println(</w:t>
      </w:r>
      <w:r w:rsidRPr="00D31D30">
        <w:rPr>
          <w:b/>
          <w:bCs/>
          <w:color w:val="008000"/>
          <w:sz w:val="24"/>
          <w:szCs w:val="24"/>
        </w:rPr>
        <w:t>"</w:t>
      </w:r>
      <w:r w:rsidRPr="00D31D30">
        <w:rPr>
          <w:b/>
          <w:bCs/>
          <w:color w:val="000080"/>
          <w:sz w:val="24"/>
          <w:szCs w:val="24"/>
        </w:rPr>
        <w:t>\n</w:t>
      </w:r>
      <w:r w:rsidRPr="00D31D30">
        <w:rPr>
          <w:b/>
          <w:bCs/>
          <w:color w:val="008000"/>
          <w:sz w:val="24"/>
          <w:szCs w:val="24"/>
        </w:rPr>
        <w:t>Sending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'GET'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request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to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URL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: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+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url);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System.</w:t>
      </w:r>
      <w:r w:rsidRPr="00D31D30">
        <w:rPr>
          <w:b/>
          <w:bCs/>
          <w:i/>
          <w:iCs/>
          <w:color w:val="660E7A"/>
          <w:sz w:val="24"/>
          <w:szCs w:val="24"/>
        </w:rPr>
        <w:t>out</w:t>
      </w:r>
      <w:r w:rsidRPr="00D31D30">
        <w:rPr>
          <w:color w:val="000000"/>
          <w:sz w:val="24"/>
          <w:szCs w:val="24"/>
        </w:rPr>
        <w:t>.println(</w:t>
      </w:r>
      <w:r w:rsidRPr="00D31D30">
        <w:rPr>
          <w:b/>
          <w:bCs/>
          <w:color w:val="008000"/>
          <w:sz w:val="24"/>
          <w:szCs w:val="24"/>
        </w:rPr>
        <w:t>"Response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Code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: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+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responseCode);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BufferedReader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in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BufferedReader(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   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InputStreamReader(con.getInputStream()));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inputLine;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StringBuffer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StringBuffer();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000080"/>
          <w:sz w:val="24"/>
          <w:szCs w:val="24"/>
        </w:rPr>
        <w:t>while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((inputLine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in.readLine())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!=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Pr="00D31D30">
        <w:rPr>
          <w:color w:val="000000"/>
          <w:sz w:val="24"/>
          <w:szCs w:val="24"/>
        </w:rPr>
        <w:t>response.append(inputLine);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in.close();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i/>
          <w:iCs/>
          <w:color w:val="808080"/>
          <w:sz w:val="24"/>
          <w:szCs w:val="24"/>
        </w:rPr>
        <w:t>//print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result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System.</w:t>
      </w:r>
      <w:r w:rsidRPr="00D31D30">
        <w:rPr>
          <w:b/>
          <w:bCs/>
          <w:i/>
          <w:iCs/>
          <w:color w:val="660E7A"/>
          <w:sz w:val="24"/>
          <w:szCs w:val="24"/>
        </w:rPr>
        <w:t>out</w:t>
      </w:r>
      <w:r w:rsidRPr="00D31D30">
        <w:rPr>
          <w:color w:val="000000"/>
          <w:sz w:val="24"/>
          <w:szCs w:val="24"/>
        </w:rPr>
        <w:t>.println(response.toString());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response.toString();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(MalformedURLException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e.printStackTrace();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(ProtocolException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e.printStackTrace();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(IOException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e.printStackTrace();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parameter;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HTTP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POST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request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getAnswer(String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message)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</w:p>
    <w:p w:rsidR="00B32984" w:rsidRDefault="00B32984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32984"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формирование</w:t>
      </w:r>
      <w:r w:rsidRPr="00B3298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p</w:t>
      </w:r>
      <w:r>
        <w:rPr>
          <w:color w:val="000000"/>
          <w:sz w:val="24"/>
          <w:szCs w:val="24"/>
          <w:lang w:val="ru-RU"/>
        </w:rPr>
        <w:t>о</w:t>
      </w:r>
      <w:r>
        <w:rPr>
          <w:color w:val="000000"/>
          <w:sz w:val="24"/>
          <w:szCs w:val="24"/>
          <w:lang w:val="en-US"/>
        </w:rPr>
        <w:t xml:space="preserve">st </w:t>
      </w:r>
      <w:r>
        <w:rPr>
          <w:color w:val="000000"/>
          <w:sz w:val="24"/>
          <w:szCs w:val="24"/>
          <w:lang w:val="ru-RU"/>
        </w:rPr>
        <w:t>запроса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CloseableHttpClient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httpclient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HttpClients.</w:t>
      </w:r>
      <w:r w:rsidR="00447586" w:rsidRPr="00D31D30">
        <w:rPr>
          <w:i/>
          <w:iCs/>
          <w:color w:val="000000"/>
          <w:sz w:val="24"/>
          <w:szCs w:val="24"/>
        </w:rPr>
        <w:t>createDefault</w:t>
      </w:r>
      <w:r w:rsidR="00447586" w:rsidRPr="00D31D30">
        <w:rPr>
          <w:color w:val="000000"/>
          <w:sz w:val="24"/>
          <w:szCs w:val="24"/>
        </w:rPr>
        <w:t>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HttpPost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httppost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HttpPost(</w:t>
      </w:r>
      <w:r w:rsidR="00447586" w:rsidRPr="00D31D30">
        <w:rPr>
          <w:b/>
          <w:bCs/>
          <w:color w:val="008000"/>
          <w:sz w:val="24"/>
          <w:szCs w:val="24"/>
        </w:rPr>
        <w:t>"http://localhost:8080/chat"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List&lt;NameValuePair&gt;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params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ArrayList();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params.add(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BasicNameValuePair(</w:t>
      </w:r>
      <w:r w:rsidR="00447586" w:rsidRPr="00D31D30">
        <w:rPr>
          <w:b/>
          <w:bCs/>
          <w:color w:val="008000"/>
          <w:sz w:val="24"/>
          <w:szCs w:val="24"/>
        </w:rPr>
        <w:t>"message"</w:t>
      </w:r>
      <w:r w:rsidR="00447586"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message));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lastRenderedPageBreak/>
        <w:t xml:space="preserve">            </w:t>
      </w:r>
      <w:r w:rsidR="00447586" w:rsidRPr="00D31D30">
        <w:rPr>
          <w:color w:val="000000"/>
          <w:sz w:val="24"/>
          <w:szCs w:val="24"/>
        </w:rPr>
        <w:t>httppost.setEntity(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UrlEncodedFormEntity(params,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8000"/>
          <w:sz w:val="24"/>
          <w:szCs w:val="24"/>
        </w:rPr>
        <w:t>"UTF-8"</w:t>
      </w:r>
      <w:r w:rsidR="00447586" w:rsidRPr="00D31D30">
        <w:rPr>
          <w:color w:val="000000"/>
          <w:sz w:val="24"/>
          <w:szCs w:val="24"/>
        </w:rPr>
        <w:t>));</w:t>
      </w:r>
      <w:r w:rsidR="00447586" w:rsidRPr="00D31D30">
        <w:rPr>
          <w:color w:val="000000"/>
          <w:sz w:val="24"/>
          <w:szCs w:val="24"/>
        </w:rPr>
        <w:br/>
      </w:r>
      <w:r w:rsidRPr="00B32984"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отправка</w:t>
      </w:r>
      <w:r w:rsidRPr="00B3298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запроса</w:t>
      </w:r>
      <w:r w:rsidRPr="00B3298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и</w:t>
      </w:r>
      <w:r w:rsidRPr="00B3298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получение</w:t>
      </w:r>
      <w:r w:rsidRPr="00B32984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ответа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HttpResponse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response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httpclient.execute(httppost);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HttpEntity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entity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response.getEntity();</w:t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if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(entity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!=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null</w:t>
      </w:r>
      <w:r w:rsidR="00447586"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="00447586" w:rsidRPr="00D31D30">
        <w:rPr>
          <w:color w:val="000000"/>
          <w:sz w:val="24"/>
          <w:szCs w:val="24"/>
        </w:rPr>
        <w:t>InputStream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instream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entity.getContent();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="00447586"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</w:p>
    <w:p w:rsidR="00447586" w:rsidRPr="00D31D30" w:rsidRDefault="00B32984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B32984">
        <w:rPr>
          <w:color w:val="000000"/>
          <w:sz w:val="24"/>
          <w:szCs w:val="24"/>
        </w:rPr>
        <w:t>//</w:t>
      </w:r>
      <w:r>
        <w:rPr>
          <w:color w:val="000000"/>
          <w:sz w:val="24"/>
          <w:szCs w:val="24"/>
        </w:rPr>
        <w:t xml:space="preserve">возврат </w:t>
      </w:r>
      <w:r w:rsidRPr="00B32984">
        <w:rPr>
          <w:color w:val="000000"/>
          <w:sz w:val="24"/>
          <w:szCs w:val="24"/>
        </w:rPr>
        <w:t xml:space="preserve">полученного </w:t>
      </w:r>
      <w:r>
        <w:rPr>
          <w:color w:val="000000"/>
          <w:sz w:val="24"/>
          <w:szCs w:val="24"/>
        </w:rPr>
        <w:t>декодированного</w:t>
      </w:r>
      <w:r w:rsidRPr="00B32984">
        <w:rPr>
          <w:color w:val="000000"/>
          <w:sz w:val="24"/>
          <w:szCs w:val="24"/>
        </w:rPr>
        <w:t xml:space="preserve"> ответа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URLDecoder.</w:t>
      </w:r>
      <w:r w:rsidR="00447586" w:rsidRPr="00D31D30">
        <w:rPr>
          <w:i/>
          <w:iCs/>
          <w:color w:val="000000"/>
          <w:sz w:val="24"/>
          <w:szCs w:val="24"/>
        </w:rPr>
        <w:t>decode</w:t>
      </w:r>
      <w:r w:rsidR="00447586" w:rsidRPr="00D31D30">
        <w:rPr>
          <w:color w:val="000000"/>
          <w:sz w:val="24"/>
          <w:szCs w:val="24"/>
        </w:rPr>
        <w:t>(EntityUtils.</w:t>
      </w:r>
      <w:r w:rsidR="00447586" w:rsidRPr="00D31D30">
        <w:rPr>
          <w:i/>
          <w:iCs/>
          <w:color w:val="000000"/>
          <w:sz w:val="24"/>
          <w:szCs w:val="24"/>
        </w:rPr>
        <w:t>toString</w:t>
      </w:r>
      <w:r w:rsidR="00447586" w:rsidRPr="00D31D30">
        <w:rPr>
          <w:color w:val="000000"/>
          <w:sz w:val="24"/>
          <w:szCs w:val="24"/>
        </w:rPr>
        <w:t>(entity),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8000"/>
          <w:sz w:val="24"/>
          <w:szCs w:val="24"/>
        </w:rPr>
        <w:t>"UTF-8"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="00447586"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finally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    </w:t>
      </w:r>
      <w:r w:rsidR="00447586" w:rsidRPr="00D31D30">
        <w:rPr>
          <w:color w:val="000000"/>
          <w:sz w:val="24"/>
          <w:szCs w:val="24"/>
        </w:rPr>
        <w:t>instream.close();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(IOException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e.printStackTrace();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message;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be-BY"/>
        </w:rPr>
      </w:pPr>
    </w:p>
    <w:p w:rsidR="00A15AB5" w:rsidRPr="00A15AB5" w:rsidRDefault="00447586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>package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by.gstu.chatbot.core;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com.sun.jersey.api.client.Client;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com.sun.jersey.api.client.ClientResponse;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com.sun.jersey.api.client.WebResource;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org.apache.log4j.Logger;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org.json.simple.JSONArray;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org.json.simple.JSONObject;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org.json.simple.parser.JSONParser;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org.json.simple.parser.ParseException;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java.io.UnsupportedEncodingException;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java.net.</w:t>
      </w:r>
      <w:r w:rsidRPr="00D31D30">
        <w:rPr>
          <w:color w:val="000000"/>
          <w:sz w:val="24"/>
          <w:szCs w:val="24"/>
          <w:shd w:val="clear" w:color="auto" w:fill="E4E4FF"/>
        </w:rPr>
        <w:t>URLEncoder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java.util.*;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class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YandexSpellChecker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Logger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LOG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Logger.</w:t>
      </w:r>
      <w:r w:rsidRPr="00D31D30">
        <w:rPr>
          <w:i/>
          <w:iCs/>
          <w:color w:val="000000"/>
          <w:sz w:val="24"/>
          <w:szCs w:val="24"/>
        </w:rPr>
        <w:t>getLogger</w:t>
      </w:r>
      <w:r w:rsidRPr="00D31D30">
        <w:rPr>
          <w:color w:val="000000"/>
          <w:sz w:val="24"/>
          <w:szCs w:val="24"/>
        </w:rPr>
        <w:t>(YandexSpellChecker.</w:t>
      </w:r>
      <w:r w:rsidRPr="00D31D30">
        <w:rPr>
          <w:b/>
          <w:bCs/>
          <w:color w:val="000080"/>
          <w:sz w:val="24"/>
          <w:szCs w:val="24"/>
        </w:rPr>
        <w:t>class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Client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660E7A"/>
          <w:sz w:val="24"/>
          <w:szCs w:val="24"/>
        </w:rPr>
        <w:t>client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YandexSpellChecker()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660E7A"/>
          <w:sz w:val="24"/>
          <w:szCs w:val="24"/>
        </w:rPr>
        <w:t>client</w:t>
      </w:r>
      <w:r w:rsidR="00C06A30">
        <w:rPr>
          <w:b/>
          <w:b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Client.</w:t>
      </w:r>
      <w:r w:rsidRPr="00D31D30">
        <w:rPr>
          <w:i/>
          <w:iCs/>
          <w:color w:val="000000"/>
          <w:sz w:val="24"/>
          <w:szCs w:val="24"/>
        </w:rPr>
        <w:t>create</w:t>
      </w:r>
      <w:r w:rsidRPr="00D31D30">
        <w:rPr>
          <w:color w:val="000000"/>
          <w:sz w:val="24"/>
          <w:szCs w:val="24"/>
        </w:rPr>
        <w:t>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check(String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text)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lastRenderedPageBreak/>
        <w:t xml:space="preserve">        </w:t>
      </w:r>
      <w:r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A15AB5" w:rsidRPr="00A15AB5">
        <w:rPr>
          <w:color w:val="000000"/>
          <w:sz w:val="24"/>
          <w:szCs w:val="24"/>
        </w:rPr>
        <w:t xml:space="preserve">//формирование </w:t>
      </w:r>
      <w:r w:rsidR="00A15AB5">
        <w:rPr>
          <w:color w:val="000000"/>
          <w:sz w:val="24"/>
          <w:szCs w:val="24"/>
          <w:lang w:val="en-US"/>
        </w:rPr>
        <w:t>http</w:t>
      </w:r>
      <w:r w:rsidR="00A15AB5" w:rsidRPr="00A15AB5">
        <w:rPr>
          <w:color w:val="000000"/>
          <w:sz w:val="24"/>
          <w:szCs w:val="24"/>
        </w:rPr>
        <w:t xml:space="preserve"> соединения и отправка запроса</w:t>
      </w:r>
    </w:p>
    <w:p w:rsidR="00A15AB5" w:rsidRDefault="00A15AB5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447586" w:rsidRPr="00D31D30">
        <w:rPr>
          <w:color w:val="000000"/>
          <w:sz w:val="24"/>
          <w:szCs w:val="24"/>
        </w:rPr>
        <w:t>ClientResponse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response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sendRequest(text);</w:t>
      </w:r>
    </w:p>
    <w:p w:rsidR="00A15AB5" w:rsidRDefault="00A15AB5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A15AB5"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парсинг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полученного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ответа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в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объект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json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JSONArray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proofErr w:type="gramStart"/>
      <w:r w:rsidR="00447586" w:rsidRPr="00D31D30">
        <w:rPr>
          <w:color w:val="000000"/>
          <w:sz w:val="24"/>
          <w:szCs w:val="24"/>
        </w:rPr>
        <w:t>getJSON(</w:t>
      </w:r>
      <w:proofErr w:type="gramEnd"/>
      <w:r w:rsidR="00447586" w:rsidRPr="00D31D30">
        <w:rPr>
          <w:color w:val="000000"/>
          <w:sz w:val="24"/>
          <w:szCs w:val="24"/>
        </w:rPr>
        <w:t>response);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if</w:t>
      </w:r>
      <w:r w:rsidR="00447586" w:rsidRPr="00D31D30">
        <w:rPr>
          <w:color w:val="000000"/>
          <w:sz w:val="24"/>
          <w:szCs w:val="24"/>
        </w:rPr>
        <w:t>(array.isEmpty()){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text;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}</w:t>
      </w:r>
    </w:p>
    <w:p w:rsidR="00A15AB5" w:rsidRDefault="00A15AB5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F661ED">
        <w:rPr>
          <w:color w:val="000000"/>
          <w:sz w:val="24"/>
          <w:szCs w:val="24"/>
          <w:lang w:val="en-US"/>
        </w:rPr>
        <w:tab/>
      </w:r>
      <w:r w:rsidRPr="00F661ED">
        <w:rPr>
          <w:color w:val="000000"/>
          <w:sz w:val="24"/>
          <w:szCs w:val="24"/>
          <w:lang w:val="en-US"/>
        </w:rPr>
        <w:tab/>
      </w:r>
      <w:r w:rsidRPr="00A15AB5"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получаем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все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слова</w:t>
      </w:r>
      <w:r w:rsidRPr="00A15AB5">
        <w:rPr>
          <w:color w:val="000000"/>
          <w:sz w:val="24"/>
          <w:szCs w:val="24"/>
          <w:lang w:val="en-US"/>
        </w:rPr>
        <w:t xml:space="preserve">, </w:t>
      </w:r>
      <w:r>
        <w:rPr>
          <w:color w:val="000000"/>
          <w:sz w:val="24"/>
          <w:szCs w:val="24"/>
          <w:lang w:val="ru-RU"/>
        </w:rPr>
        <w:t>содержащие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ошибки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Map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incorrectWords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proofErr w:type="gramStart"/>
      <w:r w:rsidR="00447586" w:rsidRPr="00D31D30">
        <w:rPr>
          <w:color w:val="000000"/>
          <w:sz w:val="24"/>
          <w:szCs w:val="24"/>
        </w:rPr>
        <w:t>getIncorrectWordsMap(</w:t>
      </w:r>
      <w:proofErr w:type="gramEnd"/>
      <w:r w:rsidR="00447586" w:rsidRPr="00D31D30">
        <w:rPr>
          <w:color w:val="000000"/>
          <w:sz w:val="24"/>
          <w:szCs w:val="24"/>
        </w:rPr>
        <w:t>array);</w:t>
      </w:r>
    </w:p>
    <w:p w:rsidR="00447586" w:rsidRPr="00D31D30" w:rsidRDefault="00A15AB5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Pr="00A15AB5">
        <w:rPr>
          <w:color w:val="000000"/>
          <w:sz w:val="24"/>
          <w:szCs w:val="24"/>
          <w:lang w:val="ru-RU"/>
        </w:rPr>
        <w:t>//</w:t>
      </w:r>
      <w:r>
        <w:rPr>
          <w:color w:val="000000"/>
          <w:sz w:val="24"/>
          <w:szCs w:val="24"/>
          <w:lang w:val="ru-RU"/>
        </w:rPr>
        <w:t>заменяем</w:t>
      </w:r>
      <w:r w:rsidRPr="00A15AB5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все</w:t>
      </w:r>
      <w:r w:rsidRPr="00A15AB5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неправильные</w:t>
      </w:r>
      <w:r w:rsidRPr="00A15AB5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слова</w:t>
      </w:r>
      <w:r w:rsidRPr="00A15AB5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на</w:t>
      </w:r>
      <w:r w:rsidRPr="00A15AB5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их</w:t>
      </w:r>
      <w:r w:rsidRPr="00A15AB5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правильную</w:t>
      </w:r>
      <w:r w:rsidRPr="00A15AB5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>версию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correctedText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replaceIncorrectWords(text,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incorrectWords);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correctedText;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(SpellCheckerException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i/>
          <w:iCs/>
          <w:color w:val="660E7A"/>
          <w:sz w:val="24"/>
          <w:szCs w:val="24"/>
        </w:rPr>
        <w:t>LOG</w:t>
      </w:r>
      <w:r w:rsidR="00447586" w:rsidRPr="00D31D30">
        <w:rPr>
          <w:color w:val="000000"/>
          <w:sz w:val="24"/>
          <w:szCs w:val="24"/>
        </w:rPr>
        <w:t>.debug(e.getMessage());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text;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Pr="00A15AB5"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парсит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объект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типа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ClientResponse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в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объект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типа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>JSONArray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JSONArray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getJSON(</w:t>
      </w:r>
      <w:r w:rsidR="00447586"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ClientResponse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response)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throws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output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response.getEntity(String.</w:t>
      </w:r>
      <w:r w:rsidR="00447586" w:rsidRPr="00D31D30">
        <w:rPr>
          <w:b/>
          <w:bCs/>
          <w:color w:val="000080"/>
          <w:sz w:val="24"/>
          <w:szCs w:val="24"/>
        </w:rPr>
        <w:t>class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JSONParser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parser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JSONParser();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Object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obj;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obj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parser.parse(output);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(ParseException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throw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SpellCheckerException(TypeError.</w:t>
      </w:r>
      <w:r w:rsidR="00447586" w:rsidRPr="00D31D30">
        <w:rPr>
          <w:b/>
          <w:bCs/>
          <w:i/>
          <w:iCs/>
          <w:color w:val="660E7A"/>
          <w:sz w:val="24"/>
          <w:szCs w:val="24"/>
        </w:rPr>
        <w:t>PARSING_ERROR</w:t>
      </w:r>
      <w:r w:rsidR="00447586"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8000"/>
          <w:sz w:val="24"/>
          <w:szCs w:val="24"/>
        </w:rPr>
        <w:t>"PARSING_ERROR"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JSONArray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(JSONArray)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obj;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if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(array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null</w:t>
      </w:r>
      <w:r w:rsidR="00447586"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throw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SpellCheckerException(TypeError.</w:t>
      </w:r>
      <w:r w:rsidR="00447586" w:rsidRPr="00D31D30">
        <w:rPr>
          <w:b/>
          <w:bCs/>
          <w:i/>
          <w:iCs/>
          <w:color w:val="660E7A"/>
          <w:sz w:val="24"/>
          <w:szCs w:val="24"/>
        </w:rPr>
        <w:t>PARSING_ERROR</w:t>
      </w:r>
      <w:r w:rsidR="00447586"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8000"/>
          <w:sz w:val="24"/>
          <w:szCs w:val="24"/>
        </w:rPr>
        <w:t>"PARSING_ERROR"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заменяет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все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неправильные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слова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в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сообщении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на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правильные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replaceIncorrectWords(</w:t>
      </w:r>
      <w:r w:rsidR="00447586"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text,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Map&lt;String,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List&lt;String&gt;&gt;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replacementWords)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throws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correctText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text;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for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(Map.Entry&lt;String,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List&lt;String&gt;&gt;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entry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: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replacementWords.entrySet())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if</w:t>
      </w:r>
      <w:r w:rsidR="00447586" w:rsidRPr="00D31D30">
        <w:rPr>
          <w:color w:val="000000"/>
          <w:sz w:val="24"/>
          <w:szCs w:val="24"/>
        </w:rPr>
        <w:t>(!entry.getValue().isEmpty())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="00447586" w:rsidRPr="00D31D30">
        <w:rPr>
          <w:color w:val="000000"/>
          <w:sz w:val="24"/>
          <w:szCs w:val="24"/>
        </w:rPr>
        <w:t>correctText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correctText.replace(entry.getKey(),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entry.getValue().get(</w:t>
      </w:r>
      <w:r w:rsidR="00447586" w:rsidRPr="00D31D30">
        <w:rPr>
          <w:color w:val="0000FF"/>
          <w:sz w:val="24"/>
          <w:szCs w:val="24"/>
        </w:rPr>
        <w:t>0</w:t>
      </w:r>
      <w:r w:rsidR="00447586" w:rsidRPr="00D31D30">
        <w:rPr>
          <w:color w:val="000000"/>
          <w:sz w:val="24"/>
          <w:szCs w:val="24"/>
        </w:rPr>
        <w:t>));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lastRenderedPageBreak/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correctText;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Pr="00A15AB5"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получает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все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неправильно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написанные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слова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в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сообщении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Map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getIncorrectWordsMap(</w:t>
      </w:r>
      <w:r w:rsidR="00447586"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JSONArray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throws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Map&lt;String,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List&lt;String&gt;&gt;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incorrectWords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LinkedHashMap();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Iterator&lt;Object&gt;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it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array.iterator();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while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(it.hasNext())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JSONObject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jo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(JSONObject)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it.next();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incorrectWord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(String)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jo.get(</w:t>
      </w:r>
      <w:r w:rsidR="00447586" w:rsidRPr="00D31D30">
        <w:rPr>
          <w:b/>
          <w:bCs/>
          <w:color w:val="008000"/>
          <w:sz w:val="24"/>
          <w:szCs w:val="24"/>
        </w:rPr>
        <w:t>"word"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List&lt;String&gt;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correctWords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getCorrectWords((JSONArray)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jo.get(</w:t>
      </w:r>
      <w:r w:rsidR="00447586" w:rsidRPr="00D31D30">
        <w:rPr>
          <w:b/>
          <w:bCs/>
          <w:color w:val="008000"/>
          <w:sz w:val="24"/>
          <w:szCs w:val="24"/>
        </w:rPr>
        <w:t>"s"</w:t>
      </w:r>
      <w:r w:rsidR="00447586" w:rsidRPr="00D31D30">
        <w:rPr>
          <w:color w:val="000000"/>
          <w:sz w:val="24"/>
          <w:szCs w:val="24"/>
        </w:rPr>
        <w:t>));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incorrectWords.put(incorrectWord,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correctWords);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incorrectWords;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Pr="00A15AB5"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достает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слова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с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правильным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написание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List&lt;String&gt;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getCorrectWords(</w:t>
      </w:r>
      <w:r w:rsidR="00447586"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JSONArray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throws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List&lt;String&gt;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correctWords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ArrayList&lt;&gt;();</w:t>
      </w:r>
      <w:r w:rsidR="00447586"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Iterator&lt;Object&gt;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sit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array.iterator();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while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(sit.hasNext())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v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(String)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sit.next();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correctWords.add(v);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correctWords;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Pr="00A15AB5">
        <w:rPr>
          <w:color w:val="000000"/>
          <w:sz w:val="24"/>
          <w:szCs w:val="24"/>
          <w:lang w:val="en-US"/>
        </w:rPr>
        <w:t>//</w:t>
      </w:r>
      <w:r>
        <w:rPr>
          <w:color w:val="000000"/>
          <w:sz w:val="24"/>
          <w:szCs w:val="24"/>
          <w:lang w:val="ru-RU"/>
        </w:rPr>
        <w:t>отправляет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ru-RU"/>
        </w:rPr>
        <w:t>запрос</w:t>
      </w:r>
      <w:r w:rsidRPr="00A15AB5"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  <w:lang w:val="en-US"/>
        </w:rPr>
        <w:t xml:space="preserve">yandex </w:t>
      </w:r>
      <w:r>
        <w:rPr>
          <w:color w:val="000000"/>
          <w:sz w:val="24"/>
          <w:szCs w:val="24"/>
          <w:lang w:val="ru-RU"/>
        </w:rPr>
        <w:t>серверу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ClientResponse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sendRequest(</w:t>
      </w:r>
      <w:r w:rsidR="00447586"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text)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throws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encodedText;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color w:val="000000"/>
          <w:sz w:val="24"/>
          <w:szCs w:val="24"/>
        </w:rPr>
        <w:t>encodedText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  <w:shd w:val="clear" w:color="auto" w:fill="E4E4FF"/>
        </w:rPr>
        <w:t>URLEncoder</w:t>
      </w:r>
      <w:r w:rsidR="00447586" w:rsidRPr="00D31D30">
        <w:rPr>
          <w:color w:val="000000"/>
          <w:sz w:val="24"/>
          <w:szCs w:val="24"/>
        </w:rPr>
        <w:t>.</w:t>
      </w:r>
      <w:r w:rsidR="00447586" w:rsidRPr="00D31D30">
        <w:rPr>
          <w:i/>
          <w:iCs/>
          <w:color w:val="000000"/>
          <w:sz w:val="24"/>
          <w:szCs w:val="24"/>
        </w:rPr>
        <w:t>encode</w:t>
      </w:r>
      <w:r w:rsidR="00447586" w:rsidRPr="00D31D30">
        <w:rPr>
          <w:color w:val="000000"/>
          <w:sz w:val="24"/>
          <w:szCs w:val="24"/>
        </w:rPr>
        <w:t>(text,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8000"/>
          <w:sz w:val="24"/>
          <w:szCs w:val="24"/>
        </w:rPr>
        <w:t>"UTF8"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(UnsupportedEncodingException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throw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SpellCheckerException(TypeError.</w:t>
      </w:r>
      <w:r w:rsidR="00447586" w:rsidRPr="00D31D30">
        <w:rPr>
          <w:b/>
          <w:bCs/>
          <w:i/>
          <w:iCs/>
          <w:color w:val="660E7A"/>
          <w:sz w:val="24"/>
          <w:szCs w:val="24"/>
        </w:rPr>
        <w:t>ENCODING_ERROR</w:t>
      </w:r>
      <w:r w:rsidR="00447586"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8000"/>
          <w:sz w:val="24"/>
          <w:szCs w:val="24"/>
        </w:rPr>
        <w:t>"ENCODING_ERROR"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WebResource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webResource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660E7A"/>
          <w:sz w:val="24"/>
          <w:szCs w:val="24"/>
        </w:rPr>
        <w:t>client</w:t>
      </w:r>
      <w:r w:rsidR="00447586" w:rsidRPr="00D31D30">
        <w:rPr>
          <w:b/>
          <w:bCs/>
          <w:color w:val="660E7A"/>
          <w:sz w:val="24"/>
          <w:szCs w:val="24"/>
        </w:rPr>
        <w:br/>
      </w:r>
      <w:r w:rsidR="00C06A30">
        <w:rPr>
          <w:b/>
          <w:bCs/>
          <w:color w:val="660E7A"/>
          <w:sz w:val="24"/>
          <w:szCs w:val="24"/>
        </w:rPr>
        <w:t xml:space="preserve">                </w:t>
      </w:r>
      <w:r w:rsidR="00447586" w:rsidRPr="00D31D30">
        <w:rPr>
          <w:color w:val="000000"/>
          <w:sz w:val="24"/>
          <w:szCs w:val="24"/>
        </w:rPr>
        <w:t>.resource(</w:t>
      </w:r>
      <w:r w:rsidR="00447586" w:rsidRPr="00D31D30">
        <w:rPr>
          <w:b/>
          <w:bCs/>
          <w:color w:val="008000"/>
          <w:sz w:val="24"/>
          <w:szCs w:val="24"/>
        </w:rPr>
        <w:t>"http://speller.yandex.net/services/spellservice.json/checkText"</w:t>
      </w:r>
      <w:r w:rsidR="00447586" w:rsidRPr="00D31D30">
        <w:rPr>
          <w:b/>
          <w:bCs/>
          <w:color w:val="008000"/>
          <w:sz w:val="24"/>
          <w:szCs w:val="24"/>
        </w:rPr>
        <w:br/>
      </w:r>
      <w:r w:rsidR="00C06A30">
        <w:rPr>
          <w:b/>
          <w:bCs/>
          <w:color w:val="008000"/>
          <w:sz w:val="24"/>
          <w:szCs w:val="24"/>
        </w:rPr>
        <w:t xml:space="preserve">                        </w:t>
      </w:r>
      <w:r w:rsidR="00447586" w:rsidRPr="00D31D30">
        <w:rPr>
          <w:color w:val="000000"/>
          <w:sz w:val="24"/>
          <w:szCs w:val="24"/>
        </w:rPr>
        <w:t>+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8000"/>
          <w:sz w:val="24"/>
          <w:szCs w:val="24"/>
        </w:rPr>
        <w:t>"?text="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+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encodedText);</w:t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ClientResponse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response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webResource.accept(</w:t>
      </w:r>
      <w:r w:rsidR="00447586" w:rsidRPr="00D31D30">
        <w:rPr>
          <w:b/>
          <w:bCs/>
          <w:color w:val="008000"/>
          <w:sz w:val="24"/>
          <w:szCs w:val="24"/>
        </w:rPr>
        <w:t>"application/json"</w:t>
      </w:r>
      <w:r w:rsidR="00447586" w:rsidRPr="00D31D30">
        <w:rPr>
          <w:color w:val="000000"/>
          <w:sz w:val="24"/>
          <w:szCs w:val="24"/>
        </w:rPr>
        <w:t>)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="00447586" w:rsidRPr="00D31D30">
        <w:rPr>
          <w:color w:val="000000"/>
          <w:sz w:val="24"/>
          <w:szCs w:val="24"/>
        </w:rPr>
        <w:t>.get(ClientResponse.</w:t>
      </w:r>
      <w:r w:rsidR="00447586" w:rsidRPr="00D31D30">
        <w:rPr>
          <w:b/>
          <w:bCs/>
          <w:color w:val="000080"/>
          <w:sz w:val="24"/>
          <w:szCs w:val="24"/>
        </w:rPr>
        <w:t>class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if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(response.getStatus()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!=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FF"/>
          <w:sz w:val="24"/>
          <w:szCs w:val="24"/>
        </w:rPr>
        <w:t>200</w:t>
      </w:r>
      <w:r w:rsidR="00447586"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="00447586" w:rsidRPr="00D31D30">
        <w:rPr>
          <w:b/>
          <w:bCs/>
          <w:color w:val="000080"/>
          <w:sz w:val="24"/>
          <w:szCs w:val="24"/>
        </w:rPr>
        <w:t>throw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lastRenderedPageBreak/>
        <w:t>SpellCheckerException(TypeError.</w:t>
      </w:r>
      <w:r w:rsidR="00447586" w:rsidRPr="00D31D30">
        <w:rPr>
          <w:b/>
          <w:bCs/>
          <w:i/>
          <w:iCs/>
          <w:color w:val="660E7A"/>
          <w:sz w:val="24"/>
          <w:szCs w:val="24"/>
        </w:rPr>
        <w:t>HTTP_ERROR</w:t>
      </w:r>
      <w:r w:rsidR="00447586"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8000"/>
          <w:sz w:val="24"/>
          <w:szCs w:val="24"/>
        </w:rPr>
        <w:t>"HTTP_ERROR"</w:t>
      </w:r>
      <w:r w:rsidR="00447586" w:rsidRPr="00D31D30">
        <w:rPr>
          <w:color w:val="000000"/>
          <w:sz w:val="24"/>
          <w:szCs w:val="24"/>
        </w:rPr>
        <w:t>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response;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  <w:t>}</w:t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b/>
          <w:bCs/>
          <w:color w:val="000080"/>
          <w:sz w:val="24"/>
          <w:szCs w:val="24"/>
        </w:rPr>
        <w:t>class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extends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Exception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TypeError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660E7A"/>
          <w:sz w:val="24"/>
          <w:szCs w:val="24"/>
        </w:rPr>
        <w:t>result</w:t>
      </w:r>
      <w:r w:rsidR="00447586" w:rsidRPr="00D31D30">
        <w:rPr>
          <w:color w:val="000000"/>
          <w:sz w:val="24"/>
          <w:szCs w:val="24"/>
        </w:rPr>
        <w:t>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SpellCheckerException(</w:t>
      </w:r>
      <w:r w:rsidR="00447586"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TypeError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result,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message)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="00447586" w:rsidRPr="00D31D30">
        <w:rPr>
          <w:b/>
          <w:bCs/>
          <w:color w:val="000080"/>
          <w:sz w:val="24"/>
          <w:szCs w:val="24"/>
        </w:rPr>
        <w:t>super</w:t>
      </w:r>
      <w:r w:rsidR="00447586" w:rsidRPr="00D31D30">
        <w:rPr>
          <w:color w:val="000000"/>
          <w:sz w:val="24"/>
          <w:szCs w:val="24"/>
        </w:rPr>
        <w:t>(result.name());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color w:val="000000"/>
          <w:sz w:val="24"/>
          <w:szCs w:val="24"/>
        </w:rPr>
        <w:t>}</w:t>
      </w:r>
      <w:r w:rsidR="00447586" w:rsidRPr="00D31D30">
        <w:rPr>
          <w:color w:val="000000"/>
          <w:sz w:val="24"/>
          <w:szCs w:val="24"/>
        </w:rPr>
        <w:br/>
        <w:t>}</w:t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color w:val="000000"/>
          <w:sz w:val="24"/>
          <w:szCs w:val="24"/>
        </w:rPr>
        <w:br/>
      </w:r>
      <w:r w:rsidR="00447586" w:rsidRPr="00D31D30">
        <w:rPr>
          <w:b/>
          <w:bCs/>
          <w:color w:val="000080"/>
          <w:sz w:val="24"/>
          <w:szCs w:val="24"/>
        </w:rPr>
        <w:t>enum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TypeError</w:t>
      </w:r>
      <w:r w:rsidR="00C06A30">
        <w:rPr>
          <w:color w:val="000000"/>
          <w:sz w:val="24"/>
          <w:szCs w:val="24"/>
        </w:rPr>
        <w:t xml:space="preserve"> </w:t>
      </w:r>
      <w:r w:rsidR="00447586" w:rsidRPr="00D31D30">
        <w:rPr>
          <w:color w:val="000000"/>
          <w:sz w:val="24"/>
          <w:szCs w:val="24"/>
        </w:rPr>
        <w:t>{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i/>
          <w:iCs/>
          <w:color w:val="660E7A"/>
          <w:sz w:val="24"/>
          <w:szCs w:val="24"/>
        </w:rPr>
        <w:t>ENCODING_ERROR</w:t>
      </w:r>
      <w:r w:rsidR="00447586" w:rsidRPr="00D31D30">
        <w:rPr>
          <w:color w:val="000000"/>
          <w:sz w:val="24"/>
          <w:szCs w:val="24"/>
        </w:rPr>
        <w:t>,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i/>
          <w:iCs/>
          <w:color w:val="660E7A"/>
          <w:sz w:val="24"/>
          <w:szCs w:val="24"/>
        </w:rPr>
        <w:t>PARSING_ERROR</w:t>
      </w:r>
      <w:r w:rsidR="00447586" w:rsidRPr="00D31D30">
        <w:rPr>
          <w:color w:val="000000"/>
          <w:sz w:val="24"/>
          <w:szCs w:val="24"/>
        </w:rPr>
        <w:t>,</w:t>
      </w:r>
      <w:r w:rsidR="00447586"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="00447586" w:rsidRPr="00D31D30">
        <w:rPr>
          <w:b/>
          <w:bCs/>
          <w:i/>
          <w:iCs/>
          <w:color w:val="660E7A"/>
          <w:sz w:val="24"/>
          <w:szCs w:val="24"/>
        </w:rPr>
        <w:t>HTTP_ERROR</w:t>
      </w:r>
      <w:r w:rsidR="00447586" w:rsidRPr="00D31D30">
        <w:rPr>
          <w:color w:val="000000"/>
          <w:sz w:val="24"/>
          <w:szCs w:val="24"/>
        </w:rPr>
        <w:t>;</w:t>
      </w:r>
      <w:r w:rsidR="00447586"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en-US"/>
        </w:rPr>
      </w:pPr>
    </w:p>
    <w:p w:rsidR="00447586" w:rsidRPr="00D31D30" w:rsidRDefault="00447586" w:rsidP="00447586">
      <w:pPr>
        <w:rPr>
          <w:sz w:val="24"/>
          <w:szCs w:val="24"/>
          <w:lang w:val="en-US"/>
        </w:rPr>
      </w:pPr>
    </w:p>
    <w:p w:rsidR="00447586" w:rsidRPr="00D31D30" w:rsidRDefault="00447586" w:rsidP="0044758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>package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by.gstu.chatbot.core.datalayer;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java.sql.*;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java.util.ArrayList;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java.util.List;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import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java.util.Properties;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class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DataBase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init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database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constants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DATABASE_DRIVER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"com.mysql.jdbc.Driver"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DATABASE_URL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"jdbc:mysql://localhost:3306/gomel"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USERNAME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"root"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PASSWORD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"1234"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MAX_POOL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"250"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init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connection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object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Connection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init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properties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object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Properties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DataBase()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connect();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create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properties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Properties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getProperties()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if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660E7A"/>
          <w:sz w:val="24"/>
          <w:szCs w:val="24"/>
        </w:rPr>
        <w:t>properties</w:t>
      </w:r>
      <w:r w:rsidR="00C06A30">
        <w:rPr>
          <w:b/>
          <w:b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="00C06A30">
        <w:rPr>
          <w:b/>
          <w:b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Properties();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.setProperty(</w:t>
      </w:r>
      <w:r w:rsidRPr="00D31D30">
        <w:rPr>
          <w:b/>
          <w:bCs/>
          <w:color w:val="008000"/>
          <w:sz w:val="24"/>
          <w:szCs w:val="24"/>
        </w:rPr>
        <w:t>"user"</w:t>
      </w:r>
      <w:r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USERNAME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lastRenderedPageBreak/>
        <w:t xml:space="preserve">           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.setProperty(</w:t>
      </w:r>
      <w:r w:rsidRPr="00D31D30">
        <w:rPr>
          <w:b/>
          <w:bCs/>
          <w:color w:val="008000"/>
          <w:sz w:val="24"/>
          <w:szCs w:val="24"/>
        </w:rPr>
        <w:t>"password"</w:t>
      </w:r>
      <w:r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PASSWORD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.setProperty(</w:t>
      </w:r>
      <w:r w:rsidRPr="00D31D30">
        <w:rPr>
          <w:b/>
          <w:bCs/>
          <w:color w:val="008000"/>
          <w:sz w:val="24"/>
          <w:szCs w:val="24"/>
        </w:rPr>
        <w:t>"MaxPooledStatements"</w:t>
      </w:r>
      <w:r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MAX_POOL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660E7A"/>
          <w:sz w:val="24"/>
          <w:szCs w:val="24"/>
        </w:rPr>
        <w:t>properties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connect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database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Connection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connect()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if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660E7A"/>
          <w:sz w:val="24"/>
          <w:szCs w:val="24"/>
        </w:rPr>
        <w:t>connection</w:t>
      </w:r>
      <w:r w:rsidR="00C06A30">
        <w:rPr>
          <w:b/>
          <w:b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Pr="00D31D30">
        <w:rPr>
          <w:color w:val="000000"/>
          <w:sz w:val="24"/>
          <w:szCs w:val="24"/>
        </w:rPr>
        <w:t>Class.</w:t>
      </w:r>
      <w:r w:rsidRPr="00D31D30">
        <w:rPr>
          <w:i/>
          <w:iCs/>
          <w:color w:val="000000"/>
          <w:sz w:val="24"/>
          <w:szCs w:val="24"/>
        </w:rPr>
        <w:t>forName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i/>
          <w:iCs/>
          <w:color w:val="660E7A"/>
          <w:sz w:val="24"/>
          <w:szCs w:val="24"/>
        </w:rPr>
        <w:t>DATABASE_DRIVER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="00C06A30">
        <w:rPr>
          <w:b/>
          <w:b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DriverManager.</w:t>
      </w:r>
      <w:r w:rsidRPr="00D31D30">
        <w:rPr>
          <w:i/>
          <w:iCs/>
          <w:color w:val="000000"/>
          <w:sz w:val="24"/>
          <w:szCs w:val="24"/>
        </w:rPr>
        <w:t>getConnection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i/>
          <w:iCs/>
          <w:color w:val="660E7A"/>
          <w:sz w:val="24"/>
          <w:szCs w:val="24"/>
        </w:rPr>
        <w:t>DATABASE_URL</w:t>
      </w:r>
      <w:r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getProperties());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(ClassNotFoundException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|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SQLException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Pr="00D31D30">
        <w:rPr>
          <w:color w:val="000000"/>
          <w:sz w:val="24"/>
          <w:szCs w:val="24"/>
        </w:rPr>
        <w:t>e.printStackTrace();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i/>
          <w:iCs/>
          <w:color w:val="808080"/>
          <w:sz w:val="24"/>
          <w:szCs w:val="24"/>
        </w:rPr>
        <w:t>//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disconnect</w:t>
      </w:r>
      <w:r w:rsidR="00C06A30">
        <w:rPr>
          <w:i/>
          <w:iCs/>
          <w:color w:val="808080"/>
          <w:sz w:val="24"/>
          <w:szCs w:val="24"/>
        </w:rPr>
        <w:t xml:space="preserve"> </w:t>
      </w:r>
      <w:r w:rsidRPr="00D31D30">
        <w:rPr>
          <w:i/>
          <w:iCs/>
          <w:color w:val="808080"/>
          <w:sz w:val="24"/>
          <w:szCs w:val="24"/>
        </w:rPr>
        <w:t>database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void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disconnect()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if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660E7A"/>
          <w:sz w:val="24"/>
          <w:szCs w:val="24"/>
        </w:rPr>
        <w:t>connection</w:t>
      </w:r>
      <w:r w:rsidR="00C06A30">
        <w:rPr>
          <w:b/>
          <w:b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!=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Pr="00D31D30">
        <w:rPr>
          <w:color w:val="000000"/>
          <w:sz w:val="24"/>
          <w:szCs w:val="24"/>
        </w:rPr>
        <w:t>.close();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="00C06A30">
        <w:rPr>
          <w:b/>
          <w:b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(SQLException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Pr="00D31D30">
        <w:rPr>
          <w:color w:val="000000"/>
          <w:sz w:val="24"/>
          <w:szCs w:val="24"/>
        </w:rPr>
        <w:t>e.printStackTrace();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A15AB5">
        <w:rPr>
          <w:color w:val="000000"/>
          <w:sz w:val="24"/>
          <w:szCs w:val="24"/>
          <w:lang w:val="en-US"/>
        </w:rPr>
        <w:t xml:space="preserve">    </w:t>
      </w:r>
      <w:r w:rsidR="00A15AB5" w:rsidRPr="00A15AB5">
        <w:rPr>
          <w:color w:val="000000"/>
          <w:sz w:val="24"/>
          <w:szCs w:val="24"/>
          <w:lang w:val="en-US"/>
        </w:rPr>
        <w:t>//</w:t>
      </w:r>
      <w:r w:rsidR="00A15AB5">
        <w:rPr>
          <w:color w:val="000000"/>
          <w:sz w:val="24"/>
          <w:szCs w:val="24"/>
          <w:lang w:val="en-US"/>
        </w:rPr>
        <w:t xml:space="preserve">sent query to database 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List&lt;String&gt;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sentQuery(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query)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List&lt;String&gt;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ArrayList&lt;&gt;();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Statement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statement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null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try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statement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660E7A"/>
          <w:sz w:val="24"/>
          <w:szCs w:val="24"/>
        </w:rPr>
        <w:t>connection</w:t>
      </w:r>
      <w:r w:rsidRPr="00D31D30">
        <w:rPr>
          <w:color w:val="000000"/>
          <w:sz w:val="24"/>
          <w:szCs w:val="24"/>
        </w:rPr>
        <w:t>.createStatement();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ResultSet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resultSet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statement.executeQuery(query);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b/>
          <w:bCs/>
          <w:color w:val="000080"/>
          <w:sz w:val="24"/>
          <w:szCs w:val="24"/>
        </w:rPr>
        <w:t>while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(resultSet.next())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    </w:t>
      </w:r>
      <w:r w:rsidRPr="00D31D30">
        <w:rPr>
          <w:color w:val="000000"/>
          <w:sz w:val="24"/>
          <w:szCs w:val="24"/>
        </w:rPr>
        <w:t>response.</w:t>
      </w:r>
      <w:r w:rsidRPr="00D31D30">
        <w:rPr>
          <w:color w:val="000000"/>
          <w:sz w:val="24"/>
          <w:szCs w:val="24"/>
          <w:shd w:val="clear" w:color="auto" w:fill="E4E4FF"/>
        </w:rPr>
        <w:t>add</w:t>
      </w:r>
      <w:r w:rsidRPr="00D31D30">
        <w:rPr>
          <w:color w:val="000000"/>
          <w:sz w:val="24"/>
          <w:szCs w:val="24"/>
        </w:rPr>
        <w:t>(resultSet.getString(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statement.close();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catch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(SQLException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e.printStackTrace();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808000"/>
          <w:sz w:val="24"/>
          <w:szCs w:val="24"/>
        </w:rPr>
        <w:t>@Override</w:t>
      </w:r>
      <w:r w:rsidRPr="00D31D30">
        <w:rPr>
          <w:color w:val="808000"/>
          <w:sz w:val="24"/>
          <w:szCs w:val="24"/>
        </w:rPr>
        <w:br/>
      </w:r>
      <w:r w:rsidR="00C06A30">
        <w:rPr>
          <w:color w:val="808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protected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void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finalize()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throws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Throwable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lastRenderedPageBreak/>
        <w:t xml:space="preserve">        </w:t>
      </w:r>
      <w:r w:rsidRPr="00D31D30">
        <w:rPr>
          <w:b/>
          <w:bCs/>
          <w:color w:val="000080"/>
          <w:sz w:val="24"/>
          <w:szCs w:val="24"/>
        </w:rPr>
        <w:t>this</w:t>
      </w:r>
      <w:r w:rsidRPr="00D31D30">
        <w:rPr>
          <w:color w:val="000000"/>
          <w:sz w:val="24"/>
          <w:szCs w:val="24"/>
        </w:rPr>
        <w:t>.disconnect();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super</w:t>
      </w:r>
      <w:r w:rsidRPr="00D31D30">
        <w:rPr>
          <w:color w:val="000000"/>
          <w:sz w:val="24"/>
          <w:szCs w:val="24"/>
        </w:rPr>
        <w:t>.finalize();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  <w:t>}</w:t>
      </w:r>
    </w:p>
    <w:p w:rsidR="00447586" w:rsidRPr="00D31D30" w:rsidRDefault="00447586" w:rsidP="00447586">
      <w:pPr>
        <w:rPr>
          <w:sz w:val="24"/>
          <w:szCs w:val="24"/>
          <w:lang w:val="en-US"/>
        </w:rPr>
      </w:pPr>
    </w:p>
    <w:p w:rsidR="00447586" w:rsidRPr="00D31D30" w:rsidRDefault="00447586" w:rsidP="00447586">
      <w:pPr>
        <w:rPr>
          <w:sz w:val="24"/>
          <w:szCs w:val="24"/>
          <w:lang w:val="en-US"/>
        </w:rPr>
      </w:pPr>
    </w:p>
    <w:p w:rsidR="00CF56DC" w:rsidRPr="00A15AB5" w:rsidRDefault="00447586" w:rsidP="00A15AB5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D31D30">
        <w:rPr>
          <w:b/>
          <w:bCs/>
          <w:color w:val="000080"/>
          <w:sz w:val="24"/>
          <w:szCs w:val="24"/>
        </w:rPr>
        <w:t>package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="00A15AB5">
        <w:rPr>
          <w:color w:val="000000"/>
          <w:sz w:val="24"/>
          <w:szCs w:val="24"/>
        </w:rPr>
        <w:t>by.gstu.chatbot.core.datalayer;</w:t>
      </w:r>
      <w:r w:rsidRPr="00D31D30">
        <w:rPr>
          <w:color w:val="000000"/>
          <w:sz w:val="24"/>
          <w:szCs w:val="24"/>
        </w:rPr>
        <w:br/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class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DataBaseService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startKey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"{"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finishKey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"}"</w:t>
      </w:r>
      <w:r w:rsidRPr="00D31D30">
        <w:rPr>
          <w:color w:val="000000"/>
          <w:sz w:val="24"/>
          <w:szCs w:val="24"/>
        </w:rPr>
        <w:t>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DataBase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i/>
          <w:iCs/>
          <w:color w:val="660E7A"/>
          <w:sz w:val="24"/>
          <w:szCs w:val="24"/>
        </w:rPr>
        <w:t>dataBase</w:t>
      </w:r>
      <w:r w:rsidR="00C06A30">
        <w:rPr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DataBase();</w:t>
      </w:r>
      <w:r w:rsidRPr="00D31D30">
        <w:rPr>
          <w:color w:val="000000"/>
          <w:sz w:val="24"/>
          <w:szCs w:val="24"/>
        </w:rPr>
        <w:br/>
      </w:r>
      <w:r w:rsidR="00A15AB5">
        <w:rPr>
          <w:color w:val="000000"/>
          <w:sz w:val="24"/>
          <w:szCs w:val="24"/>
          <w:lang w:val="en-US"/>
        </w:rPr>
        <w:t>//</w:t>
      </w:r>
      <w:r w:rsidR="00A15AB5">
        <w:rPr>
          <w:color w:val="000000"/>
          <w:sz w:val="24"/>
          <w:szCs w:val="24"/>
          <w:lang w:val="ru-RU"/>
        </w:rPr>
        <w:t>форматирует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полученный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из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базы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данных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результат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в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отображаемый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вид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formatData(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key)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List&lt;String&gt;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data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i/>
          <w:iCs/>
          <w:color w:val="660E7A"/>
          <w:sz w:val="24"/>
          <w:szCs w:val="24"/>
        </w:rPr>
        <w:t>dataBase</w:t>
      </w:r>
      <w:r w:rsidRPr="00D31D30">
        <w:rPr>
          <w:color w:val="000000"/>
          <w:sz w:val="24"/>
          <w:szCs w:val="24"/>
        </w:rPr>
        <w:t>.sentQuery(key);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StringBuilder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new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StringBuilder();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for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</w:t>
      </w:r>
      <w:r w:rsidRPr="00D31D30">
        <w:rPr>
          <w:b/>
          <w:bCs/>
          <w:color w:val="000080"/>
          <w:sz w:val="24"/>
          <w:szCs w:val="24"/>
        </w:rPr>
        <w:t>int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i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FF"/>
          <w:sz w:val="24"/>
          <w:szCs w:val="24"/>
        </w:rPr>
        <w:t>0</w:t>
      </w:r>
      <w:r w:rsidRPr="00D31D30">
        <w:rPr>
          <w:color w:val="000000"/>
          <w:sz w:val="24"/>
          <w:szCs w:val="24"/>
        </w:rPr>
        <w:t>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i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&lt;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data.size()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-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i++)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response.append(data.get(i)).append(</w:t>
      </w:r>
      <w:r w:rsidRPr="00D31D30">
        <w:rPr>
          <w:b/>
          <w:bCs/>
          <w:color w:val="008000"/>
          <w:sz w:val="24"/>
          <w:szCs w:val="24"/>
        </w:rPr>
        <w:t>",</w:t>
      </w:r>
      <w:r w:rsidR="00C06A30">
        <w:rPr>
          <w:b/>
          <w:bCs/>
          <w:color w:val="008000"/>
          <w:sz w:val="24"/>
          <w:szCs w:val="24"/>
        </w:rPr>
        <w:t xml:space="preserve"> </w:t>
      </w:r>
      <w:r w:rsidRPr="00D31D30">
        <w:rPr>
          <w:b/>
          <w:bCs/>
          <w:color w:val="008000"/>
          <w:sz w:val="24"/>
          <w:szCs w:val="24"/>
        </w:rPr>
        <w:t>"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response.append(data.get(data.size()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-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response.toString();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fillResponse(String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if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(!StringUtils.</w:t>
      </w:r>
      <w:r w:rsidRPr="00D31D30">
        <w:rPr>
          <w:i/>
          <w:iCs/>
          <w:color w:val="000000"/>
          <w:sz w:val="24"/>
          <w:szCs w:val="24"/>
        </w:rPr>
        <w:t>isEmptyOrWhitespaceOnly</w:t>
      </w:r>
      <w:r w:rsidRPr="00D31D30">
        <w:rPr>
          <w:color w:val="000000"/>
          <w:sz w:val="24"/>
          <w:szCs w:val="24"/>
        </w:rPr>
        <w:t>(response)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&amp;&amp;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i/>
          <w:iCs/>
          <w:color w:val="000000"/>
          <w:sz w:val="24"/>
          <w:szCs w:val="24"/>
        </w:rPr>
        <w:t>isNeedFillFromDB</w:t>
      </w:r>
      <w:r w:rsidRPr="00D31D30">
        <w:rPr>
          <w:color w:val="000000"/>
          <w:sz w:val="24"/>
          <w:szCs w:val="24"/>
        </w:rPr>
        <w:t>(response))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    </w:t>
      </w:r>
      <w:r w:rsidRPr="00D31D30">
        <w:rPr>
          <w:color w:val="000000"/>
          <w:sz w:val="24"/>
          <w:szCs w:val="24"/>
        </w:rPr>
        <w:t>response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i/>
          <w:iCs/>
          <w:color w:val="000000"/>
          <w:sz w:val="24"/>
          <w:szCs w:val="24"/>
        </w:rPr>
        <w:t>replaceKey</w:t>
      </w:r>
      <w:r w:rsidRPr="00D31D30">
        <w:rPr>
          <w:color w:val="000000"/>
          <w:sz w:val="24"/>
          <w:szCs w:val="24"/>
        </w:rPr>
        <w:t>(response);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A15AB5" w:rsidRPr="00A15AB5">
        <w:rPr>
          <w:color w:val="000000"/>
          <w:sz w:val="24"/>
          <w:szCs w:val="24"/>
          <w:lang w:val="en-US"/>
        </w:rPr>
        <w:t>//</w:t>
      </w:r>
      <w:r w:rsidR="00A15AB5">
        <w:rPr>
          <w:color w:val="000000"/>
          <w:sz w:val="24"/>
          <w:szCs w:val="24"/>
          <w:lang w:val="ru-RU"/>
        </w:rPr>
        <w:t>заменяет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маркер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на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данные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из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базы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данных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public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replaceKey(String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key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i/>
          <w:iCs/>
          <w:color w:val="000000"/>
          <w:sz w:val="24"/>
          <w:szCs w:val="24"/>
        </w:rPr>
        <w:t>getKey</w:t>
      </w:r>
      <w:r w:rsidRPr="00D31D30">
        <w:rPr>
          <w:color w:val="000000"/>
          <w:sz w:val="24"/>
          <w:szCs w:val="24"/>
        </w:rPr>
        <w:t>(response);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response.replace(</w:t>
      </w:r>
      <w:r w:rsidRPr="00D31D30">
        <w:rPr>
          <w:b/>
          <w:bCs/>
          <w:i/>
          <w:iCs/>
          <w:color w:val="660E7A"/>
          <w:sz w:val="24"/>
          <w:szCs w:val="24"/>
        </w:rPr>
        <w:t>startKey</w:t>
      </w:r>
      <w:r w:rsidR="00C06A30">
        <w:rPr>
          <w:b/>
          <w:bCs/>
          <w:i/>
          <w:iCs/>
          <w:color w:val="660E7A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+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key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+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b/>
          <w:bCs/>
          <w:i/>
          <w:iCs/>
          <w:color w:val="660E7A"/>
          <w:sz w:val="24"/>
          <w:szCs w:val="24"/>
        </w:rPr>
        <w:t>finishKey</w:t>
      </w:r>
      <w:r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i/>
          <w:iCs/>
          <w:color w:val="000000"/>
          <w:sz w:val="24"/>
          <w:szCs w:val="24"/>
        </w:rPr>
        <w:t>formatData</w:t>
      </w:r>
      <w:r w:rsidRPr="00D31D30">
        <w:rPr>
          <w:color w:val="000000"/>
          <w:sz w:val="24"/>
          <w:szCs w:val="24"/>
        </w:rPr>
        <w:t>(key));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A15AB5" w:rsidRPr="00A15AB5">
        <w:rPr>
          <w:color w:val="000000"/>
          <w:sz w:val="24"/>
          <w:szCs w:val="24"/>
          <w:lang w:val="en-US"/>
        </w:rPr>
        <w:t>//</w:t>
      </w:r>
      <w:r w:rsidR="00A15AB5">
        <w:rPr>
          <w:color w:val="000000"/>
          <w:sz w:val="24"/>
          <w:szCs w:val="24"/>
          <w:lang w:val="ru-RU"/>
        </w:rPr>
        <w:t>проверяет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необходимо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ли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наполнять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запрос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данными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из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базы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данных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boolean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isNeedFillFromDB(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i/>
          <w:iCs/>
          <w:color w:val="808080"/>
          <w:sz w:val="24"/>
          <w:szCs w:val="24"/>
        </w:rPr>
        <w:br/>
      </w:r>
      <w:r w:rsidR="00C06A30">
        <w:rPr>
          <w:i/>
          <w:iCs/>
          <w:color w:val="80808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response.contains(</w:t>
      </w:r>
      <w:r w:rsidRPr="00D31D30">
        <w:rPr>
          <w:b/>
          <w:bCs/>
          <w:i/>
          <w:iCs/>
          <w:color w:val="660E7A"/>
          <w:sz w:val="24"/>
          <w:szCs w:val="24"/>
        </w:rPr>
        <w:t>startKey</w:t>
      </w:r>
      <w:r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&amp;&amp;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response.contains(</w:t>
      </w:r>
      <w:r w:rsidRPr="00D31D30">
        <w:rPr>
          <w:b/>
          <w:bCs/>
          <w:i/>
          <w:iCs/>
          <w:color w:val="660E7A"/>
          <w:sz w:val="24"/>
          <w:szCs w:val="24"/>
        </w:rPr>
        <w:t>finishKey</w:t>
      </w:r>
      <w:r w:rsidRPr="00D31D30">
        <w:rPr>
          <w:color w:val="000000"/>
          <w:sz w:val="24"/>
          <w:szCs w:val="24"/>
        </w:rPr>
        <w:t>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</w:r>
      <w:r w:rsidR="00A15AB5" w:rsidRPr="00A15AB5">
        <w:rPr>
          <w:color w:val="000000"/>
          <w:sz w:val="24"/>
          <w:szCs w:val="24"/>
          <w:lang w:val="en-US"/>
        </w:rPr>
        <w:t>//</w:t>
      </w:r>
      <w:r w:rsidR="00A15AB5">
        <w:rPr>
          <w:color w:val="000000"/>
          <w:sz w:val="24"/>
          <w:szCs w:val="24"/>
          <w:lang w:val="ru-RU"/>
        </w:rPr>
        <w:t>извлекает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из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сообщения</w:t>
      </w:r>
      <w:r w:rsidR="00A15AB5" w:rsidRPr="00A15AB5">
        <w:rPr>
          <w:color w:val="000000"/>
          <w:sz w:val="24"/>
          <w:szCs w:val="24"/>
          <w:lang w:val="en-US"/>
        </w:rPr>
        <w:t xml:space="preserve"> </w:t>
      </w:r>
      <w:r w:rsidR="00A15AB5">
        <w:rPr>
          <w:color w:val="000000"/>
          <w:sz w:val="24"/>
          <w:szCs w:val="24"/>
          <w:lang w:val="ru-RU"/>
        </w:rPr>
        <w:t>маркер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b/>
          <w:bCs/>
          <w:color w:val="000080"/>
          <w:sz w:val="24"/>
          <w:szCs w:val="24"/>
        </w:rPr>
        <w:t>private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b/>
          <w:bCs/>
          <w:color w:val="000080"/>
          <w:sz w:val="24"/>
          <w:szCs w:val="24"/>
        </w:rPr>
        <w:t>static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getKey(</w:t>
      </w:r>
      <w:r w:rsidRPr="00D31D30">
        <w:rPr>
          <w:b/>
          <w:bCs/>
          <w:color w:val="000080"/>
          <w:sz w:val="24"/>
          <w:szCs w:val="24"/>
        </w:rPr>
        <w:t>final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{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color w:val="000000"/>
          <w:sz w:val="24"/>
          <w:szCs w:val="24"/>
        </w:rPr>
        <w:t>String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keyword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=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response.substring(response.indexOf(</w:t>
      </w:r>
      <w:r w:rsidRPr="00D31D30">
        <w:rPr>
          <w:b/>
          <w:bCs/>
          <w:i/>
          <w:iCs/>
          <w:color w:val="660E7A"/>
          <w:sz w:val="24"/>
          <w:szCs w:val="24"/>
        </w:rPr>
        <w:t>startKey</w:t>
      </w:r>
      <w:r w:rsidRPr="00D31D30">
        <w:rPr>
          <w:color w:val="000000"/>
          <w:sz w:val="24"/>
          <w:szCs w:val="24"/>
        </w:rPr>
        <w:t>)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+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FF"/>
          <w:sz w:val="24"/>
          <w:szCs w:val="24"/>
        </w:rPr>
        <w:t>1</w:t>
      </w:r>
      <w:r w:rsidRPr="00D31D30">
        <w:rPr>
          <w:color w:val="000000"/>
          <w:sz w:val="24"/>
          <w:szCs w:val="24"/>
        </w:rPr>
        <w:t>,</w:t>
      </w:r>
      <w:r w:rsidR="00C06A30">
        <w:rPr>
          <w:color w:val="00000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response.indexOf(</w:t>
      </w:r>
      <w:r w:rsidRPr="00D31D30">
        <w:rPr>
          <w:b/>
          <w:bCs/>
          <w:i/>
          <w:iCs/>
          <w:color w:val="660E7A"/>
          <w:sz w:val="24"/>
          <w:szCs w:val="24"/>
        </w:rPr>
        <w:t>finishKey</w:t>
      </w:r>
      <w:r w:rsidRPr="00D31D30">
        <w:rPr>
          <w:color w:val="000000"/>
          <w:sz w:val="24"/>
          <w:szCs w:val="24"/>
        </w:rPr>
        <w:t>));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    </w:t>
      </w:r>
      <w:r w:rsidRPr="00D31D30">
        <w:rPr>
          <w:b/>
          <w:bCs/>
          <w:color w:val="000080"/>
          <w:sz w:val="24"/>
          <w:szCs w:val="24"/>
        </w:rPr>
        <w:t>return</w:t>
      </w:r>
      <w:r w:rsidR="00C06A30">
        <w:rPr>
          <w:b/>
          <w:bCs/>
          <w:color w:val="000080"/>
          <w:sz w:val="24"/>
          <w:szCs w:val="24"/>
        </w:rPr>
        <w:t xml:space="preserve"> </w:t>
      </w:r>
      <w:r w:rsidRPr="00D31D30">
        <w:rPr>
          <w:color w:val="000000"/>
          <w:sz w:val="24"/>
          <w:szCs w:val="24"/>
        </w:rPr>
        <w:t>keyword;</w:t>
      </w:r>
      <w:r w:rsidRPr="00D31D30">
        <w:rPr>
          <w:color w:val="000000"/>
          <w:sz w:val="24"/>
          <w:szCs w:val="24"/>
        </w:rPr>
        <w:br/>
      </w:r>
      <w:r w:rsidR="00C06A30">
        <w:rPr>
          <w:color w:val="000000"/>
          <w:sz w:val="24"/>
          <w:szCs w:val="24"/>
        </w:rPr>
        <w:t xml:space="preserve">    </w:t>
      </w:r>
      <w:r w:rsidRPr="00D31D30">
        <w:rPr>
          <w:color w:val="000000"/>
          <w:sz w:val="24"/>
          <w:szCs w:val="24"/>
        </w:rPr>
        <w:t>}</w:t>
      </w:r>
      <w:r w:rsidRPr="00D31D30">
        <w:rPr>
          <w:color w:val="000000"/>
          <w:sz w:val="24"/>
          <w:szCs w:val="24"/>
        </w:rPr>
        <w:br/>
        <w:t>}</w:t>
      </w:r>
    </w:p>
    <w:sectPr w:rsidR="00CF56DC" w:rsidRPr="00A15AB5" w:rsidSect="00447586">
      <w:footerReference w:type="default" r:id="rId22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9C7" w:rsidRDefault="002C39C7" w:rsidP="00447586">
      <w:r>
        <w:separator/>
      </w:r>
    </w:p>
  </w:endnote>
  <w:endnote w:type="continuationSeparator" w:id="0">
    <w:p w:rsidR="002C39C7" w:rsidRDefault="002C39C7" w:rsidP="00447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0141030"/>
      <w:docPartObj>
        <w:docPartGallery w:val="Page Numbers (Bottom of Page)"/>
        <w:docPartUnique/>
      </w:docPartObj>
    </w:sdtPr>
    <w:sdtEndPr/>
    <w:sdtContent>
      <w:p w:rsidR="00BD0687" w:rsidRDefault="00BD0687" w:rsidP="00447586">
        <w:pPr>
          <w:pStyle w:val="Footer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61ED">
          <w:rPr>
            <w:noProof/>
          </w:rPr>
          <w:t>34</w:t>
        </w:r>
        <w:r>
          <w:fldChar w:fldCharType="end"/>
        </w:r>
      </w:p>
    </w:sdtContent>
  </w:sdt>
  <w:p w:rsidR="00BD0687" w:rsidRDefault="00BD06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9C7" w:rsidRDefault="002C39C7" w:rsidP="00447586">
      <w:r>
        <w:separator/>
      </w:r>
    </w:p>
  </w:footnote>
  <w:footnote w:type="continuationSeparator" w:id="0">
    <w:p w:rsidR="002C39C7" w:rsidRDefault="002C39C7" w:rsidP="00447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63033"/>
    <w:multiLevelType w:val="hybridMultilevel"/>
    <w:tmpl w:val="BCC2FB14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A24D2"/>
    <w:multiLevelType w:val="multilevel"/>
    <w:tmpl w:val="B1B281F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2" w15:restartNumberingAfterBreak="0">
    <w:nsid w:val="10D856DC"/>
    <w:multiLevelType w:val="hybridMultilevel"/>
    <w:tmpl w:val="E442722E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5B13A85"/>
    <w:multiLevelType w:val="hybridMultilevel"/>
    <w:tmpl w:val="64D6F548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2A061B"/>
    <w:multiLevelType w:val="multilevel"/>
    <w:tmpl w:val="03182A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1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</w:rPr>
    </w:lvl>
  </w:abstractNum>
  <w:abstractNum w:abstractNumId="5" w15:restartNumberingAfterBreak="0">
    <w:nsid w:val="295615CE"/>
    <w:multiLevelType w:val="hybridMultilevel"/>
    <w:tmpl w:val="46627488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 w15:restartNumberingAfterBreak="0">
    <w:nsid w:val="2C3768CA"/>
    <w:multiLevelType w:val="hybridMultilevel"/>
    <w:tmpl w:val="A37A2BF6"/>
    <w:lvl w:ilvl="0" w:tplc="D668EA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6CA1096"/>
    <w:multiLevelType w:val="hybridMultilevel"/>
    <w:tmpl w:val="55E259FE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8767B"/>
    <w:multiLevelType w:val="hybridMultilevel"/>
    <w:tmpl w:val="569622FA"/>
    <w:lvl w:ilvl="0" w:tplc="DDE2A8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F613D8E"/>
    <w:multiLevelType w:val="multilevel"/>
    <w:tmpl w:val="726AABB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0" w15:restartNumberingAfterBreak="0">
    <w:nsid w:val="476D63C0"/>
    <w:multiLevelType w:val="hybridMultilevel"/>
    <w:tmpl w:val="0E10DBB8"/>
    <w:lvl w:ilvl="0" w:tplc="D668EA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78A44B7"/>
    <w:multiLevelType w:val="hybridMultilevel"/>
    <w:tmpl w:val="A78AD2DA"/>
    <w:lvl w:ilvl="0" w:tplc="DDE2A82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8326B22"/>
    <w:multiLevelType w:val="hybridMultilevel"/>
    <w:tmpl w:val="7D44FD38"/>
    <w:lvl w:ilvl="0" w:tplc="DDE2A824">
      <w:start w:val="1"/>
      <w:numFmt w:val="bullet"/>
      <w:lvlText w:val=""/>
      <w:lvlJc w:val="left"/>
      <w:pPr>
        <w:ind w:left="3423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7035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755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8475" w:hanging="360"/>
      </w:pPr>
      <w:rPr>
        <w:rFonts w:ascii="Wingdings" w:hAnsi="Wingdings" w:hint="default"/>
      </w:rPr>
    </w:lvl>
  </w:abstractNum>
  <w:abstractNum w:abstractNumId="13" w15:restartNumberingAfterBreak="0">
    <w:nsid w:val="4EFE2BF3"/>
    <w:multiLevelType w:val="hybridMultilevel"/>
    <w:tmpl w:val="A0AC6ED2"/>
    <w:lvl w:ilvl="0" w:tplc="D668EA9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79F4228"/>
    <w:multiLevelType w:val="hybridMultilevel"/>
    <w:tmpl w:val="70D2B0D0"/>
    <w:lvl w:ilvl="0" w:tplc="D668EA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C56C45"/>
    <w:multiLevelType w:val="multilevel"/>
    <w:tmpl w:val="D6EA5BE2"/>
    <w:lvl w:ilvl="0">
      <w:start w:val="1"/>
      <w:numFmt w:val="decimal"/>
      <w:lvlText w:val="%1"/>
      <w:lvlJc w:val="left"/>
      <w:pPr>
        <w:ind w:left="1143" w:hanging="435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16" w15:restartNumberingAfterBreak="0">
    <w:nsid w:val="5AAC54A9"/>
    <w:multiLevelType w:val="multilevel"/>
    <w:tmpl w:val="4E4AEBB2"/>
    <w:lvl w:ilvl="0">
      <w:start w:val="1"/>
      <w:numFmt w:val="lowerLetter"/>
      <w:lvlText w:val="%1)"/>
      <w:lvlJc w:val="left"/>
      <w:pPr>
        <w:ind w:left="1287" w:hanging="360"/>
      </w:pPr>
    </w:lvl>
    <w:lvl w:ilvl="1">
      <w:start w:val="3"/>
      <w:numFmt w:val="decimal"/>
      <w:isLgl/>
      <w:lvlText w:val="%1.%2"/>
      <w:lvlJc w:val="left"/>
      <w:pPr>
        <w:ind w:left="130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87" w:hanging="2160"/>
      </w:pPr>
      <w:rPr>
        <w:rFonts w:hint="default"/>
      </w:rPr>
    </w:lvl>
  </w:abstractNum>
  <w:abstractNum w:abstractNumId="17" w15:restartNumberingAfterBreak="0">
    <w:nsid w:val="5EB102E6"/>
    <w:multiLevelType w:val="hybridMultilevel"/>
    <w:tmpl w:val="ACF60050"/>
    <w:lvl w:ilvl="0" w:tplc="D668EA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EBF1EB2"/>
    <w:multiLevelType w:val="hybridMultilevel"/>
    <w:tmpl w:val="AAF2B1D2"/>
    <w:lvl w:ilvl="0" w:tplc="D668EA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FFC7E7B"/>
    <w:multiLevelType w:val="multilevel"/>
    <w:tmpl w:val="820EC68E"/>
    <w:lvl w:ilvl="0">
      <w:start w:val="3"/>
      <w:numFmt w:val="decimal"/>
      <w:lvlText w:val="%1"/>
      <w:lvlJc w:val="left"/>
      <w:pPr>
        <w:ind w:left="1143" w:hanging="435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</w:rPr>
    </w:lvl>
  </w:abstractNum>
  <w:abstractNum w:abstractNumId="20" w15:restartNumberingAfterBreak="0">
    <w:nsid w:val="618C70B7"/>
    <w:multiLevelType w:val="hybridMultilevel"/>
    <w:tmpl w:val="D27EC65C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62F6317A"/>
    <w:multiLevelType w:val="hybridMultilevel"/>
    <w:tmpl w:val="B16E44CA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82A4F40"/>
    <w:multiLevelType w:val="hybridMultilevel"/>
    <w:tmpl w:val="4324453E"/>
    <w:lvl w:ilvl="0" w:tplc="D02A759C">
      <w:start w:val="1"/>
      <w:numFmt w:val="russianLower"/>
      <w:lvlText w:val="%1)"/>
      <w:lvlJc w:val="left"/>
      <w:pPr>
        <w:ind w:left="1428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148" w:hanging="360"/>
      </w:pPr>
    </w:lvl>
    <w:lvl w:ilvl="2" w:tplc="0423001B" w:tentative="1">
      <w:start w:val="1"/>
      <w:numFmt w:val="lowerRoman"/>
      <w:lvlText w:val="%3."/>
      <w:lvlJc w:val="right"/>
      <w:pPr>
        <w:ind w:left="2868" w:hanging="180"/>
      </w:pPr>
    </w:lvl>
    <w:lvl w:ilvl="3" w:tplc="0423000F" w:tentative="1">
      <w:start w:val="1"/>
      <w:numFmt w:val="decimal"/>
      <w:lvlText w:val="%4."/>
      <w:lvlJc w:val="left"/>
      <w:pPr>
        <w:ind w:left="3588" w:hanging="360"/>
      </w:pPr>
    </w:lvl>
    <w:lvl w:ilvl="4" w:tplc="04230019" w:tentative="1">
      <w:start w:val="1"/>
      <w:numFmt w:val="lowerLetter"/>
      <w:lvlText w:val="%5."/>
      <w:lvlJc w:val="left"/>
      <w:pPr>
        <w:ind w:left="4308" w:hanging="360"/>
      </w:pPr>
    </w:lvl>
    <w:lvl w:ilvl="5" w:tplc="0423001B" w:tentative="1">
      <w:start w:val="1"/>
      <w:numFmt w:val="lowerRoman"/>
      <w:lvlText w:val="%6."/>
      <w:lvlJc w:val="right"/>
      <w:pPr>
        <w:ind w:left="5028" w:hanging="180"/>
      </w:pPr>
    </w:lvl>
    <w:lvl w:ilvl="6" w:tplc="0423000F" w:tentative="1">
      <w:start w:val="1"/>
      <w:numFmt w:val="decimal"/>
      <w:lvlText w:val="%7."/>
      <w:lvlJc w:val="left"/>
      <w:pPr>
        <w:ind w:left="5748" w:hanging="360"/>
      </w:pPr>
    </w:lvl>
    <w:lvl w:ilvl="7" w:tplc="04230019" w:tentative="1">
      <w:start w:val="1"/>
      <w:numFmt w:val="lowerLetter"/>
      <w:lvlText w:val="%8."/>
      <w:lvlJc w:val="left"/>
      <w:pPr>
        <w:ind w:left="6468" w:hanging="360"/>
      </w:pPr>
    </w:lvl>
    <w:lvl w:ilvl="8" w:tplc="0423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68902015"/>
    <w:multiLevelType w:val="hybridMultilevel"/>
    <w:tmpl w:val="831C53C2"/>
    <w:lvl w:ilvl="0" w:tplc="D02A759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049BA"/>
    <w:multiLevelType w:val="hybridMultilevel"/>
    <w:tmpl w:val="F1943DB0"/>
    <w:lvl w:ilvl="0" w:tplc="2A76408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1D30494"/>
    <w:multiLevelType w:val="multilevel"/>
    <w:tmpl w:val="922C3B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91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798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697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236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3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674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573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72" w:hanging="2160"/>
      </w:pPr>
      <w:rPr>
        <w:rFonts w:hint="default"/>
        <w:b/>
      </w:rPr>
    </w:lvl>
  </w:abstractNum>
  <w:abstractNum w:abstractNumId="26" w15:restartNumberingAfterBreak="0">
    <w:nsid w:val="734913FA"/>
    <w:multiLevelType w:val="hybridMultilevel"/>
    <w:tmpl w:val="1D7C6CC0"/>
    <w:lvl w:ilvl="0" w:tplc="62F242BE">
      <w:start w:val="1"/>
      <w:numFmt w:val="bullet"/>
      <w:pStyle w:val="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846D4D"/>
    <w:multiLevelType w:val="multilevel"/>
    <w:tmpl w:val="CEBA5A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 w15:restartNumberingAfterBreak="0">
    <w:nsid w:val="7F3F559A"/>
    <w:multiLevelType w:val="hybridMultilevel"/>
    <w:tmpl w:val="22EE82C8"/>
    <w:lvl w:ilvl="0" w:tplc="CB22711C">
      <w:start w:val="1"/>
      <w:numFmt w:val="decimal"/>
      <w:lvlText w:val="%1."/>
      <w:lvlJc w:val="left"/>
      <w:pPr>
        <w:ind w:left="333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4050" w:hanging="360"/>
      </w:pPr>
    </w:lvl>
    <w:lvl w:ilvl="2" w:tplc="0419001B" w:tentative="1">
      <w:start w:val="1"/>
      <w:numFmt w:val="lowerRoman"/>
      <w:lvlText w:val="%3."/>
      <w:lvlJc w:val="right"/>
      <w:pPr>
        <w:ind w:left="4770" w:hanging="180"/>
      </w:pPr>
    </w:lvl>
    <w:lvl w:ilvl="3" w:tplc="0419000F" w:tentative="1">
      <w:start w:val="1"/>
      <w:numFmt w:val="decimal"/>
      <w:lvlText w:val="%4."/>
      <w:lvlJc w:val="left"/>
      <w:pPr>
        <w:ind w:left="5490" w:hanging="360"/>
      </w:pPr>
    </w:lvl>
    <w:lvl w:ilvl="4" w:tplc="04190019" w:tentative="1">
      <w:start w:val="1"/>
      <w:numFmt w:val="lowerLetter"/>
      <w:lvlText w:val="%5."/>
      <w:lvlJc w:val="left"/>
      <w:pPr>
        <w:ind w:left="6210" w:hanging="360"/>
      </w:pPr>
    </w:lvl>
    <w:lvl w:ilvl="5" w:tplc="0419001B" w:tentative="1">
      <w:start w:val="1"/>
      <w:numFmt w:val="lowerRoman"/>
      <w:lvlText w:val="%6."/>
      <w:lvlJc w:val="right"/>
      <w:pPr>
        <w:ind w:left="6930" w:hanging="180"/>
      </w:pPr>
    </w:lvl>
    <w:lvl w:ilvl="6" w:tplc="0419000F" w:tentative="1">
      <w:start w:val="1"/>
      <w:numFmt w:val="decimal"/>
      <w:lvlText w:val="%7."/>
      <w:lvlJc w:val="left"/>
      <w:pPr>
        <w:ind w:left="7650" w:hanging="360"/>
      </w:pPr>
    </w:lvl>
    <w:lvl w:ilvl="7" w:tplc="04190019" w:tentative="1">
      <w:start w:val="1"/>
      <w:numFmt w:val="lowerLetter"/>
      <w:lvlText w:val="%8."/>
      <w:lvlJc w:val="left"/>
      <w:pPr>
        <w:ind w:left="8370" w:hanging="360"/>
      </w:pPr>
    </w:lvl>
    <w:lvl w:ilvl="8" w:tplc="0419001B" w:tentative="1">
      <w:start w:val="1"/>
      <w:numFmt w:val="lowerRoman"/>
      <w:lvlText w:val="%9."/>
      <w:lvlJc w:val="right"/>
      <w:pPr>
        <w:ind w:left="9090" w:hanging="180"/>
      </w:pPr>
    </w:lvl>
  </w:abstractNum>
  <w:abstractNum w:abstractNumId="29" w15:restartNumberingAfterBreak="0">
    <w:nsid w:val="7F87322F"/>
    <w:multiLevelType w:val="hybridMultilevel"/>
    <w:tmpl w:val="02C213E2"/>
    <w:lvl w:ilvl="0" w:tplc="DDE2A824">
      <w:start w:val="1"/>
      <w:numFmt w:val="bullet"/>
      <w:lvlText w:val="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8"/>
  </w:num>
  <w:num w:numId="3">
    <w:abstractNumId w:val="9"/>
  </w:num>
  <w:num w:numId="4">
    <w:abstractNumId w:val="15"/>
  </w:num>
  <w:num w:numId="5">
    <w:abstractNumId w:val="4"/>
  </w:num>
  <w:num w:numId="6">
    <w:abstractNumId w:val="24"/>
  </w:num>
  <w:num w:numId="7">
    <w:abstractNumId w:val="16"/>
  </w:num>
  <w:num w:numId="8">
    <w:abstractNumId w:val="29"/>
  </w:num>
  <w:num w:numId="9">
    <w:abstractNumId w:val="5"/>
  </w:num>
  <w:num w:numId="10">
    <w:abstractNumId w:val="2"/>
  </w:num>
  <w:num w:numId="11">
    <w:abstractNumId w:val="0"/>
  </w:num>
  <w:num w:numId="12">
    <w:abstractNumId w:val="12"/>
  </w:num>
  <w:num w:numId="13">
    <w:abstractNumId w:val="3"/>
  </w:num>
  <w:num w:numId="14">
    <w:abstractNumId w:val="23"/>
  </w:num>
  <w:num w:numId="15">
    <w:abstractNumId w:val="7"/>
  </w:num>
  <w:num w:numId="16">
    <w:abstractNumId w:val="1"/>
  </w:num>
  <w:num w:numId="17">
    <w:abstractNumId w:val="21"/>
  </w:num>
  <w:num w:numId="18">
    <w:abstractNumId w:val="19"/>
  </w:num>
  <w:num w:numId="19">
    <w:abstractNumId w:val="14"/>
  </w:num>
  <w:num w:numId="20">
    <w:abstractNumId w:val="20"/>
  </w:num>
  <w:num w:numId="21">
    <w:abstractNumId w:val="11"/>
  </w:num>
  <w:num w:numId="22">
    <w:abstractNumId w:val="22"/>
  </w:num>
  <w:num w:numId="23">
    <w:abstractNumId w:val="28"/>
  </w:num>
  <w:num w:numId="24">
    <w:abstractNumId w:val="17"/>
  </w:num>
  <w:num w:numId="25">
    <w:abstractNumId w:val="6"/>
  </w:num>
  <w:num w:numId="26">
    <w:abstractNumId w:val="18"/>
  </w:num>
  <w:num w:numId="27">
    <w:abstractNumId w:val="10"/>
  </w:num>
  <w:num w:numId="28">
    <w:abstractNumId w:val="13"/>
  </w:num>
  <w:num w:numId="29">
    <w:abstractNumId w:val="25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attachedTemplate r:id="rId1"/>
  <w:defaultTabStop w:val="709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0AB"/>
    <w:rsid w:val="000338D2"/>
    <w:rsid w:val="00082A4E"/>
    <w:rsid w:val="000E0BF6"/>
    <w:rsid w:val="001B6711"/>
    <w:rsid w:val="002C39C7"/>
    <w:rsid w:val="003210AB"/>
    <w:rsid w:val="003E409B"/>
    <w:rsid w:val="003F31AD"/>
    <w:rsid w:val="00447586"/>
    <w:rsid w:val="004E73F5"/>
    <w:rsid w:val="00524541"/>
    <w:rsid w:val="005400B3"/>
    <w:rsid w:val="005C198F"/>
    <w:rsid w:val="005C199A"/>
    <w:rsid w:val="006C7ACB"/>
    <w:rsid w:val="006F2D1C"/>
    <w:rsid w:val="00773C30"/>
    <w:rsid w:val="007A16A0"/>
    <w:rsid w:val="007F3B7C"/>
    <w:rsid w:val="00824D6F"/>
    <w:rsid w:val="008B797E"/>
    <w:rsid w:val="008D481E"/>
    <w:rsid w:val="00936307"/>
    <w:rsid w:val="0097156C"/>
    <w:rsid w:val="009B366E"/>
    <w:rsid w:val="00A15AB5"/>
    <w:rsid w:val="00A44998"/>
    <w:rsid w:val="00A765E4"/>
    <w:rsid w:val="00AA1187"/>
    <w:rsid w:val="00AA2E37"/>
    <w:rsid w:val="00AE5571"/>
    <w:rsid w:val="00B32984"/>
    <w:rsid w:val="00BD0687"/>
    <w:rsid w:val="00C06A30"/>
    <w:rsid w:val="00C97A38"/>
    <w:rsid w:val="00CF56DC"/>
    <w:rsid w:val="00D06080"/>
    <w:rsid w:val="00D31D30"/>
    <w:rsid w:val="00DA6A48"/>
    <w:rsid w:val="00DD1A08"/>
    <w:rsid w:val="00DF4F5B"/>
    <w:rsid w:val="00E174A1"/>
    <w:rsid w:val="00E7222B"/>
    <w:rsid w:val="00E9224A"/>
    <w:rsid w:val="00F6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7449C0-B8E8-45B3-BEF6-CF6E650CF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be-BY" w:eastAsia="be-B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56DC"/>
    <w:pPr>
      <w:ind w:firstLine="709"/>
      <w:jc w:val="both"/>
    </w:pPr>
    <w:rPr>
      <w:sz w:val="28"/>
      <w:szCs w:val="28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6DC"/>
    <w:pPr>
      <w:keepNext/>
      <w:keepLines/>
      <w:ind w:left="709" w:firstLine="0"/>
      <w:outlineLvl w:val="0"/>
    </w:pPr>
    <w:rPr>
      <w:rFonts w:eastAsia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6DC"/>
    <w:pPr>
      <w:keepNext/>
      <w:keepLines/>
      <w:ind w:left="709" w:firstLine="0"/>
      <w:outlineLvl w:val="1"/>
    </w:pPr>
    <w:rPr>
      <w:rFonts w:eastAsia="Times New Roman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56DC"/>
    <w:rPr>
      <w:rFonts w:eastAsia="Times New Roman" w:cs="Times New Roman"/>
      <w:b/>
      <w:bCs/>
    </w:rPr>
  </w:style>
  <w:style w:type="character" w:customStyle="1" w:styleId="Heading2Char">
    <w:name w:val="Heading 2 Char"/>
    <w:link w:val="Heading2"/>
    <w:uiPriority w:val="9"/>
    <w:rsid w:val="00CF56DC"/>
    <w:rPr>
      <w:rFonts w:eastAsia="Times New Roman" w:cs="Times New Roman"/>
      <w:b/>
      <w:bCs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56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F56DC"/>
    <w:rPr>
      <w:rFonts w:ascii="Tahoma" w:hAnsi="Tahoma" w:cs="Tahoma"/>
      <w:sz w:val="16"/>
      <w:szCs w:val="16"/>
    </w:rPr>
  </w:style>
  <w:style w:type="paragraph" w:customStyle="1" w:styleId="a">
    <w:name w:val="Изображение"/>
    <w:basedOn w:val="Normal"/>
    <w:link w:val="a0"/>
    <w:qFormat/>
    <w:rsid w:val="00CF56DC"/>
    <w:pPr>
      <w:jc w:val="center"/>
    </w:pPr>
    <w:rPr>
      <w:noProof/>
      <w:lang w:eastAsia="ru-RU"/>
    </w:rPr>
  </w:style>
  <w:style w:type="paragraph" w:styleId="ListParagraph">
    <w:name w:val="List Paragraph"/>
    <w:aliases w:val="Курсач"/>
    <w:basedOn w:val="Normal"/>
    <w:link w:val="ListParagraphChar"/>
    <w:uiPriority w:val="99"/>
    <w:qFormat/>
    <w:rsid w:val="00CF56DC"/>
    <w:pPr>
      <w:ind w:left="720"/>
      <w:contextualSpacing/>
    </w:pPr>
  </w:style>
  <w:style w:type="character" w:customStyle="1" w:styleId="a0">
    <w:name w:val="Изображение Знак"/>
    <w:link w:val="a"/>
    <w:rsid w:val="00CF56DC"/>
    <w:rPr>
      <w:noProof/>
      <w:lang w:eastAsia="ru-RU"/>
    </w:rPr>
  </w:style>
  <w:style w:type="paragraph" w:customStyle="1" w:styleId="1">
    <w:name w:val="Список 1"/>
    <w:basedOn w:val="ListParagraph"/>
    <w:link w:val="10"/>
    <w:qFormat/>
    <w:rsid w:val="00CF56DC"/>
    <w:pPr>
      <w:numPr>
        <w:numId w:val="1"/>
      </w:numPr>
      <w:tabs>
        <w:tab w:val="left" w:pos="1134"/>
      </w:tabs>
      <w:ind w:left="0" w:firstLine="709"/>
    </w:pPr>
  </w:style>
  <w:style w:type="table" w:styleId="TableGrid">
    <w:name w:val="Table Grid"/>
    <w:basedOn w:val="TableNormal"/>
    <w:uiPriority w:val="59"/>
    <w:rsid w:val="00CF5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Курсач Char"/>
    <w:basedOn w:val="DefaultParagraphFont"/>
    <w:link w:val="ListParagraph"/>
    <w:uiPriority w:val="34"/>
    <w:rsid w:val="00CF56DC"/>
  </w:style>
  <w:style w:type="character" w:customStyle="1" w:styleId="10">
    <w:name w:val="Список 1 Знак"/>
    <w:basedOn w:val="ListParagraphChar"/>
    <w:link w:val="1"/>
    <w:rsid w:val="00CF56D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199A"/>
    <w:pPr>
      <w:spacing w:before="480" w:line="276" w:lineRule="auto"/>
      <w:ind w:left="0"/>
      <w:jc w:val="left"/>
      <w:outlineLvl w:val="9"/>
    </w:pPr>
    <w:rPr>
      <w:rFonts w:ascii="Cambria" w:hAnsi="Cambria"/>
      <w:color w:val="365F91"/>
    </w:rPr>
  </w:style>
  <w:style w:type="paragraph" w:styleId="TOC1">
    <w:name w:val="toc 1"/>
    <w:basedOn w:val="Normal"/>
    <w:next w:val="Normal"/>
    <w:autoRedefine/>
    <w:uiPriority w:val="39"/>
    <w:unhideWhenUsed/>
    <w:rsid w:val="005C19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199A"/>
    <w:pPr>
      <w:spacing w:after="100"/>
      <w:ind w:left="280"/>
    </w:pPr>
  </w:style>
  <w:style w:type="character" w:styleId="Hyperlink">
    <w:name w:val="Hyperlink"/>
    <w:uiPriority w:val="99"/>
    <w:unhideWhenUsed/>
    <w:rsid w:val="005C199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210A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3210AB"/>
  </w:style>
  <w:style w:type="character" w:styleId="Strong">
    <w:name w:val="Strong"/>
    <w:uiPriority w:val="22"/>
    <w:qFormat/>
    <w:rsid w:val="003210AB"/>
    <w:rPr>
      <w:b/>
      <w:bCs/>
    </w:rPr>
  </w:style>
  <w:style w:type="paragraph" w:styleId="NoSpacing">
    <w:name w:val="No Spacing"/>
    <w:uiPriority w:val="1"/>
    <w:qFormat/>
    <w:rsid w:val="003210AB"/>
    <w:rPr>
      <w:rFonts w:eastAsia="Times New Roman"/>
      <w:sz w:val="24"/>
      <w:szCs w:val="24"/>
      <w:lang w:val="ru-RU" w:eastAsia="ru-RU"/>
    </w:rPr>
  </w:style>
  <w:style w:type="paragraph" w:customStyle="1" w:styleId="rtejustify">
    <w:name w:val="rtejustify"/>
    <w:basedOn w:val="Normal"/>
    <w:rsid w:val="003210AB"/>
    <w:pPr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character" w:customStyle="1" w:styleId="bb">
    <w:name w:val="bb"/>
    <w:basedOn w:val="DefaultParagraphFont"/>
    <w:rsid w:val="00AE5571"/>
  </w:style>
  <w:style w:type="paragraph" w:customStyle="1" w:styleId="a1">
    <w:name w:val="курсовая"/>
    <w:basedOn w:val="Normal"/>
    <w:link w:val="a2"/>
    <w:qFormat/>
    <w:rsid w:val="000E0BF6"/>
    <w:pPr>
      <w:tabs>
        <w:tab w:val="left" w:pos="10488"/>
      </w:tabs>
      <w:spacing w:line="360" w:lineRule="auto"/>
      <w:ind w:left="170" w:right="170" w:firstLine="907"/>
    </w:pPr>
    <w:rPr>
      <w:rFonts w:eastAsia="Times New Roman"/>
      <w:sz w:val="26"/>
      <w:szCs w:val="24"/>
      <w:lang w:eastAsia="ru-RU"/>
    </w:rPr>
  </w:style>
  <w:style w:type="character" w:customStyle="1" w:styleId="a2">
    <w:name w:val="курсовая Знак"/>
    <w:link w:val="a1"/>
    <w:rsid w:val="000E0BF6"/>
    <w:rPr>
      <w:rFonts w:eastAsia="Times New Roman"/>
      <w:sz w:val="26"/>
      <w:szCs w:val="24"/>
      <w:lang w:val="ru-RU" w:eastAsia="ru-R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0E0BF6"/>
    <w:pPr>
      <w:spacing w:after="120" w:line="480" w:lineRule="auto"/>
      <w:ind w:left="360"/>
    </w:pPr>
    <w:rPr>
      <w:szCs w:val="22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E0BF6"/>
    <w:rPr>
      <w:sz w:val="28"/>
      <w:szCs w:val="22"/>
      <w:lang w:val="ru-RU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47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be-BY" w:eastAsia="be-B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7586"/>
    <w:rPr>
      <w:rFonts w:ascii="Courier New" w:eastAsia="Times New Roman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447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7586"/>
    <w:rPr>
      <w:sz w:val="28"/>
      <w:szCs w:val="28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447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7586"/>
    <w:rPr>
      <w:sz w:val="28"/>
      <w:szCs w:val="28"/>
      <w:lang w:val="ru-R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2E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2E3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2E37"/>
    <w:rPr>
      <w:lang w:val="ru-R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2E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2E37"/>
    <w:rPr>
      <w:b/>
      <w:bCs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5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opbox\bot\chatbot\&#1079;&#1072;&#1087;&#1080;&#1089;&#1082;&#1072;\&#1079;&#1072;&#1087;&#1080;&#1089;&#1082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CA0D95-0A4A-453A-A721-991335C5E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записка.dotx</Template>
  <TotalTime>287</TotalTime>
  <Pages>42</Pages>
  <Words>11314</Words>
  <Characters>64494</Characters>
  <Application>Microsoft Office Word</Application>
  <DocSecurity>0</DocSecurity>
  <Lines>537</Lines>
  <Paragraphs>151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GSTU</Company>
  <LinksUpToDate>false</LinksUpToDate>
  <CharactersWithSpaces>75657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_Toc380656579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_Toc380656578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Anna Guscha</dc:creator>
  <cp:lastModifiedBy>Anna Guscha</cp:lastModifiedBy>
  <cp:revision>7</cp:revision>
  <dcterms:created xsi:type="dcterms:W3CDTF">2017-04-11T19:05:00Z</dcterms:created>
  <dcterms:modified xsi:type="dcterms:W3CDTF">2017-04-13T08:33:00Z</dcterms:modified>
</cp:coreProperties>
</file>