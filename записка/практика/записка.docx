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AB" w:rsidRDefault="003210AB" w:rsidP="00447586">
      <w:pPr>
        <w:ind w:firstLine="0"/>
        <w:jc w:val="center"/>
        <w:rPr>
          <w:b/>
        </w:rPr>
      </w:pPr>
      <w:r>
        <w:rPr>
          <w:b/>
        </w:rPr>
        <w:t>ВВЕДЕНИЕ</w:t>
      </w:r>
    </w:p>
    <w:p w:rsidR="003210AB" w:rsidRPr="007D1F5B" w:rsidRDefault="003210AB" w:rsidP="003210AB">
      <w:pPr>
        <w:tabs>
          <w:tab w:val="left" w:pos="4515"/>
        </w:tabs>
        <w:ind w:firstLine="0"/>
        <w:rPr>
          <w:rFonts w:eastAsia="Times New Roman"/>
          <w:color w:val="000000"/>
          <w:lang w:eastAsia="ru-RU"/>
        </w:rPr>
      </w:pPr>
    </w:p>
    <w:p w:rsidR="003210AB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</w:rPr>
      </w:pPr>
      <w:r w:rsidRPr="000A5E10">
        <w:rPr>
          <w:color w:val="000000"/>
          <w:shd w:val="clear" w:color="auto" w:fill="FFFFFF"/>
        </w:rPr>
        <w:t xml:space="preserve">Мода на боты не появилась </w:t>
      </w:r>
      <w:r>
        <w:rPr>
          <w:color w:val="000000"/>
          <w:shd w:val="clear" w:color="auto" w:fill="FFFFFF"/>
        </w:rPr>
        <w:t>–</w:t>
      </w:r>
      <w:r w:rsidRPr="000A5E10">
        <w:rPr>
          <w:color w:val="000000"/>
          <w:shd w:val="clear" w:color="auto" w:fill="FFFFFF"/>
        </w:rPr>
        <w:t xml:space="preserve"> она вернулась, это очередной эволюционный виток. Сами по себе боты существуют давно: первые были придуманы еще в 90-ых</w:t>
      </w:r>
      <w:r>
        <w:rPr>
          <w:color w:val="000000"/>
          <w:shd w:val="clear" w:color="auto" w:fill="FFFFFF"/>
        </w:rPr>
        <w:t>.</w:t>
      </w:r>
      <w:r w:rsidRPr="000A5E10">
        <w:t xml:space="preserve"> </w:t>
      </w:r>
      <w:r>
        <w:rPr>
          <w:color w:val="000000"/>
          <w:shd w:val="clear" w:color="auto" w:fill="FFFFFF"/>
        </w:rPr>
        <w:t>В то время</w:t>
      </w:r>
      <w:r w:rsidRPr="000A5E10">
        <w:rPr>
          <w:color w:val="000000"/>
          <w:shd w:val="clear" w:color="auto" w:fill="FFFFFF"/>
        </w:rPr>
        <w:t xml:space="preserve"> боты были, уделом </w:t>
      </w:r>
      <w:r>
        <w:rPr>
          <w:color w:val="000000"/>
          <w:shd w:val="clear" w:color="auto" w:fill="FFFFFF"/>
        </w:rPr>
        <w:t>исключительно технически подкованных людей</w:t>
      </w:r>
      <w:r w:rsidRPr="000A5E10">
        <w:rPr>
          <w:color w:val="000000"/>
          <w:shd w:val="clear" w:color="auto" w:fill="FFFFFF"/>
        </w:rPr>
        <w:t xml:space="preserve">. Но сейчас, с популяризацией </w:t>
      </w:r>
      <w:r w:rsidRPr="003A3EE6">
        <w:rPr>
          <w:i/>
          <w:color w:val="000000"/>
          <w:shd w:val="clear" w:color="auto" w:fill="FFFFFF"/>
        </w:rPr>
        <w:t>WhatsApp</w:t>
      </w:r>
      <w:r w:rsidRPr="000A5E10">
        <w:rPr>
          <w:color w:val="000000"/>
          <w:shd w:val="clear" w:color="auto" w:fill="FFFFFF"/>
        </w:rPr>
        <w:t xml:space="preserve">, </w:t>
      </w:r>
      <w:r w:rsidRPr="003A3EE6">
        <w:rPr>
          <w:i/>
          <w:color w:val="000000"/>
          <w:shd w:val="clear" w:color="auto" w:fill="FFFFFF"/>
        </w:rPr>
        <w:t>Skype</w:t>
      </w:r>
      <w:r w:rsidRPr="000A5E10">
        <w:rPr>
          <w:color w:val="000000"/>
          <w:shd w:val="clear" w:color="auto" w:fill="FFFFFF"/>
        </w:rPr>
        <w:t xml:space="preserve">, </w:t>
      </w:r>
      <w:r w:rsidRPr="003A3EE6">
        <w:rPr>
          <w:i/>
          <w:color w:val="000000"/>
          <w:shd w:val="clear" w:color="auto" w:fill="FFFFFF"/>
        </w:rPr>
        <w:t>Viber</w:t>
      </w:r>
      <w:r w:rsidRPr="000A5E10">
        <w:rPr>
          <w:color w:val="000000"/>
          <w:shd w:val="clear" w:color="auto" w:fill="FFFFFF"/>
        </w:rPr>
        <w:t xml:space="preserve"> и других мессенджеров, эта тема обрела второе дыхание. Благодаря платформам </w:t>
      </w:r>
      <w:r w:rsidRPr="003A3EE6">
        <w:rPr>
          <w:i/>
          <w:color w:val="000000"/>
          <w:shd w:val="clear" w:color="auto" w:fill="FFFFFF"/>
        </w:rPr>
        <w:t>iOS</w:t>
      </w:r>
      <w:r w:rsidRPr="000A5E10">
        <w:rPr>
          <w:color w:val="000000"/>
          <w:shd w:val="clear" w:color="auto" w:fill="FFFFFF"/>
        </w:rPr>
        <w:t xml:space="preserve"> и </w:t>
      </w:r>
      <w:r w:rsidRPr="003A3EE6">
        <w:rPr>
          <w:i/>
          <w:color w:val="000000"/>
          <w:shd w:val="clear" w:color="auto" w:fill="FFFFFF"/>
        </w:rPr>
        <w:t>Android</w:t>
      </w:r>
      <w:r w:rsidRPr="000A5E10">
        <w:rPr>
          <w:color w:val="000000"/>
          <w:shd w:val="clear" w:color="auto" w:fill="FFFFFF"/>
        </w:rPr>
        <w:t xml:space="preserve"> у каждого владельца смартфона установлен как минимум один мессенджер по умолчанию.</w:t>
      </w:r>
    </w:p>
    <w:p w:rsidR="003210AB" w:rsidRPr="000A5E10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  <w:lang w:val="be-BY"/>
        </w:rPr>
      </w:pPr>
      <w:r w:rsidRPr="000A5E10">
        <w:rPr>
          <w:color w:val="000000"/>
          <w:shd w:val="clear" w:color="auto" w:fill="FFFFFF"/>
          <w:lang w:val="be-BY"/>
        </w:rPr>
        <w:t>Боты практичны. Компании создают мобильные приложения для своего бизнеса. Это верный способ привязать пользователя к сервису. Каждый из нас не раз сталкивался с тем, что так</w:t>
      </w:r>
      <w:r>
        <w:rPr>
          <w:color w:val="000000"/>
          <w:shd w:val="clear" w:color="auto" w:fill="FFFFFF"/>
          <w:lang w:val="be-BY"/>
        </w:rPr>
        <w:t>ие мини-приложения</w:t>
      </w:r>
      <w:r w:rsidRPr="000A5E10">
        <w:rPr>
          <w:color w:val="000000"/>
          <w:shd w:val="clear" w:color="auto" w:fill="FFFFFF"/>
          <w:lang w:val="be-BY"/>
        </w:rPr>
        <w:t>, которые используются всего несколько раз за месяц, засоря</w:t>
      </w:r>
      <w:r>
        <w:rPr>
          <w:color w:val="000000"/>
          <w:shd w:val="clear" w:color="auto" w:fill="FFFFFF"/>
          <w:lang w:val="be-BY"/>
        </w:rPr>
        <w:t>ют экран мобильного устройства.</w:t>
      </w:r>
    </w:p>
    <w:p w:rsidR="003210AB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  <w:lang w:val="be-BY"/>
        </w:rPr>
      </w:pPr>
      <w:r w:rsidRPr="000A5E10">
        <w:rPr>
          <w:color w:val="000000"/>
          <w:shd w:val="clear" w:color="auto" w:fill="FFFFFF"/>
          <w:lang w:val="be-BY"/>
        </w:rPr>
        <w:t xml:space="preserve">Боты решают эту проблему. Реализовать бота быстрей и проще. Плюс к тому, сегодня практически у каждого пользователя смартфона есть аккаунт в </w:t>
      </w:r>
      <w:r w:rsidRPr="003A3EE6">
        <w:rPr>
          <w:i/>
          <w:color w:val="000000"/>
          <w:shd w:val="clear" w:color="auto" w:fill="FFFFFF"/>
          <w:lang w:val="be-BY"/>
        </w:rPr>
        <w:t>Facebook</w:t>
      </w:r>
      <w:r>
        <w:rPr>
          <w:color w:val="000000"/>
          <w:shd w:val="clear" w:color="auto" w:fill="FFFFFF"/>
          <w:lang w:val="be-BY"/>
        </w:rPr>
        <w:t>, соответственно –</w:t>
      </w:r>
      <w:r w:rsidRPr="000A5E10">
        <w:rPr>
          <w:color w:val="000000"/>
          <w:shd w:val="clear" w:color="auto" w:fill="FFFFFF"/>
          <w:lang w:val="be-BY"/>
        </w:rPr>
        <w:t xml:space="preserve"> в </w:t>
      </w:r>
      <w:r w:rsidRPr="003A3EE6">
        <w:rPr>
          <w:i/>
          <w:color w:val="000000"/>
          <w:shd w:val="clear" w:color="auto" w:fill="FFFFFF"/>
          <w:lang w:val="be-BY"/>
        </w:rPr>
        <w:t>Facebook</w:t>
      </w:r>
      <w:r w:rsidRPr="000A5E1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i/>
          <w:color w:val="000000"/>
          <w:shd w:val="clear" w:color="auto" w:fill="FFFFFF"/>
          <w:lang w:val="be-BY"/>
        </w:rPr>
        <w:t>Messenger</w:t>
      </w:r>
      <w:r w:rsidRPr="000A5E10">
        <w:rPr>
          <w:color w:val="000000"/>
          <w:shd w:val="clear" w:color="auto" w:fill="FFFFFF"/>
          <w:lang w:val="be-BY"/>
        </w:rPr>
        <w:t xml:space="preserve">. Аудитория </w:t>
      </w:r>
      <w:r w:rsidRPr="003A3EE6">
        <w:rPr>
          <w:i/>
          <w:color w:val="000000"/>
          <w:shd w:val="clear" w:color="auto" w:fill="FFFFFF"/>
          <w:lang w:val="be-BY"/>
        </w:rPr>
        <w:t>Telegram</w:t>
      </w:r>
      <w:r w:rsidRPr="000A5E10">
        <w:rPr>
          <w:color w:val="000000"/>
          <w:shd w:val="clear" w:color="auto" w:fill="FFFFFF"/>
          <w:lang w:val="be-BY"/>
        </w:rPr>
        <w:t xml:space="preserve"> также перевалила за 100 млн. активных пользователей. Человек охотней подпишется на бота, чем установит еще одно приложение.</w:t>
      </w:r>
    </w:p>
    <w:p w:rsidR="003210AB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  <w:lang w:val="be-BY"/>
        </w:rPr>
      </w:pPr>
      <w:r w:rsidRPr="003A3EE6">
        <w:rPr>
          <w:color w:val="000000"/>
          <w:shd w:val="clear" w:color="auto" w:fill="FFFFFF"/>
          <w:lang w:val="be-BY"/>
        </w:rPr>
        <w:t>У ботов, безусловно,</w:t>
      </w:r>
      <w:r>
        <w:rPr>
          <w:color w:val="000000"/>
          <w:shd w:val="clear" w:color="auto" w:fill="FFFFFF"/>
          <w:lang w:val="be-BY"/>
        </w:rPr>
        <w:t xml:space="preserve"> всегда</w:t>
      </w:r>
      <w:r w:rsidRPr="003A3EE6">
        <w:rPr>
          <w:color w:val="000000"/>
          <w:shd w:val="clear" w:color="auto" w:fill="FFFFFF"/>
          <w:lang w:val="be-BY"/>
        </w:rPr>
        <w:t xml:space="preserve"> будет своя аудитория. Причем, не маленькая. Чаты, </w:t>
      </w:r>
      <w:r w:rsidRPr="003A3EE6">
        <w:rPr>
          <w:i/>
          <w:color w:val="000000"/>
          <w:shd w:val="clear" w:color="auto" w:fill="FFFFFF"/>
          <w:lang w:val="be-BY"/>
        </w:rPr>
        <w:t>WhatsApp</w:t>
      </w:r>
      <w:r w:rsidRPr="003A3EE6">
        <w:rPr>
          <w:color w:val="000000"/>
          <w:shd w:val="clear" w:color="auto" w:fill="FFFFFF"/>
          <w:lang w:val="be-BY"/>
        </w:rPr>
        <w:t xml:space="preserve">, </w:t>
      </w:r>
      <w:r w:rsidRPr="003A3EE6">
        <w:rPr>
          <w:i/>
          <w:color w:val="000000"/>
          <w:shd w:val="clear" w:color="auto" w:fill="FFFFFF"/>
          <w:lang w:val="be-BY"/>
        </w:rPr>
        <w:t>Telegram</w:t>
      </w:r>
      <w:r w:rsidRPr="003A3EE6">
        <w:rPr>
          <w:color w:val="000000"/>
          <w:shd w:val="clear" w:color="auto" w:fill="FFFFFF"/>
          <w:lang w:val="be-BY"/>
        </w:rPr>
        <w:t xml:space="preserve">, </w:t>
      </w:r>
      <w:r w:rsidRPr="003A3EE6">
        <w:rPr>
          <w:i/>
          <w:color w:val="000000"/>
          <w:shd w:val="clear" w:color="auto" w:fill="FFFFFF"/>
          <w:lang w:val="be-BY"/>
        </w:rPr>
        <w:t>Twitter</w:t>
      </w:r>
      <w:r w:rsidRPr="003A3EE6">
        <w:rPr>
          <w:color w:val="000000"/>
          <w:shd w:val="clear" w:color="auto" w:fill="FFFFFF"/>
          <w:lang w:val="be-BY"/>
        </w:rPr>
        <w:t xml:space="preserve"> </w:t>
      </w:r>
      <w:r>
        <w:rPr>
          <w:color w:val="000000"/>
          <w:shd w:val="clear" w:color="auto" w:fill="FFFFFF"/>
          <w:lang w:val="be-BY"/>
        </w:rPr>
        <w:t>–</w:t>
      </w:r>
      <w:r w:rsidRPr="003A3EE6">
        <w:rPr>
          <w:color w:val="000000"/>
          <w:shd w:val="clear" w:color="auto" w:fill="FFFFFF"/>
          <w:lang w:val="be-BY"/>
        </w:rPr>
        <w:t xml:space="preserve"> очень зрелые решения. Эти платформы со временем будут становиться только лучше, что даст почву для создания новых ботов.</w:t>
      </w:r>
    </w:p>
    <w:p w:rsidR="003210AB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Наиболее удобным средством коммуникации для человека является нативный разговорный язык</w:t>
      </w:r>
      <w:r w:rsidRPr="00202A8F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Поэтому один из будущих интерфейсов будет основан на распознании текста свободной формы и возврат результата в том же виде</w:t>
      </w:r>
      <w:r w:rsidRPr="00202A8F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Однако при общении человеку свойственно ошибаться, и для успешного распознавания текста компьютеру необходимо проводить проверки правописания. Для этого можно использовать онлайн сервисы.</w:t>
      </w:r>
    </w:p>
    <w:p w:rsidR="003210AB" w:rsidRDefault="003210AB">
      <w:pPr>
        <w:ind w:firstLine="0"/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3210AB" w:rsidRPr="00027091" w:rsidRDefault="003210AB" w:rsidP="003210AB">
      <w:pPr>
        <w:pStyle w:val="a7"/>
        <w:numPr>
          <w:ilvl w:val="0"/>
          <w:numId w:val="3"/>
        </w:numPr>
        <w:tabs>
          <w:tab w:val="left" w:pos="1134"/>
        </w:tabs>
        <w:suppressAutoHyphens/>
        <w:ind w:left="993" w:hanging="284"/>
        <w:rPr>
          <w:b/>
        </w:rPr>
      </w:pPr>
      <w:r w:rsidRPr="00027091">
        <w:rPr>
          <w:b/>
        </w:rPr>
        <w:lastRenderedPageBreak/>
        <w:t xml:space="preserve">ОБЩИЕ СВЕДЕНИЯ ОБ </w:t>
      </w:r>
      <w:r>
        <w:rPr>
          <w:b/>
        </w:rPr>
        <w:t>КОМПАНИИ</w:t>
      </w:r>
      <w:r w:rsidRPr="00027091">
        <w:rPr>
          <w:b/>
        </w:rPr>
        <w:t xml:space="preserve"> ИООО «ЭПАМ СИСТЕМЗ»</w:t>
      </w:r>
    </w:p>
    <w:p w:rsidR="003210AB" w:rsidRPr="00972166" w:rsidRDefault="003210AB" w:rsidP="003210AB">
      <w:pPr>
        <w:suppressAutoHyphens/>
        <w:contextualSpacing/>
      </w:pPr>
    </w:p>
    <w:p w:rsidR="003210AB" w:rsidRPr="00972166" w:rsidRDefault="003210AB" w:rsidP="003210AB">
      <w:pPr>
        <w:pStyle w:val="a7"/>
        <w:numPr>
          <w:ilvl w:val="1"/>
          <w:numId w:val="3"/>
        </w:numPr>
        <w:tabs>
          <w:tab w:val="left" w:pos="1134"/>
        </w:tabs>
        <w:suppressAutoHyphens/>
        <w:ind w:left="0" w:firstLine="709"/>
        <w:rPr>
          <w:b/>
          <w:bCs/>
          <w:i/>
        </w:rPr>
      </w:pPr>
      <w:r w:rsidRPr="003E689E">
        <w:rPr>
          <w:b/>
          <w:bCs/>
        </w:rPr>
        <w:t>О компании</w:t>
      </w:r>
    </w:p>
    <w:p w:rsidR="003210AB" w:rsidRPr="003E689E" w:rsidRDefault="003210AB" w:rsidP="003210AB">
      <w:pPr>
        <w:pStyle w:val="a7"/>
        <w:suppressAutoHyphens/>
        <w:ind w:left="0"/>
        <w:rPr>
          <w:b/>
          <w:bCs/>
          <w:i/>
        </w:rPr>
      </w:pPr>
    </w:p>
    <w:p w:rsidR="003210AB" w:rsidRPr="003E689E" w:rsidRDefault="003210AB" w:rsidP="003210AB">
      <w:pPr>
        <w:pStyle w:val="ac"/>
        <w:shd w:val="clear" w:color="auto" w:fill="FFFFFF"/>
        <w:suppressAutoHyphens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E689E">
        <w:rPr>
          <w:sz w:val="28"/>
          <w:szCs w:val="28"/>
        </w:rPr>
        <w:t>Компания</w:t>
      </w:r>
      <w:r w:rsidRPr="003E689E">
        <w:rPr>
          <w:rStyle w:val="apple-converted-space"/>
          <w:sz w:val="28"/>
          <w:szCs w:val="28"/>
        </w:rPr>
        <w:t> </w:t>
      </w:r>
      <w:bookmarkStart w:id="0" w:name="_GoBack"/>
      <w:r w:rsidRPr="00AA1187">
        <w:rPr>
          <w:rStyle w:val="ad"/>
          <w:b w:val="0"/>
          <w:i/>
          <w:sz w:val="28"/>
          <w:szCs w:val="28"/>
          <w:bdr w:val="none" w:sz="0" w:space="0" w:color="auto" w:frame="1"/>
        </w:rPr>
        <w:t>EPAM</w:t>
      </w:r>
      <w:r w:rsidRPr="003E689E">
        <w:rPr>
          <w:sz w:val="28"/>
          <w:szCs w:val="28"/>
        </w:rPr>
        <w:t> </w:t>
      </w:r>
      <w:bookmarkEnd w:id="0"/>
      <w:r w:rsidRPr="003E689E">
        <w:rPr>
          <w:sz w:val="28"/>
          <w:szCs w:val="28"/>
        </w:rPr>
        <w:t>– ведущий разработчик заказного программного обеспечения и один из ведущих игроков в области консалтинга в Центральной и Восточной Европе, на настоящий момент она имеет филиалы более чем в 20 странах мира и продолжает стабильный рост.</w:t>
      </w:r>
    </w:p>
    <w:p w:rsidR="003210AB" w:rsidRPr="003E689E" w:rsidRDefault="003210AB" w:rsidP="003210AB">
      <w:pPr>
        <w:pStyle w:val="rtejustify"/>
        <w:shd w:val="clear" w:color="auto" w:fill="FFFFFF"/>
        <w:suppressAutoHyphens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3E689E">
        <w:rPr>
          <w:i/>
          <w:sz w:val="28"/>
          <w:szCs w:val="28"/>
        </w:rPr>
        <w:t>EPAM Systems</w:t>
      </w:r>
      <w:r w:rsidRPr="003E689E">
        <w:rPr>
          <w:sz w:val="28"/>
          <w:szCs w:val="28"/>
        </w:rPr>
        <w:t xml:space="preserve"> - крупнейший поставщик услуг в области разработки проектного (заказного) программного обеспечения и решений в Центральной и Восточной Европе. Реализовав тысячи сложных и масштабных проектов по всему миру, </w:t>
      </w:r>
      <w:r w:rsidRPr="003E689E">
        <w:rPr>
          <w:i/>
          <w:sz w:val="28"/>
          <w:szCs w:val="28"/>
        </w:rPr>
        <w:t>EPAM Systems</w:t>
      </w:r>
      <w:r w:rsidRPr="003E689E">
        <w:rPr>
          <w:sz w:val="28"/>
          <w:szCs w:val="28"/>
        </w:rPr>
        <w:t xml:space="preserve"> неизменно остается признанным лидером в таких областях, как: разработка, тестирование, сопровождение и поддержка заказного программного обеспечения и бизнес-приложения; интеграция приложений на базе продуктов </w:t>
      </w:r>
      <w:r w:rsidRPr="003E689E">
        <w:rPr>
          <w:i/>
          <w:sz w:val="28"/>
          <w:szCs w:val="28"/>
        </w:rPr>
        <w:t>SAP</w:t>
      </w:r>
      <w:r w:rsidRPr="003E689E">
        <w:rPr>
          <w:sz w:val="28"/>
          <w:szCs w:val="28"/>
        </w:rPr>
        <w:t xml:space="preserve">, </w:t>
      </w:r>
      <w:r w:rsidRPr="003E689E">
        <w:rPr>
          <w:i/>
          <w:sz w:val="28"/>
          <w:szCs w:val="28"/>
        </w:rPr>
        <w:t>Oracle</w:t>
      </w:r>
      <w:r w:rsidRPr="003E689E">
        <w:rPr>
          <w:sz w:val="28"/>
          <w:szCs w:val="28"/>
        </w:rPr>
        <w:t xml:space="preserve">, </w:t>
      </w:r>
      <w:r w:rsidRPr="003E689E">
        <w:rPr>
          <w:i/>
          <w:sz w:val="28"/>
          <w:szCs w:val="28"/>
        </w:rPr>
        <w:t>IBM</w:t>
      </w:r>
      <w:r w:rsidRPr="003E689E">
        <w:rPr>
          <w:sz w:val="28"/>
          <w:szCs w:val="28"/>
        </w:rPr>
        <w:t>, </w:t>
      </w:r>
      <w:r w:rsidRPr="003E689E">
        <w:rPr>
          <w:i/>
          <w:sz w:val="28"/>
          <w:szCs w:val="28"/>
        </w:rPr>
        <w:t>Microsoft</w:t>
      </w:r>
      <w:r w:rsidRPr="003E689E">
        <w:rPr>
          <w:sz w:val="28"/>
          <w:szCs w:val="28"/>
        </w:rPr>
        <w:t>; миграция приложений на новую интеграционную платформу; создание выделенных центров разработки (центров компетенции), центров тестирования и контроля качества программного обеспечения.</w:t>
      </w:r>
    </w:p>
    <w:p w:rsidR="003210AB" w:rsidRPr="003E689E" w:rsidRDefault="003210AB" w:rsidP="003210AB">
      <w:pPr>
        <w:suppressAutoHyphens/>
        <w:textAlignment w:val="baseline"/>
        <w:rPr>
          <w:rFonts w:eastAsia="Times New Roman"/>
          <w:lang w:eastAsia="ru-RU"/>
        </w:rPr>
      </w:pPr>
      <w:r w:rsidRPr="003E689E">
        <w:rPr>
          <w:rFonts w:eastAsia="Times New Roman"/>
          <w:lang w:eastAsia="ru-RU"/>
        </w:rPr>
        <w:t xml:space="preserve">Преимуществами сотрудничества с </w:t>
      </w:r>
      <w:r w:rsidRPr="003E689E">
        <w:rPr>
          <w:rFonts w:eastAsia="Times New Roman"/>
          <w:i/>
          <w:lang w:eastAsia="ru-RU"/>
        </w:rPr>
        <w:t>EPAM Systems</w:t>
      </w:r>
      <w:r w:rsidRPr="003E689E">
        <w:rPr>
          <w:rFonts w:eastAsia="Times New Roman"/>
          <w:lang w:eastAsia="ru-RU"/>
        </w:rPr>
        <w:t xml:space="preserve"> пользуются сотни компаний из различных секторов экономики, в том числе банки и финансовые компании, страхование, поставщики программного обеспечения, розничная торговля и потребительские товары, информационный и медиа-бизнес, индустрия путешествий, телекоммуникации, нефтегаз и энергетика, автобизнес, государственный сектор и др.</w:t>
      </w:r>
    </w:p>
    <w:p w:rsidR="003210AB" w:rsidRDefault="003210AB" w:rsidP="003210AB">
      <w:pPr>
        <w:pStyle w:val="rtejustify"/>
        <w:shd w:val="clear" w:color="auto" w:fill="FFFFFF"/>
        <w:suppressAutoHyphens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3E689E">
        <w:rPr>
          <w:sz w:val="28"/>
          <w:szCs w:val="28"/>
          <w:shd w:val="clear" w:color="auto" w:fill="FFFFFF"/>
        </w:rPr>
        <w:t xml:space="preserve">Сильная команда талантливых разработчиков, богатый опыт работы с заказчиками по всему миру, партнерство с ведущими разработчиками программного обеспечения, выстроенная методология и наличие современных инструментов проектного управления, глубокая отраслевая и технологическая экспертиза являются неотъемлемыми составляющими успеха ИТ-проектов, реализуемых </w:t>
      </w:r>
      <w:r w:rsidRPr="003E689E">
        <w:rPr>
          <w:i/>
          <w:sz w:val="28"/>
          <w:szCs w:val="28"/>
          <w:shd w:val="clear" w:color="auto" w:fill="FFFFFF"/>
        </w:rPr>
        <w:t>EPAM</w:t>
      </w:r>
      <w:r w:rsidRPr="003E689E">
        <w:rPr>
          <w:sz w:val="28"/>
          <w:szCs w:val="28"/>
          <w:shd w:val="clear" w:color="auto" w:fill="FFFFFF"/>
        </w:rPr>
        <w:t xml:space="preserve"> </w:t>
      </w:r>
      <w:r w:rsidRPr="003E689E">
        <w:rPr>
          <w:i/>
          <w:sz w:val="28"/>
          <w:szCs w:val="28"/>
          <w:shd w:val="clear" w:color="auto" w:fill="FFFFFF"/>
        </w:rPr>
        <w:t>Systems</w:t>
      </w:r>
      <w:r w:rsidRPr="003E689E">
        <w:rPr>
          <w:sz w:val="28"/>
          <w:szCs w:val="28"/>
          <w:shd w:val="clear" w:color="auto" w:fill="FFFFFF"/>
        </w:rPr>
        <w:t xml:space="preserve">. Для того чтобы лучше понимать и эффективнее решать задачи клиентов, в компании формируются центры компетенции, где консолидируются лучшие мировые практики и отечественный опыт по различным отраслям и технологиям. В целях обеспечения прозрачности и эффективности управления проектами в компании применяются не имеющие аналогов на рынке инструменты и системы метрик собственной разработки. В зависимости от задач проекта и предпочтений заказчика </w:t>
      </w:r>
      <w:r w:rsidRPr="003E689E">
        <w:rPr>
          <w:i/>
          <w:sz w:val="28"/>
          <w:szCs w:val="28"/>
          <w:shd w:val="clear" w:color="auto" w:fill="FFFFFF"/>
        </w:rPr>
        <w:t>EPAM</w:t>
      </w:r>
      <w:r w:rsidRPr="003E689E">
        <w:rPr>
          <w:sz w:val="28"/>
          <w:szCs w:val="28"/>
          <w:shd w:val="clear" w:color="auto" w:fill="FFFFFF"/>
        </w:rPr>
        <w:t xml:space="preserve"> предлагает различную методологию для разработки программного обеспечения.</w:t>
      </w:r>
    </w:p>
    <w:p w:rsidR="003210AB" w:rsidRDefault="003210AB" w:rsidP="003210AB">
      <w:pPr>
        <w:pStyle w:val="rtejustify"/>
        <w:shd w:val="clear" w:color="auto" w:fill="FFFFFF"/>
        <w:suppressAutoHyphens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3210AB" w:rsidRDefault="003210AB" w:rsidP="003210AB">
      <w:pPr>
        <w:pStyle w:val="a7"/>
        <w:numPr>
          <w:ilvl w:val="1"/>
          <w:numId w:val="4"/>
        </w:numPr>
        <w:suppressAutoHyphens/>
        <w:ind w:left="0" w:firstLine="709"/>
        <w:rPr>
          <w:b/>
          <w:bCs/>
        </w:rPr>
      </w:pPr>
      <w:r w:rsidRPr="003E689E">
        <w:rPr>
          <w:b/>
          <w:bCs/>
        </w:rPr>
        <w:t xml:space="preserve">История развития </w:t>
      </w:r>
      <w:r>
        <w:rPr>
          <w:b/>
          <w:bCs/>
        </w:rPr>
        <w:t>компании</w:t>
      </w:r>
    </w:p>
    <w:p w:rsidR="003210AB" w:rsidRPr="003E689E" w:rsidRDefault="003210AB" w:rsidP="003210AB">
      <w:pPr>
        <w:pStyle w:val="a7"/>
        <w:suppressAutoHyphens/>
        <w:ind w:left="0"/>
        <w:rPr>
          <w:b/>
          <w:bCs/>
        </w:rPr>
      </w:pPr>
    </w:p>
    <w:p w:rsidR="003210AB" w:rsidRPr="003E689E" w:rsidRDefault="003210AB" w:rsidP="003210AB">
      <w:pPr>
        <w:suppressAutoHyphens/>
      </w:pPr>
      <w:r w:rsidRPr="003E689E">
        <w:t xml:space="preserve">Компания </w:t>
      </w:r>
      <w:r w:rsidRPr="003E689E">
        <w:rPr>
          <w:i/>
        </w:rPr>
        <w:t>EPAM</w:t>
      </w:r>
      <w:r w:rsidRPr="003E689E">
        <w:t xml:space="preserve"> была основана в 1993 году в Принстоне (штат Нью-Джерси) двумя одноклассниками Аркадием Добкиным (он ранее эмигрировал в США и работал в компании SAP) и Леонидом Лознером. Название компании </w:t>
      </w:r>
      <w:r w:rsidRPr="003E689E">
        <w:lastRenderedPageBreak/>
        <w:t>происходило от «</w:t>
      </w:r>
      <w:r w:rsidRPr="003E689E">
        <w:rPr>
          <w:i/>
        </w:rPr>
        <w:t>Effective Programming for America</w:t>
      </w:r>
      <w:r w:rsidRPr="003E689E">
        <w:t>». Первые офисы были открыты в США и Беларуси. Позже были открыты центральный североамериканский офис в Лоренсвилле, США, штат Нью-Джерси и центральный европейский офис в Будапеште, Венгрия, а также офисы по обслуживанию клиентов в Великобритании, Германии, России, Казахстане, Украине, Польше, Швеции, Швейцарии, Болгарии и Беларуси.</w:t>
      </w:r>
    </w:p>
    <w:p w:rsidR="003210AB" w:rsidRPr="003E689E" w:rsidRDefault="003210AB" w:rsidP="003210AB">
      <w:pPr>
        <w:suppressAutoHyphens/>
      </w:pPr>
      <w:r w:rsidRPr="003E689E">
        <w:t xml:space="preserve">В марте 2004 года </w:t>
      </w:r>
      <w:r w:rsidRPr="003E689E">
        <w:rPr>
          <w:i/>
        </w:rPr>
        <w:t>EPAM</w:t>
      </w:r>
      <w:r w:rsidRPr="003E689E">
        <w:t xml:space="preserve"> приобрела компанию </w:t>
      </w:r>
      <w:r w:rsidRPr="003E689E">
        <w:rPr>
          <w:i/>
        </w:rPr>
        <w:t>Fathom</w:t>
      </w:r>
      <w:r w:rsidRPr="003E689E">
        <w:t xml:space="preserve"> </w:t>
      </w:r>
      <w:r w:rsidRPr="003E689E">
        <w:rPr>
          <w:i/>
        </w:rPr>
        <w:t>Technology</w:t>
      </w:r>
      <w:r w:rsidRPr="003E689E">
        <w:t xml:space="preserve"> в Венгрии, а в сентябре 2006 </w:t>
      </w:r>
      <w:r w:rsidRPr="003E689E">
        <w:rPr>
          <w:i/>
        </w:rPr>
        <w:t>VDI</w:t>
      </w:r>
      <w:r w:rsidRPr="003E689E">
        <w:t xml:space="preserve"> в России, образовав единую компанию под именем </w:t>
      </w:r>
      <w:r w:rsidRPr="003E689E">
        <w:rPr>
          <w:i/>
        </w:rPr>
        <w:t>EPAM</w:t>
      </w:r>
      <w:r w:rsidRPr="003E689E">
        <w:t xml:space="preserve"> </w:t>
      </w:r>
      <w:r w:rsidRPr="003E689E">
        <w:rPr>
          <w:i/>
        </w:rPr>
        <w:t>Systems</w:t>
      </w:r>
      <w:r w:rsidRPr="003E689E">
        <w:t xml:space="preserve"> со штатом сотрудников в 2200 человек.</w:t>
      </w:r>
    </w:p>
    <w:p w:rsidR="003210AB" w:rsidRPr="003E689E" w:rsidRDefault="003210AB" w:rsidP="003210AB">
      <w:pPr>
        <w:suppressAutoHyphens/>
      </w:pPr>
      <w:r w:rsidRPr="003E689E">
        <w:t xml:space="preserve">В 2012 году компания совершает ряд приобретений на северо-американском рынке, в числе которых канадская компания </w:t>
      </w:r>
      <w:r w:rsidRPr="003E689E">
        <w:rPr>
          <w:i/>
        </w:rPr>
        <w:t>Thoughtcorp</w:t>
      </w:r>
      <w:r w:rsidRPr="003E689E">
        <w:t xml:space="preserve"> и крупный поставщик услуг по разработке цифровых стратегий и организации мультиканального взаимодействия </w:t>
      </w:r>
      <w:r w:rsidRPr="003E689E">
        <w:rPr>
          <w:i/>
        </w:rPr>
        <w:t>Empathy</w:t>
      </w:r>
      <w:r w:rsidRPr="003E689E">
        <w:t xml:space="preserve"> </w:t>
      </w:r>
      <w:r w:rsidRPr="003E689E">
        <w:rPr>
          <w:i/>
        </w:rPr>
        <w:t>Lab</w:t>
      </w:r>
      <w:r w:rsidRPr="003E689E">
        <w:t>.</w:t>
      </w:r>
    </w:p>
    <w:p w:rsidR="003210AB" w:rsidRPr="003E689E" w:rsidRDefault="003210AB" w:rsidP="003210AB">
      <w:pPr>
        <w:suppressAutoHyphens/>
      </w:pPr>
      <w:r w:rsidRPr="003E689E">
        <w:t xml:space="preserve">В 2014 году </w:t>
      </w:r>
      <w:r w:rsidRPr="003E689E">
        <w:rPr>
          <w:i/>
        </w:rPr>
        <w:t>EPAM</w:t>
      </w:r>
      <w:r w:rsidRPr="003E689E">
        <w:t xml:space="preserve"> приобрела китайскую ИТ-компанию </w:t>
      </w:r>
      <w:r w:rsidRPr="003E689E">
        <w:rPr>
          <w:i/>
        </w:rPr>
        <w:t>Jointech</w:t>
      </w:r>
      <w:r w:rsidRPr="003E689E">
        <w:t xml:space="preserve"> (</w:t>
      </w:r>
      <w:r w:rsidRPr="003E689E">
        <w:rPr>
          <w:i/>
        </w:rPr>
        <w:t>Joint</w:t>
      </w:r>
      <w:r w:rsidRPr="003E689E">
        <w:t xml:space="preserve"> </w:t>
      </w:r>
      <w:r w:rsidRPr="003E689E">
        <w:rPr>
          <w:i/>
        </w:rPr>
        <w:t>Technology</w:t>
      </w:r>
      <w:r w:rsidRPr="003E689E">
        <w:t xml:space="preserve"> </w:t>
      </w:r>
      <w:r w:rsidRPr="003E689E">
        <w:rPr>
          <w:i/>
        </w:rPr>
        <w:t>Development</w:t>
      </w:r>
      <w:r w:rsidRPr="003E689E">
        <w:t xml:space="preserve"> </w:t>
      </w:r>
      <w:r w:rsidRPr="003E689E">
        <w:rPr>
          <w:i/>
        </w:rPr>
        <w:t>Limited</w:t>
      </w:r>
      <w:r w:rsidRPr="003E689E">
        <w:t xml:space="preserve">), за счет чего, как следует из пресс-релиза </w:t>
      </w:r>
      <w:r w:rsidRPr="003E689E">
        <w:rPr>
          <w:i/>
        </w:rPr>
        <w:t>EPAM</w:t>
      </w:r>
      <w:r w:rsidRPr="003E689E">
        <w:t xml:space="preserve">, расширила свои возможности в Азиатско-Тихоокеанском регионе и купила американского поставщика услуг для здравоохранения и медико-биологического сектора </w:t>
      </w:r>
      <w:r w:rsidRPr="003E689E">
        <w:rPr>
          <w:i/>
        </w:rPr>
        <w:t>GGA</w:t>
      </w:r>
      <w:r w:rsidRPr="003E689E">
        <w:t xml:space="preserve"> </w:t>
      </w:r>
      <w:r w:rsidRPr="003E689E">
        <w:rPr>
          <w:i/>
        </w:rPr>
        <w:t>Software</w:t>
      </w:r>
      <w:r w:rsidRPr="003E689E">
        <w:t xml:space="preserve"> </w:t>
      </w:r>
      <w:r w:rsidRPr="003E689E">
        <w:rPr>
          <w:i/>
        </w:rPr>
        <w:t>Services</w:t>
      </w:r>
      <w:r w:rsidRPr="003E689E">
        <w:t>.</w:t>
      </w:r>
    </w:p>
    <w:p w:rsidR="003210AB" w:rsidRPr="003E689E" w:rsidRDefault="003210AB" w:rsidP="003210AB">
      <w:pPr>
        <w:suppressAutoHyphens/>
      </w:pPr>
      <w:r w:rsidRPr="003E689E">
        <w:t xml:space="preserve">В 2015 </w:t>
      </w:r>
      <w:r w:rsidRPr="003E689E">
        <w:rPr>
          <w:i/>
        </w:rPr>
        <w:t>EPAM</w:t>
      </w:r>
      <w:r w:rsidRPr="003E689E">
        <w:t xml:space="preserve"> </w:t>
      </w:r>
      <w:r w:rsidRPr="003E689E">
        <w:rPr>
          <w:i/>
        </w:rPr>
        <w:t>Systems</w:t>
      </w:r>
      <w:r w:rsidRPr="003E689E">
        <w:t xml:space="preserve"> поглотил американские компании: </w:t>
      </w:r>
      <w:r w:rsidRPr="003E689E">
        <w:rPr>
          <w:i/>
        </w:rPr>
        <w:t>Navigation</w:t>
      </w:r>
      <w:r w:rsidRPr="003E689E">
        <w:t xml:space="preserve"> </w:t>
      </w:r>
      <w:r w:rsidRPr="003E689E">
        <w:rPr>
          <w:i/>
        </w:rPr>
        <w:t>Arts</w:t>
      </w:r>
      <w:r w:rsidRPr="003E689E">
        <w:t xml:space="preserve">, специализирующуюся на цифровом консалтинге и дизайне, а также </w:t>
      </w:r>
      <w:r w:rsidRPr="003E689E">
        <w:rPr>
          <w:i/>
        </w:rPr>
        <w:t>Alliance</w:t>
      </w:r>
      <w:r w:rsidRPr="003E689E">
        <w:t xml:space="preserve"> </w:t>
      </w:r>
      <w:r w:rsidRPr="003E689E">
        <w:rPr>
          <w:i/>
        </w:rPr>
        <w:t>Global</w:t>
      </w:r>
      <w:r w:rsidRPr="003E689E">
        <w:t xml:space="preserve"> </w:t>
      </w:r>
      <w:r w:rsidRPr="003E689E">
        <w:rPr>
          <w:i/>
        </w:rPr>
        <w:t>Services</w:t>
      </w:r>
      <w:r w:rsidRPr="003E689E">
        <w:t xml:space="preserve">, которая специализируется на выпуске ПО и решений для автоматизированного тестирования. В связи с этим приобретением руководство </w:t>
      </w:r>
      <w:r w:rsidRPr="003E689E">
        <w:rPr>
          <w:i/>
        </w:rPr>
        <w:t>EPAM</w:t>
      </w:r>
      <w:r w:rsidRPr="003E689E">
        <w:t xml:space="preserve"> </w:t>
      </w:r>
      <w:r w:rsidRPr="003E689E">
        <w:rPr>
          <w:i/>
        </w:rPr>
        <w:t>Systems</w:t>
      </w:r>
      <w:r w:rsidRPr="003E689E">
        <w:t xml:space="preserve"> пересмотрело прогноз по выручке в сторону увеличения, ожидая её на уровне не ниже 905 млн долларов в 2015 году против 730 млн годом ранее.</w:t>
      </w:r>
    </w:p>
    <w:p w:rsidR="003210AB" w:rsidRPr="003E689E" w:rsidRDefault="003210AB" w:rsidP="003210AB">
      <w:pPr>
        <w:suppressAutoHyphens/>
      </w:pPr>
      <w:r w:rsidRPr="003E689E">
        <w:t xml:space="preserve">В 2016 году </w:t>
      </w:r>
      <w:r w:rsidRPr="003E689E">
        <w:rPr>
          <w:i/>
        </w:rPr>
        <w:t>EPAM</w:t>
      </w:r>
      <w:r w:rsidRPr="003E689E">
        <w:t xml:space="preserve"> поглотила китайскую компанию </w:t>
      </w:r>
      <w:r w:rsidRPr="003E689E">
        <w:rPr>
          <w:i/>
        </w:rPr>
        <w:t>Dextrys</w:t>
      </w:r>
      <w:r w:rsidRPr="003E689E">
        <w:t>, со штатом в 1400 сотрудников</w:t>
      </w:r>
    </w:p>
    <w:p w:rsidR="003210AB" w:rsidRPr="003E689E" w:rsidRDefault="003210AB" w:rsidP="003210AB">
      <w:pPr>
        <w:suppressAutoHyphens/>
      </w:pPr>
    </w:p>
    <w:p w:rsidR="003210AB" w:rsidRPr="003E689E" w:rsidRDefault="003210AB" w:rsidP="003210AB">
      <w:pPr>
        <w:suppressAutoHyphens/>
        <w:contextualSpacing/>
        <w:rPr>
          <w:b/>
        </w:rPr>
      </w:pPr>
      <w:r w:rsidRPr="003E689E">
        <w:rPr>
          <w:b/>
        </w:rPr>
        <w:t>1.3 Заказчики компании и предоставляемые услуги</w:t>
      </w:r>
    </w:p>
    <w:p w:rsidR="003210AB" w:rsidRPr="003E689E" w:rsidRDefault="003210AB" w:rsidP="003210AB">
      <w:pPr>
        <w:suppressAutoHyphens/>
        <w:contextualSpacing/>
        <w:rPr>
          <w:b/>
        </w:rPr>
      </w:pPr>
    </w:p>
    <w:p w:rsidR="003210AB" w:rsidRPr="003E689E" w:rsidRDefault="003210AB" w:rsidP="003210AB">
      <w:pPr>
        <w:suppressAutoHyphens/>
        <w:contextualSpacing/>
      </w:pPr>
      <w:r w:rsidRPr="003E689E">
        <w:rPr>
          <w:i/>
        </w:rPr>
        <w:t>EPAM</w:t>
      </w:r>
      <w:r w:rsidRPr="003E689E">
        <w:t xml:space="preserve"> работает с крупнейшими международными заказчиками, что позволяет приобрести опыт разработки и внедрения передовых решений для знаковых компаний глобального масштаба, получить уникальные знания об устройстве бизнеса ведущих представителей мировой экономики.</w:t>
      </w:r>
    </w:p>
    <w:p w:rsidR="003210AB" w:rsidRPr="003E689E" w:rsidRDefault="003210AB" w:rsidP="003210AB">
      <w:pPr>
        <w:suppressAutoHyphens/>
        <w:contextualSpacing/>
      </w:pPr>
      <w:r w:rsidRPr="003E689E">
        <w:rPr>
          <w:i/>
        </w:rPr>
        <w:t>EPAM</w:t>
      </w:r>
      <w:r w:rsidRPr="003E689E">
        <w:t xml:space="preserve"> обладает обширным списком престижных клиентов по всему миру, среди которых многие члены списка </w:t>
      </w:r>
      <w:r w:rsidRPr="003E689E">
        <w:rPr>
          <w:i/>
        </w:rPr>
        <w:t>Fortune</w:t>
      </w:r>
      <w:r w:rsidRPr="003E689E">
        <w:t xml:space="preserve"> 500 и ведущие компании-разработчики программного обеспечения. Основными заказчиками компании являются: </w:t>
      </w:r>
      <w:r w:rsidRPr="003E689E">
        <w:rPr>
          <w:i/>
        </w:rPr>
        <w:t>SAP</w:t>
      </w:r>
      <w:r w:rsidRPr="003E689E">
        <w:t xml:space="preserve">, </w:t>
      </w:r>
      <w:r w:rsidRPr="003E689E">
        <w:rPr>
          <w:i/>
        </w:rPr>
        <w:t>Microsoft</w:t>
      </w:r>
      <w:r w:rsidRPr="003E689E">
        <w:t xml:space="preserve">, </w:t>
      </w:r>
      <w:r w:rsidRPr="003E689E">
        <w:rPr>
          <w:i/>
        </w:rPr>
        <w:t>Oracle</w:t>
      </w:r>
      <w:r w:rsidRPr="003E689E">
        <w:t xml:space="preserve">, </w:t>
      </w:r>
      <w:r w:rsidRPr="003E689E">
        <w:rPr>
          <w:i/>
        </w:rPr>
        <w:t>Thomson</w:t>
      </w:r>
      <w:r w:rsidRPr="003E689E">
        <w:t xml:space="preserve"> </w:t>
      </w:r>
      <w:r w:rsidRPr="003E689E">
        <w:rPr>
          <w:i/>
        </w:rPr>
        <w:t>Reuters</w:t>
      </w:r>
      <w:r w:rsidRPr="003E689E">
        <w:t xml:space="preserve">, </w:t>
      </w:r>
      <w:r w:rsidRPr="003E689E">
        <w:rPr>
          <w:i/>
        </w:rPr>
        <w:t>The</w:t>
      </w:r>
      <w:r w:rsidRPr="003E689E">
        <w:t xml:space="preserve"> </w:t>
      </w:r>
      <w:r w:rsidRPr="003E689E">
        <w:rPr>
          <w:i/>
        </w:rPr>
        <w:t>Coca</w:t>
      </w:r>
      <w:r w:rsidRPr="003E689E">
        <w:t>-</w:t>
      </w:r>
      <w:r w:rsidRPr="003E689E">
        <w:rPr>
          <w:i/>
        </w:rPr>
        <w:t>Cola</w:t>
      </w:r>
      <w:r w:rsidRPr="003E689E">
        <w:t xml:space="preserve"> </w:t>
      </w:r>
      <w:r w:rsidRPr="003E689E">
        <w:rPr>
          <w:i/>
        </w:rPr>
        <w:t>Company</w:t>
      </w:r>
      <w:r w:rsidRPr="003E689E">
        <w:t xml:space="preserve">, Лондонская фондовая биржа, ММВБ, </w:t>
      </w:r>
      <w:r w:rsidRPr="003E689E">
        <w:rPr>
          <w:i/>
        </w:rPr>
        <w:t>Viacom</w:t>
      </w:r>
      <w:r w:rsidRPr="003E689E">
        <w:t>/</w:t>
      </w:r>
      <w:r w:rsidRPr="003E689E">
        <w:rPr>
          <w:i/>
        </w:rPr>
        <w:t>MTV</w:t>
      </w:r>
      <w:r w:rsidRPr="003E689E">
        <w:t xml:space="preserve"> </w:t>
      </w:r>
      <w:r w:rsidRPr="003E689E">
        <w:rPr>
          <w:i/>
        </w:rPr>
        <w:t>Networks</w:t>
      </w:r>
      <w:r w:rsidRPr="003E689E">
        <w:t xml:space="preserve">, </w:t>
      </w:r>
      <w:r w:rsidRPr="003E689E">
        <w:rPr>
          <w:i/>
        </w:rPr>
        <w:t>Wolters</w:t>
      </w:r>
      <w:r w:rsidRPr="003E689E">
        <w:t xml:space="preserve"> </w:t>
      </w:r>
      <w:r w:rsidRPr="003E689E">
        <w:rPr>
          <w:i/>
        </w:rPr>
        <w:t>Kluwer</w:t>
      </w:r>
      <w:r w:rsidRPr="003E689E">
        <w:t xml:space="preserve">, </w:t>
      </w:r>
      <w:r>
        <w:t>«</w:t>
      </w:r>
      <w:r w:rsidRPr="003E689E">
        <w:t>Ренессанс-Капитал</w:t>
      </w:r>
      <w:r>
        <w:t>»</w:t>
      </w:r>
      <w:r w:rsidRPr="003E689E">
        <w:t xml:space="preserve">, Американский Красный Крест, </w:t>
      </w:r>
      <w:r w:rsidRPr="003E689E">
        <w:rPr>
          <w:i/>
        </w:rPr>
        <w:t>Clarins</w:t>
      </w:r>
      <w:r w:rsidRPr="003E689E">
        <w:t xml:space="preserve"> </w:t>
      </w:r>
      <w:r w:rsidRPr="003E689E">
        <w:rPr>
          <w:i/>
        </w:rPr>
        <w:t>Group</w:t>
      </w:r>
      <w:r w:rsidRPr="003E689E">
        <w:t xml:space="preserve"> и многие другие.</w:t>
      </w:r>
    </w:p>
    <w:p w:rsidR="003210AB" w:rsidRPr="003E689E" w:rsidRDefault="003210AB" w:rsidP="003210AB">
      <w:pPr>
        <w:suppressAutoHyphens/>
        <w:contextualSpacing/>
      </w:pPr>
      <w:r w:rsidRPr="003E689E">
        <w:t xml:space="preserve">К основным партнерам фирмы можно отнести </w:t>
      </w:r>
      <w:r w:rsidRPr="003E689E">
        <w:rPr>
          <w:i/>
        </w:rPr>
        <w:t>SAP</w:t>
      </w:r>
      <w:r w:rsidRPr="003E689E">
        <w:t xml:space="preserve">, </w:t>
      </w:r>
      <w:r w:rsidRPr="003E689E">
        <w:rPr>
          <w:i/>
        </w:rPr>
        <w:t>Microsoft</w:t>
      </w:r>
      <w:r w:rsidRPr="003E689E">
        <w:t xml:space="preserve">, </w:t>
      </w:r>
      <w:r w:rsidRPr="003E689E">
        <w:rPr>
          <w:i/>
        </w:rPr>
        <w:t>Oracle</w:t>
      </w:r>
      <w:r w:rsidRPr="003E689E">
        <w:t xml:space="preserve">, </w:t>
      </w:r>
      <w:r w:rsidRPr="003E689E">
        <w:rPr>
          <w:i/>
        </w:rPr>
        <w:t>Thomson</w:t>
      </w:r>
      <w:r w:rsidRPr="003E689E">
        <w:t xml:space="preserve"> </w:t>
      </w:r>
      <w:r w:rsidRPr="003E689E">
        <w:rPr>
          <w:i/>
        </w:rPr>
        <w:t>Reuters</w:t>
      </w:r>
      <w:r w:rsidRPr="003E689E">
        <w:t xml:space="preserve">, </w:t>
      </w:r>
      <w:r w:rsidRPr="003E689E">
        <w:rPr>
          <w:i/>
        </w:rPr>
        <w:t>Salesforce</w:t>
      </w:r>
      <w:r w:rsidRPr="003E689E">
        <w:t xml:space="preserve">, </w:t>
      </w:r>
      <w:r w:rsidRPr="003E689E">
        <w:rPr>
          <w:i/>
        </w:rPr>
        <w:t>IBM</w:t>
      </w:r>
      <w:r w:rsidRPr="003E689E">
        <w:t xml:space="preserve">, </w:t>
      </w:r>
      <w:r w:rsidRPr="003E689E">
        <w:rPr>
          <w:i/>
        </w:rPr>
        <w:t>Datalex</w:t>
      </w:r>
      <w:r w:rsidRPr="003E689E">
        <w:t xml:space="preserve">, </w:t>
      </w:r>
      <w:r w:rsidRPr="003E689E">
        <w:rPr>
          <w:i/>
        </w:rPr>
        <w:t>Adobe</w:t>
      </w:r>
      <w:r w:rsidRPr="003E689E">
        <w:t xml:space="preserve">, </w:t>
      </w:r>
      <w:r w:rsidRPr="003E689E">
        <w:rPr>
          <w:i/>
        </w:rPr>
        <w:t>Dell</w:t>
      </w:r>
      <w:r w:rsidRPr="003E689E">
        <w:t xml:space="preserve">, </w:t>
      </w:r>
      <w:r w:rsidRPr="003E689E">
        <w:rPr>
          <w:i/>
        </w:rPr>
        <w:t>ADAM</w:t>
      </w:r>
      <w:r w:rsidRPr="003E689E">
        <w:t xml:space="preserve">, </w:t>
      </w:r>
      <w:r w:rsidRPr="003E689E">
        <w:rPr>
          <w:i/>
        </w:rPr>
        <w:t>Amazon</w:t>
      </w:r>
      <w:r w:rsidRPr="003E689E">
        <w:t xml:space="preserve"> </w:t>
      </w:r>
      <w:r w:rsidRPr="003E689E">
        <w:rPr>
          <w:i/>
        </w:rPr>
        <w:t>Web</w:t>
      </w:r>
      <w:r w:rsidRPr="003E689E">
        <w:t xml:space="preserve"> </w:t>
      </w:r>
      <w:r w:rsidRPr="003E689E">
        <w:rPr>
          <w:i/>
        </w:rPr>
        <w:t>Services</w:t>
      </w:r>
      <w:r w:rsidRPr="003E689E">
        <w:t>.</w:t>
      </w:r>
    </w:p>
    <w:p w:rsidR="003210AB" w:rsidRPr="003E689E" w:rsidRDefault="003210AB" w:rsidP="003210AB">
      <w:pPr>
        <w:suppressAutoHyphens/>
        <w:contextualSpacing/>
      </w:pPr>
      <w:r w:rsidRPr="003E689E">
        <w:lastRenderedPageBreak/>
        <w:t xml:space="preserve">EPAM предоставляет широкий спектр услуг и продуктв: ИТ-аутсорсинг, разработка программных продуктов, разработка приложений, создание платформ для корпоративных приложений, тестирование приложений, поддержка и сопровождение приложений, </w:t>
      </w:r>
      <w:r w:rsidRPr="003E689E">
        <w:rPr>
          <w:i/>
        </w:rPr>
        <w:t>ASM</w:t>
      </w:r>
      <w:r w:rsidRPr="003E689E">
        <w:t xml:space="preserve"> и инфраструктурные сервисы, </w:t>
      </w:r>
      <w:r w:rsidRPr="003E689E">
        <w:rPr>
          <w:i/>
        </w:rPr>
        <w:t>Business</w:t>
      </w:r>
      <w:r w:rsidRPr="003E689E">
        <w:t xml:space="preserve"> </w:t>
      </w:r>
      <w:r w:rsidRPr="003E689E">
        <w:rPr>
          <w:i/>
        </w:rPr>
        <w:t>Intelligence</w:t>
      </w:r>
      <w:r w:rsidRPr="003E689E">
        <w:t xml:space="preserve">, </w:t>
      </w:r>
      <w:r w:rsidRPr="003E689E">
        <w:rPr>
          <w:i/>
        </w:rPr>
        <w:t>SAP</w:t>
      </w:r>
      <w:r w:rsidRPr="003E689E">
        <w:t>-технологии, электронная коммерция, порталы и контент-менеджмент, облачные технологии, мобильные решения, разработка цифровых стратегий, дизайн и проектирование, разработка технологических решений, бизнес-анализ, встроенные решения.</w:t>
      </w:r>
    </w:p>
    <w:p w:rsidR="003210AB" w:rsidRPr="003E689E" w:rsidRDefault="003210AB" w:rsidP="003210AB">
      <w:pPr>
        <w:suppressAutoHyphens/>
        <w:contextualSpacing/>
      </w:pPr>
      <w:r w:rsidRPr="003E689E">
        <w:t xml:space="preserve">Сегодня </w:t>
      </w:r>
      <w:r w:rsidRPr="003E689E">
        <w:rPr>
          <w:i/>
        </w:rPr>
        <w:t>EPAM</w:t>
      </w:r>
      <w:r w:rsidRPr="003E689E">
        <w:t xml:space="preserve"> объединяет более 13 200 высококвалифицированных ИТ-профессионалов: программистов, руководителей проектов и бизнес-аналитиков, специалистов по обеспечению качества программных продуктов, архитекторов программного обеспечения, переводчиков и дизайнеров.</w:t>
      </w:r>
    </w:p>
    <w:p w:rsidR="003210AB" w:rsidRPr="003E689E" w:rsidRDefault="003210AB" w:rsidP="003210AB">
      <w:pPr>
        <w:suppressAutoHyphens/>
        <w:contextualSpacing/>
      </w:pPr>
      <w:r w:rsidRPr="003E689E">
        <w:t>Компания располагает всеми возможностями для предоставления интересной, перспективной и стабильной работы как опытным профессионалам, так и начинающим специалистам.</w:t>
      </w:r>
    </w:p>
    <w:p w:rsidR="003210AB" w:rsidRPr="003E689E" w:rsidRDefault="003210AB" w:rsidP="003210AB">
      <w:pPr>
        <w:suppressAutoHyphens/>
      </w:pPr>
    </w:p>
    <w:p w:rsidR="003210AB" w:rsidRPr="003E689E" w:rsidRDefault="003210AB" w:rsidP="003210AB">
      <w:pPr>
        <w:suppressAutoHyphens/>
        <w:rPr>
          <w:b/>
        </w:rPr>
      </w:pPr>
      <w:r w:rsidRPr="003E689E">
        <w:rPr>
          <w:b/>
        </w:rPr>
        <w:t xml:space="preserve">1.4 </w:t>
      </w:r>
      <w:r w:rsidRPr="003E689E">
        <w:rPr>
          <w:b/>
          <w:bCs/>
        </w:rPr>
        <w:t xml:space="preserve">Работа в </w:t>
      </w:r>
      <w:r>
        <w:rPr>
          <w:b/>
        </w:rPr>
        <w:t>компании</w:t>
      </w:r>
    </w:p>
    <w:p w:rsidR="003210AB" w:rsidRPr="003E689E" w:rsidRDefault="003210AB" w:rsidP="003210AB">
      <w:pPr>
        <w:suppressAutoHyphens/>
      </w:pPr>
    </w:p>
    <w:p w:rsidR="003210AB" w:rsidRPr="003E689E" w:rsidRDefault="003210AB" w:rsidP="003210AB">
      <w:pPr>
        <w:suppressAutoHyphens/>
      </w:pPr>
      <w:r w:rsidRPr="003E689E">
        <w:t xml:space="preserve">Сегодня </w:t>
      </w:r>
      <w:r w:rsidRPr="003E689E">
        <w:rPr>
          <w:i/>
        </w:rPr>
        <w:t>EPAM</w:t>
      </w:r>
      <w:r w:rsidRPr="003E689E">
        <w:t xml:space="preserve"> объединяет более 13 200 высококвалифицированных ИТ-профессионалов: программистов, руководителей проектов и бизнес-аналитиков, специалистов по обеспечению качества программных продуктов, архитекторов программного обеспечения, переводчиков и дизайнеров.</w:t>
      </w:r>
    </w:p>
    <w:p w:rsidR="003210AB" w:rsidRPr="003E689E" w:rsidRDefault="003210AB" w:rsidP="003210AB">
      <w:pPr>
        <w:suppressAutoHyphens/>
      </w:pPr>
      <w:r w:rsidRPr="003E689E">
        <w:t>Компания располагает всеми возможностями для предоставления интересной, перспективной и стабильной работы как опытным профессионалам, так и начинающим специалистам.</w:t>
      </w:r>
    </w:p>
    <w:p w:rsidR="003210AB" w:rsidRPr="003E689E" w:rsidRDefault="003210AB" w:rsidP="003210AB">
      <w:pPr>
        <w:suppressAutoHyphens/>
      </w:pPr>
      <w:r w:rsidRPr="003E689E">
        <w:t xml:space="preserve">В </w:t>
      </w:r>
      <w:r w:rsidRPr="003E689E">
        <w:rPr>
          <w:i/>
        </w:rPr>
        <w:t>EPAM</w:t>
      </w:r>
      <w:r w:rsidRPr="003E689E">
        <w:t xml:space="preserve"> созданы условия для возможности карьерного роста в направлениях технической экспертизы, управления проектами, построения архитектуры сложных систем, консалтинга и управления командами и отделами разработки, тестирования и поддержки. В процессе работы практикуются командировки к крупным зарубежным заказчикам.</w:t>
      </w:r>
    </w:p>
    <w:p w:rsidR="003210AB" w:rsidRPr="003E689E" w:rsidRDefault="003210AB" w:rsidP="003210AB">
      <w:pPr>
        <w:suppressAutoHyphens/>
      </w:pPr>
      <w:r w:rsidRPr="003E689E">
        <w:t xml:space="preserve">В компании успешно реализуется </w:t>
      </w:r>
      <w:r w:rsidRPr="003E689E">
        <w:rPr>
          <w:i/>
        </w:rPr>
        <w:t>Career</w:t>
      </w:r>
      <w:r w:rsidRPr="003E689E">
        <w:t xml:space="preserve"> </w:t>
      </w:r>
      <w:r w:rsidRPr="003E689E">
        <w:rPr>
          <w:i/>
        </w:rPr>
        <w:t>Development</w:t>
      </w:r>
      <w:r w:rsidRPr="003E689E">
        <w:t xml:space="preserve"> </w:t>
      </w:r>
      <w:r w:rsidRPr="003E689E">
        <w:rPr>
          <w:i/>
        </w:rPr>
        <w:t>Program</w:t>
      </w:r>
      <w:r w:rsidRPr="003E689E">
        <w:t xml:space="preserve"> – последовательный процесс обучения молодых специалистов, позволяющий закрепить теорию практикой в предметной области. Участие в </w:t>
      </w:r>
      <w:r w:rsidRPr="003E689E">
        <w:rPr>
          <w:i/>
        </w:rPr>
        <w:t>CDP</w:t>
      </w:r>
      <w:r w:rsidRPr="003E689E">
        <w:t xml:space="preserve"> создает возможность для ускоренного приобретения необходимого опыта и построения успешной карьеры.</w:t>
      </w:r>
    </w:p>
    <w:p w:rsidR="003210AB" w:rsidRPr="003E689E" w:rsidRDefault="003210AB" w:rsidP="003210AB">
      <w:pPr>
        <w:suppressAutoHyphens/>
      </w:pPr>
    </w:p>
    <w:p w:rsidR="003210AB" w:rsidRPr="003E689E" w:rsidRDefault="003210AB" w:rsidP="003210AB">
      <w:pPr>
        <w:pStyle w:val="2"/>
        <w:suppressAutoHyphens/>
        <w:rPr>
          <w:b w:val="0"/>
          <w:szCs w:val="28"/>
        </w:rPr>
      </w:pPr>
      <w:bookmarkStart w:id="1" w:name="_Toc424558068"/>
      <w:r w:rsidRPr="003E689E">
        <w:rPr>
          <w:szCs w:val="28"/>
        </w:rPr>
        <w:t>1.5 Используемое оборудование</w:t>
      </w:r>
      <w:bookmarkEnd w:id="1"/>
    </w:p>
    <w:p w:rsidR="003210AB" w:rsidRPr="003E689E" w:rsidRDefault="003210AB" w:rsidP="003210AB">
      <w:pPr>
        <w:suppressAutoHyphens/>
      </w:pPr>
    </w:p>
    <w:p w:rsidR="003210AB" w:rsidRPr="003E689E" w:rsidRDefault="003210AB" w:rsidP="003210AB">
      <w:pPr>
        <w:suppressAutoHyphens/>
        <w:autoSpaceDE w:val="0"/>
        <w:autoSpaceDN w:val="0"/>
        <w:adjustRightInd w:val="0"/>
        <w:contextualSpacing/>
      </w:pPr>
      <w:r w:rsidRPr="003E689E">
        <w:t>Отдел ИТ оснащен современным оборудованием, а также всеми сопутствующими необходимыми аксессуарами. Типичное рабочее место инженера-программиста состоит из следующих частей:</w:t>
      </w:r>
    </w:p>
    <w:p w:rsidR="003210AB" w:rsidRPr="003E689E" w:rsidRDefault="003210AB" w:rsidP="003210AB">
      <w:pPr>
        <w:numPr>
          <w:ilvl w:val="0"/>
          <w:numId w:val="7"/>
        </w:numPr>
        <w:tabs>
          <w:tab w:val="left" w:pos="993"/>
        </w:tabs>
        <w:suppressAutoHyphens/>
        <w:autoSpaceDE w:val="0"/>
        <w:autoSpaceDN w:val="0"/>
        <w:adjustRightInd w:val="0"/>
        <w:ind w:left="0" w:firstLine="709"/>
      </w:pPr>
      <w:r w:rsidRPr="003E689E">
        <w:t xml:space="preserve">персональный компьютер на базе процессора </w:t>
      </w:r>
      <w:r w:rsidRPr="003E689E">
        <w:rPr>
          <w:i/>
        </w:rPr>
        <w:t>AMD Athlon II X4</w:t>
      </w:r>
      <w:r w:rsidRPr="003E689E">
        <w:t>;</w:t>
      </w:r>
    </w:p>
    <w:p w:rsidR="003210AB" w:rsidRPr="003E689E" w:rsidRDefault="003210AB" w:rsidP="003210AB">
      <w:pPr>
        <w:numPr>
          <w:ilvl w:val="0"/>
          <w:numId w:val="7"/>
        </w:numPr>
        <w:tabs>
          <w:tab w:val="left" w:pos="993"/>
        </w:tabs>
        <w:suppressAutoHyphens/>
        <w:autoSpaceDE w:val="0"/>
        <w:autoSpaceDN w:val="0"/>
        <w:adjustRightInd w:val="0"/>
        <w:ind w:left="0" w:firstLine="709"/>
      </w:pPr>
      <w:r w:rsidRPr="003E689E">
        <w:t>монитор 24” (по желанию работника могут быть установлены дополнительные мониторы);</w:t>
      </w:r>
    </w:p>
    <w:p w:rsidR="003210AB" w:rsidRPr="003E689E" w:rsidRDefault="003210AB" w:rsidP="003210AB">
      <w:pPr>
        <w:numPr>
          <w:ilvl w:val="0"/>
          <w:numId w:val="7"/>
        </w:numPr>
        <w:tabs>
          <w:tab w:val="left" w:pos="993"/>
        </w:tabs>
        <w:suppressAutoHyphens/>
        <w:autoSpaceDE w:val="0"/>
        <w:autoSpaceDN w:val="0"/>
        <w:adjustRightInd w:val="0"/>
        <w:ind w:left="0" w:firstLine="709"/>
      </w:pPr>
      <w:r w:rsidRPr="003E689E">
        <w:lastRenderedPageBreak/>
        <w:t>клавиатура, мышь, наушники (выбирается работником исходя из его личных предпочтений).</w:t>
      </w:r>
    </w:p>
    <w:p w:rsidR="003210AB" w:rsidRDefault="003210AB" w:rsidP="003210AB">
      <w:pPr>
        <w:suppressAutoHyphens/>
        <w:autoSpaceDE w:val="0"/>
        <w:autoSpaceDN w:val="0"/>
        <w:adjustRightInd w:val="0"/>
        <w:contextualSpacing/>
      </w:pPr>
      <w:r w:rsidRPr="003E689E">
        <w:t>Кроме этого, офис оснащён проводной и беспроводной (</w:t>
      </w:r>
      <w:r w:rsidRPr="003E689E">
        <w:rPr>
          <w:i/>
        </w:rPr>
        <w:t>WiFi</w:t>
      </w:r>
      <w:r w:rsidRPr="003E689E">
        <w:t xml:space="preserve">) сетью, объединяющей все компьютеры </w:t>
      </w:r>
      <w:r>
        <w:t>компании</w:t>
      </w:r>
      <w:r w:rsidRPr="003E689E">
        <w:t xml:space="preserve"> в рамках офиса. Данные сети, также, предоставляет доступ к сети Интернет. </w:t>
      </w:r>
    </w:p>
    <w:p w:rsidR="003210AB" w:rsidRPr="00E5137F" w:rsidRDefault="003210AB" w:rsidP="003210AB">
      <w:pPr>
        <w:suppressAutoHyphens/>
        <w:autoSpaceDE w:val="0"/>
        <w:autoSpaceDN w:val="0"/>
        <w:adjustRightInd w:val="0"/>
        <w:contextualSpacing/>
      </w:pPr>
    </w:p>
    <w:p w:rsidR="003210AB" w:rsidRPr="003E689E" w:rsidRDefault="003210AB" w:rsidP="003210AB">
      <w:pPr>
        <w:pStyle w:val="2"/>
        <w:suppressAutoHyphens/>
        <w:ind w:left="1276" w:hanging="567"/>
        <w:rPr>
          <w:b w:val="0"/>
          <w:szCs w:val="28"/>
        </w:rPr>
      </w:pPr>
      <w:bookmarkStart w:id="2" w:name="_Toc320811438"/>
      <w:bookmarkStart w:id="3" w:name="_Toc424558069"/>
      <w:r>
        <w:rPr>
          <w:szCs w:val="28"/>
        </w:rPr>
        <w:t>1.6 Охрана труда на предприятии</w:t>
      </w:r>
      <w:r w:rsidRPr="003E689E">
        <w:rPr>
          <w:szCs w:val="28"/>
        </w:rPr>
        <w:t xml:space="preserve"> и техника безопасности на рабочем месте программиста.</w:t>
      </w:r>
      <w:bookmarkEnd w:id="2"/>
      <w:bookmarkEnd w:id="3"/>
    </w:p>
    <w:p w:rsidR="003210AB" w:rsidRPr="00E5137F" w:rsidRDefault="003210AB" w:rsidP="003210AB">
      <w:pPr>
        <w:pStyle w:val="ae"/>
        <w:suppressAutoHyphens/>
        <w:ind w:firstLine="709"/>
        <w:rPr>
          <w:sz w:val="28"/>
        </w:rPr>
      </w:pPr>
    </w:p>
    <w:p w:rsidR="003210AB" w:rsidRPr="003E689E" w:rsidRDefault="003210AB" w:rsidP="003210AB">
      <w:pPr>
        <w:suppressAutoHyphens/>
        <w:contextualSpacing/>
      </w:pPr>
      <w:r w:rsidRPr="003E689E">
        <w:t xml:space="preserve">Охрана труда – система обеспечения безопасности жизни и здоровья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 [1]. </w:t>
      </w:r>
    </w:p>
    <w:p w:rsidR="003210AB" w:rsidRPr="003E689E" w:rsidRDefault="003210AB" w:rsidP="003210AB">
      <w:pPr>
        <w:suppressAutoHyphens/>
        <w:contextualSpacing/>
      </w:pPr>
      <w:r w:rsidRPr="003E689E">
        <w:t>Руководством завода уделяется большое внимание улучшению эргономики рабочих мест, обеспечению гигиены и совершенствованию организации труда, регламентации режимов труда и отдыха.</w:t>
      </w:r>
    </w:p>
    <w:p w:rsidR="003210AB" w:rsidRPr="003E689E" w:rsidRDefault="003210AB" w:rsidP="003210AB">
      <w:pPr>
        <w:suppressAutoHyphens/>
        <w:contextualSpacing/>
      </w:pPr>
      <w:r w:rsidRPr="003E689E">
        <w:t>Вся деятельность в области охраны труда на ИООО «</w:t>
      </w:r>
      <w:r w:rsidRPr="003E689E">
        <w:rPr>
          <w:i/>
        </w:rPr>
        <w:t>EPAM Systems</w:t>
      </w:r>
      <w:r w:rsidRPr="003E689E">
        <w:t>» 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:rsidR="003210AB" w:rsidRPr="003E689E" w:rsidRDefault="003210AB" w:rsidP="003210AB">
      <w:pPr>
        <w:suppressAutoHyphens/>
      </w:pPr>
      <w:r w:rsidRPr="003E689E">
        <w:t>К комплексу мероприятий в области охраны труда, осуществляемых на ИООО «</w:t>
      </w:r>
      <w:r w:rsidRPr="003E689E">
        <w:rPr>
          <w:i/>
        </w:rPr>
        <w:t>EPAM Systems</w:t>
      </w:r>
      <w:r w:rsidRPr="003E689E">
        <w:t>» относятся:</w:t>
      </w:r>
    </w:p>
    <w:p w:rsidR="003210AB" w:rsidRPr="003E689E" w:rsidRDefault="003210AB" w:rsidP="003210AB">
      <w:pPr>
        <w:suppressAutoHyphens/>
      </w:pPr>
      <w:r w:rsidRPr="003E689E">
        <w:t>– проведение производственного лабораторного контроля за условиями труда на рабочих местах;</w:t>
      </w:r>
    </w:p>
    <w:p w:rsidR="003210AB" w:rsidRPr="003E689E" w:rsidRDefault="003210AB" w:rsidP="003210AB">
      <w:pPr>
        <w:suppressAutoHyphens/>
      </w:pPr>
      <w:r w:rsidRPr="003E689E">
        <w:t>– разработка инструкций по охране труда и ознакомление с ними персонала;</w:t>
      </w:r>
    </w:p>
    <w:p w:rsidR="003210AB" w:rsidRPr="003E689E" w:rsidRDefault="003210AB" w:rsidP="003210AB">
      <w:pPr>
        <w:suppressAutoHyphens/>
      </w:pPr>
      <w:r w:rsidRPr="003E689E">
        <w:t>– модернизация рабочих мест и технологического оборудования;</w:t>
      </w:r>
    </w:p>
    <w:p w:rsidR="003210AB" w:rsidRPr="003E689E" w:rsidRDefault="003210AB" w:rsidP="003210AB">
      <w:pPr>
        <w:suppressAutoHyphens/>
      </w:pPr>
      <w:r w:rsidRPr="003E689E">
        <w:t>– создание безопасных условий труда.</w:t>
      </w:r>
    </w:p>
    <w:p w:rsidR="003210AB" w:rsidRPr="003E689E" w:rsidRDefault="003210AB" w:rsidP="003210AB">
      <w:pPr>
        <w:suppressAutoHyphens/>
      </w:pPr>
      <w:r w:rsidRPr="003E689E">
        <w:t xml:space="preserve">Важным фактором создания безопасных условий труда является оптимизация организации рабочих мест. 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 </w:t>
      </w:r>
    </w:p>
    <w:p w:rsidR="003210AB" w:rsidRPr="003E689E" w:rsidRDefault="003210AB" w:rsidP="003210AB">
      <w:pPr>
        <w:suppressAutoHyphens/>
      </w:pPr>
      <w:r w:rsidRPr="003E689E">
        <w:t>При правильной организации рабочего места производительность труда инженера возрастает с 8 до 20 процентов.</w:t>
      </w:r>
    </w:p>
    <w:p w:rsidR="003210AB" w:rsidRPr="003E689E" w:rsidRDefault="003210AB" w:rsidP="003210AB">
      <w:pPr>
        <w:suppressAutoHyphens/>
      </w:pPr>
      <w:r w:rsidRPr="003E689E">
        <w:t>Основным рабочим местом инженера-программиста является стол для выполнения машинописных работ. Основная поза при выполнении работы – вынужденная, сидячая.</w:t>
      </w:r>
    </w:p>
    <w:p w:rsidR="003210AB" w:rsidRPr="003E689E" w:rsidRDefault="003210AB" w:rsidP="003210AB">
      <w:pPr>
        <w:suppressAutoHyphens/>
      </w:pPr>
      <w:r w:rsidRPr="003E689E">
        <w:t xml:space="preserve">Рабочее место для выполнения работ в положении сидя организуется в соответствии с ГОСТ 12.2.032-78 «Система стандартов безопасности труда. </w:t>
      </w:r>
      <w:r w:rsidRPr="003E689E">
        <w:lastRenderedPageBreak/>
        <w:t>Рабочее место при выполнении работ сидя. Общие эргономические требования» [2].</w:t>
      </w:r>
    </w:p>
    <w:p w:rsidR="003210AB" w:rsidRPr="003E689E" w:rsidRDefault="003210AB" w:rsidP="003210AB">
      <w:pPr>
        <w:suppressAutoHyphens/>
      </w:pPr>
      <w:r w:rsidRPr="003E689E">
        <w:t>Требования к организации работы при использовании персонального компьютера и организационных средств определяются СанПиН 9-131 РБ 2000 «Гигиенические требования к видеодисплейным терминалам, электронно-вычислительным машинам и организации работы».</w:t>
      </w:r>
    </w:p>
    <w:p w:rsidR="003210AB" w:rsidRPr="003E689E" w:rsidRDefault="003210AB" w:rsidP="003210AB">
      <w:pPr>
        <w:suppressAutoHyphens/>
      </w:pPr>
      <w:r w:rsidRPr="003E689E">
        <w:t xml:space="preserve"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</w:t>
      </w:r>
    </w:p>
    <w:p w:rsidR="003210AB" w:rsidRPr="00972166" w:rsidRDefault="003210AB" w:rsidP="003210AB">
      <w:pPr>
        <w:pStyle w:val="a7"/>
        <w:numPr>
          <w:ilvl w:val="0"/>
          <w:numId w:val="10"/>
        </w:numPr>
        <w:tabs>
          <w:tab w:val="left" w:pos="851"/>
          <w:tab w:val="left" w:pos="1134"/>
        </w:tabs>
        <w:suppressAutoHyphens/>
        <w:ind w:left="0" w:firstLine="709"/>
      </w:pPr>
      <w:r w:rsidRPr="00972166">
        <w:t xml:space="preserve">оптимальное размещение оборудования, входящего в состав рабочего места; </w:t>
      </w:r>
    </w:p>
    <w:p w:rsidR="003210AB" w:rsidRPr="00972166" w:rsidRDefault="003210AB" w:rsidP="003210AB">
      <w:pPr>
        <w:pStyle w:val="a7"/>
        <w:numPr>
          <w:ilvl w:val="0"/>
          <w:numId w:val="10"/>
        </w:numPr>
        <w:tabs>
          <w:tab w:val="left" w:pos="851"/>
          <w:tab w:val="left" w:pos="1134"/>
        </w:tabs>
        <w:suppressAutoHyphens/>
        <w:ind w:left="0" w:firstLine="709"/>
      </w:pPr>
      <w:r w:rsidRPr="00972166">
        <w:t>достаточное рабочее пространство, позволяющее осуществлять все необходимые движения и перемещения;</w:t>
      </w:r>
    </w:p>
    <w:p w:rsidR="003210AB" w:rsidRPr="00972166" w:rsidRDefault="003210AB" w:rsidP="003210AB">
      <w:pPr>
        <w:pStyle w:val="a7"/>
        <w:numPr>
          <w:ilvl w:val="0"/>
          <w:numId w:val="10"/>
        </w:numPr>
        <w:tabs>
          <w:tab w:val="left" w:pos="851"/>
          <w:tab w:val="left" w:pos="1134"/>
        </w:tabs>
        <w:suppressAutoHyphens/>
        <w:ind w:left="0" w:firstLine="709"/>
      </w:pPr>
      <w:r w:rsidRPr="00972166">
        <w:t>уровень акустического шума не должен превышать допустимого значения.</w:t>
      </w:r>
    </w:p>
    <w:p w:rsidR="003210AB" w:rsidRPr="003E689E" w:rsidRDefault="003210AB" w:rsidP="003210AB">
      <w:pPr>
        <w:suppressAutoHyphens/>
      </w:pPr>
      <w:r w:rsidRPr="003E689E"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3210AB" w:rsidRPr="003E689E" w:rsidRDefault="003210AB" w:rsidP="003210AB">
      <w:pPr>
        <w:suppressAutoHyphens/>
      </w:pPr>
      <w:r w:rsidRPr="003E689E">
        <w:t>Помещения для работы программиста должны иметь естественное и искусст</w:t>
      </w:r>
      <w:r w:rsidRPr="003E689E">
        <w:softHyphen/>
        <w:t xml:space="preserve">венное освещение. </w:t>
      </w:r>
    </w:p>
    <w:p w:rsidR="003210AB" w:rsidRPr="003E689E" w:rsidRDefault="003210AB" w:rsidP="003210AB">
      <w:pPr>
        <w:suppressAutoHyphens/>
      </w:pPr>
      <w:r w:rsidRPr="003E689E">
        <w:t>Площадь на одно рабочее место с видео-дисплейным терминалом (ВДТ) и ПЭВМ для взрослых поль</w:t>
      </w:r>
      <w:r w:rsidRPr="003E689E">
        <w:softHyphen/>
        <w:t>зователей должна составлять не менее 6,0 м</w:t>
      </w:r>
      <w:r w:rsidRPr="003E689E">
        <w:rPr>
          <w:vertAlign w:val="superscript"/>
        </w:rPr>
        <w:t>2</w:t>
      </w:r>
      <w:r w:rsidRPr="003E689E">
        <w:t>, а объем не менее 20,0 м</w:t>
      </w:r>
      <w:r w:rsidRPr="003E689E">
        <w:rPr>
          <w:vertAlign w:val="superscript"/>
        </w:rPr>
        <w:t>3</w:t>
      </w:r>
      <w:r w:rsidRPr="003E689E">
        <w:t>.</w:t>
      </w:r>
    </w:p>
    <w:p w:rsidR="003210AB" w:rsidRPr="003E689E" w:rsidRDefault="003210AB" w:rsidP="003210AB">
      <w:pPr>
        <w:suppressAutoHyphens/>
      </w:pPr>
      <w:r w:rsidRPr="003E689E">
        <w:t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</w:t>
      </w:r>
      <w:r w:rsidRPr="003E689E">
        <w:softHyphen/>
        <w:t>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</w:t>
      </w:r>
      <w:r w:rsidRPr="003E689E">
        <w:softHyphen/>
        <w:t>ментов).</w:t>
      </w:r>
    </w:p>
    <w:p w:rsidR="003210AB" w:rsidRPr="003E689E" w:rsidRDefault="003210AB" w:rsidP="003210AB">
      <w:pPr>
        <w:suppressAutoHyphens/>
      </w:pPr>
      <w:r w:rsidRPr="003E689E">
        <w:t>Освещенность на поверхности стола в зоне размещения рабочего докумен</w:t>
      </w:r>
      <w:r w:rsidRPr="003E689E">
        <w:softHyphen/>
        <w:t>та должна быть 300-500 лк. Местное освещение не должно создавать бликов на по</w:t>
      </w:r>
      <w:r w:rsidRPr="003E689E">
        <w:softHyphen/>
        <w:t>верхности экрана и увеличивать освещенность экрана более 300 лк.</w:t>
      </w:r>
    </w:p>
    <w:p w:rsidR="003210AB" w:rsidRPr="003E689E" w:rsidRDefault="003210AB" w:rsidP="003210AB">
      <w:pPr>
        <w:suppressAutoHyphens/>
      </w:pPr>
      <w:r w:rsidRPr="003E689E">
        <w:t>В качестве источников света при искусственном освещении должны при</w:t>
      </w:r>
      <w:r w:rsidRPr="003E689E">
        <w:softHyphen/>
        <w:t>меняться преимущественно люминесцентные лампы.</w:t>
      </w:r>
    </w:p>
    <w:p w:rsidR="003210AB" w:rsidRPr="003E689E" w:rsidRDefault="003210AB" w:rsidP="003210AB">
      <w:pPr>
        <w:suppressAutoHyphens/>
      </w:pPr>
      <w:r w:rsidRPr="003E689E">
        <w:t>Конструкция рабочего стола должна обеспечивать оптимальное размеще</w:t>
      </w:r>
      <w:r w:rsidRPr="003E689E">
        <w:softHyphen/>
        <w:t xml:space="preserve">ние на рабочей поверхности используемого оборудования с учетом его количества и конструктивных особенностей (размер ВДТ и ПЭВМ, </w:t>
      </w:r>
      <w:r w:rsidRPr="003E689E">
        <w:lastRenderedPageBreak/>
        <w:t>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:rsidR="003210AB" w:rsidRPr="003E689E" w:rsidRDefault="003210AB" w:rsidP="003210AB">
      <w:pPr>
        <w:suppressAutoHyphens/>
      </w:pPr>
      <w:r w:rsidRPr="003E689E">
        <w:t>Конструкция рабочего стула (кресла) должна обеспечивать поддержание рациональной рабочей позы при работе на ВДТ и ПЭВМ, позволять изменять позу с целью снижения статического напряжения мышц шейно-плечевой области истины для предупреждения развития утомления.</w:t>
      </w:r>
    </w:p>
    <w:p w:rsidR="003210AB" w:rsidRPr="003E689E" w:rsidRDefault="003210AB" w:rsidP="003210AB">
      <w:pPr>
        <w:suppressAutoHyphens/>
      </w:pPr>
      <w:r w:rsidRPr="003E689E">
        <w:t xml:space="preserve">Тип рабочего стула (кресла) должен выбираться в зависимости от характера и продолжительности работы. </w:t>
      </w:r>
    </w:p>
    <w:p w:rsidR="003210AB" w:rsidRPr="003E689E" w:rsidRDefault="003210AB" w:rsidP="003210AB">
      <w:pPr>
        <w:suppressAutoHyphens/>
      </w:pPr>
      <w:r w:rsidRPr="003E689E">
        <w:t>Рабочий стул (кресло) должен быть подъемно-поворотным и регулируе</w:t>
      </w:r>
      <w:r w:rsidRPr="003E689E">
        <w:softHyphen/>
        <w:t>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</w:t>
      </w:r>
      <w:r w:rsidRPr="003E689E">
        <w:softHyphen/>
        <w:t>зависимой, легко осуществляемой и иметь надежную фиксацию.</w:t>
      </w:r>
    </w:p>
    <w:p w:rsidR="003210AB" w:rsidRPr="003E689E" w:rsidRDefault="003210AB" w:rsidP="003210AB">
      <w:pPr>
        <w:suppressAutoHyphens/>
      </w:pPr>
      <w:r w:rsidRPr="003E689E">
        <w:t>Экран видеомонитора должен находиться от глаз пользователя на опти</w:t>
      </w:r>
      <w:r w:rsidRPr="003E689E">
        <w:softHyphen/>
        <w:t>мальном расстоянии 600-700 мм, но не ближе 500 мм с учетом размеров алфавитно-цифровых знаков и символов.</w:t>
      </w:r>
    </w:p>
    <w:p w:rsidR="003210AB" w:rsidRPr="003E689E" w:rsidRDefault="003210AB" w:rsidP="003210AB">
      <w:pPr>
        <w:suppressAutoHyphens/>
      </w:pPr>
      <w:r w:rsidRPr="003E689E">
        <w:t>Высота рабочей поверхности стола должна регулироваться в пределах 680-800 мм, при отсутствии такой возможности высота рабочей поверхности стола должна составлять 725 мм.</w:t>
      </w:r>
    </w:p>
    <w:p w:rsidR="003210AB" w:rsidRPr="003E689E" w:rsidRDefault="003210AB" w:rsidP="003210AB">
      <w:pPr>
        <w:suppressAutoHyphens/>
      </w:pPr>
      <w:r w:rsidRPr="003E689E">
        <w:t>Рабочий стол должен иметь пространство для ног высотой не менее 600 мм, шириной – не менее 500 мм, глубиной на уровне колен - не менее 450 мм и на уровне вытянутых ног- не менее 650 мм.</w:t>
      </w:r>
    </w:p>
    <w:p w:rsidR="003210AB" w:rsidRPr="003E689E" w:rsidRDefault="003210AB" w:rsidP="003210AB">
      <w:pPr>
        <w:suppressAutoHyphens/>
      </w:pPr>
      <w:r w:rsidRPr="003E689E">
        <w:t>Клавиатуру следует располагать на поверхности стола на расстоянии не менее чем 300 мм от края, обращенного к пользователю или на специальной, регу</w:t>
      </w:r>
      <w:r w:rsidRPr="003E689E">
        <w:softHyphen/>
        <w:t>лируемой по высоте рабочей поверхности, отделенной от основной столешницы.</w:t>
      </w:r>
    </w:p>
    <w:p w:rsidR="003210AB" w:rsidRPr="003E689E" w:rsidRDefault="003210AB" w:rsidP="003210AB">
      <w:pPr>
        <w:suppressAutoHyphens/>
      </w:pPr>
      <w:r w:rsidRPr="003E689E">
        <w:t>Помимо требований к организации рабочего места СанПиН 9-131 РБ 2000 устанавливает требования к микроклимату рабочей зоны: влажности, температуре, скорости потока воздуха и пр.</w:t>
      </w:r>
    </w:p>
    <w:p w:rsidR="003210AB" w:rsidRPr="003E689E" w:rsidRDefault="003210AB" w:rsidP="003210AB">
      <w:pPr>
        <w:suppressAutoHyphens/>
      </w:pPr>
      <w:r w:rsidRPr="003E689E">
        <w:t>Техника безопасности – это система организационных мероприятий и технических средств, предотвращающих воздействие на работающих опасных производственных факторов.</w:t>
      </w:r>
    </w:p>
    <w:p w:rsidR="003210AB" w:rsidRDefault="003210AB" w:rsidP="003210AB">
      <w:pPr>
        <w:suppressAutoHyphens/>
      </w:pPr>
      <w:r w:rsidRPr="003E689E">
        <w:t>Для соблюдения техники безопасност</w:t>
      </w:r>
      <w:r>
        <w:t>и в с</w:t>
      </w:r>
      <w:r w:rsidRPr="003E689E">
        <w:t>в</w:t>
      </w:r>
      <w:r>
        <w:t>о</w:t>
      </w:r>
      <w:r w:rsidRPr="003E689E">
        <w:t>ей деятельности инженер-программист должен руководствоваться Инструкцией по охране труда для программиста при выполнении работ с применением ПЭВМ и ВДТ.</w:t>
      </w:r>
    </w:p>
    <w:p w:rsidR="003210AB" w:rsidRPr="003E689E" w:rsidRDefault="003210AB" w:rsidP="003210AB">
      <w:pPr>
        <w:suppressAutoHyphens/>
      </w:pPr>
    </w:p>
    <w:p w:rsidR="003210AB" w:rsidRPr="003E689E" w:rsidRDefault="003210AB" w:rsidP="003210AB">
      <w:pPr>
        <w:pStyle w:val="2"/>
        <w:numPr>
          <w:ilvl w:val="1"/>
          <w:numId w:val="5"/>
        </w:numPr>
        <w:suppressAutoHyphens/>
        <w:ind w:left="0" w:firstLine="709"/>
        <w:rPr>
          <w:b w:val="0"/>
          <w:szCs w:val="28"/>
        </w:rPr>
      </w:pPr>
      <w:bookmarkStart w:id="4" w:name="_Toc320811439"/>
      <w:bookmarkStart w:id="5" w:name="_Toc424558070"/>
      <w:r w:rsidRPr="003E689E">
        <w:rPr>
          <w:szCs w:val="28"/>
        </w:rPr>
        <w:t>Должностная инструкция инженера-программиста.</w:t>
      </w:r>
      <w:bookmarkEnd w:id="4"/>
      <w:bookmarkEnd w:id="5"/>
    </w:p>
    <w:p w:rsidR="003210AB" w:rsidRPr="003E689E" w:rsidRDefault="003210AB" w:rsidP="003210AB">
      <w:pPr>
        <w:pStyle w:val="a7"/>
        <w:suppressAutoHyphens/>
        <w:ind w:left="0"/>
      </w:pPr>
    </w:p>
    <w:p w:rsidR="003210AB" w:rsidRPr="003E689E" w:rsidRDefault="003210AB" w:rsidP="003210AB">
      <w:pPr>
        <w:suppressAutoHyphens/>
      </w:pPr>
      <w:r w:rsidRPr="003E689E">
        <w:t xml:space="preserve">Инженер-программист относится к категории специалистов, принимается на работу и увольняется приказом начальника вычислительного центра (ВЦ) по представлению начальника производственного отдела ВЦ, начальника отдела разработок и внедрения ВЦ, руководителя иного структурного подразделения предприятия. При отсутствии вычислительного центра и иного специального подразделения, инженер-программист </w:t>
      </w:r>
      <w:r w:rsidRPr="003E689E">
        <w:lastRenderedPageBreak/>
        <w:t>принимается на работу и увольняется приказом директора и подчиняется непосредственно ему.</w:t>
      </w:r>
    </w:p>
    <w:p w:rsidR="003210AB" w:rsidRPr="003E689E" w:rsidRDefault="003210AB" w:rsidP="003210AB">
      <w:pPr>
        <w:suppressAutoHyphens/>
      </w:pPr>
      <w:r w:rsidRPr="003E689E">
        <w:t>На должность:</w:t>
      </w:r>
    </w:p>
    <w:p w:rsidR="003210AB" w:rsidRPr="003E689E" w:rsidRDefault="003210AB" w:rsidP="003210AB">
      <w:pPr>
        <w:suppressAutoHyphens/>
      </w:pPr>
      <w:r w:rsidRPr="003E689E">
        <w:t>– инженера-программиста назначается лицо, имеющее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1 категории не менее 3 лет, либо других должностях, замещаемых специалистами со средним специальным образованием, не менее 5 лет.</w:t>
      </w:r>
    </w:p>
    <w:p w:rsidR="003210AB" w:rsidRPr="003E689E" w:rsidRDefault="003210AB" w:rsidP="003210AB">
      <w:pPr>
        <w:suppressAutoHyphens/>
      </w:pPr>
      <w:r w:rsidRPr="003E689E">
        <w:t>– инженера-программиста III категории назначается лицо, имеющее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3210AB" w:rsidRPr="003E689E" w:rsidRDefault="003210AB" w:rsidP="003210AB">
      <w:pPr>
        <w:suppressAutoHyphens/>
      </w:pPr>
      <w:r w:rsidRPr="003E689E">
        <w:t>– инженера-программиста II категории – лицо, имеющее высшее профессиональное (техническое или инженерно-экономическое) образование и стаж работы в должности инженера-программиста III категории не менее 3 лет.</w:t>
      </w:r>
    </w:p>
    <w:p w:rsidR="003210AB" w:rsidRPr="003E689E" w:rsidRDefault="003210AB" w:rsidP="003210AB">
      <w:pPr>
        <w:suppressAutoHyphens/>
      </w:pPr>
      <w:r w:rsidRPr="003E689E">
        <w:t>– инженера-программиста I категории – лицо, имеющее высшее профессиональное (техническое или инженерно-экономическое) образование и стаж работы в должности инженера-программиста II категории не менее 3 лет.</w:t>
      </w:r>
    </w:p>
    <w:p w:rsidR="003210AB" w:rsidRPr="003E689E" w:rsidRDefault="003210AB" w:rsidP="003210AB">
      <w:pPr>
        <w:suppressAutoHyphens/>
      </w:pPr>
      <w:r w:rsidRPr="003E689E">
        <w:t>В своей деятельности инженер-программист руководствуется:</w:t>
      </w:r>
    </w:p>
    <w:p w:rsidR="003210AB" w:rsidRPr="009F3F38" w:rsidRDefault="003210AB" w:rsidP="003210AB">
      <w:pPr>
        <w:pStyle w:val="a7"/>
        <w:numPr>
          <w:ilvl w:val="0"/>
          <w:numId w:val="12"/>
        </w:numPr>
        <w:tabs>
          <w:tab w:val="left" w:pos="1134"/>
        </w:tabs>
        <w:suppressAutoHyphens/>
        <w:ind w:left="0" w:firstLine="709"/>
      </w:pPr>
      <w:r w:rsidRPr="009F3F38">
        <w:t>постановлениями, распоряжениями, приказами, другими руководящими и нормативными документами, касающимися методов программирования и использования вычислительной техники при обработке информации;</w:t>
      </w:r>
    </w:p>
    <w:p w:rsidR="003210AB" w:rsidRPr="00B94360" w:rsidRDefault="003210AB" w:rsidP="003210AB">
      <w:pPr>
        <w:pStyle w:val="a7"/>
        <w:numPr>
          <w:ilvl w:val="0"/>
          <w:numId w:val="11"/>
        </w:numPr>
        <w:tabs>
          <w:tab w:val="left" w:pos="1134"/>
        </w:tabs>
        <w:suppressAutoHyphens/>
        <w:ind w:left="0" w:firstLine="709"/>
      </w:pPr>
      <w:r w:rsidRPr="00B94360">
        <w:t>уставом предприятия;</w:t>
      </w:r>
    </w:p>
    <w:p w:rsidR="003210AB" w:rsidRPr="00B94360" w:rsidRDefault="003210AB" w:rsidP="003210AB">
      <w:pPr>
        <w:pStyle w:val="a7"/>
        <w:numPr>
          <w:ilvl w:val="0"/>
          <w:numId w:val="11"/>
        </w:numPr>
        <w:tabs>
          <w:tab w:val="left" w:pos="1134"/>
        </w:tabs>
        <w:suppressAutoHyphens/>
        <w:ind w:left="0" w:firstLine="709"/>
      </w:pPr>
      <w:r w:rsidRPr="00B94360">
        <w:t>приказами и распоряжениями директора предприятия;</w:t>
      </w:r>
    </w:p>
    <w:p w:rsidR="003210AB" w:rsidRPr="00B94360" w:rsidRDefault="003210AB" w:rsidP="003210AB">
      <w:pPr>
        <w:pStyle w:val="a7"/>
        <w:numPr>
          <w:ilvl w:val="0"/>
          <w:numId w:val="11"/>
        </w:numPr>
        <w:tabs>
          <w:tab w:val="left" w:pos="1134"/>
        </w:tabs>
        <w:suppressAutoHyphens/>
        <w:ind w:left="0" w:firstLine="709"/>
      </w:pPr>
      <w:r w:rsidRPr="00B94360">
        <w:t>должностной инструкцией.</w:t>
      </w:r>
    </w:p>
    <w:p w:rsidR="003210AB" w:rsidRPr="003E689E" w:rsidRDefault="003210AB" w:rsidP="003210AB">
      <w:pPr>
        <w:tabs>
          <w:tab w:val="left" w:pos="1134"/>
        </w:tabs>
        <w:suppressAutoHyphens/>
      </w:pPr>
      <w:r w:rsidRPr="003E689E">
        <w:t>Инженер-программист должен знать: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 руководящие и нормативные материалы, регламентирующие методы разработки алгоритмов и программ, и использования вычислительной техники при обработке информации;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основные принципы структурного программирования;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виды программного обеспечения;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технико-эксплуатационные характеристики, конструктивные особенности, назначение и режимы работы ЭВМ, правила ее технической эксплуатации;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технологию автоматической обработки и кодирования информации;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формализованные языки программирования;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действующие стандарты, системы счислений, шифров и кодов;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lastRenderedPageBreak/>
        <w:t>порядок оформления технической документации;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передовой отечественный и зарубежный опыт программирования и использования вычислительной техники;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основы экономики, организации производства, труда и управления;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основы трудового законодательства;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правила внутреннего трудового распорядка;</w:t>
      </w:r>
    </w:p>
    <w:p w:rsidR="003210AB" w:rsidRPr="00972166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правила и нормы охраны труда.</w:t>
      </w:r>
    </w:p>
    <w:p w:rsidR="003210AB" w:rsidRPr="003E689E" w:rsidRDefault="003210AB" w:rsidP="003210AB">
      <w:pPr>
        <w:suppressAutoHyphens/>
      </w:pPr>
      <w:r w:rsidRPr="003E689E">
        <w:t>На время отсутствия инженера-программиста (отпуск, болезнь, командировка, пр.) его обязанности исполняет лицо, назначенное в установленном порядке, которое несет ответственность за качественное исполнение возложенных на него обязанностей.</w:t>
      </w:r>
    </w:p>
    <w:p w:rsidR="003210AB" w:rsidRPr="003E689E" w:rsidRDefault="003210AB" w:rsidP="003210AB">
      <w:pPr>
        <w:suppressAutoHyphens/>
      </w:pPr>
      <w:r w:rsidRPr="003E689E">
        <w:t>На инженера-программиста возлагаются следующие функции: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разработка программ, обеспечивающих на основе анализа математических моделей и алгоритмов решения экономических и других задач возможность выполнения алгоритма, и, соответственно, поставленной задачи средствами вычислительной техники; проведение их тестирования и отладки;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разработка технологии решения задач по всем этапам обработки информации.</w:t>
      </w:r>
    </w:p>
    <w:p w:rsidR="003210AB" w:rsidRPr="003E689E" w:rsidRDefault="003210AB" w:rsidP="003210AB">
      <w:pPr>
        <w:suppressAutoHyphens/>
      </w:pPr>
      <w:r w:rsidRPr="003E689E">
        <w:t>Для выполнения возложенных на него функций инженер-программист обязан: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 xml:space="preserve">определять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 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осуществлять выбор языка программирования для описания алгоритмов и структур данных;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выполнять работу по подготовке программ к отладке и проводить отладку;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определять объем и содержание данных контрольных примеров, обеспечивающих наиболее полную проверку соответствия программ их функциональному значению;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709"/>
          <w:tab w:val="left" w:pos="1134"/>
        </w:tabs>
        <w:suppressAutoHyphens/>
        <w:ind w:left="0" w:firstLine="709"/>
      </w:pPr>
      <w:r w:rsidRPr="00A60272">
        <w:t>осуществлять запуск отлаженных программ и ввод исходных данных, определяемых условиями поставленных задач;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проводить корректировку разработанной программы на основе анализа выходных данных;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разрабатывать инструкции по работе с программами, оформлять необходимую техническую документацию;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определять возможность использования готовых программных продуктов;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осуществлять сопровождение внедрения программ и программных средств;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lastRenderedPageBreak/>
        <w:t xml:space="preserve">разрабатывать и внедрять системы автоматической правильности проверки программ, типовые и стандартные программные средства, составлять технологию обработки информации; 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выполнять работу по унификации и типизации вычислительных процессов;</w:t>
      </w:r>
    </w:p>
    <w:p w:rsidR="003210AB" w:rsidRPr="00A60272" w:rsidRDefault="003210AB" w:rsidP="003210AB">
      <w:pPr>
        <w:pStyle w:val="a7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принимать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3210AB" w:rsidRPr="003E689E" w:rsidRDefault="003210AB" w:rsidP="003210AB">
      <w:pPr>
        <w:suppressAutoHyphens/>
      </w:pPr>
      <w:r w:rsidRPr="003E689E">
        <w:t>Инженер-программист имеет право:</w:t>
      </w:r>
    </w:p>
    <w:p w:rsidR="003210AB" w:rsidRPr="00972166" w:rsidRDefault="003210AB" w:rsidP="003210AB">
      <w:pPr>
        <w:pStyle w:val="a7"/>
        <w:numPr>
          <w:ilvl w:val="0"/>
          <w:numId w:val="8"/>
        </w:numPr>
        <w:tabs>
          <w:tab w:val="left" w:pos="990"/>
          <w:tab w:val="left" w:pos="1170"/>
        </w:tabs>
        <w:suppressAutoHyphens/>
        <w:ind w:left="0" w:firstLine="708"/>
      </w:pPr>
      <w:r w:rsidRPr="00972166">
        <w:t>знакомиться с проектами решений руководства предприятия, касающимися его деятельности;</w:t>
      </w:r>
    </w:p>
    <w:p w:rsidR="003210AB" w:rsidRPr="00972166" w:rsidRDefault="003210AB" w:rsidP="003210AB">
      <w:pPr>
        <w:pStyle w:val="a7"/>
        <w:numPr>
          <w:ilvl w:val="0"/>
          <w:numId w:val="8"/>
        </w:numPr>
        <w:tabs>
          <w:tab w:val="left" w:pos="990"/>
          <w:tab w:val="left" w:pos="1170"/>
        </w:tabs>
        <w:suppressAutoHyphens/>
        <w:ind w:left="0" w:firstLine="708"/>
      </w:pPr>
      <w:r w:rsidRPr="00972166">
        <w:t xml:space="preserve">вносить на рассмотрение руководства предприятия предложения по совершенствованию работы связанной с обязанностями, предусмотренными настоящей инструкцией; </w:t>
      </w:r>
    </w:p>
    <w:p w:rsidR="003210AB" w:rsidRPr="00972166" w:rsidRDefault="003210AB" w:rsidP="003210AB">
      <w:pPr>
        <w:pStyle w:val="a7"/>
        <w:numPr>
          <w:ilvl w:val="0"/>
          <w:numId w:val="8"/>
        </w:numPr>
        <w:tabs>
          <w:tab w:val="left" w:pos="990"/>
          <w:tab w:val="left" w:pos="1170"/>
        </w:tabs>
        <w:suppressAutoHyphens/>
        <w:ind w:left="0" w:firstLine="708"/>
      </w:pPr>
      <w:r w:rsidRPr="00972166">
        <w:t>запрашивать лично или по поручению непосредственного руководителя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 w:rsidR="003210AB" w:rsidRPr="00972166" w:rsidRDefault="003210AB" w:rsidP="003210AB">
      <w:pPr>
        <w:pStyle w:val="a7"/>
        <w:numPr>
          <w:ilvl w:val="0"/>
          <w:numId w:val="8"/>
        </w:numPr>
        <w:tabs>
          <w:tab w:val="left" w:pos="990"/>
          <w:tab w:val="left" w:pos="1170"/>
        </w:tabs>
        <w:suppressAutoHyphens/>
        <w:ind w:left="0" w:firstLine="708"/>
      </w:pPr>
      <w:r w:rsidRPr="00972166">
        <w:t xml:space="preserve">в пределах своей компетенции сообщать непосредственному руководителю о всех недостатках в деятельности предприятия (его структурных подразделениях) и вносить предложения по их устранению; </w:t>
      </w:r>
    </w:p>
    <w:p w:rsidR="003210AB" w:rsidRPr="00972166" w:rsidRDefault="003210AB" w:rsidP="003210AB">
      <w:pPr>
        <w:pStyle w:val="a7"/>
        <w:numPr>
          <w:ilvl w:val="0"/>
          <w:numId w:val="8"/>
        </w:numPr>
        <w:tabs>
          <w:tab w:val="left" w:pos="990"/>
          <w:tab w:val="left" w:pos="1170"/>
        </w:tabs>
        <w:suppressAutoHyphens/>
        <w:ind w:left="0" w:firstLine="708"/>
      </w:pPr>
      <w:r w:rsidRPr="00972166">
        <w:t>привлекать специалистов всех (отдельных) структурных подразделений предприятия для решения возложенных на него обязанностей (если это предусмотрено положениями о структурных подразделениях, если нет – с разрешения их руководителей);</w:t>
      </w:r>
    </w:p>
    <w:p w:rsidR="003210AB" w:rsidRPr="00972166" w:rsidRDefault="003210AB" w:rsidP="003210AB">
      <w:pPr>
        <w:pStyle w:val="a7"/>
        <w:numPr>
          <w:ilvl w:val="0"/>
          <w:numId w:val="8"/>
        </w:numPr>
        <w:tabs>
          <w:tab w:val="left" w:pos="990"/>
          <w:tab w:val="left" w:pos="1170"/>
        </w:tabs>
        <w:suppressAutoHyphens/>
        <w:ind w:left="0" w:firstLine="708"/>
      </w:pPr>
      <w:r w:rsidRPr="00972166">
        <w:t>требовать от своего непосредственного руководителя, руководства предприятия оказания содействия в исполнении им своих должностных обязанностей и прав.</w:t>
      </w:r>
    </w:p>
    <w:p w:rsidR="003210AB" w:rsidRPr="00B94360" w:rsidRDefault="003210AB" w:rsidP="003210AB">
      <w:pPr>
        <w:tabs>
          <w:tab w:val="left" w:pos="990"/>
          <w:tab w:val="left" w:pos="1170"/>
        </w:tabs>
        <w:suppressAutoHyphens/>
        <w:ind w:firstLine="720"/>
      </w:pPr>
      <w:r w:rsidRPr="00B94360">
        <w:t>Инженер-программист несет ответственность:</w:t>
      </w:r>
    </w:p>
    <w:p w:rsidR="003210AB" w:rsidRPr="00972166" w:rsidRDefault="003210AB" w:rsidP="003210AB">
      <w:pPr>
        <w:pStyle w:val="a7"/>
        <w:numPr>
          <w:ilvl w:val="0"/>
          <w:numId w:val="8"/>
        </w:numPr>
        <w:tabs>
          <w:tab w:val="left" w:pos="990"/>
          <w:tab w:val="left" w:pos="1170"/>
        </w:tabs>
        <w:suppressAutoHyphens/>
        <w:ind w:left="0" w:firstLine="708"/>
      </w:pPr>
      <w:r w:rsidRPr="00972166">
        <w:t>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Беларусь;</w:t>
      </w:r>
    </w:p>
    <w:p w:rsidR="003210AB" w:rsidRPr="00972166" w:rsidRDefault="003210AB" w:rsidP="003210AB">
      <w:pPr>
        <w:pStyle w:val="a7"/>
        <w:numPr>
          <w:ilvl w:val="0"/>
          <w:numId w:val="8"/>
        </w:numPr>
        <w:tabs>
          <w:tab w:val="left" w:pos="990"/>
          <w:tab w:val="left" w:pos="1170"/>
        </w:tabs>
        <w:suppressAutoHyphens/>
        <w:ind w:left="0" w:firstLine="708"/>
      </w:pPr>
      <w:r w:rsidRPr="00972166">
        <w:t>за совершение в процессе осуществления своей деятельности правонарушения в пределах, определенных действующим административным, уголовным и гражданским законодательством Республики Беларусь;</w:t>
      </w:r>
    </w:p>
    <w:p w:rsidR="003210AB" w:rsidRDefault="003210AB" w:rsidP="003210AB">
      <w:pPr>
        <w:pStyle w:val="a7"/>
        <w:numPr>
          <w:ilvl w:val="0"/>
          <w:numId w:val="8"/>
        </w:numPr>
        <w:tabs>
          <w:tab w:val="left" w:pos="990"/>
          <w:tab w:val="left" w:pos="1170"/>
        </w:tabs>
        <w:suppressAutoHyphens/>
        <w:ind w:left="0" w:firstLine="708"/>
      </w:pPr>
      <w:r w:rsidRPr="00972166">
        <w:t>за причинение материального ущерба – в пределах, определенных действующим трудовым, уголовным и гражданским законодательством Республики Беларусь.</w:t>
      </w:r>
    </w:p>
    <w:p w:rsidR="003210AB" w:rsidRDefault="003210AB" w:rsidP="003210AB">
      <w:pPr>
        <w:pStyle w:val="a7"/>
        <w:tabs>
          <w:tab w:val="left" w:pos="990"/>
          <w:tab w:val="left" w:pos="1170"/>
        </w:tabs>
        <w:suppressAutoHyphens/>
        <w:ind w:left="0" w:firstLine="0"/>
      </w:pPr>
    </w:p>
    <w:p w:rsidR="008D481E" w:rsidRPr="00972166" w:rsidRDefault="008D481E" w:rsidP="003210AB">
      <w:pPr>
        <w:pStyle w:val="a7"/>
        <w:tabs>
          <w:tab w:val="left" w:pos="990"/>
          <w:tab w:val="left" w:pos="1170"/>
        </w:tabs>
        <w:suppressAutoHyphens/>
        <w:ind w:left="0" w:firstLine="0"/>
      </w:pPr>
    </w:p>
    <w:p w:rsidR="003210AB" w:rsidRDefault="003210AB" w:rsidP="003210AB">
      <w:pPr>
        <w:suppressAutoHyphens/>
        <w:ind w:left="1418" w:hanging="710"/>
        <w:rPr>
          <w:b/>
          <w:bCs/>
        </w:rPr>
      </w:pPr>
      <w:r>
        <w:rPr>
          <w:b/>
        </w:rPr>
        <w:lastRenderedPageBreak/>
        <w:t>1.8</w:t>
      </w:r>
      <w:r w:rsidRPr="007304B8">
        <w:rPr>
          <w:b/>
        </w:rPr>
        <w:t xml:space="preserve"> </w:t>
      </w:r>
      <w:r>
        <w:rPr>
          <w:b/>
          <w:bCs/>
        </w:rPr>
        <w:t>Используемые методологии разработки программного обеспечения</w:t>
      </w:r>
    </w:p>
    <w:p w:rsidR="003210AB" w:rsidRDefault="003210AB" w:rsidP="003210AB">
      <w:pPr>
        <w:suppressAutoHyphens/>
        <w:ind w:firstLine="708"/>
      </w:pPr>
    </w:p>
    <w:p w:rsidR="003210AB" w:rsidRPr="00F82B8C" w:rsidRDefault="003210AB" w:rsidP="003210AB">
      <w:pPr>
        <w:suppressAutoHyphens/>
        <w:ind w:firstLine="708"/>
      </w:pPr>
      <w:r w:rsidRPr="00F82B8C">
        <w:t xml:space="preserve">Бизнес компаний часто зависит от качества работы информационных систем. Ошибки в ИТ-приложениях, некорректное выполнение функций могут привести к финансовым потерям. Для снижения подобных рисков </w:t>
      </w:r>
      <w:r w:rsidRPr="002F4778">
        <w:rPr>
          <w:i/>
        </w:rPr>
        <w:t>EPAM Systems</w:t>
      </w:r>
      <w:r w:rsidRPr="00F82B8C">
        <w:t xml:space="preserve"> использует при разработке программного обеспечения методологию </w:t>
      </w:r>
      <w:r w:rsidRPr="002F4778">
        <w:rPr>
          <w:i/>
        </w:rPr>
        <w:t>Continuous Integration</w:t>
      </w:r>
      <w:r>
        <w:t xml:space="preserve"> (</w:t>
      </w:r>
      <w:r w:rsidRPr="006C0E4B">
        <w:rPr>
          <w:i/>
        </w:rPr>
        <w:t>CI</w:t>
      </w:r>
      <w:r>
        <w:t>, непрерывная интеграция).</w:t>
      </w:r>
    </w:p>
    <w:p w:rsidR="003210AB" w:rsidRPr="00F82B8C" w:rsidRDefault="003210AB" w:rsidP="003210AB">
      <w:pPr>
        <w:suppressAutoHyphens/>
        <w:ind w:firstLine="708"/>
      </w:pPr>
      <w:r w:rsidRPr="002F4778">
        <w:rPr>
          <w:i/>
        </w:rPr>
        <w:t>Continuous Integration</w:t>
      </w:r>
      <w:r w:rsidRPr="00F82B8C">
        <w:t xml:space="preserve"> – это полностью автоматизированная практика создания, сборки и тестирования программного кода. При ее применении компиляция и компоновка кода начинает проводиться как можно раньше и повторяется как можно чаще. Специальное программное обеспечение отслеживает процесс разработки: при наличии изменений в коде (например, добавилась новая часть) автоматически запускается процесс сборки и тестирования. Это позволяет найти дефекты и противоречия в компонентах системы еще на ранних стадиях ее создания. В результате – обеспечивается высокое кач</w:t>
      </w:r>
      <w:r>
        <w:t>ество программного обеспечения.</w:t>
      </w:r>
    </w:p>
    <w:p w:rsidR="003210AB" w:rsidRPr="00F82B8C" w:rsidRDefault="003210AB" w:rsidP="003210AB">
      <w:pPr>
        <w:suppressAutoHyphens/>
        <w:ind w:firstLine="708"/>
      </w:pPr>
      <w:r w:rsidRPr="00F82B8C">
        <w:t>Преимущ</w:t>
      </w:r>
      <w:r>
        <w:t xml:space="preserve">ества </w:t>
      </w:r>
      <w:r w:rsidRPr="002F4778">
        <w:rPr>
          <w:i/>
        </w:rPr>
        <w:t>Continuous Integration</w:t>
      </w:r>
      <w:r>
        <w:t xml:space="preserve">:  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</w:pPr>
      <w:r>
        <w:t>с</w:t>
      </w:r>
      <w:r w:rsidRPr="00F82B8C">
        <w:t>окращение ручных операций - этапы создания, сборки и тестирования программного обеспечения про</w:t>
      </w:r>
      <w:r>
        <w:t>водятся в автоматическом режиме;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</w:pPr>
      <w:r>
        <w:t>н</w:t>
      </w:r>
      <w:r w:rsidRPr="00F82B8C">
        <w:t>аличие рабочей ИТ-системы на всем протяжении процесса разработки – у проектной команды всегда есть свежая версия решения для демонстрации заказчику, получения обр</w:t>
      </w:r>
      <w:r>
        <w:t>атной связи и быстрой доработки;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</w:pPr>
      <w:r>
        <w:t>к</w:t>
      </w:r>
      <w:r w:rsidRPr="00F82B8C">
        <w:t xml:space="preserve">ачество программного обеспечения – в рамках </w:t>
      </w:r>
      <w:r w:rsidRPr="002F4778">
        <w:rPr>
          <w:i/>
        </w:rPr>
        <w:t>Continuous Integration</w:t>
      </w:r>
      <w:r w:rsidRPr="00F82B8C">
        <w:t xml:space="preserve"> используются различные программные средства для контроля качества кода, что позвол</w:t>
      </w:r>
      <w:r>
        <w:t>яет сократить количество ошибок;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</w:pPr>
      <w:r>
        <w:t>м</w:t>
      </w:r>
      <w:r w:rsidRPr="00F82B8C">
        <w:t>инимизация рисков – дефекты выявляются на ранних стадиях разработки информационной системы, что помогает избежать увелич</w:t>
      </w:r>
      <w:r>
        <w:t>ения сроков и стоимости проекта;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</w:pPr>
      <w:r>
        <w:t>о</w:t>
      </w:r>
      <w:r w:rsidRPr="00F82B8C">
        <w:t>купаемость инвестиций в ИТ – автоматизация процесса разработки обеспечивает высокую эффективность и на</w:t>
      </w:r>
      <w:r>
        <w:t>дежность информационной системы.</w:t>
      </w:r>
    </w:p>
    <w:p w:rsidR="003210AB" w:rsidRPr="00F82B8C" w:rsidRDefault="003210AB" w:rsidP="003210AB">
      <w:pPr>
        <w:suppressAutoHyphens/>
        <w:ind w:firstLine="708"/>
      </w:pPr>
      <w:r w:rsidRPr="00F82B8C">
        <w:t xml:space="preserve">Для разработки программного обеспечения в рамках </w:t>
      </w:r>
      <w:r w:rsidRPr="002F4778">
        <w:rPr>
          <w:i/>
        </w:rPr>
        <w:t>Continuous Integration</w:t>
      </w:r>
      <w:r w:rsidRPr="00F82B8C">
        <w:t xml:space="preserve"> в </w:t>
      </w:r>
      <w:r w:rsidRPr="002F4778">
        <w:rPr>
          <w:i/>
        </w:rPr>
        <w:t>EPAM</w:t>
      </w:r>
      <w:r w:rsidRPr="00F82B8C">
        <w:t xml:space="preserve"> используются различные программные и аппаратные средства. Выбор конкретных инструментов зависи</w:t>
      </w:r>
      <w:r>
        <w:t>т от задач и специфики проекта.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</w:pPr>
      <w:r>
        <w:t>р</w:t>
      </w:r>
      <w:r w:rsidRPr="00F82B8C">
        <w:t xml:space="preserve">азвертывание и подготовка к работе: </w:t>
      </w:r>
      <w:r w:rsidRPr="00F82B8C">
        <w:rPr>
          <w:i/>
        </w:rPr>
        <w:t>VMWare</w:t>
      </w:r>
      <w:r w:rsidRPr="00F82B8C">
        <w:t xml:space="preserve">, </w:t>
      </w:r>
      <w:r w:rsidRPr="00F82B8C">
        <w:rPr>
          <w:i/>
        </w:rPr>
        <w:t>Microsoft</w:t>
      </w:r>
      <w:r w:rsidRPr="00F82B8C">
        <w:t xml:space="preserve"> </w:t>
      </w:r>
      <w:r w:rsidRPr="00F82B8C">
        <w:rPr>
          <w:i/>
        </w:rPr>
        <w:t>Hyper-V</w:t>
      </w:r>
      <w:r w:rsidRPr="00F82B8C">
        <w:t xml:space="preserve">, </w:t>
      </w:r>
      <w:r w:rsidRPr="00F82B8C">
        <w:rPr>
          <w:i/>
        </w:rPr>
        <w:t>Citrix Xen</w:t>
      </w:r>
      <w:r w:rsidRPr="00F82B8C">
        <w:t xml:space="preserve">, </w:t>
      </w:r>
      <w:r w:rsidRPr="00F82B8C">
        <w:rPr>
          <w:i/>
        </w:rPr>
        <w:t>Parallels</w:t>
      </w:r>
      <w:r>
        <w:t>;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  <w:rPr>
          <w:lang w:val="en-US"/>
        </w:rPr>
      </w:pPr>
      <w:r>
        <w:t>с</w:t>
      </w:r>
      <w:r w:rsidRPr="00F82B8C">
        <w:t>редства</w:t>
      </w:r>
      <w:r w:rsidRPr="00F82B8C">
        <w:rPr>
          <w:lang w:val="en-US"/>
        </w:rPr>
        <w:t xml:space="preserve"> </w:t>
      </w:r>
      <w:r w:rsidRPr="00F82B8C">
        <w:t>разработки</w:t>
      </w:r>
      <w:r w:rsidRPr="00F82B8C">
        <w:rPr>
          <w:lang w:val="en-US"/>
        </w:rPr>
        <w:t xml:space="preserve">: </w:t>
      </w:r>
      <w:r w:rsidRPr="00F82B8C">
        <w:rPr>
          <w:i/>
          <w:lang w:val="en-US"/>
        </w:rPr>
        <w:t>Eclipse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MS Visual Studio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Borland Delphi</w:t>
      </w:r>
      <w:r w:rsidRPr="00F82B8C">
        <w:rPr>
          <w:lang w:val="en-US"/>
        </w:rPr>
        <w:t xml:space="preserve"> </w:t>
      </w:r>
      <w:r w:rsidRPr="00F82B8C">
        <w:t>и</w:t>
      </w:r>
      <w:r w:rsidRPr="00F82B8C">
        <w:rPr>
          <w:lang w:val="en-US"/>
        </w:rPr>
        <w:t xml:space="preserve"> </w:t>
      </w:r>
      <w:r w:rsidRPr="00F82B8C">
        <w:t>т</w:t>
      </w:r>
      <w:r w:rsidRPr="00F82B8C">
        <w:rPr>
          <w:lang w:val="en-US"/>
        </w:rPr>
        <w:t>.</w:t>
      </w:r>
      <w:r w:rsidRPr="00F82B8C">
        <w:t>д</w:t>
      </w:r>
      <w:r>
        <w:rPr>
          <w:lang w:val="en-US"/>
        </w:rPr>
        <w:t>;</w:t>
      </w:r>
    </w:p>
    <w:p w:rsidR="003210AB" w:rsidRPr="002F4778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  <w:rPr>
          <w:lang w:val="en-US"/>
        </w:rPr>
      </w:pPr>
      <w:r>
        <w:t>с</w:t>
      </w:r>
      <w:r w:rsidRPr="00F82B8C">
        <w:t>истемы</w:t>
      </w:r>
      <w:r w:rsidRPr="002F4778">
        <w:rPr>
          <w:lang w:val="en-US"/>
        </w:rPr>
        <w:t xml:space="preserve"> </w:t>
      </w:r>
      <w:r w:rsidRPr="00F82B8C">
        <w:t>контроля</w:t>
      </w:r>
      <w:r w:rsidRPr="002F4778">
        <w:rPr>
          <w:lang w:val="en-US"/>
        </w:rPr>
        <w:t xml:space="preserve"> </w:t>
      </w:r>
      <w:r w:rsidRPr="00F82B8C">
        <w:t>версий</w:t>
      </w:r>
      <w:r w:rsidRPr="002F4778">
        <w:rPr>
          <w:lang w:val="en-US"/>
        </w:rPr>
        <w:t xml:space="preserve">: </w:t>
      </w:r>
      <w:r w:rsidRPr="00F82B8C">
        <w:rPr>
          <w:i/>
          <w:lang w:val="en-US"/>
        </w:rPr>
        <w:t>StarTeam</w:t>
      </w:r>
      <w:r w:rsidRPr="002F4778">
        <w:rPr>
          <w:lang w:val="en-US"/>
        </w:rPr>
        <w:t xml:space="preserve">, </w:t>
      </w:r>
      <w:r w:rsidRPr="00F82B8C">
        <w:rPr>
          <w:i/>
          <w:lang w:val="en-US"/>
        </w:rPr>
        <w:t>Perforce</w:t>
      </w:r>
      <w:r w:rsidRPr="002F4778">
        <w:rPr>
          <w:lang w:val="en-US"/>
        </w:rPr>
        <w:t xml:space="preserve">, </w:t>
      </w:r>
      <w:r w:rsidRPr="00F82B8C">
        <w:rPr>
          <w:i/>
          <w:lang w:val="en-US"/>
        </w:rPr>
        <w:t>CVS</w:t>
      </w:r>
      <w:r w:rsidRPr="002F4778">
        <w:rPr>
          <w:lang w:val="en-US"/>
        </w:rPr>
        <w:t xml:space="preserve">, </w:t>
      </w:r>
      <w:r w:rsidRPr="00F82B8C">
        <w:rPr>
          <w:i/>
          <w:lang w:val="en-US"/>
        </w:rPr>
        <w:t>PVCS</w:t>
      </w:r>
      <w:r w:rsidRPr="002F4778">
        <w:rPr>
          <w:lang w:val="en-US"/>
        </w:rPr>
        <w:t xml:space="preserve">, </w:t>
      </w:r>
      <w:r w:rsidRPr="00F82B8C">
        <w:rPr>
          <w:i/>
          <w:lang w:val="en-US"/>
        </w:rPr>
        <w:t>VSS</w:t>
      </w:r>
      <w:r w:rsidRPr="002F4778">
        <w:rPr>
          <w:lang w:val="en-US"/>
        </w:rPr>
        <w:t xml:space="preserve">, </w:t>
      </w:r>
      <w:r w:rsidRPr="00F82B8C">
        <w:rPr>
          <w:i/>
          <w:lang w:val="en-US"/>
        </w:rPr>
        <w:t>Synergy</w:t>
      </w:r>
      <w:r w:rsidRPr="002F4778">
        <w:rPr>
          <w:lang w:val="en-US"/>
        </w:rPr>
        <w:t xml:space="preserve">, </w:t>
      </w:r>
      <w:r w:rsidRPr="00F82B8C">
        <w:rPr>
          <w:i/>
          <w:lang w:val="en-US"/>
        </w:rPr>
        <w:t>Subversion</w:t>
      </w:r>
      <w:r w:rsidRPr="002F4778">
        <w:rPr>
          <w:lang w:val="en-US"/>
        </w:rPr>
        <w:t xml:space="preserve">, </w:t>
      </w:r>
      <w:r w:rsidRPr="00F82B8C">
        <w:rPr>
          <w:i/>
          <w:lang w:val="en-US"/>
        </w:rPr>
        <w:t>GIT</w:t>
      </w:r>
      <w:r w:rsidRPr="002F4778">
        <w:rPr>
          <w:lang w:val="en-US"/>
        </w:rPr>
        <w:t xml:space="preserve"> </w:t>
      </w:r>
      <w:r w:rsidRPr="00F82B8C">
        <w:t>и</w:t>
      </w:r>
      <w:r w:rsidRPr="002F4778">
        <w:rPr>
          <w:lang w:val="en-US"/>
        </w:rPr>
        <w:t xml:space="preserve"> </w:t>
      </w:r>
      <w:r w:rsidRPr="00F82B8C">
        <w:t>т</w:t>
      </w:r>
      <w:r w:rsidRPr="002F4778">
        <w:rPr>
          <w:lang w:val="en-US"/>
        </w:rPr>
        <w:t>.</w:t>
      </w:r>
      <w:r w:rsidRPr="00F82B8C">
        <w:t>д</w:t>
      </w:r>
      <w:r>
        <w:rPr>
          <w:lang w:val="en-US"/>
        </w:rPr>
        <w:t>;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  <w:rPr>
          <w:lang w:val="en-US"/>
        </w:rPr>
      </w:pPr>
      <w:r>
        <w:t>с</w:t>
      </w:r>
      <w:r w:rsidRPr="00F82B8C">
        <w:t>реды</w:t>
      </w:r>
      <w:r w:rsidRPr="00F82B8C">
        <w:rPr>
          <w:lang w:val="en-US"/>
        </w:rPr>
        <w:t xml:space="preserve"> </w:t>
      </w:r>
      <w:r w:rsidRPr="00F82B8C">
        <w:t>и</w:t>
      </w:r>
      <w:r w:rsidRPr="00F82B8C">
        <w:rPr>
          <w:lang w:val="en-US"/>
        </w:rPr>
        <w:t xml:space="preserve"> </w:t>
      </w:r>
      <w:r w:rsidRPr="00F82B8C">
        <w:t>системы</w:t>
      </w:r>
      <w:r w:rsidRPr="00F82B8C">
        <w:rPr>
          <w:lang w:val="en-US"/>
        </w:rPr>
        <w:t xml:space="preserve"> </w:t>
      </w:r>
      <w:r w:rsidRPr="00F82B8C">
        <w:t>автоматической</w:t>
      </w:r>
      <w:r w:rsidRPr="00F82B8C">
        <w:rPr>
          <w:lang w:val="en-US"/>
        </w:rPr>
        <w:t xml:space="preserve"> </w:t>
      </w:r>
      <w:r w:rsidRPr="00F82B8C">
        <w:t>сборки</w:t>
      </w:r>
      <w:r w:rsidRPr="00F82B8C">
        <w:rPr>
          <w:lang w:val="en-US"/>
        </w:rPr>
        <w:t xml:space="preserve">: </w:t>
      </w:r>
      <w:r w:rsidRPr="00F82B8C">
        <w:rPr>
          <w:i/>
          <w:lang w:val="en-US"/>
        </w:rPr>
        <w:t>CruiseControl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CC.net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TeamCity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Build Forge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Team Foundation Server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Electric Commander</w:t>
      </w:r>
      <w:r>
        <w:rPr>
          <w:lang w:val="en-US"/>
        </w:rPr>
        <w:t>;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  <w:rPr>
          <w:lang w:val="en-US"/>
        </w:rPr>
      </w:pPr>
      <w:r>
        <w:lastRenderedPageBreak/>
        <w:t>к</w:t>
      </w:r>
      <w:r w:rsidRPr="00F82B8C">
        <w:t>омпиляторы</w:t>
      </w:r>
      <w:r w:rsidRPr="00F82B8C">
        <w:rPr>
          <w:lang w:val="en-US"/>
        </w:rPr>
        <w:t xml:space="preserve"> </w:t>
      </w:r>
      <w:r w:rsidRPr="00F82B8C">
        <w:t>и</w:t>
      </w:r>
      <w:r w:rsidRPr="00F82B8C">
        <w:rPr>
          <w:lang w:val="en-US"/>
        </w:rPr>
        <w:t xml:space="preserve"> </w:t>
      </w:r>
      <w:r w:rsidRPr="00F82B8C">
        <w:t>средства</w:t>
      </w:r>
      <w:r w:rsidRPr="00F82B8C">
        <w:rPr>
          <w:lang w:val="en-US"/>
        </w:rPr>
        <w:t xml:space="preserve"> </w:t>
      </w:r>
      <w:r w:rsidRPr="00F82B8C">
        <w:t>сборки</w:t>
      </w:r>
      <w:r w:rsidRPr="00F82B8C">
        <w:rPr>
          <w:lang w:val="en-US"/>
        </w:rPr>
        <w:t xml:space="preserve">: </w:t>
      </w:r>
      <w:r w:rsidRPr="00F82B8C">
        <w:rPr>
          <w:i/>
          <w:lang w:val="en-US"/>
        </w:rPr>
        <w:t>Compilers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Linkers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Ant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Make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NAnt</w:t>
      </w:r>
      <w:r>
        <w:rPr>
          <w:lang w:val="en-US"/>
        </w:rPr>
        <w:t xml:space="preserve"> </w:t>
      </w:r>
      <w:r w:rsidRPr="00F82B8C">
        <w:rPr>
          <w:i/>
          <w:lang w:val="en-US"/>
        </w:rPr>
        <w:t>MSBuild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Maven</w:t>
      </w:r>
      <w:r>
        <w:rPr>
          <w:lang w:val="en-US"/>
        </w:rPr>
        <w:t>;</w:t>
      </w:r>
    </w:p>
    <w:p w:rsidR="003210AB" w:rsidRPr="00F82B8C" w:rsidRDefault="003210AB" w:rsidP="003210AB">
      <w:pPr>
        <w:pStyle w:val="a7"/>
        <w:numPr>
          <w:ilvl w:val="0"/>
          <w:numId w:val="6"/>
        </w:numPr>
        <w:tabs>
          <w:tab w:val="left" w:pos="1134"/>
        </w:tabs>
        <w:suppressAutoHyphens/>
        <w:ind w:left="0" w:firstLine="708"/>
        <w:rPr>
          <w:lang w:val="en-US"/>
        </w:rPr>
      </w:pPr>
      <w:r>
        <w:t>к</w:t>
      </w:r>
      <w:r w:rsidRPr="00F82B8C">
        <w:t>онтроль</w:t>
      </w:r>
      <w:r w:rsidRPr="00F82B8C">
        <w:rPr>
          <w:lang w:val="en-US"/>
        </w:rPr>
        <w:t xml:space="preserve"> </w:t>
      </w:r>
      <w:r w:rsidRPr="00F82B8C">
        <w:t>качества</w:t>
      </w:r>
      <w:r w:rsidRPr="00F82B8C">
        <w:rPr>
          <w:lang w:val="en-US"/>
        </w:rPr>
        <w:t xml:space="preserve">: </w:t>
      </w:r>
      <w:r w:rsidRPr="00F82B8C">
        <w:rPr>
          <w:i/>
          <w:lang w:val="en-US"/>
        </w:rPr>
        <w:t>Mercury Quality Center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LoadRunner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TestDirector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WinRunner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Xunit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Clover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IBM Functional</w:t>
      </w:r>
      <w:r w:rsidRPr="00F82B8C">
        <w:rPr>
          <w:lang w:val="en-US"/>
        </w:rPr>
        <w:t xml:space="preserve">, </w:t>
      </w:r>
      <w:r w:rsidRPr="00F82B8C">
        <w:rPr>
          <w:i/>
          <w:lang w:val="en-US"/>
        </w:rPr>
        <w:t>Performance</w:t>
      </w:r>
      <w:r w:rsidRPr="00F82B8C">
        <w:rPr>
          <w:lang w:val="en-US"/>
        </w:rPr>
        <w:t xml:space="preserve"> </w:t>
      </w:r>
      <w:r w:rsidRPr="00F82B8C">
        <w:rPr>
          <w:i/>
          <w:lang w:val="en-US"/>
        </w:rPr>
        <w:t>&amp; Manual Tester</w:t>
      </w:r>
      <w:r w:rsidRPr="00F82B8C">
        <w:rPr>
          <w:lang w:val="en-US"/>
        </w:rPr>
        <w:t>.</w:t>
      </w:r>
    </w:p>
    <w:p w:rsidR="003210AB" w:rsidRDefault="003210AB" w:rsidP="003210AB">
      <w:pPr>
        <w:suppressAutoHyphens/>
        <w:ind w:firstLine="708"/>
      </w:pPr>
      <w:r w:rsidRPr="00F82B8C">
        <w:t xml:space="preserve">Процесс </w:t>
      </w:r>
      <w:r w:rsidRPr="00F82B8C">
        <w:rPr>
          <w:i/>
        </w:rPr>
        <w:t>Continuous Integration</w:t>
      </w:r>
      <w:r w:rsidRPr="00F82B8C">
        <w:t xml:space="preserve"> может быть полностью – от написания кода до запуска готового решения в эксплуатацию – выстроен как облачный сервис. Требуемое качество программного обеспечения и соблюдение сроков разработки и поддержки ИТ-систем обеспечиваются с помощью заключения </w:t>
      </w:r>
      <w:r w:rsidRPr="00F82B8C">
        <w:rPr>
          <w:i/>
        </w:rPr>
        <w:t>SLA</w:t>
      </w:r>
      <w:r w:rsidRPr="00F82B8C">
        <w:t xml:space="preserve"> (</w:t>
      </w:r>
      <w:r w:rsidRPr="00F82B8C">
        <w:rPr>
          <w:i/>
        </w:rPr>
        <w:t>Service Level Agreement</w:t>
      </w:r>
      <w:r w:rsidRPr="00F82B8C">
        <w:t xml:space="preserve"> – соглашение об уровне услуг) между заказчиком и </w:t>
      </w:r>
      <w:r w:rsidRPr="00F82B8C">
        <w:rPr>
          <w:i/>
        </w:rPr>
        <w:t>EPAM</w:t>
      </w:r>
      <w:r w:rsidRPr="00F82B8C">
        <w:t>.</w:t>
      </w:r>
    </w:p>
    <w:p w:rsidR="00C97A38" w:rsidRDefault="00C97A38" w:rsidP="003210AB">
      <w:pPr>
        <w:suppressAutoHyphens/>
        <w:ind w:firstLine="708"/>
      </w:pPr>
    </w:p>
    <w:p w:rsidR="003210AB" w:rsidRDefault="003210AB" w:rsidP="003210AB">
      <w:pPr>
        <w:suppressAutoHyphens/>
        <w:ind w:firstLine="708"/>
        <w:rPr>
          <w:b/>
          <w:bCs/>
        </w:rPr>
      </w:pPr>
      <w:r>
        <w:rPr>
          <w:b/>
        </w:rPr>
        <w:t>1.9</w:t>
      </w:r>
      <w:r w:rsidRPr="007304B8">
        <w:rPr>
          <w:b/>
        </w:rPr>
        <w:t xml:space="preserve"> </w:t>
      </w:r>
      <w:r>
        <w:rPr>
          <w:b/>
          <w:bCs/>
        </w:rPr>
        <w:t>Используемые методы управления жизненным циклом проекта</w:t>
      </w:r>
    </w:p>
    <w:p w:rsidR="003210AB" w:rsidRDefault="003210AB" w:rsidP="003210AB">
      <w:pPr>
        <w:suppressAutoHyphens/>
        <w:ind w:firstLine="708"/>
      </w:pPr>
    </w:p>
    <w:p w:rsidR="003210AB" w:rsidRPr="006C0E4B" w:rsidRDefault="003210AB" w:rsidP="003210AB">
      <w:pPr>
        <w:suppressAutoHyphens/>
        <w:ind w:firstLine="708"/>
      </w:pPr>
      <w:r w:rsidRPr="006C0E4B">
        <w:t>Для управления жизненным циклом р</w:t>
      </w:r>
      <w:r>
        <w:t>азрабатываемых проектов в компа</w:t>
      </w:r>
      <w:r w:rsidRPr="006C0E4B">
        <w:t>нии «</w:t>
      </w:r>
      <w:r w:rsidRPr="006C0E4B">
        <w:rPr>
          <w:i/>
        </w:rPr>
        <w:t>Epam</w:t>
      </w:r>
      <w:r w:rsidRPr="006C0E4B">
        <w:t xml:space="preserve"> </w:t>
      </w:r>
      <w:r w:rsidRPr="006C0E4B">
        <w:rPr>
          <w:i/>
        </w:rPr>
        <w:t>Systems</w:t>
      </w:r>
      <w:r w:rsidRPr="006C0E4B">
        <w:t xml:space="preserve">» используется </w:t>
      </w:r>
      <w:r w:rsidRPr="006C0E4B">
        <w:rPr>
          <w:i/>
        </w:rPr>
        <w:t>Subversion</w:t>
      </w:r>
      <w:r>
        <w:t>, который очень эффективно и хо</w:t>
      </w:r>
      <w:r w:rsidRPr="006C0E4B">
        <w:t xml:space="preserve">рошо реализуется на базе </w:t>
      </w:r>
      <w:r w:rsidRPr="006C0E4B">
        <w:rPr>
          <w:i/>
        </w:rPr>
        <w:t>BitBucket</w:t>
      </w:r>
      <w:r w:rsidRPr="006C0E4B">
        <w:t xml:space="preserve">. </w:t>
      </w:r>
    </w:p>
    <w:p w:rsidR="003210AB" w:rsidRPr="006C0E4B" w:rsidRDefault="003210AB" w:rsidP="003210AB">
      <w:pPr>
        <w:suppressAutoHyphens/>
        <w:ind w:firstLine="708"/>
      </w:pPr>
      <w:r w:rsidRPr="006C0E4B">
        <w:rPr>
          <w:i/>
        </w:rPr>
        <w:t>Subversion</w:t>
      </w:r>
      <w:r>
        <w:t xml:space="preserve"> –</w:t>
      </w:r>
      <w:r w:rsidRPr="006C0E4B">
        <w:t xml:space="preserve"> (также известная как «</w:t>
      </w:r>
      <w:r w:rsidRPr="006C0E4B">
        <w:rPr>
          <w:i/>
        </w:rPr>
        <w:t>SVN</w:t>
      </w:r>
      <w:r w:rsidRPr="006C0E4B">
        <w:t>») –свободная централизованная система упр</w:t>
      </w:r>
      <w:r>
        <w:t>авления версиями, официально вы</w:t>
      </w:r>
      <w:r w:rsidRPr="006C0E4B">
        <w:t xml:space="preserve">пущенная в 2004 году компанией </w:t>
      </w:r>
      <w:r w:rsidRPr="006C0E4B">
        <w:rPr>
          <w:i/>
        </w:rPr>
        <w:t>CollabNet</w:t>
      </w:r>
      <w:r w:rsidRPr="006C0E4B">
        <w:t xml:space="preserve"> </w:t>
      </w:r>
      <w:r w:rsidRPr="006C0E4B">
        <w:rPr>
          <w:i/>
        </w:rPr>
        <w:t>Inc</w:t>
      </w:r>
      <w:r w:rsidRPr="006C0E4B">
        <w:t>.</w:t>
      </w:r>
    </w:p>
    <w:p w:rsidR="003210AB" w:rsidRPr="006C0E4B" w:rsidRDefault="003210AB" w:rsidP="003210AB">
      <w:pPr>
        <w:suppressAutoHyphens/>
        <w:ind w:firstLine="708"/>
      </w:pPr>
      <w:r w:rsidRPr="006C0E4B">
        <w:t>Цель проекта – заменить собой распр</w:t>
      </w:r>
      <w:r>
        <w:t>остраненную на тот момент систе</w:t>
      </w:r>
      <w:r w:rsidRPr="006C0E4B">
        <w:t xml:space="preserve">му </w:t>
      </w:r>
      <w:r w:rsidRPr="006C0E4B">
        <w:rPr>
          <w:i/>
        </w:rPr>
        <w:t>Concurrent</w:t>
      </w:r>
      <w:r w:rsidRPr="006C0E4B">
        <w:t xml:space="preserve"> </w:t>
      </w:r>
      <w:r w:rsidRPr="006C0E4B">
        <w:rPr>
          <w:i/>
        </w:rPr>
        <w:t>Versions</w:t>
      </w:r>
      <w:r w:rsidRPr="006C0E4B">
        <w:t xml:space="preserve"> </w:t>
      </w:r>
      <w:r w:rsidRPr="006C0E4B">
        <w:rPr>
          <w:i/>
        </w:rPr>
        <w:t>System</w:t>
      </w:r>
      <w:r w:rsidRPr="006C0E4B">
        <w:t xml:space="preserve"> (</w:t>
      </w:r>
      <w:r w:rsidRPr="006C0E4B">
        <w:rPr>
          <w:i/>
        </w:rPr>
        <w:t>CVS</w:t>
      </w:r>
      <w:r w:rsidRPr="006C0E4B">
        <w:t xml:space="preserve">), которая ныне считается устаревшей. </w:t>
      </w:r>
      <w:r w:rsidRPr="006C0E4B">
        <w:rPr>
          <w:i/>
        </w:rPr>
        <w:t>Subversion</w:t>
      </w:r>
      <w:r w:rsidRPr="006C0E4B">
        <w:t xml:space="preserve"> реализует все основные функции </w:t>
      </w:r>
      <w:r w:rsidRPr="006C0E4B">
        <w:rPr>
          <w:i/>
        </w:rPr>
        <w:t>CVS</w:t>
      </w:r>
      <w:r>
        <w:t xml:space="preserve"> и свободна от ряда недостат</w:t>
      </w:r>
      <w:r w:rsidRPr="006C0E4B">
        <w:t>ков последней.</w:t>
      </w:r>
    </w:p>
    <w:p w:rsidR="003210AB" w:rsidRPr="006C0E4B" w:rsidRDefault="003210AB" w:rsidP="003210AB">
      <w:pPr>
        <w:suppressAutoHyphens/>
        <w:ind w:firstLine="708"/>
      </w:pPr>
      <w:r w:rsidRPr="006C0E4B">
        <w:t xml:space="preserve">В настоящее время </w:t>
      </w:r>
      <w:r w:rsidRPr="006C0E4B">
        <w:rPr>
          <w:i/>
        </w:rPr>
        <w:t>Subversion</w:t>
      </w:r>
      <w:r w:rsidRPr="006C0E4B">
        <w:t xml:space="preserve"> исполь</w:t>
      </w:r>
      <w:r>
        <w:t>зуется многими сообществами раз</w:t>
      </w:r>
      <w:r w:rsidRPr="006C0E4B">
        <w:t xml:space="preserve">работчиков открытого программного обеспечения (в том числе сообществами, ранее использовавшими </w:t>
      </w:r>
      <w:r w:rsidRPr="006C0E4B">
        <w:rPr>
          <w:i/>
        </w:rPr>
        <w:t>CVS</w:t>
      </w:r>
      <w:r w:rsidRPr="006C0E4B">
        <w:t xml:space="preserve">). В их числе такие известные проекты, как </w:t>
      </w:r>
      <w:r w:rsidRPr="006C0E4B">
        <w:rPr>
          <w:i/>
        </w:rPr>
        <w:t>Apache</w:t>
      </w:r>
      <w:r w:rsidRPr="006C0E4B">
        <w:t xml:space="preserve">, </w:t>
      </w:r>
      <w:r w:rsidRPr="006C0E4B">
        <w:rPr>
          <w:i/>
        </w:rPr>
        <w:t>GCC</w:t>
      </w:r>
      <w:r w:rsidRPr="006C0E4B">
        <w:t xml:space="preserve">, </w:t>
      </w:r>
      <w:r w:rsidRPr="006C0E4B">
        <w:rPr>
          <w:i/>
        </w:rPr>
        <w:t>FreePascal</w:t>
      </w:r>
      <w:r w:rsidRPr="006C0E4B">
        <w:t xml:space="preserve">, </w:t>
      </w:r>
      <w:r w:rsidRPr="006C0E4B">
        <w:rPr>
          <w:i/>
        </w:rPr>
        <w:t>Python</w:t>
      </w:r>
      <w:r w:rsidRPr="006C0E4B">
        <w:t xml:space="preserve">, </w:t>
      </w:r>
      <w:r w:rsidRPr="006C0E4B">
        <w:rPr>
          <w:i/>
        </w:rPr>
        <w:t>Ruby</w:t>
      </w:r>
      <w:r w:rsidRPr="006C0E4B">
        <w:t xml:space="preserve">, </w:t>
      </w:r>
      <w:r w:rsidRPr="006C0E4B">
        <w:rPr>
          <w:i/>
        </w:rPr>
        <w:t>FreeBSD</w:t>
      </w:r>
      <w:r w:rsidRPr="006C0E4B">
        <w:t>,</w:t>
      </w:r>
      <w:r>
        <w:t xml:space="preserve"> </w:t>
      </w:r>
      <w:r w:rsidRPr="006C0E4B">
        <w:rPr>
          <w:i/>
        </w:rPr>
        <w:t>AROS</w:t>
      </w:r>
      <w:r w:rsidRPr="006C0E4B">
        <w:t xml:space="preserve">, </w:t>
      </w:r>
      <w:r w:rsidRPr="006C0E4B">
        <w:rPr>
          <w:i/>
        </w:rPr>
        <w:t>Blender</w:t>
      </w:r>
      <w:r w:rsidRPr="006C0E4B">
        <w:t xml:space="preserve">, </w:t>
      </w:r>
      <w:r w:rsidRPr="006C0E4B">
        <w:rPr>
          <w:i/>
        </w:rPr>
        <w:t>Boost</w:t>
      </w:r>
      <w:r w:rsidRPr="006C0E4B">
        <w:t xml:space="preserve">, </w:t>
      </w:r>
      <w:r w:rsidRPr="006C0E4B">
        <w:rPr>
          <w:i/>
        </w:rPr>
        <w:t>Tor</w:t>
      </w:r>
      <w:r w:rsidRPr="006C0E4B">
        <w:t xml:space="preserve">, </w:t>
      </w:r>
      <w:r w:rsidRPr="006C0E4B">
        <w:rPr>
          <w:i/>
        </w:rPr>
        <w:t>OGRE</w:t>
      </w:r>
      <w:r w:rsidRPr="006C0E4B">
        <w:t xml:space="preserve">. </w:t>
      </w:r>
      <w:r w:rsidRPr="006C0E4B">
        <w:rPr>
          <w:i/>
        </w:rPr>
        <w:t>Subversion</w:t>
      </w:r>
      <w:r w:rsidRPr="006C0E4B">
        <w:t xml:space="preserve"> также широко используетс</w:t>
      </w:r>
      <w:r>
        <w:t>я в закрытых проектах и корпора</w:t>
      </w:r>
      <w:r w:rsidRPr="006C0E4B">
        <w:t xml:space="preserve">тивной сфере. Хостинг </w:t>
      </w:r>
      <w:r w:rsidRPr="006C0E4B">
        <w:rPr>
          <w:i/>
        </w:rPr>
        <w:t>Subversion</w:t>
      </w:r>
      <w:r w:rsidRPr="006C0E4B">
        <w:t xml:space="preserve">, в том числе для проектов с открытым кодом, также предоставляют популярные хостинг-проекты </w:t>
      </w:r>
      <w:r w:rsidRPr="006C0E4B">
        <w:rPr>
          <w:i/>
        </w:rPr>
        <w:t>SourceForge</w:t>
      </w:r>
      <w:r w:rsidRPr="006C0E4B">
        <w:t>.</w:t>
      </w:r>
      <w:r w:rsidRPr="006C0E4B">
        <w:rPr>
          <w:i/>
        </w:rPr>
        <w:t>net</w:t>
      </w:r>
      <w:r w:rsidRPr="006C0E4B">
        <w:t xml:space="preserve">, </w:t>
      </w:r>
      <w:r w:rsidRPr="006C0E4B">
        <w:rPr>
          <w:i/>
        </w:rPr>
        <w:t>Tigris</w:t>
      </w:r>
      <w:r w:rsidRPr="006C0E4B">
        <w:t>.</w:t>
      </w:r>
      <w:r w:rsidRPr="006C0E4B">
        <w:rPr>
          <w:i/>
        </w:rPr>
        <w:t>org</w:t>
      </w:r>
      <w:r w:rsidRPr="006C0E4B">
        <w:t xml:space="preserve">, </w:t>
      </w:r>
      <w:r w:rsidRPr="006C0E4B">
        <w:rPr>
          <w:i/>
        </w:rPr>
        <w:t>Google</w:t>
      </w:r>
      <w:r w:rsidRPr="006C0E4B">
        <w:t xml:space="preserve"> </w:t>
      </w:r>
      <w:r w:rsidRPr="006C0E4B">
        <w:rPr>
          <w:i/>
        </w:rPr>
        <w:t>Code</w:t>
      </w:r>
      <w:r w:rsidRPr="006C0E4B">
        <w:t xml:space="preserve"> и</w:t>
      </w:r>
      <w:r>
        <w:t xml:space="preserve"> </w:t>
      </w:r>
      <w:r w:rsidRPr="006C0E4B">
        <w:rPr>
          <w:i/>
        </w:rPr>
        <w:t>BountySource</w:t>
      </w:r>
      <w:r w:rsidRPr="006C0E4B">
        <w:t>.</w:t>
      </w:r>
    </w:p>
    <w:p w:rsidR="003210AB" w:rsidRPr="006C0E4B" w:rsidRDefault="003210AB" w:rsidP="003210AB">
      <w:pPr>
        <w:suppressAutoHyphens/>
        <w:ind w:firstLine="708"/>
      </w:pPr>
      <w:r w:rsidRPr="006C0E4B">
        <w:rPr>
          <w:i/>
        </w:rPr>
        <w:t>BitBucket</w:t>
      </w:r>
      <w:r w:rsidRPr="006C0E4B">
        <w:t xml:space="preserve"> («ведро битов») – веб-сервис</w:t>
      </w:r>
      <w:r>
        <w:t xml:space="preserve"> для хостинга проектов и их сов</w:t>
      </w:r>
      <w:r w:rsidRPr="006C0E4B">
        <w:t xml:space="preserve">местной разработки, основанный на системе контроля версий </w:t>
      </w:r>
      <w:r w:rsidRPr="006C0E4B">
        <w:rPr>
          <w:i/>
        </w:rPr>
        <w:t>Mercurial</w:t>
      </w:r>
      <w:r w:rsidRPr="006C0E4B">
        <w:t xml:space="preserve"> и </w:t>
      </w:r>
      <w:r w:rsidRPr="006C0E4B">
        <w:rPr>
          <w:i/>
        </w:rPr>
        <w:t>Git</w:t>
      </w:r>
      <w:r w:rsidRPr="006C0E4B">
        <w:t xml:space="preserve">. По назначению и предлагаемым функциям аналогичен </w:t>
      </w:r>
      <w:r w:rsidRPr="006C0E4B">
        <w:rPr>
          <w:i/>
        </w:rPr>
        <w:t>GitHub</w:t>
      </w:r>
      <w:r w:rsidRPr="006C0E4B">
        <w:t xml:space="preserve"> (однако </w:t>
      </w:r>
      <w:r w:rsidRPr="006C0E4B">
        <w:rPr>
          <w:i/>
        </w:rPr>
        <w:t>GitHub</w:t>
      </w:r>
      <w:r w:rsidRPr="006C0E4B">
        <w:t xml:space="preserve"> не предоставляет бесплатные «закрытые» репозитории, в отличие от </w:t>
      </w:r>
      <w:r w:rsidRPr="006C0E4B">
        <w:rPr>
          <w:i/>
        </w:rPr>
        <w:t>Bitbucket</w:t>
      </w:r>
      <w:r w:rsidRPr="006C0E4B">
        <w:t>), которы</w:t>
      </w:r>
      <w:r>
        <w:t xml:space="preserve">й поддерживает </w:t>
      </w:r>
      <w:r w:rsidRPr="006C0E4B">
        <w:rPr>
          <w:i/>
        </w:rPr>
        <w:t>Git</w:t>
      </w:r>
      <w:r>
        <w:t xml:space="preserve"> и </w:t>
      </w:r>
      <w:r w:rsidRPr="006C0E4B">
        <w:rPr>
          <w:i/>
        </w:rPr>
        <w:t>Subversion</w:t>
      </w:r>
      <w:r w:rsidRPr="006C0E4B">
        <w:t>.</w:t>
      </w:r>
    </w:p>
    <w:p w:rsidR="003210AB" w:rsidRPr="006C0E4B" w:rsidRDefault="003210AB" w:rsidP="003210AB">
      <w:pPr>
        <w:suppressAutoHyphens/>
        <w:ind w:firstLine="708"/>
      </w:pPr>
      <w:r w:rsidRPr="006C0E4B">
        <w:rPr>
          <w:i/>
        </w:rPr>
        <w:t>Git</w:t>
      </w:r>
      <w:r w:rsidRPr="006C0E4B">
        <w:t xml:space="preserve"> – распределённая система управления версиями файлов. Проект был создан Линусом Торвальдсом для управления разработкой ядра </w:t>
      </w:r>
      <w:r w:rsidRPr="006C0E4B">
        <w:rPr>
          <w:i/>
        </w:rPr>
        <w:t>Linux</w:t>
      </w:r>
      <w:r w:rsidRPr="006C0E4B">
        <w:t xml:space="preserve">, первая версия выпущена 7 апреля 2005 года. </w:t>
      </w:r>
    </w:p>
    <w:p w:rsidR="003210AB" w:rsidRPr="006C0E4B" w:rsidRDefault="003210AB" w:rsidP="003210AB">
      <w:pPr>
        <w:suppressAutoHyphens/>
        <w:ind w:firstLine="708"/>
      </w:pPr>
      <w:r w:rsidRPr="006C0E4B">
        <w:t xml:space="preserve">Ядро </w:t>
      </w:r>
      <w:r w:rsidRPr="006C0E4B">
        <w:rPr>
          <w:i/>
        </w:rPr>
        <w:t>Git</w:t>
      </w:r>
      <w:r w:rsidRPr="006C0E4B">
        <w:t xml:space="preserve"> представляет собой набор ут</w:t>
      </w:r>
      <w:r>
        <w:t>илит командной строки с парамет</w:t>
      </w:r>
      <w:r w:rsidRPr="006C0E4B">
        <w:t>рами. Все настройки хранятся в текстовых ф</w:t>
      </w:r>
      <w:r>
        <w:t>айлах конфигурации. Такая реали</w:t>
      </w:r>
      <w:r w:rsidRPr="006C0E4B">
        <w:t xml:space="preserve">зация делает </w:t>
      </w:r>
      <w:r w:rsidRPr="006C0E4B">
        <w:rPr>
          <w:i/>
        </w:rPr>
        <w:t>Git</w:t>
      </w:r>
      <w:r w:rsidRPr="006C0E4B">
        <w:t xml:space="preserve"> легко портируемым на любую платформу и даёт возможность легко интегрировать </w:t>
      </w:r>
      <w:r w:rsidRPr="006C0E4B">
        <w:rPr>
          <w:i/>
        </w:rPr>
        <w:t>Git</w:t>
      </w:r>
      <w:r w:rsidRPr="006C0E4B">
        <w:t xml:space="preserve"> в другие системы (в частности, создавать графические </w:t>
      </w:r>
      <w:r w:rsidRPr="006C0E4B">
        <w:rPr>
          <w:i/>
        </w:rPr>
        <w:t>git</w:t>
      </w:r>
      <w:r w:rsidRPr="006C0E4B">
        <w:t>-клиенты с любым желаемым интерфейсом).</w:t>
      </w:r>
    </w:p>
    <w:p w:rsidR="003210AB" w:rsidRPr="006C0E4B" w:rsidRDefault="003210AB" w:rsidP="003210AB">
      <w:pPr>
        <w:suppressAutoHyphens/>
        <w:ind w:firstLine="708"/>
      </w:pPr>
      <w:r w:rsidRPr="006C0E4B">
        <w:lastRenderedPageBreak/>
        <w:t xml:space="preserve">Репозиторий </w:t>
      </w:r>
      <w:r w:rsidRPr="006C0E4B">
        <w:rPr>
          <w:i/>
        </w:rPr>
        <w:t>Git</w:t>
      </w:r>
      <w:r w:rsidRPr="006C0E4B">
        <w:t xml:space="preserve"> представляет собой к</w:t>
      </w:r>
      <w:r>
        <w:t>аталог файловой системы, в кото</w:t>
      </w:r>
      <w:r w:rsidRPr="006C0E4B">
        <w:t>ром находятся файлы конфигу</w:t>
      </w:r>
      <w:r>
        <w:t xml:space="preserve">рации репозитория, </w:t>
      </w:r>
      <w:r w:rsidRPr="006C0E4B">
        <w:t>файлы журналов, хранящие операции, выполняемые над репозиторием</w:t>
      </w:r>
      <w:r>
        <w:t>, индекс, описывающий расположе</w:t>
      </w:r>
      <w:r w:rsidRPr="006C0E4B">
        <w:t>ние файлов и хранилище, содержащее собс</w:t>
      </w:r>
      <w:r>
        <w:t>твенно файлы. Структура хранили</w:t>
      </w:r>
      <w:r w:rsidRPr="006C0E4B">
        <w:t>ща файлов не отражает реальную структур</w:t>
      </w:r>
      <w:r>
        <w:t>у хранящегося в репозитории фай</w:t>
      </w:r>
      <w:r w:rsidRPr="006C0E4B">
        <w:t>лового дерева, она ориентирована на повы</w:t>
      </w:r>
      <w:r>
        <w:t>шение скорости выполнения опера</w:t>
      </w:r>
      <w:r w:rsidRPr="006C0E4B">
        <w:t>ций с репозиторием. Когда ядро обрабатывает команду изменения (неважно, при локальных изменениях или при получении</w:t>
      </w:r>
      <w:r>
        <w:t xml:space="preserve"> патча от другого узла), оно со</w:t>
      </w:r>
      <w:r w:rsidRPr="006C0E4B">
        <w:t>здаёт в хранилище новые файлы, соответст</w:t>
      </w:r>
      <w:r>
        <w:t>вующие новым состояниям изменён</w:t>
      </w:r>
      <w:r w:rsidRPr="006C0E4B">
        <w:t>ных файлов. Существенно, что никакие операции не изменяют содержимого уже существующих в хранилище файлов.</w:t>
      </w:r>
    </w:p>
    <w:p w:rsidR="003210AB" w:rsidRDefault="003210AB" w:rsidP="003210AB">
      <w:pPr>
        <w:suppressAutoHyphens/>
        <w:ind w:firstLine="708"/>
      </w:pPr>
      <w:r w:rsidRPr="006C0E4B">
        <w:t>По умолчанию репозиторий хранится в подкаталоге с названием «.</w:t>
      </w:r>
      <w:r w:rsidRPr="006C0E4B">
        <w:rPr>
          <w:i/>
        </w:rPr>
        <w:t>git</w:t>
      </w:r>
      <w:r w:rsidRPr="006C0E4B">
        <w:t xml:space="preserve">» в корневом каталоге рабочей копии дерева файлов, хранящегося в репозитории. Любое файловое дерево в системе можно превратить в репозиторий </w:t>
      </w:r>
      <w:r w:rsidRPr="006C0E4B">
        <w:rPr>
          <w:i/>
        </w:rPr>
        <w:t>git</w:t>
      </w:r>
      <w:r w:rsidRPr="006C0E4B">
        <w:t>, отдав команду создания репозитория из корневого каталога этого дерева (или указав корневой каталог в параметрах программы</w:t>
      </w:r>
      <w:r>
        <w:t>). Репозиторий может быть импор</w:t>
      </w:r>
      <w:r w:rsidRPr="006C0E4B">
        <w:t>тирован с другого узла, доступного по сети. При импорте нового репозитория автоматически создаётся рабочая копия, с</w:t>
      </w:r>
      <w:r>
        <w:t>оответствующая последнему зафик</w:t>
      </w:r>
      <w:r w:rsidRPr="006C0E4B">
        <w:t xml:space="preserve">сированному состоянию импортируемого репозитория (то есть не копируются изменения в рабочей копии исходного узла, для которых на том узле не была выполнена команда </w:t>
      </w:r>
      <w:r w:rsidRPr="006C0E4B">
        <w:rPr>
          <w:i/>
        </w:rPr>
        <w:t>commit</w:t>
      </w:r>
      <w:r w:rsidRPr="006C0E4B">
        <w:t>).</w:t>
      </w:r>
    </w:p>
    <w:p w:rsidR="00C97A38" w:rsidRDefault="00C97A38" w:rsidP="00C97A38">
      <w:pPr>
        <w:suppressAutoHyphens/>
        <w:ind w:firstLine="708"/>
      </w:pPr>
      <w:r>
        <w:t xml:space="preserve">Репозиторий </w:t>
      </w:r>
      <w:r w:rsidRPr="00C97A38">
        <w:rPr>
          <w:i/>
        </w:rPr>
        <w:t>git</w:t>
      </w:r>
      <w:r>
        <w:t xml:space="preserve"> бывает локальный и удаленный. Локальный репозиторий </w:t>
      </w:r>
      <w:r w:rsidRPr="00C97A38">
        <w:t>–</w:t>
      </w:r>
      <w:r>
        <w:t xml:space="preserve"> это поддиректория .</w:t>
      </w:r>
      <w:r w:rsidRPr="00C97A38">
        <w:rPr>
          <w:i/>
        </w:rPr>
        <w:t>git</w:t>
      </w:r>
      <w:r>
        <w:t xml:space="preserve">, создается (в пустом виде) командой </w:t>
      </w:r>
      <w:r w:rsidRPr="00C97A38">
        <w:rPr>
          <w:i/>
        </w:rPr>
        <w:t>git</w:t>
      </w:r>
      <w:r>
        <w:t xml:space="preserve"> </w:t>
      </w:r>
      <w:r w:rsidRPr="00C97A38">
        <w:rPr>
          <w:i/>
        </w:rPr>
        <w:t>init</w:t>
      </w:r>
      <w:r>
        <w:t xml:space="preserve"> и (в непустом виде с немедленным копированием содержимого родительского удаленного репозитория и простановкой ссылки на родителя) командой </w:t>
      </w:r>
      <w:r w:rsidRPr="00C97A38">
        <w:rPr>
          <w:i/>
        </w:rPr>
        <w:t>git</w:t>
      </w:r>
      <w:r>
        <w:t xml:space="preserve"> </w:t>
      </w:r>
      <w:r w:rsidRPr="00C97A38">
        <w:rPr>
          <w:i/>
        </w:rPr>
        <w:t>clone</w:t>
      </w:r>
      <w:r>
        <w:t>.</w:t>
      </w:r>
    </w:p>
    <w:p w:rsidR="00C97A38" w:rsidRDefault="00C97A38" w:rsidP="00C97A38">
      <w:pPr>
        <w:suppressAutoHyphens/>
        <w:ind w:firstLine="708"/>
      </w:pPr>
      <w:r>
        <w:t>Практически все обычные операции с системой контроля версий, такие, как коммит и слияние, производятся только с локальным репозиторием. Удаленный репозиторий можно только синхронизировать с локальным как «вверх» (</w:t>
      </w:r>
      <w:r w:rsidRPr="00C97A38">
        <w:rPr>
          <w:i/>
        </w:rPr>
        <w:t>push</w:t>
      </w:r>
      <w:r>
        <w:t>), так и «вниз» (</w:t>
      </w:r>
      <w:r w:rsidRPr="00C97A38">
        <w:rPr>
          <w:i/>
        </w:rPr>
        <w:t>pull</w:t>
      </w:r>
      <w:r>
        <w:t>).</w:t>
      </w:r>
    </w:p>
    <w:p w:rsidR="00C97A38" w:rsidRDefault="00C97A38" w:rsidP="00C97A38">
      <w:pPr>
        <w:suppressAutoHyphens/>
        <w:ind w:firstLine="708"/>
      </w:pPr>
      <w:r>
        <w:t xml:space="preserve">Наличие полностью всего репозитория проекта локально у каждого разработчика дает </w:t>
      </w:r>
      <w:r w:rsidRPr="00C97A38">
        <w:rPr>
          <w:i/>
        </w:rPr>
        <w:t>git</w:t>
      </w:r>
      <w:r>
        <w:t xml:space="preserve"> ряд преимуществ перед </w:t>
      </w:r>
      <w:r w:rsidRPr="00C97A38">
        <w:rPr>
          <w:i/>
        </w:rPr>
        <w:t>SVN</w:t>
      </w:r>
      <w:r>
        <w:t xml:space="preserve">. Так, например, все операции, кроме </w:t>
      </w:r>
      <w:r w:rsidRPr="00C97A38">
        <w:rPr>
          <w:i/>
        </w:rPr>
        <w:t>push</w:t>
      </w:r>
      <w:r>
        <w:t xml:space="preserve"> и </w:t>
      </w:r>
      <w:r w:rsidRPr="00C97A38">
        <w:rPr>
          <w:i/>
        </w:rPr>
        <w:t>pull</w:t>
      </w:r>
      <w:r>
        <w:t>, можно осуществлять без наличия Интернет-соединения.</w:t>
      </w:r>
    </w:p>
    <w:p w:rsidR="003210AB" w:rsidRPr="003A3EE6" w:rsidRDefault="00C97A38" w:rsidP="008D481E">
      <w:pPr>
        <w:suppressAutoHyphens/>
        <w:ind w:firstLine="708"/>
        <w:rPr>
          <w:color w:val="000000"/>
          <w:shd w:val="clear" w:color="auto" w:fill="FFFFFF"/>
          <w:lang w:val="be-BY"/>
        </w:rPr>
      </w:pPr>
      <w:r>
        <w:t xml:space="preserve">Очень мощной возможностью </w:t>
      </w:r>
      <w:r w:rsidRPr="00C97A38">
        <w:rPr>
          <w:i/>
        </w:rPr>
        <w:t>git</w:t>
      </w:r>
      <w:r>
        <w:t xml:space="preserve"> являются ветви, реализованные куда более полно, чем в </w:t>
      </w:r>
      <w:r w:rsidRPr="00C97A38">
        <w:rPr>
          <w:i/>
        </w:rPr>
        <w:t>SVN</w:t>
      </w:r>
      <w:r>
        <w:t xml:space="preserve">. Создать новую ветвь так же просто, как и совершить коммит. По сути, ветвь </w:t>
      </w:r>
      <w:r w:rsidRPr="00C97A38">
        <w:rPr>
          <w:i/>
        </w:rPr>
        <w:t>git</w:t>
      </w:r>
      <w:r>
        <w:t xml:space="preserve"> есть не более чем читаемое человеком имя, «навешенное» на некий коммит в репозитории (используется поддиректория </w:t>
      </w:r>
      <w:r w:rsidRPr="00C97A38">
        <w:rPr>
          <w:i/>
        </w:rPr>
        <w:t>refs</w:t>
      </w:r>
      <w:r>
        <w:t xml:space="preserve">). Коммит без создания новой ветви всего лишь передвигает эту ссылку на себя, а коммит с созданием ветви </w:t>
      </w:r>
      <w:r w:rsidRPr="00C97A38">
        <w:t>–</w:t>
      </w:r>
      <w:r>
        <w:t xml:space="preserve"> оставляет старую ссылку на месте, но создает новую на новый коммит, и объявляет её текущей. Заменить локальные девелоперские файлы на набор файлов из иной ветви, тем самым перейдя к работе с ней </w:t>
      </w:r>
      <w:r w:rsidRPr="006C7ACB">
        <w:t>–</w:t>
      </w:r>
      <w:r>
        <w:t xml:space="preserve"> также тривиально.</w:t>
      </w:r>
    </w:p>
    <w:p w:rsidR="006C7ACB" w:rsidRDefault="006C7ACB">
      <w:pPr>
        <w:ind w:firstLine="0"/>
        <w:jc w:val="left"/>
      </w:pPr>
      <w:r>
        <w:br w:type="page"/>
      </w:r>
    </w:p>
    <w:p w:rsidR="006C7ACB" w:rsidRPr="006C0E4B" w:rsidRDefault="006C7ACB" w:rsidP="006C7ACB">
      <w:pPr>
        <w:pStyle w:val="10"/>
        <w:keepNext w:val="0"/>
        <w:keepLines w:val="0"/>
        <w:numPr>
          <w:ilvl w:val="0"/>
          <w:numId w:val="16"/>
        </w:numPr>
        <w:tabs>
          <w:tab w:val="left" w:pos="1080"/>
          <w:tab w:val="left" w:pos="1260"/>
        </w:tabs>
        <w:ind w:left="0" w:firstLine="709"/>
        <w:rPr>
          <w:rFonts w:eastAsia="Times-Roman"/>
        </w:rPr>
      </w:pPr>
      <w:r w:rsidRPr="006C0E4B">
        <w:rPr>
          <w:rFonts w:eastAsia="Times-Roman"/>
        </w:rPr>
        <w:lastRenderedPageBreak/>
        <w:t>ИНФОРМАЦИОННОЕ ОБЕСПЕЧЕНИЕ</w:t>
      </w:r>
    </w:p>
    <w:p w:rsidR="006C7AC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</w:p>
    <w:p w:rsidR="006C7ACB" w:rsidRPr="00E5137F" w:rsidRDefault="006C7ACB" w:rsidP="006C7ACB">
      <w:pPr>
        <w:suppressAutoHyphens/>
        <w:ind w:firstLine="708"/>
        <w:rPr>
          <w:b/>
        </w:rPr>
      </w:pPr>
      <w:r>
        <w:rPr>
          <w:b/>
        </w:rPr>
        <w:t>2</w:t>
      </w:r>
      <w:r w:rsidRPr="003E689E">
        <w:rPr>
          <w:b/>
        </w:rPr>
        <w:t xml:space="preserve">.1 </w:t>
      </w:r>
      <w:r>
        <w:rPr>
          <w:b/>
          <w:bCs/>
        </w:rPr>
        <w:t>Жизненный цикл программного продукта</w:t>
      </w:r>
    </w:p>
    <w:p w:rsidR="006C7AC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</w:p>
    <w:p w:rsidR="006C7ACB" w:rsidRPr="00EF4DED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>Методология проектирования информационных систем</w:t>
      </w:r>
      <w:r>
        <w:rPr>
          <w:color w:val="000000"/>
          <w:sz w:val="28"/>
          <w:szCs w:val="28"/>
          <w:lang w:eastAsia="be-BY"/>
        </w:rPr>
        <w:t xml:space="preserve"> (ИС)</w:t>
      </w:r>
      <w:r w:rsidRPr="00EF4DED">
        <w:rPr>
          <w:color w:val="000000"/>
          <w:sz w:val="28"/>
          <w:szCs w:val="28"/>
          <w:lang w:eastAsia="be-BY"/>
        </w:rPr>
        <w:t xml:space="preserve"> описывает процесс создания и сопровождения систем в виде </w:t>
      </w:r>
      <w:bookmarkStart w:id="6" w:name="keyword1"/>
      <w:bookmarkEnd w:id="6"/>
      <w:r w:rsidRPr="00EF4DED">
        <w:rPr>
          <w:iCs/>
          <w:color w:val="000000"/>
          <w:sz w:val="28"/>
          <w:szCs w:val="28"/>
          <w:lang w:eastAsia="be-BY"/>
        </w:rPr>
        <w:t>жизненного цикла</w:t>
      </w:r>
      <w:r w:rsidRPr="00EF4DED">
        <w:rPr>
          <w:color w:val="000000"/>
          <w:sz w:val="28"/>
          <w:szCs w:val="28"/>
          <w:lang w:eastAsia="be-BY"/>
        </w:rPr>
        <w:t> </w:t>
      </w:r>
      <w:r>
        <w:rPr>
          <w:color w:val="000000"/>
          <w:sz w:val="28"/>
          <w:szCs w:val="28"/>
          <w:lang w:eastAsia="be-BY"/>
        </w:rPr>
        <w:t>информационной системы</w:t>
      </w:r>
      <w:r w:rsidRPr="00EF4DED">
        <w:rPr>
          <w:color w:val="000000"/>
          <w:sz w:val="28"/>
          <w:szCs w:val="28"/>
          <w:lang w:eastAsia="be-BY"/>
        </w:rPr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 </w:t>
      </w:r>
      <w:bookmarkStart w:id="7" w:name="keyword2"/>
      <w:bookmarkEnd w:id="7"/>
      <w:r w:rsidRPr="00EF4DED">
        <w:rPr>
          <w:iCs/>
          <w:color w:val="000000"/>
          <w:sz w:val="28"/>
          <w:szCs w:val="28"/>
          <w:lang w:eastAsia="be-BY"/>
        </w:rPr>
        <w:t>работ</w:t>
      </w:r>
      <w:r w:rsidRPr="00EF4DED">
        <w:rPr>
          <w:color w:val="000000"/>
          <w:sz w:val="28"/>
          <w:szCs w:val="28"/>
          <w:lang w:eastAsia="be-BY"/>
        </w:rPr>
        <w:t>, получаемые результаты, методы и средства, необходимые для выполнения </w:t>
      </w:r>
      <w:bookmarkStart w:id="8" w:name="keyword3"/>
      <w:bookmarkEnd w:id="8"/>
      <w:r w:rsidRPr="00EF4DED">
        <w:rPr>
          <w:iCs/>
          <w:color w:val="000000"/>
          <w:sz w:val="28"/>
          <w:szCs w:val="28"/>
          <w:lang w:eastAsia="be-BY"/>
        </w:rPr>
        <w:t>работ</w:t>
      </w:r>
      <w:r w:rsidRPr="00EF4DED">
        <w:rPr>
          <w:color w:val="000000"/>
          <w:sz w:val="28"/>
          <w:szCs w:val="28"/>
          <w:lang w:eastAsia="be-BY"/>
        </w:rPr>
        <w:t xml:space="preserve">, роли и ответственность участников и т.д. Такое формальное описание </w:t>
      </w:r>
      <w:r>
        <w:rPr>
          <w:color w:val="000000"/>
          <w:sz w:val="28"/>
          <w:szCs w:val="28"/>
          <w:lang w:eastAsia="be-BY"/>
        </w:rPr>
        <w:t>жизненного цикла информационной системы</w:t>
      </w:r>
      <w:r w:rsidRPr="00EF4DED">
        <w:rPr>
          <w:color w:val="000000"/>
          <w:sz w:val="28"/>
          <w:szCs w:val="28"/>
          <w:lang w:eastAsia="be-BY"/>
        </w:rPr>
        <w:t xml:space="preserve"> позволяет спланировать и организовать процесс коллективной разработки и обеспечить управление этим процессом.</w:t>
      </w:r>
    </w:p>
    <w:p w:rsidR="006C7ACB" w:rsidRPr="00EF4DED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bookmarkStart w:id="9" w:name="keyword-context1"/>
      <w:bookmarkStart w:id="10" w:name="keyword4"/>
      <w:bookmarkEnd w:id="9"/>
      <w:bookmarkEnd w:id="10"/>
      <w:r w:rsidRPr="00EF4DED">
        <w:rPr>
          <w:bCs/>
          <w:iCs/>
          <w:color w:val="000000"/>
          <w:sz w:val="28"/>
          <w:szCs w:val="28"/>
          <w:lang w:eastAsia="be-BY"/>
        </w:rPr>
        <w:t>Жизненный цикл</w:t>
      </w:r>
      <w:r>
        <w:rPr>
          <w:bCs/>
          <w:iCs/>
          <w:color w:val="000000"/>
          <w:sz w:val="28"/>
          <w:szCs w:val="28"/>
          <w:lang w:eastAsia="be-BY"/>
        </w:rPr>
        <w:t xml:space="preserve"> (ЖЦ)</w:t>
      </w:r>
      <w:r>
        <w:rPr>
          <w:color w:val="000000"/>
          <w:sz w:val="28"/>
          <w:szCs w:val="28"/>
          <w:lang w:eastAsia="be-BY"/>
        </w:rPr>
        <w:t xml:space="preserve"> информационной системы</w:t>
      </w:r>
      <w:r w:rsidRPr="00EF4DED">
        <w:rPr>
          <w:color w:val="000000"/>
          <w:sz w:val="28"/>
          <w:szCs w:val="28"/>
          <w:lang w:eastAsia="be-BY"/>
        </w:rPr>
        <w:t xml:space="preserve"> можно представить как ряд событий, происходящих с системой в процессе ее создания и использования.</w:t>
      </w:r>
    </w:p>
    <w:p w:rsidR="006C7ACB" w:rsidRPr="00E5137F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bookmarkStart w:id="11" w:name="keyword5"/>
      <w:bookmarkEnd w:id="11"/>
      <w:r w:rsidRPr="00EF4DED">
        <w:rPr>
          <w:iCs/>
          <w:color w:val="000000"/>
          <w:sz w:val="28"/>
          <w:szCs w:val="28"/>
          <w:lang w:eastAsia="be-BY"/>
        </w:rPr>
        <w:t>Модель жизненного цикла</w:t>
      </w:r>
      <w:r w:rsidRPr="00EF4DED">
        <w:rPr>
          <w:color w:val="000000"/>
          <w:sz w:val="28"/>
          <w:szCs w:val="28"/>
          <w:lang w:eastAsia="be-BY"/>
        </w:rPr>
        <w:t xml:space="preserve"> отражает различные состояния системы, начиная с момента возникновения необходимости в данной </w:t>
      </w:r>
      <w:r>
        <w:rPr>
          <w:color w:val="000000"/>
          <w:sz w:val="28"/>
          <w:szCs w:val="28"/>
          <w:lang w:eastAsia="be-BY"/>
        </w:rPr>
        <w:t>информационной системе</w:t>
      </w:r>
      <w:r w:rsidRPr="00EF4DED">
        <w:rPr>
          <w:color w:val="000000"/>
          <w:sz w:val="28"/>
          <w:szCs w:val="28"/>
          <w:lang w:eastAsia="be-BY"/>
        </w:rPr>
        <w:t xml:space="preserve"> и заканчивая моментом ее полного выхода из употребления. </w:t>
      </w:r>
      <w:bookmarkStart w:id="12" w:name="keyword-context2"/>
      <w:bookmarkStart w:id="13" w:name="keyword6"/>
      <w:bookmarkEnd w:id="12"/>
      <w:bookmarkEnd w:id="13"/>
      <w:r w:rsidRPr="00EF4DED">
        <w:rPr>
          <w:iCs/>
          <w:color w:val="000000"/>
          <w:sz w:val="28"/>
          <w:szCs w:val="28"/>
          <w:lang w:eastAsia="be-BY"/>
        </w:rPr>
        <w:t>Модель жизненного цикла</w:t>
      </w:r>
      <w:r w:rsidRPr="00EF4DED">
        <w:rPr>
          <w:color w:val="000000"/>
          <w:sz w:val="28"/>
          <w:szCs w:val="28"/>
          <w:lang w:eastAsia="be-BY"/>
        </w:rPr>
        <w:t> </w:t>
      </w:r>
      <w:r>
        <w:rPr>
          <w:color w:val="000000"/>
          <w:sz w:val="28"/>
          <w:szCs w:val="28"/>
          <w:lang w:eastAsia="be-BY"/>
        </w:rPr>
        <w:t>–</w:t>
      </w:r>
      <w:r w:rsidRPr="00EF4DED">
        <w:rPr>
          <w:color w:val="000000"/>
          <w:sz w:val="28"/>
          <w:szCs w:val="28"/>
          <w:lang w:eastAsia="be-BY"/>
        </w:rPr>
        <w:t xml:space="preserve"> </w:t>
      </w:r>
      <w:r>
        <w:rPr>
          <w:color w:val="000000"/>
          <w:sz w:val="28"/>
          <w:szCs w:val="28"/>
          <w:lang w:eastAsia="be-BY"/>
        </w:rPr>
        <w:t xml:space="preserve">это </w:t>
      </w:r>
      <w:r w:rsidRPr="00EF4DED">
        <w:rPr>
          <w:color w:val="000000"/>
          <w:sz w:val="28"/>
          <w:szCs w:val="28"/>
          <w:lang w:eastAsia="be-BY"/>
        </w:rPr>
        <w:t>структура, содержащая процессы, действия и задачи, которые осуществляются в ходе разработки, функционирования и сопровождения программного продукта в течение всей жизни системы, от определения требований до завершения ее использования.</w:t>
      </w:r>
    </w:p>
    <w:p w:rsidR="006C7AC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>В зависимости от потребностей проекта выбирается соответствующий подход к циклу разработки. В процессе создания программного обеспечения</w:t>
      </w:r>
      <w:r>
        <w:rPr>
          <w:color w:val="000000"/>
          <w:sz w:val="28"/>
          <w:szCs w:val="28"/>
          <w:lang w:eastAsia="be-BY"/>
        </w:rPr>
        <w:t xml:space="preserve"> (ПО)</w:t>
      </w:r>
      <w:r w:rsidRPr="00EF4DED">
        <w:rPr>
          <w:color w:val="000000"/>
          <w:sz w:val="28"/>
          <w:szCs w:val="28"/>
          <w:lang w:eastAsia="be-BY"/>
        </w:rPr>
        <w:t xml:space="preserve"> используются </w:t>
      </w:r>
      <w:r w:rsidRPr="00EF4DED">
        <w:rPr>
          <w:sz w:val="28"/>
          <w:szCs w:val="28"/>
          <w:lang w:eastAsia="be-BY"/>
        </w:rPr>
        <w:t>разные виды жизненных циклов</w:t>
      </w:r>
      <w:r w:rsidRPr="00EF4DED">
        <w:rPr>
          <w:color w:val="000000"/>
          <w:sz w:val="28"/>
          <w:szCs w:val="28"/>
          <w:lang w:eastAsia="be-BY"/>
        </w:rPr>
        <w:t xml:space="preserve">. </w:t>
      </w:r>
    </w:p>
    <w:p w:rsidR="006C7ACB" w:rsidRPr="00EF4DED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>Каскадная стратегия (однократный проход, водопадная или классическая модель) подразумевает линейную последовательность выполнения стадий создания информационной системы (рис.</w:t>
      </w:r>
      <w:r>
        <w:rPr>
          <w:color w:val="000000"/>
          <w:sz w:val="28"/>
          <w:szCs w:val="28"/>
          <w:lang w:eastAsia="be-BY"/>
        </w:rPr>
        <w:t xml:space="preserve"> 2</w:t>
      </w:r>
      <w:r w:rsidRPr="00EF4DED">
        <w:rPr>
          <w:color w:val="000000"/>
          <w:sz w:val="28"/>
          <w:szCs w:val="28"/>
          <w:lang w:eastAsia="be-BY"/>
        </w:rPr>
        <w:t>.1). Другими словами, переход с одной стадии на следующую происходит только после того, как будет полностью завершена работа на текущей.</w:t>
      </w:r>
      <w:r>
        <w:rPr>
          <w:color w:val="000000"/>
          <w:sz w:val="28"/>
          <w:szCs w:val="28"/>
          <w:lang w:eastAsia="be-BY"/>
        </w:rPr>
        <w:t xml:space="preserve"> </w:t>
      </w:r>
      <w:r w:rsidRPr="00EF4DED">
        <w:rPr>
          <w:color w:val="000000"/>
          <w:sz w:val="28"/>
          <w:szCs w:val="28"/>
          <w:lang w:eastAsia="be-BY"/>
        </w:rPr>
        <w:t>Каждый этап завершается выпуском полного комплекта документации, достаточной для того, чтобы разработка могла быть продолжена командой специалистов на следующем этапе.</w:t>
      </w:r>
    </w:p>
    <w:p w:rsidR="006C7ACB" w:rsidRPr="00EF4DED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</w:p>
    <w:p w:rsidR="006C7ACB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3BBA4993" wp14:editId="74A568F0">
            <wp:extent cx="5800725" cy="2123314"/>
            <wp:effectExtent l="0" t="0" r="0" b="0"/>
            <wp:docPr id="7" name="Рисунок 7" descr="Картинки по запросу каскадная модель жизненного 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артинки по запросу каскадная модель жизненного цикл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" r="1806"/>
                    <a:stretch/>
                  </pic:blipFill>
                  <pic:spPr bwMode="auto">
                    <a:xfrm>
                      <a:off x="0" y="0"/>
                      <a:ext cx="5819735" cy="213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ACB" w:rsidRPr="00EF4DED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</w:p>
    <w:p w:rsidR="006C7ACB" w:rsidRPr="00EF4DED" w:rsidRDefault="006C7ACB" w:rsidP="006C7ACB">
      <w:pPr>
        <w:pStyle w:val="ae"/>
        <w:jc w:val="center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Рисунок</w:t>
      </w:r>
      <w:r w:rsidRPr="00EF4DED">
        <w:rPr>
          <w:color w:val="000000"/>
          <w:sz w:val="28"/>
          <w:szCs w:val="28"/>
          <w:lang w:eastAsia="be-BY"/>
        </w:rPr>
        <w:t xml:space="preserve"> 2</w:t>
      </w:r>
      <w:r>
        <w:rPr>
          <w:color w:val="000000"/>
          <w:sz w:val="28"/>
          <w:szCs w:val="28"/>
          <w:lang w:eastAsia="be-BY"/>
        </w:rPr>
        <w:t xml:space="preserve">.1 – </w:t>
      </w:r>
      <w:r w:rsidRPr="00EF4DED">
        <w:rPr>
          <w:color w:val="000000"/>
          <w:sz w:val="28"/>
          <w:szCs w:val="28"/>
          <w:lang w:eastAsia="be-BY"/>
        </w:rPr>
        <w:t>Каскадная схема разработки ПО</w:t>
      </w:r>
    </w:p>
    <w:p w:rsidR="006C7ACB" w:rsidRPr="00EF4DED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</w:p>
    <w:p w:rsidR="006C7ACB" w:rsidRPr="00EF4DED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К положительным сторонам</w:t>
      </w:r>
      <w:r w:rsidRPr="00EF4DED">
        <w:rPr>
          <w:color w:val="000000"/>
          <w:sz w:val="28"/>
          <w:szCs w:val="28"/>
          <w:lang w:eastAsia="be-BY"/>
        </w:rPr>
        <w:t xml:space="preserve"> применения каскадного п</w:t>
      </w:r>
      <w:r>
        <w:rPr>
          <w:color w:val="000000"/>
          <w:sz w:val="28"/>
          <w:szCs w:val="28"/>
          <w:lang w:eastAsia="be-BY"/>
        </w:rPr>
        <w:t xml:space="preserve">одхода можно отнести то, что </w:t>
      </w:r>
      <w:r w:rsidRPr="00EF4DED">
        <w:rPr>
          <w:color w:val="000000"/>
          <w:sz w:val="28"/>
          <w:szCs w:val="28"/>
          <w:lang w:eastAsia="be-BY"/>
        </w:rPr>
        <w:t>на каждом этапе формируется законченный набор проектной документ</w:t>
      </w:r>
      <w:r>
        <w:rPr>
          <w:color w:val="000000"/>
          <w:sz w:val="28"/>
          <w:szCs w:val="28"/>
          <w:lang w:eastAsia="be-BY"/>
        </w:rPr>
        <w:t>ации, отве</w:t>
      </w:r>
      <w:r w:rsidRPr="00EF4DED">
        <w:rPr>
          <w:color w:val="000000"/>
          <w:sz w:val="28"/>
          <w:szCs w:val="28"/>
          <w:lang w:eastAsia="be-BY"/>
        </w:rPr>
        <w:t>чающий крит</w:t>
      </w:r>
      <w:r>
        <w:rPr>
          <w:color w:val="000000"/>
          <w:sz w:val="28"/>
          <w:szCs w:val="28"/>
          <w:lang w:eastAsia="be-BY"/>
        </w:rPr>
        <w:t>ериям полноты и согласованности. В</w:t>
      </w:r>
      <w:r w:rsidRPr="00EF4DED">
        <w:rPr>
          <w:color w:val="000000"/>
          <w:sz w:val="28"/>
          <w:szCs w:val="28"/>
          <w:lang w:eastAsia="be-BY"/>
        </w:rPr>
        <w:t>ыполняемые в логичной последовательности этапы работ позволяют планировать сроки завершения всех работ и соответствующие затраты.</w:t>
      </w:r>
    </w:p>
    <w:p w:rsidR="006C7AC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 xml:space="preserve">Каскадный подход хорошо зарекомендовал себя при построении </w:t>
      </w:r>
      <w:r>
        <w:rPr>
          <w:color w:val="000000"/>
          <w:sz w:val="28"/>
          <w:szCs w:val="28"/>
          <w:lang w:eastAsia="be-BY"/>
        </w:rPr>
        <w:t>информационных систем</w:t>
      </w:r>
      <w:r w:rsidRPr="00EF4DED">
        <w:rPr>
          <w:color w:val="000000"/>
          <w:sz w:val="28"/>
          <w:szCs w:val="28"/>
          <w:lang w:eastAsia="be-BY"/>
        </w:rPr>
        <w:t>, для которых в самом начале разработки можно достаточно точно и п</w:t>
      </w:r>
      <w:r>
        <w:rPr>
          <w:color w:val="000000"/>
          <w:sz w:val="28"/>
          <w:szCs w:val="28"/>
          <w:lang w:eastAsia="be-BY"/>
        </w:rPr>
        <w:t>олно сформулировать все требова</w:t>
      </w:r>
      <w:r w:rsidRPr="00EF4DED">
        <w:rPr>
          <w:color w:val="000000"/>
          <w:sz w:val="28"/>
          <w:szCs w:val="28"/>
          <w:lang w:eastAsia="be-BY"/>
        </w:rPr>
        <w:t xml:space="preserve">ния, с тем чтобы предоставить разработчикам свободу реализовать их как можно лучше с технической точки зрения. В эту категорию попадают сложные расчетные системы, системы реального времени и другие подобные задачи. Однако, в процессе использования этого подхода обнаружился ряд его недостатков, вызванных прежде всего тем, что реальный процесс создания </w:t>
      </w:r>
      <w:r>
        <w:rPr>
          <w:color w:val="000000"/>
          <w:sz w:val="28"/>
          <w:szCs w:val="28"/>
          <w:lang w:eastAsia="be-BY"/>
        </w:rPr>
        <w:t>ПО</w:t>
      </w:r>
      <w:r w:rsidRPr="00EF4DED">
        <w:rPr>
          <w:color w:val="000000"/>
          <w:sz w:val="28"/>
          <w:szCs w:val="28"/>
          <w:lang w:eastAsia="be-BY"/>
        </w:rPr>
        <w:t xml:space="preserve"> полностью не укладывался в такую жесткую схему. </w:t>
      </w:r>
    </w:p>
    <w:p w:rsidR="006C7ACB" w:rsidRPr="00164AFC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>В процессе создания ПО постоянно возникала потребность в возврате к предыдущим этапам и уточнении или пересмотре ранее принятых решений. В результате реальный процесс создания ПО принимал вид, представленный на рис</w:t>
      </w:r>
      <w:r>
        <w:rPr>
          <w:color w:val="000000"/>
          <w:sz w:val="28"/>
          <w:szCs w:val="28"/>
          <w:lang w:eastAsia="be-BY"/>
        </w:rPr>
        <w:t>унке 2.2</w:t>
      </w:r>
      <w:r w:rsidRPr="00EF4DED">
        <w:rPr>
          <w:color w:val="000000"/>
          <w:sz w:val="28"/>
          <w:szCs w:val="28"/>
          <w:lang w:eastAsia="be-BY"/>
        </w:rPr>
        <w:t>.</w:t>
      </w:r>
      <w:r>
        <w:rPr>
          <w:color w:val="000000"/>
          <w:sz w:val="28"/>
          <w:szCs w:val="28"/>
          <w:lang w:eastAsia="be-BY"/>
        </w:rPr>
        <w:t xml:space="preserve"> </w:t>
      </w:r>
    </w:p>
    <w:p w:rsidR="006C7ACB" w:rsidRPr="00EF4DED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</w:p>
    <w:p w:rsidR="006C7ACB" w:rsidRDefault="006C7ACB" w:rsidP="006C7ACB">
      <w:pPr>
        <w:pStyle w:val="ae"/>
        <w:jc w:val="center"/>
        <w:rPr>
          <w:color w:val="000000"/>
          <w:sz w:val="28"/>
          <w:szCs w:val="28"/>
          <w:lang w:eastAsia="be-BY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08B7A58B" wp14:editId="08567DC5">
            <wp:extent cx="5302538" cy="2916396"/>
            <wp:effectExtent l="0" t="0" r="0" b="0"/>
            <wp:docPr id="5" name="Рисунок 5" descr="Картинки по запросу модели жизненного цикла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ртинки по запросу модели жизненного цикла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01" cy="292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CB" w:rsidRPr="00EF4DED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</w:p>
    <w:p w:rsidR="006C7ACB" w:rsidRPr="00EF4DED" w:rsidRDefault="006C7ACB" w:rsidP="006C7ACB">
      <w:pPr>
        <w:pStyle w:val="ae"/>
        <w:jc w:val="center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Рисунок 2.2 –</w:t>
      </w:r>
      <w:r w:rsidRPr="00EF4DED">
        <w:rPr>
          <w:color w:val="000000"/>
          <w:sz w:val="28"/>
          <w:szCs w:val="28"/>
          <w:lang w:eastAsia="be-BY"/>
        </w:rPr>
        <w:t xml:space="preserve"> </w:t>
      </w:r>
      <w:r w:rsidRPr="00E5137F">
        <w:rPr>
          <w:color w:val="000000"/>
          <w:sz w:val="28"/>
          <w:szCs w:val="28"/>
          <w:lang w:eastAsia="be-BY"/>
        </w:rPr>
        <w:t>Классическая итерационная модель жизненного цикла программного обеспечения</w:t>
      </w:r>
    </w:p>
    <w:p w:rsidR="006C7AC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</w:p>
    <w:p w:rsidR="006C7ACB" w:rsidRPr="00164AFC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Так выглядит п</w:t>
      </w:r>
      <w:r w:rsidRPr="00164AFC">
        <w:rPr>
          <w:color w:val="000000"/>
          <w:sz w:val="28"/>
          <w:szCs w:val="28"/>
          <w:lang w:eastAsia="be-BY"/>
        </w:rPr>
        <w:t>оэтапная модель с промежуточным контролем</w:t>
      </w:r>
      <w:r>
        <w:rPr>
          <w:color w:val="000000"/>
          <w:sz w:val="28"/>
          <w:szCs w:val="28"/>
          <w:lang w:eastAsia="be-BY"/>
        </w:rPr>
        <w:t xml:space="preserve">, где разработка ИС </w:t>
      </w:r>
      <w:r w:rsidRPr="00164AFC">
        <w:rPr>
          <w:color w:val="000000"/>
          <w:sz w:val="28"/>
          <w:szCs w:val="28"/>
          <w:lang w:eastAsia="be-BY"/>
        </w:rPr>
        <w:t>ведется итерациями с циклами обратной связи м</w:t>
      </w:r>
      <w:r>
        <w:rPr>
          <w:color w:val="000000"/>
          <w:sz w:val="28"/>
          <w:szCs w:val="28"/>
          <w:lang w:eastAsia="be-BY"/>
        </w:rPr>
        <w:t>ежду этапами. Межэтапные коррек</w:t>
      </w:r>
      <w:r w:rsidRPr="00164AFC">
        <w:rPr>
          <w:color w:val="000000"/>
          <w:sz w:val="28"/>
          <w:szCs w:val="28"/>
          <w:lang w:eastAsia="be-BY"/>
        </w:rPr>
        <w:t>тировки позволяют учитывать реально существующее взаимовлияние результатов</w:t>
      </w:r>
      <w:r>
        <w:rPr>
          <w:color w:val="000000"/>
          <w:sz w:val="28"/>
          <w:szCs w:val="28"/>
          <w:lang w:eastAsia="be-BY"/>
        </w:rPr>
        <w:t xml:space="preserve"> разработки на различных этапах. В</w:t>
      </w:r>
      <w:r w:rsidRPr="00164AFC">
        <w:rPr>
          <w:color w:val="000000"/>
          <w:sz w:val="28"/>
          <w:szCs w:val="28"/>
          <w:lang w:eastAsia="be-BY"/>
        </w:rPr>
        <w:t>ремя жизни каждого из этапов растягивается на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весь период разработки.</w:t>
      </w:r>
    </w:p>
    <w:p w:rsidR="006C7ACB" w:rsidRPr="00EF4DED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О</w:t>
      </w:r>
      <w:r w:rsidRPr="00EF4DED">
        <w:rPr>
          <w:color w:val="000000"/>
          <w:sz w:val="28"/>
          <w:szCs w:val="28"/>
          <w:lang w:eastAsia="be-BY"/>
        </w:rPr>
        <w:t xml:space="preserve">сновным недостатком </w:t>
      </w:r>
      <w:r>
        <w:rPr>
          <w:color w:val="000000"/>
          <w:sz w:val="28"/>
          <w:szCs w:val="28"/>
          <w:lang w:eastAsia="be-BY"/>
        </w:rPr>
        <w:t>такого</w:t>
      </w:r>
      <w:r w:rsidRPr="00EF4DED">
        <w:rPr>
          <w:color w:val="000000"/>
          <w:sz w:val="28"/>
          <w:szCs w:val="28"/>
          <w:lang w:eastAsia="be-BY"/>
        </w:rPr>
        <w:t xml:space="preserve"> подхода является существенное запаздывание с получением результатов. Согласование результатов с пользователями производится только в точках, планируемых после завершения каждог</w:t>
      </w:r>
      <w:r>
        <w:rPr>
          <w:color w:val="000000"/>
          <w:sz w:val="28"/>
          <w:szCs w:val="28"/>
          <w:lang w:eastAsia="be-BY"/>
        </w:rPr>
        <w:t>о этапа работ, требования к ИС сохраняются</w:t>
      </w:r>
      <w:r w:rsidRPr="00EF4DED">
        <w:rPr>
          <w:color w:val="000000"/>
          <w:sz w:val="28"/>
          <w:szCs w:val="28"/>
          <w:lang w:eastAsia="be-BY"/>
        </w:rPr>
        <w:t xml:space="preserve"> в виде технического задания на все время ее создания. Таким образом, пользователи могут внести свои замечания только после того, как работа над системой будет полностью завершена. В случае неточного изложения требований или их изменения в течение </w:t>
      </w:r>
      <w:r>
        <w:rPr>
          <w:color w:val="000000"/>
          <w:sz w:val="28"/>
          <w:szCs w:val="28"/>
          <w:lang w:eastAsia="be-BY"/>
        </w:rPr>
        <w:t>дли</w:t>
      </w:r>
      <w:r w:rsidRPr="00EF4DED">
        <w:rPr>
          <w:color w:val="000000"/>
          <w:sz w:val="28"/>
          <w:szCs w:val="28"/>
          <w:lang w:eastAsia="be-BY"/>
        </w:rPr>
        <w:t>тельного периода создания ПО, пользователи получают систему, не удовлетворяющую их потребностям. Модели автоматизируемого объекта могут устареть одновременно с их утверждением. </w:t>
      </w:r>
    </w:p>
    <w:p w:rsidR="006C7ACB" w:rsidRPr="00164AFC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Д</w:t>
      </w:r>
      <w:r w:rsidRPr="00164AFC">
        <w:rPr>
          <w:color w:val="000000"/>
          <w:sz w:val="28"/>
          <w:szCs w:val="28"/>
          <w:lang w:eastAsia="be-BY"/>
        </w:rPr>
        <w:t>ля преодоления перечисленных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проблем</w:t>
      </w:r>
      <w:r w:rsidRPr="00DE5A76"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была предложена</w:t>
      </w:r>
      <w:r>
        <w:rPr>
          <w:color w:val="000000"/>
          <w:sz w:val="28"/>
          <w:szCs w:val="28"/>
          <w:lang w:eastAsia="be-BY"/>
        </w:rPr>
        <w:t xml:space="preserve"> спиральная модель ЖЦ, изображенная на рисунке 2.3. </w:t>
      </w:r>
      <w:r w:rsidRPr="00164AFC">
        <w:rPr>
          <w:color w:val="000000"/>
          <w:sz w:val="28"/>
          <w:szCs w:val="28"/>
          <w:lang w:eastAsia="be-BY"/>
        </w:rPr>
        <w:t>На этапах анализа и проектирования реализуемость технических решений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и степень удовлетворения потребностей заказчика проверяется путем со</w:t>
      </w:r>
      <w:r>
        <w:rPr>
          <w:color w:val="000000"/>
          <w:sz w:val="28"/>
          <w:szCs w:val="28"/>
          <w:lang w:eastAsia="be-BY"/>
        </w:rPr>
        <w:t>здания про</w:t>
      </w:r>
      <w:r w:rsidRPr="00164AFC">
        <w:rPr>
          <w:color w:val="000000"/>
          <w:sz w:val="28"/>
          <w:szCs w:val="28"/>
          <w:lang w:eastAsia="be-BY"/>
        </w:rPr>
        <w:t xml:space="preserve">тотипов. Каждый виток спирали соответствует </w:t>
      </w:r>
      <w:r>
        <w:rPr>
          <w:color w:val="000000"/>
          <w:sz w:val="28"/>
          <w:szCs w:val="28"/>
          <w:lang w:eastAsia="be-BY"/>
        </w:rPr>
        <w:t>созданию работоспособного фраг</w:t>
      </w:r>
      <w:r w:rsidRPr="00164AFC">
        <w:rPr>
          <w:color w:val="000000"/>
          <w:sz w:val="28"/>
          <w:szCs w:val="28"/>
          <w:lang w:eastAsia="be-BY"/>
        </w:rPr>
        <w:t>мента или версии системы. Это позволяет уточнит</w:t>
      </w:r>
      <w:r>
        <w:rPr>
          <w:color w:val="000000"/>
          <w:sz w:val="28"/>
          <w:szCs w:val="28"/>
          <w:lang w:eastAsia="be-BY"/>
        </w:rPr>
        <w:t>ь требования, цели и характери</w:t>
      </w:r>
      <w:r w:rsidRPr="00164AFC">
        <w:rPr>
          <w:color w:val="000000"/>
          <w:sz w:val="28"/>
          <w:szCs w:val="28"/>
          <w:lang w:eastAsia="be-BY"/>
        </w:rPr>
        <w:t>стики проекта, определить качество разработки,</w:t>
      </w:r>
      <w:r>
        <w:rPr>
          <w:color w:val="000000"/>
          <w:sz w:val="28"/>
          <w:szCs w:val="28"/>
          <w:lang w:eastAsia="be-BY"/>
        </w:rPr>
        <w:t xml:space="preserve"> спланировать работы следующего </w:t>
      </w:r>
      <w:r w:rsidRPr="00164AFC">
        <w:rPr>
          <w:color w:val="000000"/>
          <w:sz w:val="28"/>
          <w:szCs w:val="28"/>
          <w:lang w:eastAsia="be-BY"/>
        </w:rPr>
        <w:t>витка спирали. Таким образом углубляются и последовательно конкретизируются</w:t>
      </w:r>
    </w:p>
    <w:p w:rsidR="006C7ACB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  <w:r w:rsidRPr="00164AFC">
        <w:rPr>
          <w:color w:val="000000"/>
          <w:sz w:val="28"/>
          <w:szCs w:val="28"/>
          <w:lang w:eastAsia="be-BY"/>
        </w:rPr>
        <w:t>детали проекта и в результате выбирается обосно</w:t>
      </w:r>
      <w:r>
        <w:rPr>
          <w:color w:val="000000"/>
          <w:sz w:val="28"/>
          <w:szCs w:val="28"/>
          <w:lang w:eastAsia="be-BY"/>
        </w:rPr>
        <w:t>ванный вариант, который удовле</w:t>
      </w:r>
      <w:r w:rsidRPr="00164AFC">
        <w:rPr>
          <w:color w:val="000000"/>
          <w:sz w:val="28"/>
          <w:szCs w:val="28"/>
          <w:lang w:eastAsia="be-BY"/>
        </w:rPr>
        <w:t>творяет действительным требованиям заказчика и доводится до реализации.</w:t>
      </w:r>
    </w:p>
    <w:p w:rsidR="006C7ACB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</w:p>
    <w:p w:rsidR="006C7ACB" w:rsidRDefault="006C7ACB" w:rsidP="006C7ACB">
      <w:pPr>
        <w:pStyle w:val="ae"/>
        <w:jc w:val="center"/>
        <w:rPr>
          <w:color w:val="000000"/>
          <w:sz w:val="28"/>
          <w:szCs w:val="28"/>
          <w:lang w:eastAsia="be-BY"/>
        </w:rPr>
      </w:pPr>
      <w:r>
        <w:rPr>
          <w:noProof/>
          <w:lang w:val="be-BY" w:eastAsia="be-BY"/>
        </w:rPr>
        <w:drawing>
          <wp:inline distT="0" distB="0" distL="0" distR="0" wp14:anchorId="7923B1D9" wp14:editId="696AD661">
            <wp:extent cx="3781425" cy="3299294"/>
            <wp:effectExtent l="0" t="0" r="0" b="0"/>
            <wp:docPr id="10" name="Рисунок 10" descr="Картинки по запросу Спиральн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артинки по запросу Спиральная модел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56" cy="33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CB" w:rsidRDefault="006C7ACB" w:rsidP="006C7ACB">
      <w:pPr>
        <w:pStyle w:val="ae"/>
        <w:jc w:val="center"/>
        <w:rPr>
          <w:color w:val="000000"/>
          <w:sz w:val="28"/>
          <w:szCs w:val="28"/>
          <w:lang w:eastAsia="be-BY"/>
        </w:rPr>
      </w:pPr>
    </w:p>
    <w:p w:rsidR="006C7ACB" w:rsidRDefault="006C7ACB" w:rsidP="006C7ACB">
      <w:pPr>
        <w:pStyle w:val="ae"/>
        <w:jc w:val="center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Рисунок 2.3 – Спиральная модель ЖЦ ИС</w:t>
      </w:r>
    </w:p>
    <w:p w:rsidR="006C7ACB" w:rsidRPr="00164AFC" w:rsidRDefault="006C7ACB" w:rsidP="006C7ACB">
      <w:pPr>
        <w:pStyle w:val="ae"/>
        <w:jc w:val="center"/>
        <w:rPr>
          <w:color w:val="000000"/>
          <w:sz w:val="28"/>
          <w:szCs w:val="28"/>
          <w:lang w:eastAsia="be-BY"/>
        </w:rPr>
      </w:pPr>
    </w:p>
    <w:p w:rsidR="006C7ACB" w:rsidRPr="00164AFC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164AFC">
        <w:rPr>
          <w:color w:val="000000"/>
          <w:sz w:val="28"/>
          <w:szCs w:val="28"/>
          <w:lang w:eastAsia="be-BY"/>
        </w:rPr>
        <w:t>Итеративная разработка отражает объективно существующий спиральный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цикл создания сложных систем. Она позволяет п</w:t>
      </w:r>
      <w:r>
        <w:rPr>
          <w:color w:val="000000"/>
          <w:sz w:val="28"/>
          <w:szCs w:val="28"/>
          <w:lang w:eastAsia="be-BY"/>
        </w:rPr>
        <w:t xml:space="preserve">ереходить на следующий этап, не </w:t>
      </w:r>
      <w:r w:rsidRPr="00164AFC">
        <w:rPr>
          <w:color w:val="000000"/>
          <w:sz w:val="28"/>
          <w:szCs w:val="28"/>
          <w:lang w:eastAsia="be-BY"/>
        </w:rPr>
        <w:t>дожидаясь полного завершения работы на текуще</w:t>
      </w:r>
      <w:r>
        <w:rPr>
          <w:color w:val="000000"/>
          <w:sz w:val="28"/>
          <w:szCs w:val="28"/>
          <w:lang w:eastAsia="be-BY"/>
        </w:rPr>
        <w:t xml:space="preserve">м и решить главную задачу – как </w:t>
      </w:r>
      <w:r w:rsidRPr="00164AFC">
        <w:rPr>
          <w:color w:val="000000"/>
          <w:sz w:val="28"/>
          <w:szCs w:val="28"/>
          <w:lang w:eastAsia="be-BY"/>
        </w:rPr>
        <w:t>можно быстрее показать пользователям системы работоспособный продукт, тем с</w:t>
      </w:r>
      <w:r>
        <w:rPr>
          <w:color w:val="000000"/>
          <w:sz w:val="28"/>
          <w:szCs w:val="28"/>
          <w:lang w:eastAsia="be-BY"/>
        </w:rPr>
        <w:t>а</w:t>
      </w:r>
      <w:r w:rsidRPr="00164AFC">
        <w:rPr>
          <w:color w:val="000000"/>
          <w:sz w:val="28"/>
          <w:szCs w:val="28"/>
          <w:lang w:eastAsia="be-BY"/>
        </w:rPr>
        <w:t>мым активизируя процесс уточнения и дополнения требований.</w:t>
      </w:r>
    </w:p>
    <w:p w:rsidR="006C7ACB" w:rsidRPr="00E16E8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164AFC">
        <w:rPr>
          <w:color w:val="000000"/>
          <w:sz w:val="28"/>
          <w:szCs w:val="28"/>
          <w:lang w:eastAsia="be-BY"/>
        </w:rPr>
        <w:t>Основ</w:t>
      </w:r>
      <w:r>
        <w:rPr>
          <w:color w:val="000000"/>
          <w:sz w:val="28"/>
          <w:szCs w:val="28"/>
          <w:lang w:eastAsia="be-BY"/>
        </w:rPr>
        <w:t>ная проблема спирального цикла –</w:t>
      </w:r>
      <w:r w:rsidRPr="00164AFC">
        <w:rPr>
          <w:color w:val="000000"/>
          <w:sz w:val="28"/>
          <w:szCs w:val="28"/>
          <w:lang w:eastAsia="be-BY"/>
        </w:rPr>
        <w:t xml:space="preserve"> определение момента перехода на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следующий этап. Для ее решения вводятся врем</w:t>
      </w:r>
      <w:r>
        <w:rPr>
          <w:color w:val="000000"/>
          <w:sz w:val="28"/>
          <w:szCs w:val="28"/>
          <w:lang w:eastAsia="be-BY"/>
        </w:rPr>
        <w:t xml:space="preserve">енные ограничения на каждый из </w:t>
      </w:r>
      <w:r w:rsidRPr="00164AFC">
        <w:rPr>
          <w:color w:val="000000"/>
          <w:sz w:val="28"/>
          <w:szCs w:val="28"/>
          <w:lang w:eastAsia="be-BY"/>
        </w:rPr>
        <w:t>этапов жизненного цикла, и переход осуществляетс</w:t>
      </w:r>
      <w:r>
        <w:rPr>
          <w:color w:val="000000"/>
          <w:sz w:val="28"/>
          <w:szCs w:val="28"/>
          <w:lang w:eastAsia="be-BY"/>
        </w:rPr>
        <w:t xml:space="preserve">я в соответствии с планом, даже </w:t>
      </w:r>
      <w:r w:rsidRPr="00164AFC">
        <w:rPr>
          <w:color w:val="000000"/>
          <w:sz w:val="28"/>
          <w:szCs w:val="28"/>
          <w:lang w:eastAsia="be-BY"/>
        </w:rPr>
        <w:t>если не вся запланированная работа закончена. П</w:t>
      </w:r>
      <w:r>
        <w:rPr>
          <w:color w:val="000000"/>
          <w:sz w:val="28"/>
          <w:szCs w:val="28"/>
          <w:lang w:eastAsia="be-BY"/>
        </w:rPr>
        <w:t>ланирование производится на ос</w:t>
      </w:r>
      <w:r w:rsidRPr="00164AFC">
        <w:rPr>
          <w:color w:val="000000"/>
          <w:sz w:val="28"/>
          <w:szCs w:val="28"/>
          <w:lang w:eastAsia="be-BY"/>
        </w:rPr>
        <w:t>нове статистических данных, полученных в преды</w:t>
      </w:r>
      <w:r>
        <w:rPr>
          <w:color w:val="000000"/>
          <w:sz w:val="28"/>
          <w:szCs w:val="28"/>
          <w:lang w:eastAsia="be-BY"/>
        </w:rPr>
        <w:t xml:space="preserve">дущих проектах, и личного опыта </w:t>
      </w:r>
      <w:r w:rsidRPr="00164AFC">
        <w:rPr>
          <w:color w:val="000000"/>
          <w:sz w:val="28"/>
          <w:szCs w:val="28"/>
          <w:lang w:eastAsia="be-BY"/>
        </w:rPr>
        <w:t>разработчиков</w:t>
      </w:r>
      <w:r w:rsidRPr="00E16E8B">
        <w:rPr>
          <w:color w:val="000000"/>
          <w:sz w:val="28"/>
          <w:szCs w:val="28"/>
          <w:lang w:eastAsia="be-BY"/>
        </w:rPr>
        <w:t>.</w:t>
      </w:r>
    </w:p>
    <w:p w:rsidR="006C7AC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Одной из самых современных и актуальных методологий разработки является разновидность итерационного подхода – г</w:t>
      </w:r>
      <w:r w:rsidRPr="00E16E8B">
        <w:rPr>
          <w:color w:val="000000"/>
          <w:sz w:val="28"/>
          <w:szCs w:val="28"/>
          <w:lang w:eastAsia="be-BY"/>
        </w:rPr>
        <w:t xml:space="preserve">ибкая методология разработки (англ. </w:t>
      </w:r>
      <w:r w:rsidRPr="00E16E8B">
        <w:rPr>
          <w:i/>
          <w:color w:val="000000"/>
          <w:sz w:val="28"/>
          <w:szCs w:val="28"/>
          <w:lang w:eastAsia="be-BY"/>
        </w:rPr>
        <w:t>Agile software development</w:t>
      </w:r>
      <w:r w:rsidRPr="00E16E8B">
        <w:rPr>
          <w:color w:val="000000"/>
          <w:sz w:val="28"/>
          <w:szCs w:val="28"/>
          <w:lang w:eastAsia="be-BY"/>
        </w:rPr>
        <w:t xml:space="preserve">, </w:t>
      </w:r>
      <w:r w:rsidRPr="00E16E8B">
        <w:rPr>
          <w:i/>
          <w:color w:val="000000"/>
          <w:sz w:val="28"/>
          <w:szCs w:val="28"/>
          <w:lang w:eastAsia="be-BY"/>
        </w:rPr>
        <w:t>agile</w:t>
      </w:r>
      <w:r>
        <w:rPr>
          <w:color w:val="000000"/>
          <w:sz w:val="28"/>
          <w:szCs w:val="28"/>
          <w:lang w:eastAsia="be-BY"/>
        </w:rPr>
        <w:t xml:space="preserve">-методы). </w:t>
      </w:r>
    </w:p>
    <w:p w:rsidR="006C7ACB" w:rsidRPr="00E16E8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A54894">
        <w:rPr>
          <w:i/>
          <w:color w:val="000000"/>
          <w:sz w:val="28"/>
          <w:szCs w:val="28"/>
          <w:lang w:val="en-US" w:eastAsia="be-BY"/>
        </w:rPr>
        <w:t>Agile</w:t>
      </w:r>
      <w:r>
        <w:rPr>
          <w:color w:val="000000"/>
          <w:sz w:val="28"/>
          <w:szCs w:val="28"/>
          <w:lang w:eastAsia="be-BY"/>
        </w:rPr>
        <w:t xml:space="preserve"> </w:t>
      </w:r>
      <w:r w:rsidRPr="00E16E8B">
        <w:rPr>
          <w:color w:val="000000"/>
          <w:sz w:val="28"/>
          <w:szCs w:val="28"/>
          <w:lang w:eastAsia="be-BY"/>
        </w:rPr>
        <w:t xml:space="preserve">– </w:t>
      </w:r>
      <w:r>
        <w:rPr>
          <w:color w:val="000000"/>
          <w:sz w:val="28"/>
          <w:szCs w:val="28"/>
          <w:lang w:eastAsia="be-BY"/>
        </w:rPr>
        <w:t xml:space="preserve">это </w:t>
      </w:r>
      <w:r w:rsidRPr="00E16E8B">
        <w:rPr>
          <w:color w:val="000000"/>
          <w:sz w:val="28"/>
          <w:szCs w:val="28"/>
          <w:lang w:eastAsia="be-BY"/>
        </w:rPr>
        <w:t xml:space="preserve">серия подходов к разработке программного обеспечения, ориентированных на использование интерактивной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профиля. Существует несколько методик, относящихся к классу гибких методологий разработки, в частности экстремальное программирование, </w:t>
      </w:r>
      <w:r w:rsidRPr="00E16E8B">
        <w:rPr>
          <w:i/>
          <w:color w:val="000000"/>
          <w:sz w:val="28"/>
          <w:szCs w:val="28"/>
          <w:lang w:eastAsia="be-BY"/>
        </w:rPr>
        <w:t>DSDM</w:t>
      </w:r>
      <w:r w:rsidRPr="00E16E8B">
        <w:rPr>
          <w:color w:val="000000"/>
          <w:sz w:val="28"/>
          <w:szCs w:val="28"/>
          <w:lang w:eastAsia="be-BY"/>
        </w:rPr>
        <w:t xml:space="preserve">, </w:t>
      </w:r>
      <w:r w:rsidRPr="00E16E8B">
        <w:rPr>
          <w:i/>
          <w:color w:val="000000"/>
          <w:sz w:val="28"/>
          <w:szCs w:val="28"/>
          <w:lang w:eastAsia="be-BY"/>
        </w:rPr>
        <w:t>Scrum</w:t>
      </w:r>
      <w:r w:rsidRPr="00E16E8B">
        <w:rPr>
          <w:color w:val="000000"/>
          <w:sz w:val="28"/>
          <w:szCs w:val="28"/>
          <w:lang w:eastAsia="be-BY"/>
        </w:rPr>
        <w:t xml:space="preserve">, </w:t>
      </w:r>
      <w:r w:rsidRPr="00E16E8B">
        <w:rPr>
          <w:i/>
          <w:color w:val="000000"/>
          <w:sz w:val="28"/>
          <w:szCs w:val="28"/>
          <w:lang w:eastAsia="be-BY"/>
        </w:rPr>
        <w:t>FDD</w:t>
      </w:r>
      <w:r w:rsidRPr="00E16E8B">
        <w:rPr>
          <w:color w:val="000000"/>
          <w:sz w:val="28"/>
          <w:szCs w:val="28"/>
          <w:lang w:eastAsia="be-BY"/>
        </w:rPr>
        <w:t>.</w:t>
      </w:r>
    </w:p>
    <w:p w:rsidR="006C7ACB" w:rsidRPr="00E16E8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Большинство гибких методологий нацелены на минимизацию рисков путём сведения разработки к серии коротких циклов, называемых итерациями, </w:t>
      </w:r>
      <w:r w:rsidRPr="00E16E8B">
        <w:rPr>
          <w:color w:val="000000"/>
          <w:sz w:val="28"/>
          <w:szCs w:val="28"/>
          <w:lang w:eastAsia="be-BY"/>
        </w:rPr>
        <w:lastRenderedPageBreak/>
        <w:t>которые обычно длятся две-три недели. Каждая итерация сама по себе выглядит как программный проект в миниатюре и включает все задачи, необходимые для выдачи мини-прироста по функциональности: планирование, анализ требований, проектирование, программирование, тестирование и документирование. Хотя отдельная итерация, как правило, недостаточна для выпуска новой версии продукта, подразумевается, что гибкий программный проект готов к выпуску в конце каждой итерации. По окончании каждой итерации команда выполняет переоценку приоритетов разработки.</w:t>
      </w:r>
    </w:p>
    <w:p w:rsidR="006C7ACB" w:rsidRPr="00E16E8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Методы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 xml:space="preserve"> </w:t>
      </w:r>
      <w:r w:rsidRPr="00A010D6">
        <w:rPr>
          <w:color w:val="000000"/>
          <w:sz w:val="28"/>
          <w:szCs w:val="28"/>
          <w:lang w:eastAsia="be-BY"/>
        </w:rPr>
        <w:t>–</w:t>
      </w:r>
      <w:r w:rsidRPr="00E16E8B">
        <w:rPr>
          <w:color w:val="000000"/>
          <w:sz w:val="28"/>
          <w:szCs w:val="28"/>
          <w:lang w:eastAsia="be-BY"/>
        </w:rPr>
        <w:t xml:space="preserve"> это такие гибкие методологии, </w:t>
      </w:r>
      <w:r w:rsidRPr="00A010D6">
        <w:rPr>
          <w:color w:val="000000"/>
          <w:sz w:val="28"/>
          <w:szCs w:val="28"/>
          <w:lang w:eastAsia="be-BY"/>
        </w:rPr>
        <w:t>как</w:t>
      </w:r>
      <w:r w:rsidRPr="00A010D6">
        <w:rPr>
          <w:i/>
          <w:color w:val="000000"/>
          <w:sz w:val="28"/>
          <w:szCs w:val="28"/>
          <w:lang w:eastAsia="be-BY"/>
        </w:rPr>
        <w:t xml:space="preserve"> Lean Development</w:t>
      </w:r>
      <w:r w:rsidRPr="00E16E8B">
        <w:rPr>
          <w:color w:val="000000"/>
          <w:sz w:val="28"/>
          <w:szCs w:val="28"/>
          <w:lang w:eastAsia="be-BY"/>
        </w:rPr>
        <w:t xml:space="preserve"> («Бережливая разработка ПО»), </w:t>
      </w:r>
      <w:r w:rsidRPr="00A010D6">
        <w:rPr>
          <w:i/>
          <w:color w:val="000000"/>
          <w:sz w:val="28"/>
          <w:szCs w:val="28"/>
          <w:lang w:eastAsia="be-BY"/>
        </w:rPr>
        <w:t>Scrum</w:t>
      </w:r>
      <w:r w:rsidRPr="00E16E8B">
        <w:rPr>
          <w:color w:val="000000"/>
          <w:sz w:val="28"/>
          <w:szCs w:val="28"/>
          <w:lang w:eastAsia="be-BY"/>
        </w:rPr>
        <w:t xml:space="preserve"> и др. Они были разработаны еще в начале 2000-х как альтернатива малоэффективным традиционным </w:t>
      </w:r>
      <w:r w:rsidRPr="00A010D6">
        <w:rPr>
          <w:i/>
          <w:color w:val="000000"/>
          <w:sz w:val="28"/>
          <w:szCs w:val="28"/>
          <w:lang w:eastAsia="be-BY"/>
        </w:rPr>
        <w:t>IT</w:t>
      </w:r>
      <w:r w:rsidRPr="00E16E8B">
        <w:rPr>
          <w:color w:val="000000"/>
          <w:sz w:val="28"/>
          <w:szCs w:val="28"/>
          <w:lang w:eastAsia="be-BY"/>
        </w:rPr>
        <w:t xml:space="preserve"> методам.</w:t>
      </w:r>
    </w:p>
    <w:p w:rsidR="006C7ACB" w:rsidRPr="00E16E8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Практически все </w:t>
      </w:r>
      <w:r w:rsidRPr="00A010D6">
        <w:rPr>
          <w:i/>
          <w:color w:val="000000"/>
          <w:sz w:val="28"/>
          <w:szCs w:val="28"/>
          <w:lang w:eastAsia="be-BY"/>
        </w:rPr>
        <w:t>аgile</w:t>
      </w:r>
      <w:r w:rsidRPr="00E16E8B">
        <w:rPr>
          <w:color w:val="000000"/>
          <w:sz w:val="28"/>
          <w:szCs w:val="28"/>
          <w:lang w:eastAsia="be-BY"/>
        </w:rPr>
        <w:t>-команды сконцентрированы в одном офисе (</w:t>
      </w:r>
      <w:r w:rsidRPr="00A010D6">
        <w:rPr>
          <w:i/>
          <w:color w:val="000000"/>
          <w:sz w:val="28"/>
          <w:szCs w:val="28"/>
          <w:lang w:eastAsia="be-BY"/>
        </w:rPr>
        <w:t>bullpen</w:t>
      </w:r>
      <w:r w:rsidRPr="00E16E8B">
        <w:rPr>
          <w:color w:val="000000"/>
          <w:sz w:val="28"/>
          <w:szCs w:val="28"/>
          <w:lang w:eastAsia="be-BY"/>
        </w:rPr>
        <w:t xml:space="preserve">). Офис включает </w:t>
      </w:r>
      <w:r w:rsidRPr="00A010D6">
        <w:rPr>
          <w:i/>
          <w:color w:val="000000"/>
          <w:sz w:val="28"/>
          <w:szCs w:val="28"/>
          <w:lang w:eastAsia="be-BY"/>
        </w:rPr>
        <w:t>product</w:t>
      </w:r>
      <w:r w:rsidRPr="00E16E8B">
        <w:rPr>
          <w:color w:val="000000"/>
          <w:sz w:val="28"/>
          <w:szCs w:val="28"/>
          <w:lang w:eastAsia="be-BY"/>
        </w:rPr>
        <w:t xml:space="preserve"> </w:t>
      </w:r>
      <w:r w:rsidRPr="00A010D6">
        <w:rPr>
          <w:i/>
          <w:color w:val="000000"/>
          <w:sz w:val="28"/>
          <w:szCs w:val="28"/>
          <w:lang w:eastAsia="be-BY"/>
        </w:rPr>
        <w:t>owner</w:t>
      </w:r>
      <w:r w:rsidRPr="00E16E8B">
        <w:rPr>
          <w:color w:val="000000"/>
          <w:sz w:val="28"/>
          <w:szCs w:val="28"/>
          <w:lang w:eastAsia="be-BY"/>
        </w:rPr>
        <w:t xml:space="preserve"> – заказчика, который и определяет требования к продукту. В качестве заказчика может выступать бизнес-аналитик, менеджер проекта или клиент. Кроме того, в офис могут входить и дизайнеры интерфейса, тестировщики, технические писатели. То есть методы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 xml:space="preserve"> направлены в первую очередь на непосредственное общение.</w:t>
      </w:r>
    </w:p>
    <w:p w:rsidR="006C7ACB" w:rsidRPr="00A010D6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Основной метрикой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 xml:space="preserve">-методов является рабочий продукт. Отдавая предпочтение непосредственному общению,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>-методы уменьшают объём письменной документации по сравнению с другими методами</w:t>
      </w:r>
      <w:r w:rsidRPr="00A010D6">
        <w:rPr>
          <w:color w:val="000000"/>
          <w:sz w:val="28"/>
          <w:szCs w:val="28"/>
          <w:lang w:eastAsia="be-BY"/>
        </w:rPr>
        <w:t>.</w:t>
      </w:r>
    </w:p>
    <w:p w:rsidR="006C7ACB" w:rsidRPr="00A010D6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Основные идеи:</w:t>
      </w:r>
    </w:p>
    <w:p w:rsidR="006C7ACB" w:rsidRPr="00A010D6" w:rsidRDefault="006C7ACB" w:rsidP="006C7ACB">
      <w:pPr>
        <w:pStyle w:val="ae"/>
        <w:numPr>
          <w:ilvl w:val="0"/>
          <w:numId w:val="13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люди и взаимодействие важнее процессов и инструментов;</w:t>
      </w:r>
    </w:p>
    <w:p w:rsidR="006C7ACB" w:rsidRPr="00A010D6" w:rsidRDefault="006C7ACB" w:rsidP="006C7ACB">
      <w:pPr>
        <w:pStyle w:val="ae"/>
        <w:numPr>
          <w:ilvl w:val="0"/>
          <w:numId w:val="13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работающий продукт важнее исчерпывающей документации;</w:t>
      </w:r>
    </w:p>
    <w:p w:rsidR="006C7ACB" w:rsidRPr="00A010D6" w:rsidRDefault="006C7ACB" w:rsidP="006C7ACB">
      <w:pPr>
        <w:pStyle w:val="ae"/>
        <w:numPr>
          <w:ilvl w:val="0"/>
          <w:numId w:val="13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сотрудничество с заказчиком важнее согласования условий контракта;</w:t>
      </w:r>
    </w:p>
    <w:p w:rsidR="006C7ACB" w:rsidRPr="00A010D6" w:rsidRDefault="006C7ACB" w:rsidP="006C7ACB">
      <w:pPr>
        <w:pStyle w:val="ae"/>
        <w:numPr>
          <w:ilvl w:val="0"/>
          <w:numId w:val="13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готовность к изменениям важнее следования первоначальному плану.</w:t>
      </w:r>
    </w:p>
    <w:p w:rsidR="006C7ACB" w:rsidRPr="00E16E8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Принципы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>: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у</w:t>
      </w:r>
      <w:r w:rsidRPr="00E16E8B">
        <w:rPr>
          <w:color w:val="000000"/>
          <w:sz w:val="28"/>
          <w:szCs w:val="28"/>
          <w:lang w:eastAsia="be-BY"/>
        </w:rPr>
        <w:t>довлетворение клиента за счёт ранней и бесперебойной поставки ценного программного обеспечения;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</w:t>
      </w:r>
      <w:r w:rsidRPr="00E16E8B">
        <w:rPr>
          <w:color w:val="000000"/>
          <w:sz w:val="28"/>
          <w:szCs w:val="28"/>
          <w:lang w:eastAsia="be-BY"/>
        </w:rPr>
        <w:t>риветствие изменений требований даже в конце разработки (это может повысить конкурентоспособность полученного продукта);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ч</w:t>
      </w:r>
      <w:r w:rsidRPr="00E16E8B">
        <w:rPr>
          <w:color w:val="000000"/>
          <w:sz w:val="28"/>
          <w:szCs w:val="28"/>
          <w:lang w:eastAsia="be-BY"/>
        </w:rPr>
        <w:t>астая поставка рабочего программного обеспечения (каждый месяц или неделю или ещё чаще);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т</w:t>
      </w:r>
      <w:r w:rsidRPr="00E16E8B">
        <w:rPr>
          <w:color w:val="000000"/>
          <w:sz w:val="28"/>
          <w:szCs w:val="28"/>
          <w:lang w:eastAsia="be-BY"/>
        </w:rPr>
        <w:t>есное, ежедневное общение заказчика с разработчиками на протяжении всего проекта;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</w:t>
      </w:r>
      <w:r w:rsidRPr="00E16E8B">
        <w:rPr>
          <w:color w:val="000000"/>
          <w:sz w:val="28"/>
          <w:szCs w:val="28"/>
          <w:lang w:eastAsia="be-BY"/>
        </w:rPr>
        <w:t>роектом занимаются мотивированные личности, которые обеспечены нужными условиями работы, поддержкой и доверием;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</w:t>
      </w:r>
      <w:r w:rsidRPr="00E16E8B">
        <w:rPr>
          <w:color w:val="000000"/>
          <w:sz w:val="28"/>
          <w:szCs w:val="28"/>
          <w:lang w:eastAsia="be-BY"/>
        </w:rPr>
        <w:t xml:space="preserve">екомендуемый метод передачи информации </w:t>
      </w:r>
      <w:r>
        <w:rPr>
          <w:color w:val="000000"/>
          <w:sz w:val="28"/>
          <w:szCs w:val="28"/>
          <w:lang w:eastAsia="be-BY"/>
        </w:rPr>
        <w:t>–</w:t>
      </w:r>
      <w:r w:rsidRPr="00E16E8B">
        <w:rPr>
          <w:color w:val="000000"/>
          <w:sz w:val="28"/>
          <w:szCs w:val="28"/>
          <w:lang w:eastAsia="be-BY"/>
        </w:rPr>
        <w:t xml:space="preserve"> личный разговор (лицом к лицу);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</w:t>
      </w:r>
      <w:r w:rsidRPr="00E16E8B">
        <w:rPr>
          <w:color w:val="000000"/>
          <w:sz w:val="28"/>
          <w:szCs w:val="28"/>
          <w:lang w:eastAsia="be-BY"/>
        </w:rPr>
        <w:t xml:space="preserve">аботающее программное обеспечение </w:t>
      </w:r>
      <w:r>
        <w:rPr>
          <w:color w:val="000000"/>
          <w:sz w:val="28"/>
          <w:szCs w:val="28"/>
          <w:lang w:eastAsia="be-BY"/>
        </w:rPr>
        <w:t>–</w:t>
      </w:r>
      <w:r w:rsidRPr="00E16E8B">
        <w:rPr>
          <w:color w:val="000000"/>
          <w:sz w:val="28"/>
          <w:szCs w:val="28"/>
          <w:lang w:eastAsia="be-BY"/>
        </w:rPr>
        <w:t xml:space="preserve"> лучший измеритель прогресса;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lastRenderedPageBreak/>
        <w:t>п</w:t>
      </w:r>
      <w:r w:rsidRPr="00E16E8B">
        <w:rPr>
          <w:color w:val="000000"/>
          <w:sz w:val="28"/>
          <w:szCs w:val="28"/>
          <w:lang w:eastAsia="be-BY"/>
        </w:rPr>
        <w:t>остоянное внимание улучшению технического мастерства и удобному дизайну;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</w:t>
      </w:r>
      <w:r w:rsidRPr="00E16E8B">
        <w:rPr>
          <w:color w:val="000000"/>
          <w:sz w:val="28"/>
          <w:szCs w:val="28"/>
          <w:lang w:eastAsia="be-BY"/>
        </w:rPr>
        <w:t xml:space="preserve">ростота </w:t>
      </w:r>
      <w:r>
        <w:rPr>
          <w:color w:val="000000"/>
          <w:sz w:val="28"/>
          <w:szCs w:val="28"/>
          <w:lang w:eastAsia="be-BY"/>
        </w:rPr>
        <w:t>–</w:t>
      </w:r>
      <w:r w:rsidRPr="00E16E8B">
        <w:rPr>
          <w:color w:val="000000"/>
          <w:sz w:val="28"/>
          <w:szCs w:val="28"/>
          <w:lang w:eastAsia="be-BY"/>
        </w:rPr>
        <w:t xml:space="preserve"> искусство не делать лишней работы;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810"/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л</w:t>
      </w:r>
      <w:r w:rsidRPr="00E16E8B">
        <w:rPr>
          <w:color w:val="000000"/>
          <w:sz w:val="28"/>
          <w:szCs w:val="28"/>
          <w:lang w:eastAsia="be-BY"/>
        </w:rPr>
        <w:t>учшие технические требования, дизайн и архитектура получаются у самоорганизованной команды;</w:t>
      </w:r>
    </w:p>
    <w:p w:rsidR="006C7ACB" w:rsidRPr="00A010D6" w:rsidRDefault="006C7ACB" w:rsidP="006C7ACB">
      <w:pPr>
        <w:pStyle w:val="ae"/>
        <w:numPr>
          <w:ilvl w:val="0"/>
          <w:numId w:val="14"/>
        </w:numPr>
        <w:tabs>
          <w:tab w:val="left" w:pos="810"/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</w:t>
      </w:r>
      <w:r w:rsidRPr="00E16E8B">
        <w:rPr>
          <w:color w:val="000000"/>
          <w:sz w:val="28"/>
          <w:szCs w:val="28"/>
          <w:lang w:eastAsia="be-BY"/>
        </w:rPr>
        <w:t>остоянная адаптация к изменяющимся обстоятельствам.</w:t>
      </w:r>
    </w:p>
    <w:p w:rsidR="006C7ACB" w:rsidRPr="00A010D6" w:rsidRDefault="006C7ACB" w:rsidP="006C7ACB">
      <w:pPr>
        <w:pStyle w:val="ae"/>
        <w:ind w:firstLine="36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Главные преимущества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>
        <w:rPr>
          <w:color w:val="000000"/>
          <w:sz w:val="28"/>
          <w:szCs w:val="28"/>
          <w:lang w:eastAsia="be-BY"/>
        </w:rPr>
        <w:t>:</w:t>
      </w:r>
    </w:p>
    <w:p w:rsidR="006C7ACB" w:rsidRPr="00E16E8B" w:rsidRDefault="006C7ACB" w:rsidP="006C7ACB">
      <w:pPr>
        <w:pStyle w:val="ae"/>
        <w:numPr>
          <w:ilvl w:val="0"/>
          <w:numId w:val="15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к</w:t>
      </w:r>
      <w:r w:rsidRPr="00E16E8B">
        <w:rPr>
          <w:color w:val="000000"/>
          <w:sz w:val="28"/>
          <w:szCs w:val="28"/>
          <w:lang w:eastAsia="be-BY"/>
        </w:rPr>
        <w:t xml:space="preserve">ачество </w:t>
      </w:r>
      <w:r>
        <w:rPr>
          <w:color w:val="000000"/>
          <w:sz w:val="28"/>
          <w:szCs w:val="28"/>
          <w:lang w:eastAsia="be-BY"/>
        </w:rPr>
        <w:t xml:space="preserve">продукта. </w:t>
      </w:r>
      <w:r w:rsidRPr="00E16E8B">
        <w:rPr>
          <w:color w:val="000000"/>
          <w:sz w:val="28"/>
          <w:szCs w:val="28"/>
          <w:lang w:eastAsia="be-BY"/>
        </w:rPr>
        <w:t>Вовлечение заказчика в процесс каждой итерации дает возможность корректировать процесс, ч</w:t>
      </w:r>
      <w:r>
        <w:rPr>
          <w:color w:val="000000"/>
          <w:sz w:val="28"/>
          <w:szCs w:val="28"/>
          <w:lang w:eastAsia="be-BY"/>
        </w:rPr>
        <w:t>то неизменно повышает качество;</w:t>
      </w:r>
    </w:p>
    <w:p w:rsidR="006C7ACB" w:rsidRPr="00CC249E" w:rsidRDefault="006C7ACB" w:rsidP="006C7ACB">
      <w:pPr>
        <w:pStyle w:val="ae"/>
        <w:numPr>
          <w:ilvl w:val="0"/>
          <w:numId w:val="15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высокая скорость разработки. </w:t>
      </w:r>
      <w:r w:rsidRPr="00E16E8B">
        <w:rPr>
          <w:color w:val="000000"/>
          <w:sz w:val="28"/>
          <w:szCs w:val="28"/>
          <w:lang w:eastAsia="be-BY"/>
        </w:rPr>
        <w:t>Итерация длится не более 3-х недель, к концу этого с</w:t>
      </w:r>
      <w:r>
        <w:rPr>
          <w:color w:val="000000"/>
          <w:sz w:val="28"/>
          <w:szCs w:val="28"/>
          <w:lang w:eastAsia="be-BY"/>
        </w:rPr>
        <w:t>рока обязательно есть результат;</w:t>
      </w:r>
    </w:p>
    <w:p w:rsidR="006C7ACB" w:rsidRPr="00E16E8B" w:rsidRDefault="006C7ACB" w:rsidP="006C7ACB">
      <w:pPr>
        <w:pStyle w:val="ae"/>
        <w:numPr>
          <w:ilvl w:val="0"/>
          <w:numId w:val="15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минимизация рисков. </w:t>
      </w:r>
      <w:r w:rsidRPr="00E16E8B">
        <w:rPr>
          <w:color w:val="000000"/>
          <w:sz w:val="28"/>
          <w:szCs w:val="28"/>
          <w:lang w:eastAsia="be-BY"/>
        </w:rPr>
        <w:t>Крупный проект дает возможность заказчику оплатить несколько итераций и в ходе работы понять, что он вовремя получит именно то, что хочет и за приемлемую цену. Водопадные модели (с применением спецификаций и технических зада</w:t>
      </w:r>
      <w:r>
        <w:rPr>
          <w:color w:val="000000"/>
          <w:sz w:val="28"/>
          <w:szCs w:val="28"/>
          <w:lang w:eastAsia="be-BY"/>
        </w:rPr>
        <w:t>ний) таких возможностей не дают;</w:t>
      </w:r>
    </w:p>
    <w:p w:rsidR="006C7ACB" w:rsidRDefault="006C7ACB" w:rsidP="006C7ACB">
      <w:pPr>
        <w:pStyle w:val="ae"/>
        <w:numPr>
          <w:ilvl w:val="0"/>
          <w:numId w:val="15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з</w:t>
      </w:r>
      <w:r w:rsidRPr="00E16E8B">
        <w:rPr>
          <w:color w:val="000000"/>
          <w:sz w:val="28"/>
          <w:szCs w:val="28"/>
          <w:lang w:eastAsia="be-BY"/>
        </w:rPr>
        <w:t>аказчик всегда имеет возможность наблюдать за ходом разработки, корректировать функциональность проекта, тестировать или запускать его, даже может остановить его в любой момент.</w:t>
      </w:r>
    </w:p>
    <w:p w:rsidR="006C7ACB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</w:p>
    <w:p w:rsidR="006C7ACB" w:rsidRPr="00A54894" w:rsidRDefault="006C7ACB" w:rsidP="006C7ACB">
      <w:pPr>
        <w:suppressAutoHyphens/>
        <w:ind w:firstLine="708"/>
        <w:rPr>
          <w:b/>
        </w:rPr>
      </w:pPr>
      <w:r>
        <w:rPr>
          <w:b/>
        </w:rPr>
        <w:t>2.2</w:t>
      </w:r>
      <w:r w:rsidRPr="003E689E">
        <w:rPr>
          <w:b/>
        </w:rPr>
        <w:t xml:space="preserve"> </w:t>
      </w:r>
      <w:r>
        <w:rPr>
          <w:b/>
          <w:bCs/>
        </w:rPr>
        <w:t>П</w:t>
      </w:r>
      <w:r w:rsidRPr="00A54894">
        <w:rPr>
          <w:b/>
          <w:bCs/>
        </w:rPr>
        <w:t>рограмм</w:t>
      </w:r>
      <w:r>
        <w:rPr>
          <w:b/>
          <w:bCs/>
        </w:rPr>
        <w:t>ы</w:t>
      </w:r>
      <w:r w:rsidRPr="00A54894">
        <w:rPr>
          <w:b/>
          <w:bCs/>
        </w:rPr>
        <w:t xml:space="preserve"> имитации речевог</w:t>
      </w:r>
      <w:r>
        <w:rPr>
          <w:b/>
          <w:bCs/>
        </w:rPr>
        <w:t>о поведения человека</w:t>
      </w:r>
    </w:p>
    <w:p w:rsidR="006C7ACB" w:rsidRDefault="006C7ACB" w:rsidP="006C7ACB">
      <w:pPr>
        <w:pStyle w:val="ae"/>
        <w:jc w:val="both"/>
        <w:rPr>
          <w:color w:val="000000"/>
          <w:sz w:val="28"/>
          <w:szCs w:val="28"/>
          <w:lang w:eastAsia="be-BY"/>
        </w:rPr>
      </w:pPr>
    </w:p>
    <w:p w:rsidR="006C7ACB" w:rsidRPr="00C02040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Вопросы применения систем виртуального общения на о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снове искусственного интеллекта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исследуют на протяжении многих лет. На сегодняшний ден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ь проблема виртуального общения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актуальна из-за быстрого доступа к информации, возможности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одновременной работы в системе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многих пользователей, обмена информацией, взаимодействия 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с целью решения любых вопросов,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поддержки обучения, коммуникации с клиентами и па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ртнерами по бизнесу, проведения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аналитических исследований, сбора необходимой информации, 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повышения квалификации и других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преимуществ.</w:t>
      </w:r>
    </w:p>
    <w:p w:rsidR="006C7ACB" w:rsidRPr="00C02040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Основными вопросами в создании систем общения являются ра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зработка модели общения, модели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участника общения, развитие средств, в первую очередь, семантических и прагматических, описания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окружающей среды (модели языка, модели пользователя, 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модели окружающей среды, модели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системы общения). Поэтому для решения этих вопросов необходим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о определение принципов работы,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особенностей имитации речевого поведения человека в проц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ессе общения, разработка модели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общения, написания чат-бота.</w:t>
      </w:r>
    </w:p>
    <w:p w:rsidR="006C7AC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Среди программ-собеседников есть программы, созданные на ос</w:t>
      </w:r>
      <w:r>
        <w:rPr>
          <w:color w:val="000000"/>
          <w:sz w:val="28"/>
          <w:szCs w:val="28"/>
          <w:shd w:val="clear" w:color="auto" w:fill="FFFFFF"/>
          <w:lang w:eastAsia="be-BY"/>
        </w:rPr>
        <w:t>нове искусственного интеллекта. П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ри разработке таких программ необходимо знать психологию, а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также принципы построения фраз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 человеческой речи. Более того, если правильно определить языковые ограничения и предметную область, то существующими методами можно получить системы,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пригодные </w:t>
      </w:r>
      <w:r>
        <w:rPr>
          <w:color w:val="000000"/>
          <w:sz w:val="28"/>
          <w:szCs w:val="28"/>
          <w:shd w:val="clear" w:color="auto" w:fill="FFFFFF"/>
          <w:lang w:eastAsia="be-BY"/>
        </w:rPr>
        <w:lastRenderedPageBreak/>
        <w:t>для общения. С точки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 зрения теории языка и общения необходима разработка семантическ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ого описания структур текстов и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 предложений. С точки зрения модели окружающей среды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основным ограничением является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 отсутствие средств для представления динамически меня</w:t>
      </w:r>
    </w:p>
    <w:p w:rsidR="006C7ACB" w:rsidRPr="00DC6A22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 xml:space="preserve">Для </w:t>
      </w:r>
      <w:r>
        <w:rPr>
          <w:color w:val="000000"/>
          <w:sz w:val="28"/>
          <w:szCs w:val="28"/>
          <w:shd w:val="clear" w:color="auto" w:fill="FFFFFF"/>
          <w:lang w:eastAsia="be-BY"/>
        </w:rPr>
        <w:t>необходимо определить, что такое бот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.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 xml:space="preserve"> Бот – это некоторый программный комплекс для решения каких-либо задач, обладающий признаками искусственного интеллекта. К ним относятся: способность принимать решения на основе эмпирически полученных данных, понимать семантику данных, проводить анализ и выдавать оптимальное решение. Все слышали о ботах в компьютерных играх. Это н</w:t>
      </w:r>
      <w:r>
        <w:rPr>
          <w:color w:val="000000"/>
          <w:sz w:val="28"/>
          <w:szCs w:val="28"/>
          <w:shd w:val="clear" w:color="auto" w:fill="FFFFFF"/>
          <w:lang w:eastAsia="be-BY"/>
        </w:rPr>
        <w:t>ебольшие библиотеки, встроенные или настраиваемые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 xml:space="preserve">. Они анализируют математическую модель игры и получают решение, которое становится их стратегией. Другие боты </w:t>
      </w:r>
      <w:r>
        <w:rPr>
          <w:color w:val="000000"/>
          <w:sz w:val="28"/>
          <w:szCs w:val="28"/>
          <w:shd w:val="clear" w:color="auto" w:fill="FFFFFF"/>
          <w:lang w:eastAsia="be-BY"/>
        </w:rPr>
        <w:t>– это виртуальные пользователи.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 xml:space="preserve"> Программа сама перемещает мышь по экрану, нажимает клавиши и выполняет прочие функции, присущие биологическому организму, сидящему перед монитором. Ещё одна разновидность ботов: чат-боты.</w:t>
      </w:r>
    </w:p>
    <w:p w:rsidR="006C7ACB" w:rsidRPr="00DC6A22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Чат-бот – это специальный бот, который позволяет вести диалог с человеком путём вычленения информации на основе определённых шаблонов поиска и приведения её к стандартизированному виду. При этом стандарт в каждом чат-боте задаётся по-разному. Семантический разбор естественного языка считается достаточно сложной задачей. Чтобы её облегчить, были придуманы шаблоны семантического анализа. Проще говоря, это некоторые алгоритмы, применяемые к тексту, которые возвращают наличие или отсутствие в нём определённого признака.</w:t>
      </w:r>
    </w:p>
    <w:p w:rsidR="006C7ACB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Чат-боты в основном используются для общения с людьми в чатах, на форумах и пр. Однако некоторая их категория применяется для анализа текста и выявления в нём информации с последующим помещением её в реляционные БД.</w:t>
      </w:r>
    </w:p>
    <w:p w:rsidR="006C7ACB" w:rsidRPr="00C02040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Принцип работы чат-бота заключается в реализации этапов: бо</w:t>
      </w:r>
      <w:r>
        <w:rPr>
          <w:sz w:val="28"/>
          <w:szCs w:val="28"/>
        </w:rPr>
        <w:t xml:space="preserve">т принимает входящие сообщения, </w:t>
      </w:r>
      <w:r w:rsidRPr="00C02040">
        <w:rPr>
          <w:sz w:val="28"/>
          <w:szCs w:val="28"/>
        </w:rPr>
        <w:t>анализирует их и отсылает результат выполн</w:t>
      </w:r>
      <w:r>
        <w:rPr>
          <w:sz w:val="28"/>
          <w:szCs w:val="28"/>
        </w:rPr>
        <w:t>ения и/или выполняет команду</w:t>
      </w:r>
      <w:r w:rsidRPr="00C0204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Следовательно, общение в чат-ботах осуществляется путем ввода сообщений и вывода ответа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(мнения) собеседника. Здесь возможны два вида ведения разговора: обычная беседа или обсуждение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важного вопроса. Но, в отличие от разговора людей, программа не обладает гибким интеллектом,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поэтому большинство виртуальных собеседников запрограммированы на ведение несложной беседы.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Такие программы относят к классу программ с естес</w:t>
      </w:r>
      <w:r>
        <w:rPr>
          <w:sz w:val="28"/>
          <w:szCs w:val="28"/>
        </w:rPr>
        <w:t>твенным языковым интерфейсом</w:t>
      </w:r>
      <w:r w:rsidRPr="00C02040">
        <w:rPr>
          <w:sz w:val="28"/>
          <w:szCs w:val="28"/>
        </w:rPr>
        <w:t>. Обработка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естественного языка человека, особенно разговорного стиля, является проблемой, касающейся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искусственного интеллекта. Проблема создания программ собеседников на базе искусственного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интеллекта, которые могут моделировать интеллектуальную деятельность человека, на сегодняшний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день остается открытым.</w:t>
      </w:r>
    </w:p>
    <w:p w:rsidR="006C7ACB" w:rsidRPr="00C02040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К сожалению, современные виртуальные собеседники лишь частично реша</w:t>
      </w:r>
      <w:r>
        <w:rPr>
          <w:sz w:val="28"/>
          <w:szCs w:val="28"/>
        </w:rPr>
        <w:t xml:space="preserve">ют вопрос имитации </w:t>
      </w:r>
      <w:r w:rsidRPr="00C02040">
        <w:rPr>
          <w:sz w:val="28"/>
          <w:szCs w:val="28"/>
        </w:rPr>
        <w:t xml:space="preserve">разговора человека. Основу их функционирования </w:t>
      </w:r>
      <w:r w:rsidRPr="00C02040">
        <w:rPr>
          <w:sz w:val="28"/>
          <w:szCs w:val="28"/>
        </w:rPr>
        <w:lastRenderedPageBreak/>
        <w:t>составляет база знаний. В простейшем случае она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содержит наборы возможных вопросов пользователя и соответствующих ответов на них. Наиболее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распространенные методы выбора ответов в данном случае следующие: реакция на ключевые слова</w:t>
      </w:r>
      <w:r>
        <w:rPr>
          <w:sz w:val="28"/>
          <w:szCs w:val="28"/>
        </w:rPr>
        <w:t xml:space="preserve">; </w:t>
      </w:r>
      <w:r w:rsidRPr="00C02040">
        <w:rPr>
          <w:sz w:val="28"/>
          <w:szCs w:val="28"/>
        </w:rPr>
        <w:t>совпадение фразы пользователя с той, которая есть в базе знаний;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также програм</w:t>
      </w:r>
      <w:r>
        <w:rPr>
          <w:sz w:val="28"/>
          <w:szCs w:val="28"/>
        </w:rPr>
        <w:t>ма может учитывать порядок слов. Программы-</w:t>
      </w:r>
      <w:r w:rsidRPr="00C02040">
        <w:rPr>
          <w:sz w:val="28"/>
          <w:szCs w:val="28"/>
        </w:rPr>
        <w:t>собеседники не могут использовать фразы, насыщ</w:t>
      </w:r>
      <w:r>
        <w:rPr>
          <w:sz w:val="28"/>
          <w:szCs w:val="28"/>
        </w:rPr>
        <w:t>енные местоимениями</w:t>
      </w:r>
      <w:r w:rsidRPr="00C02040">
        <w:rPr>
          <w:sz w:val="28"/>
          <w:szCs w:val="28"/>
        </w:rPr>
        <w:t>. В таких случаях программы анализируют предыдущие фразы пользователя и выбирают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наиболее приемлемый ответ. Также проблематичным может быть подбор слов-синонимов.</w:t>
      </w:r>
    </w:p>
    <w:p w:rsidR="006C7ACB" w:rsidRPr="00C02040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На сегодняшний день разработано большое количество ботов. Среди них можно в</w:t>
      </w:r>
      <w:r>
        <w:rPr>
          <w:sz w:val="28"/>
          <w:szCs w:val="28"/>
        </w:rPr>
        <w:t xml:space="preserve">ыделить </w:t>
      </w:r>
      <w:r w:rsidRPr="00C02040">
        <w:rPr>
          <w:sz w:val="28"/>
          <w:szCs w:val="28"/>
        </w:rPr>
        <w:t xml:space="preserve">наиболее распространенные: </w:t>
      </w:r>
      <w:r w:rsidRPr="00FF5DFB">
        <w:rPr>
          <w:i/>
          <w:sz w:val="28"/>
          <w:szCs w:val="28"/>
        </w:rPr>
        <w:t>A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L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I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C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E</w:t>
      </w:r>
      <w:r w:rsidRPr="00FF5DFB">
        <w:rPr>
          <w:sz w:val="28"/>
          <w:szCs w:val="28"/>
        </w:rPr>
        <w:t>.,</w:t>
      </w:r>
      <w:r w:rsidRPr="00C0204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ChatMaster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Electronic</w:t>
      </w:r>
      <w:r w:rsidRPr="00C0204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Brain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ELIZA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George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NAI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SkypeTalk</w:t>
      </w:r>
      <w:r w:rsidRPr="00C0204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другие.</w:t>
      </w:r>
    </w:p>
    <w:p w:rsidR="006C7ACB" w:rsidRPr="00C02040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 xml:space="preserve">Так, британская компьютерная программа </w:t>
      </w:r>
      <w:r w:rsidRPr="00FF5DFB">
        <w:rPr>
          <w:i/>
          <w:sz w:val="28"/>
          <w:szCs w:val="28"/>
        </w:rPr>
        <w:t>George</w:t>
      </w:r>
      <w:r w:rsidRPr="00C02040">
        <w:rPr>
          <w:sz w:val="28"/>
          <w:szCs w:val="28"/>
        </w:rPr>
        <w:t xml:space="preserve"> победила в </w:t>
      </w:r>
      <w:r w:rsidRPr="00FF5DFB">
        <w:rPr>
          <w:i/>
          <w:sz w:val="28"/>
          <w:szCs w:val="28"/>
        </w:rPr>
        <w:t>Loebner</w:t>
      </w:r>
      <w:r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Prize</w:t>
      </w:r>
      <w:r>
        <w:rPr>
          <w:sz w:val="28"/>
          <w:szCs w:val="28"/>
        </w:rPr>
        <w:t xml:space="preserve"> – конкурсе чат-ботов </w:t>
      </w:r>
      <w:r w:rsidRPr="00C02040">
        <w:rPr>
          <w:sz w:val="28"/>
          <w:szCs w:val="28"/>
        </w:rPr>
        <w:t>на наилучшее соответствие языку человека, который проводят ежегодно.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  <w:lang w:eastAsia="en-US"/>
        </w:rPr>
      </w:pPr>
      <w:r w:rsidRPr="00FF5DFB">
        <w:rPr>
          <w:i/>
          <w:sz w:val="28"/>
          <w:szCs w:val="28"/>
        </w:rPr>
        <w:t>SkypeTalk</w:t>
      </w:r>
      <w:r w:rsidRPr="00C02040">
        <w:rPr>
          <w:sz w:val="28"/>
          <w:szCs w:val="28"/>
        </w:rPr>
        <w:t xml:space="preserve"> ведет диалог на украинском языке. Возможности и зн</w:t>
      </w:r>
      <w:r>
        <w:rPr>
          <w:sz w:val="28"/>
          <w:szCs w:val="28"/>
        </w:rPr>
        <w:t xml:space="preserve">ания можно расширить, поскольку </w:t>
      </w:r>
      <w:r w:rsidRPr="00C02040">
        <w:rPr>
          <w:sz w:val="28"/>
          <w:szCs w:val="28"/>
        </w:rPr>
        <w:t xml:space="preserve">основная часть написана на </w:t>
      </w:r>
      <w:r w:rsidRPr="00B77AA6">
        <w:rPr>
          <w:sz w:val="28"/>
          <w:szCs w:val="28"/>
        </w:rPr>
        <w:t xml:space="preserve">специальном диалекте </w:t>
      </w:r>
      <w:r w:rsidRPr="00B77AA6">
        <w:rPr>
          <w:i/>
          <w:sz w:val="28"/>
          <w:szCs w:val="28"/>
        </w:rPr>
        <w:t>XML</w:t>
      </w:r>
      <w:r>
        <w:rPr>
          <w:sz w:val="28"/>
          <w:szCs w:val="28"/>
        </w:rPr>
        <w:t>,</w:t>
      </w:r>
      <w:r w:rsidRPr="00C02040">
        <w:rPr>
          <w:sz w:val="28"/>
          <w:szCs w:val="28"/>
        </w:rPr>
        <w:t xml:space="preserve"> что достаточно гибко позволяет переписывать бот под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 xml:space="preserve">свои потребности и обновлять базу. Версию </w:t>
      </w:r>
      <w:r w:rsidRPr="00FF5DFB">
        <w:rPr>
          <w:i/>
          <w:sz w:val="28"/>
          <w:szCs w:val="28"/>
        </w:rPr>
        <w:t>XML</w:t>
      </w:r>
      <w:r w:rsidRPr="00C02040">
        <w:rPr>
          <w:sz w:val="28"/>
          <w:szCs w:val="28"/>
        </w:rPr>
        <w:t xml:space="preserve">, используемую в </w:t>
      </w:r>
      <w:r w:rsidRPr="00FF5DFB">
        <w:rPr>
          <w:i/>
          <w:sz w:val="28"/>
          <w:szCs w:val="28"/>
        </w:rPr>
        <w:t>A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L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I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C</w:t>
      </w:r>
      <w:r w:rsidRPr="00C02040">
        <w:rPr>
          <w:sz w:val="28"/>
          <w:szCs w:val="28"/>
        </w:rPr>
        <w:t>.E</w:t>
      </w:r>
      <w:r w:rsidRPr="00FF5DFB">
        <w:rPr>
          <w:i/>
          <w:sz w:val="28"/>
          <w:szCs w:val="28"/>
        </w:rPr>
        <w:t>.,</w:t>
      </w:r>
      <w:r w:rsidRPr="00C02040">
        <w:rPr>
          <w:sz w:val="28"/>
          <w:szCs w:val="28"/>
        </w:rPr>
        <w:t xml:space="preserve"> распространяется под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 xml:space="preserve">лицензией </w:t>
      </w:r>
      <w:r w:rsidRPr="00FF5DFB">
        <w:rPr>
          <w:i/>
          <w:sz w:val="28"/>
          <w:szCs w:val="28"/>
        </w:rPr>
        <w:t>GNU</w:t>
      </w:r>
      <w:r w:rsidRPr="00C0204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GPL</w:t>
      </w:r>
      <w:r w:rsidRPr="00C02040">
        <w:rPr>
          <w:sz w:val="28"/>
          <w:szCs w:val="28"/>
        </w:rPr>
        <w:t>, поэтому существует много своб</w:t>
      </w:r>
      <w:r>
        <w:rPr>
          <w:sz w:val="28"/>
          <w:szCs w:val="28"/>
        </w:rPr>
        <w:t>одных реализаций этого языка</w:t>
      </w:r>
      <w:r w:rsidRPr="00C02040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программ, использующих этот язык (интерпретаторов). Наиболее активно используемая версия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 xml:space="preserve">интерпретатора, написанная на языке </w:t>
      </w:r>
      <w:r w:rsidRPr="00FF5DFB">
        <w:rPr>
          <w:i/>
          <w:sz w:val="28"/>
          <w:szCs w:val="28"/>
        </w:rPr>
        <w:t>Java</w:t>
      </w:r>
      <w:r w:rsidRPr="00C02040">
        <w:rPr>
          <w:sz w:val="28"/>
          <w:szCs w:val="28"/>
        </w:rPr>
        <w:t>. Существует также формальная спецификация языка и</w:t>
      </w:r>
      <w:r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XML</w:t>
      </w:r>
      <w:r w:rsidRPr="00C02040">
        <w:rPr>
          <w:sz w:val="28"/>
          <w:szCs w:val="28"/>
        </w:rPr>
        <w:t xml:space="preserve">-схема, данная консорциумом </w:t>
      </w:r>
      <w:r w:rsidRPr="00FF5DFB">
        <w:rPr>
          <w:i/>
          <w:sz w:val="28"/>
          <w:szCs w:val="28"/>
        </w:rPr>
        <w:t>W3C</w:t>
      </w:r>
      <w:r>
        <w:rPr>
          <w:sz w:val="28"/>
          <w:szCs w:val="28"/>
        </w:rPr>
        <w:t>.</w:t>
      </w:r>
    </w:p>
    <w:p w:rsidR="006C7ACB" w:rsidRDefault="006C7ACB" w:rsidP="006C7ACB">
      <w:pPr>
        <w:pStyle w:val="ae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</w:p>
    <w:p w:rsidR="006C7ACB" w:rsidRPr="003E689E" w:rsidRDefault="006C7ACB" w:rsidP="006C7ACB">
      <w:pPr>
        <w:tabs>
          <w:tab w:val="left" w:pos="765"/>
        </w:tabs>
        <w:suppressAutoHyphens/>
        <w:ind w:firstLine="708"/>
        <w:rPr>
          <w:b/>
        </w:rPr>
      </w:pPr>
      <w:r>
        <w:rPr>
          <w:b/>
        </w:rPr>
        <w:t>2.3</w:t>
      </w:r>
      <w:r w:rsidRPr="003E689E">
        <w:rPr>
          <w:b/>
        </w:rPr>
        <w:t xml:space="preserve"> </w:t>
      </w:r>
      <w:r>
        <w:rPr>
          <w:b/>
          <w:bCs/>
        </w:rPr>
        <w:t>Язык</w:t>
      </w:r>
      <w:r w:rsidRPr="00A54894">
        <w:rPr>
          <w:b/>
          <w:bCs/>
        </w:rPr>
        <w:t xml:space="preserve"> раз</w:t>
      </w:r>
      <w:r>
        <w:rPr>
          <w:b/>
          <w:bCs/>
        </w:rPr>
        <w:t>метки искусственного интеллекта</w:t>
      </w:r>
      <w:r w:rsidRPr="00A54894">
        <w:rPr>
          <w:b/>
          <w:bCs/>
        </w:rPr>
        <w:t xml:space="preserve"> </w:t>
      </w:r>
      <w:r w:rsidRPr="008D481E">
        <w:rPr>
          <w:b/>
          <w:bCs/>
          <w:i/>
        </w:rPr>
        <w:t>AIML</w:t>
      </w:r>
      <w:r>
        <w:rPr>
          <w:b/>
          <w:bCs/>
        </w:rPr>
        <w:tab/>
      </w:r>
    </w:p>
    <w:p w:rsidR="006C7ACB" w:rsidRPr="00EF4DED" w:rsidRDefault="006C7ACB" w:rsidP="006C7ACB">
      <w:pPr>
        <w:pStyle w:val="ae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eastAsia="be-BY"/>
        </w:rPr>
        <w:tab/>
      </w:r>
    </w:p>
    <w:p w:rsidR="006C7ACB" w:rsidRPr="00BB7A7D" w:rsidRDefault="006C7ACB" w:rsidP="006C7ACB">
      <w:pPr>
        <w:pStyle w:val="ae"/>
        <w:ind w:firstLine="708"/>
        <w:jc w:val="both"/>
        <w:rPr>
          <w:color w:val="000000"/>
          <w:sz w:val="28"/>
          <w:szCs w:val="28"/>
          <w:shd w:val="clear" w:color="auto" w:fill="FFFFFF"/>
          <w:lang w:val="be-BY"/>
        </w:rPr>
      </w:pPr>
      <w:r w:rsidRPr="00EF4DED">
        <w:rPr>
          <w:color w:val="000000"/>
          <w:sz w:val="28"/>
          <w:szCs w:val="28"/>
          <w:shd w:val="clear" w:color="auto" w:fill="FFFFFF"/>
        </w:rPr>
        <w:t>На сегодняшний день остается актуальным создание программ имитирующих общение человека. Простейшей моделью общения является б</w:t>
      </w:r>
      <w:r>
        <w:rPr>
          <w:color w:val="000000"/>
          <w:sz w:val="28"/>
          <w:szCs w:val="28"/>
          <w:shd w:val="clear" w:color="auto" w:fill="FFFFFF"/>
        </w:rPr>
        <w:t>аза вопросов и ответов к ним</w:t>
      </w:r>
      <w:r w:rsidRPr="00EF4DED">
        <w:rPr>
          <w:color w:val="000000"/>
          <w:sz w:val="28"/>
          <w:szCs w:val="28"/>
          <w:shd w:val="clear" w:color="auto" w:fill="FFFFFF"/>
        </w:rPr>
        <w:t>. В данном случае возникает проблема описания базы знаний и реализация программы интерпретатора. Язык разметки базы знаний может включать в себя паттерны вопросов и соответствующие им шаблоны ответов, также предысторию диалогов к ним и название соответствующей темы общения.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AIML</w:t>
      </w:r>
      <w:r w:rsidRPr="00A54894">
        <w:rPr>
          <w:sz w:val="28"/>
          <w:szCs w:val="28"/>
          <w:lang w:val="be-BY"/>
        </w:rPr>
        <w:t xml:space="preserve"> (</w:t>
      </w:r>
      <w:r w:rsidRPr="00B77AA6">
        <w:rPr>
          <w:i/>
          <w:sz w:val="28"/>
          <w:szCs w:val="28"/>
        </w:rPr>
        <w:t>Artificial</w:t>
      </w:r>
      <w:r w:rsidRPr="00A54894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Intelligence</w:t>
      </w:r>
      <w:r w:rsidRPr="00A54894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Markup</w:t>
      </w:r>
      <w:r w:rsidRPr="00A54894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Language</w:t>
      </w:r>
      <w:r w:rsidRPr="00A54894">
        <w:rPr>
          <w:sz w:val="28"/>
          <w:szCs w:val="28"/>
          <w:lang w:val="be-BY"/>
        </w:rPr>
        <w:t xml:space="preserve">) </w:t>
      </w:r>
      <w:r w:rsidRPr="00BB7A7D">
        <w:rPr>
          <w:sz w:val="28"/>
          <w:szCs w:val="28"/>
          <w:lang w:val="be-BY"/>
        </w:rPr>
        <w:t>–</w:t>
      </w:r>
      <w:r w:rsidRPr="00A54894">
        <w:rPr>
          <w:sz w:val="28"/>
          <w:szCs w:val="28"/>
          <w:lang w:val="be-BY"/>
        </w:rPr>
        <w:t xml:space="preserve"> язык разметки для искусственного интеллекта.</w:t>
      </w:r>
      <w:r w:rsidRPr="00BB7A7D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AIML</w:t>
      </w:r>
      <w:r w:rsidRPr="00FF5DF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F5DFB">
        <w:rPr>
          <w:sz w:val="28"/>
          <w:szCs w:val="28"/>
        </w:rPr>
        <w:t xml:space="preserve"> диалект </w:t>
      </w:r>
      <w:r w:rsidRPr="00B77AA6">
        <w:rPr>
          <w:i/>
          <w:sz w:val="28"/>
          <w:szCs w:val="28"/>
        </w:rPr>
        <w:t>XML</w:t>
      </w:r>
      <w:r w:rsidRPr="00FF5DFB">
        <w:rPr>
          <w:sz w:val="28"/>
          <w:szCs w:val="28"/>
        </w:rPr>
        <w:t xml:space="preserve"> для соз</w:t>
      </w:r>
      <w:r>
        <w:rPr>
          <w:sz w:val="28"/>
          <w:szCs w:val="28"/>
        </w:rPr>
        <w:t>дания виртуальных собеседников.</w:t>
      </w:r>
    </w:p>
    <w:p w:rsidR="006C7AC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 xml:space="preserve">Файл </w:t>
      </w:r>
      <w:r w:rsidRPr="00B77AA6">
        <w:rPr>
          <w:i/>
          <w:sz w:val="28"/>
          <w:szCs w:val="28"/>
        </w:rPr>
        <w:t>AIML</w:t>
      </w:r>
      <w:r w:rsidRPr="00FF5DF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F5DFB">
        <w:rPr>
          <w:sz w:val="28"/>
          <w:szCs w:val="28"/>
        </w:rPr>
        <w:t xml:space="preserve"> содержит набор категорий (</w:t>
      </w:r>
      <w:r w:rsidRPr="00B77AA6">
        <w:rPr>
          <w:i/>
          <w:sz w:val="28"/>
          <w:szCs w:val="28"/>
        </w:rPr>
        <w:t>category</w:t>
      </w:r>
      <w:r>
        <w:rPr>
          <w:sz w:val="28"/>
          <w:szCs w:val="28"/>
        </w:rPr>
        <w:t xml:space="preserve">). </w:t>
      </w:r>
      <w:r w:rsidRPr="00FF5DFB">
        <w:rPr>
          <w:sz w:val="28"/>
          <w:szCs w:val="28"/>
        </w:rPr>
        <w:t xml:space="preserve">Категория открывается тегом </w:t>
      </w:r>
      <w:r w:rsidRPr="00B77AA6">
        <w:rPr>
          <w:i/>
          <w:sz w:val="28"/>
          <w:szCs w:val="28"/>
        </w:rPr>
        <w:t>&lt;category&gt;</w:t>
      </w:r>
      <w:r w:rsidRPr="00FF5DFB">
        <w:rPr>
          <w:sz w:val="28"/>
          <w:szCs w:val="28"/>
        </w:rPr>
        <w:t xml:space="preserve"> и закрывается тегом </w:t>
      </w:r>
      <w:r>
        <w:rPr>
          <w:i/>
          <w:sz w:val="28"/>
          <w:szCs w:val="28"/>
        </w:rPr>
        <w:t>&lt;/category&gt;.</w:t>
      </w:r>
      <w:r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Каждому тегу открытия долже</w:t>
      </w:r>
      <w:r>
        <w:rPr>
          <w:sz w:val="28"/>
          <w:szCs w:val="28"/>
        </w:rPr>
        <w:t xml:space="preserve">н соответствовать тег закрытия. 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Категория</w:t>
      </w:r>
      <w:r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(</w:t>
      </w:r>
      <w:r w:rsidRPr="00B77AA6">
        <w:rPr>
          <w:i/>
          <w:sz w:val="28"/>
          <w:szCs w:val="28"/>
        </w:rPr>
        <w:t>category</w:t>
      </w:r>
      <w:r w:rsidRPr="00FF5DFB">
        <w:rPr>
          <w:sz w:val="28"/>
          <w:szCs w:val="28"/>
        </w:rPr>
        <w:t>) включает паттерны (</w:t>
      </w:r>
      <w:r w:rsidRPr="00B77AA6">
        <w:rPr>
          <w:i/>
          <w:sz w:val="28"/>
          <w:szCs w:val="28"/>
        </w:rPr>
        <w:t>pattern</w:t>
      </w:r>
      <w:r w:rsidRPr="00FF5DFB">
        <w:rPr>
          <w:sz w:val="28"/>
          <w:szCs w:val="28"/>
        </w:rPr>
        <w:t>, обращения) и темплейты (</w:t>
      </w:r>
      <w:r w:rsidRPr="00B77AA6">
        <w:rPr>
          <w:i/>
          <w:sz w:val="28"/>
          <w:szCs w:val="28"/>
        </w:rPr>
        <w:t>template</w:t>
      </w:r>
      <w:r w:rsidRPr="00FF5DFB">
        <w:rPr>
          <w:sz w:val="28"/>
          <w:szCs w:val="28"/>
        </w:rPr>
        <w:t>, ответные реплики).</w:t>
      </w:r>
      <w:r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 xml:space="preserve">Паттерн пишется </w:t>
      </w:r>
      <w:r>
        <w:rPr>
          <w:sz w:val="28"/>
          <w:szCs w:val="28"/>
        </w:rPr>
        <w:t>заглавными</w:t>
      </w:r>
      <w:r w:rsidRPr="00FF5DFB">
        <w:rPr>
          <w:sz w:val="28"/>
          <w:szCs w:val="28"/>
        </w:rPr>
        <w:t xml:space="preserve"> буквами.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lastRenderedPageBreak/>
        <w:t>Для определения произвольного слова или группы слов используется знак *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Примеры паттернов:</w:t>
      </w:r>
    </w:p>
    <w:p w:rsidR="006C7ACB" w:rsidRPr="00FF5DFB" w:rsidRDefault="006C7ACB" w:rsidP="006C7ACB">
      <w:pPr>
        <w:pStyle w:val="ae"/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sz w:val="28"/>
          <w:szCs w:val="28"/>
        </w:rPr>
        <w:t>&lt;pattern&gt;</w:t>
      </w:r>
      <w:r w:rsidRPr="00FF5DFB">
        <w:rPr>
          <w:sz w:val="28"/>
          <w:szCs w:val="28"/>
        </w:rPr>
        <w:t xml:space="preserve"> ПРИВЕТ</w:t>
      </w:r>
      <w:r w:rsidRPr="00B77AA6">
        <w:rPr>
          <w:i/>
          <w:sz w:val="28"/>
          <w:szCs w:val="28"/>
        </w:rPr>
        <w:t>&lt;/pattern&gt;</w:t>
      </w:r>
      <w:r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ae"/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&lt;pattern&gt;</w:t>
      </w:r>
      <w:r w:rsidRPr="00FF5DFB">
        <w:rPr>
          <w:sz w:val="28"/>
          <w:szCs w:val="28"/>
        </w:rPr>
        <w:t xml:space="preserve"> ПРИВЕТ </w:t>
      </w:r>
      <w:r w:rsidRPr="00B77AA6">
        <w:rPr>
          <w:i/>
          <w:sz w:val="28"/>
          <w:szCs w:val="28"/>
        </w:rPr>
        <w:t>*&lt;/pattern&gt;</w:t>
      </w:r>
      <w:r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ae"/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&lt;pattern&gt; *</w:t>
      </w:r>
      <w:r w:rsidRPr="00FF5DFB">
        <w:rPr>
          <w:sz w:val="28"/>
          <w:szCs w:val="28"/>
        </w:rPr>
        <w:t xml:space="preserve"> ПРИВЕТ </w:t>
      </w:r>
      <w:r w:rsidRPr="00B77AA6">
        <w:rPr>
          <w:i/>
          <w:sz w:val="28"/>
          <w:szCs w:val="28"/>
        </w:rPr>
        <w:t>*&lt;/pattern&gt;</w:t>
      </w:r>
      <w:r>
        <w:rPr>
          <w:sz w:val="28"/>
          <w:szCs w:val="28"/>
        </w:rPr>
        <w:t xml:space="preserve"> </w:t>
      </w:r>
    </w:p>
    <w:p w:rsidR="006C7ACB" w:rsidRPr="00B77AA6" w:rsidRDefault="006C7ACB" w:rsidP="006C7ACB">
      <w:pPr>
        <w:pStyle w:val="ae"/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&lt;pattern&gt; *</w:t>
      </w:r>
      <w:r w:rsidRPr="00FF5DFB">
        <w:rPr>
          <w:sz w:val="28"/>
          <w:szCs w:val="28"/>
        </w:rPr>
        <w:t xml:space="preserve"> ПРИВЕТ</w:t>
      </w:r>
      <w:r w:rsidRPr="00B77AA6">
        <w:rPr>
          <w:i/>
          <w:sz w:val="28"/>
          <w:szCs w:val="28"/>
        </w:rPr>
        <w:t>&lt;/pattern&gt;</w:t>
      </w:r>
      <w:r w:rsidRPr="00FF5DFB"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Паттерн 2.3 а</w:t>
      </w:r>
      <w:r w:rsidRPr="00FF5DFB">
        <w:rPr>
          <w:sz w:val="28"/>
          <w:szCs w:val="28"/>
        </w:rPr>
        <w:t xml:space="preserve"> подойдет только для входящей реплики содержащей единственное слово «Привет» </w:t>
      </w:r>
      <w:r>
        <w:rPr>
          <w:sz w:val="28"/>
          <w:szCs w:val="28"/>
        </w:rPr>
        <w:t>– и ни для какой другой.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Паттерн 2</w:t>
      </w:r>
      <w:r>
        <w:rPr>
          <w:sz w:val="28"/>
          <w:szCs w:val="28"/>
        </w:rPr>
        <w:t>.3 б</w:t>
      </w:r>
      <w:r w:rsidRPr="00FF5DFB">
        <w:rPr>
          <w:sz w:val="28"/>
          <w:szCs w:val="28"/>
        </w:rPr>
        <w:t xml:space="preserve"> подойдет только для входящей реплики, начинающейся со слова «Привет» и содержащей еще какие-нибудь слова после слова «Привет», например, «Привет Бот!».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 xml:space="preserve">Паттерн </w:t>
      </w:r>
      <w:r>
        <w:rPr>
          <w:sz w:val="28"/>
          <w:szCs w:val="28"/>
        </w:rPr>
        <w:t>2.</w:t>
      </w:r>
      <w:r w:rsidRPr="00FF5DFB">
        <w:rPr>
          <w:sz w:val="28"/>
          <w:szCs w:val="28"/>
        </w:rPr>
        <w:t>3</w:t>
      </w:r>
      <w:r>
        <w:rPr>
          <w:sz w:val="28"/>
          <w:szCs w:val="28"/>
        </w:rPr>
        <w:t xml:space="preserve"> в</w:t>
      </w:r>
      <w:r w:rsidRPr="00FF5DFB">
        <w:rPr>
          <w:sz w:val="28"/>
          <w:szCs w:val="28"/>
        </w:rPr>
        <w:t xml:space="preserve"> подойдет только для входящей реплики, начинающейся с 1 или нескольких слов, за которым следует слово «Привет» и содержащей еще какие-нибудь слова после слова «Привет», напри</w:t>
      </w:r>
      <w:r>
        <w:rPr>
          <w:sz w:val="28"/>
          <w:szCs w:val="28"/>
        </w:rPr>
        <w:t>мер, «Эй ты привет красавчик!».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Паттерн 2.3 г</w:t>
      </w:r>
      <w:r w:rsidRPr="00FF5DFB">
        <w:rPr>
          <w:sz w:val="28"/>
          <w:szCs w:val="28"/>
        </w:rPr>
        <w:t xml:space="preserve"> подойдет только для вх</w:t>
      </w:r>
      <w:r>
        <w:rPr>
          <w:sz w:val="28"/>
          <w:szCs w:val="28"/>
        </w:rPr>
        <w:t>одящей реплики, начинающейся с одного</w:t>
      </w:r>
      <w:r w:rsidRPr="00FF5DFB">
        <w:rPr>
          <w:sz w:val="28"/>
          <w:szCs w:val="28"/>
        </w:rPr>
        <w:t xml:space="preserve"> или нескольких слов, за которым следует слово «При</w:t>
      </w:r>
      <w:r>
        <w:rPr>
          <w:sz w:val="28"/>
          <w:szCs w:val="28"/>
        </w:rPr>
        <w:t>вет», например, «Бот, привет!».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Темплейт может в</w:t>
      </w:r>
      <w:r>
        <w:rPr>
          <w:sz w:val="28"/>
          <w:szCs w:val="28"/>
        </w:rPr>
        <w:t>ключать одну реплику, например: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&lt;template&gt;</w:t>
      </w:r>
      <w:r w:rsidRPr="00FF5DFB">
        <w:rPr>
          <w:sz w:val="28"/>
          <w:szCs w:val="28"/>
        </w:rPr>
        <w:t xml:space="preserve"> Добрый день!</w:t>
      </w:r>
      <w:r w:rsidRPr="00B77AA6">
        <w:rPr>
          <w:i/>
          <w:sz w:val="28"/>
          <w:szCs w:val="28"/>
        </w:rPr>
        <w:t xml:space="preserve">&lt;/template&gt; 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 xml:space="preserve">Или несколько реплик. В этом случае необходимо использовать дополнительный тег </w:t>
      </w:r>
      <w:r w:rsidRPr="00B77AA6">
        <w:rPr>
          <w:i/>
          <w:sz w:val="28"/>
          <w:szCs w:val="28"/>
        </w:rPr>
        <w:t>&lt;random&gt;.</w:t>
      </w:r>
      <w:r>
        <w:rPr>
          <w:sz w:val="28"/>
          <w:szCs w:val="28"/>
        </w:rPr>
        <w:t xml:space="preserve"> Пример:</w:t>
      </w:r>
    </w:p>
    <w:p w:rsidR="006C7ACB" w:rsidRPr="00436053" w:rsidRDefault="006C7ACB" w:rsidP="006C7ACB">
      <w:pPr>
        <w:pStyle w:val="ae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template</w:t>
      </w:r>
      <w:r w:rsidRPr="00436053">
        <w:rPr>
          <w:i/>
          <w:sz w:val="28"/>
          <w:szCs w:val="28"/>
        </w:rPr>
        <w:t xml:space="preserve">&gt; </w:t>
      </w:r>
    </w:p>
    <w:p w:rsidR="006C7ACB" w:rsidRPr="00436053" w:rsidRDefault="006C7ACB" w:rsidP="006C7ACB">
      <w:pPr>
        <w:pStyle w:val="ae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random</w:t>
      </w:r>
      <w:r w:rsidRPr="00436053">
        <w:rPr>
          <w:i/>
          <w:sz w:val="28"/>
          <w:szCs w:val="28"/>
        </w:rPr>
        <w:t xml:space="preserve">&gt; 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li</w:t>
      </w:r>
      <w:r w:rsidRPr="00436053">
        <w:rPr>
          <w:i/>
          <w:sz w:val="28"/>
          <w:szCs w:val="28"/>
        </w:rPr>
        <w:t>&gt;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Добрый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день</w:t>
      </w:r>
      <w:r w:rsidRPr="00436053">
        <w:rPr>
          <w:sz w:val="28"/>
          <w:szCs w:val="28"/>
        </w:rPr>
        <w:t xml:space="preserve">! </w:t>
      </w:r>
      <w:r w:rsidRPr="00B77AA6">
        <w:rPr>
          <w:i/>
          <w:sz w:val="28"/>
          <w:szCs w:val="28"/>
        </w:rPr>
        <w:t>&lt;/li&gt;</w:t>
      </w:r>
      <w:r w:rsidRPr="00FF5DFB"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&lt;li&gt;</w:t>
      </w:r>
      <w:r w:rsidRPr="00FF5DFB">
        <w:rPr>
          <w:sz w:val="28"/>
          <w:szCs w:val="28"/>
        </w:rPr>
        <w:t xml:space="preserve"> Здравствуйте </w:t>
      </w:r>
      <w:r w:rsidRPr="00B77AA6">
        <w:rPr>
          <w:i/>
          <w:sz w:val="28"/>
          <w:szCs w:val="28"/>
        </w:rPr>
        <w:t>&lt;/li&gt;</w:t>
      </w:r>
      <w:r w:rsidRPr="00FF5DFB">
        <w:rPr>
          <w:sz w:val="28"/>
          <w:szCs w:val="28"/>
        </w:rPr>
        <w:t xml:space="preserve"> </w:t>
      </w:r>
    </w:p>
    <w:p w:rsidR="006C7ACB" w:rsidRPr="006C7ACB" w:rsidRDefault="006C7ACB" w:rsidP="006C7ACB">
      <w:pPr>
        <w:pStyle w:val="ae"/>
        <w:ind w:firstLine="708"/>
        <w:jc w:val="both"/>
        <w:rPr>
          <w:sz w:val="28"/>
          <w:szCs w:val="28"/>
          <w:lang w:val="en-US"/>
        </w:rPr>
      </w:pPr>
      <w:r w:rsidRPr="006C7ACB">
        <w:rPr>
          <w:i/>
          <w:sz w:val="28"/>
          <w:szCs w:val="28"/>
          <w:lang w:val="en-US"/>
        </w:rPr>
        <w:t>&lt;</w:t>
      </w:r>
      <w:r w:rsidRPr="00A54894">
        <w:rPr>
          <w:i/>
          <w:sz w:val="28"/>
          <w:szCs w:val="28"/>
          <w:lang w:val="en-US"/>
        </w:rPr>
        <w:t>li</w:t>
      </w:r>
      <w:r w:rsidRPr="006C7ACB">
        <w:rPr>
          <w:i/>
          <w:sz w:val="28"/>
          <w:szCs w:val="28"/>
          <w:lang w:val="en-US"/>
        </w:rPr>
        <w:t>&gt;</w:t>
      </w:r>
      <w:r w:rsidRPr="006C7ACB">
        <w:rPr>
          <w:sz w:val="28"/>
          <w:szCs w:val="28"/>
          <w:lang w:val="en-US"/>
        </w:rPr>
        <w:t xml:space="preserve"> </w:t>
      </w:r>
      <w:r w:rsidRPr="00FF5DFB">
        <w:rPr>
          <w:sz w:val="28"/>
          <w:szCs w:val="28"/>
        </w:rPr>
        <w:t>Приветик</w:t>
      </w:r>
      <w:r w:rsidRPr="006C7ACB">
        <w:rPr>
          <w:sz w:val="28"/>
          <w:szCs w:val="28"/>
          <w:lang w:val="en-US"/>
        </w:rPr>
        <w:t xml:space="preserve">… </w:t>
      </w:r>
      <w:r w:rsidRPr="006C7ACB">
        <w:rPr>
          <w:i/>
          <w:sz w:val="28"/>
          <w:szCs w:val="28"/>
          <w:lang w:val="en-US"/>
        </w:rPr>
        <w:t>&lt;/</w:t>
      </w:r>
      <w:r w:rsidRPr="00A54894">
        <w:rPr>
          <w:i/>
          <w:sz w:val="28"/>
          <w:szCs w:val="28"/>
          <w:lang w:val="en-US"/>
        </w:rPr>
        <w:t>li</w:t>
      </w:r>
      <w:r w:rsidRPr="006C7ACB">
        <w:rPr>
          <w:i/>
          <w:sz w:val="28"/>
          <w:szCs w:val="28"/>
          <w:lang w:val="en-US"/>
        </w:rPr>
        <w:t>&gt;</w:t>
      </w:r>
      <w:r w:rsidRPr="006C7ACB">
        <w:rPr>
          <w:sz w:val="28"/>
          <w:szCs w:val="28"/>
          <w:lang w:val="en-US"/>
        </w:rPr>
        <w:t xml:space="preserve"> </w:t>
      </w:r>
    </w:p>
    <w:p w:rsidR="006C7ACB" w:rsidRPr="006C7ACB" w:rsidRDefault="006C7ACB" w:rsidP="006C7ACB">
      <w:pPr>
        <w:pStyle w:val="ae"/>
        <w:ind w:firstLine="708"/>
        <w:jc w:val="both"/>
        <w:rPr>
          <w:i/>
          <w:sz w:val="28"/>
          <w:szCs w:val="28"/>
          <w:lang w:val="en-US"/>
        </w:rPr>
      </w:pPr>
      <w:r w:rsidRPr="006C7ACB">
        <w:rPr>
          <w:i/>
          <w:sz w:val="28"/>
          <w:szCs w:val="28"/>
          <w:lang w:val="en-US"/>
        </w:rPr>
        <w:t>&lt;/</w:t>
      </w:r>
      <w:r w:rsidRPr="00A54894">
        <w:rPr>
          <w:i/>
          <w:sz w:val="28"/>
          <w:szCs w:val="28"/>
          <w:lang w:val="en-US"/>
        </w:rPr>
        <w:t>random</w:t>
      </w:r>
      <w:r w:rsidRPr="006C7ACB">
        <w:rPr>
          <w:i/>
          <w:sz w:val="28"/>
          <w:szCs w:val="28"/>
          <w:lang w:val="en-US"/>
        </w:rPr>
        <w:t xml:space="preserve">&gt; </w:t>
      </w:r>
    </w:p>
    <w:p w:rsidR="006C7ACB" w:rsidRPr="006C7ACB" w:rsidRDefault="006C7ACB" w:rsidP="006C7ACB">
      <w:pPr>
        <w:pStyle w:val="ae"/>
        <w:ind w:firstLine="708"/>
        <w:jc w:val="both"/>
        <w:rPr>
          <w:i/>
          <w:sz w:val="28"/>
          <w:szCs w:val="28"/>
          <w:lang w:val="en-US"/>
        </w:rPr>
      </w:pPr>
      <w:r w:rsidRPr="006C7ACB">
        <w:rPr>
          <w:i/>
          <w:sz w:val="28"/>
          <w:szCs w:val="28"/>
          <w:lang w:val="en-US"/>
        </w:rPr>
        <w:t>&lt;/</w:t>
      </w:r>
      <w:r w:rsidRPr="00A54894">
        <w:rPr>
          <w:i/>
          <w:sz w:val="28"/>
          <w:szCs w:val="28"/>
          <w:lang w:val="en-US"/>
        </w:rPr>
        <w:t>template</w:t>
      </w:r>
      <w:r w:rsidRPr="006C7ACB">
        <w:rPr>
          <w:i/>
          <w:sz w:val="28"/>
          <w:szCs w:val="28"/>
          <w:lang w:val="en-US"/>
        </w:rPr>
        <w:t xml:space="preserve">&gt; 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 xml:space="preserve">В этом случае в качестве ответной реплики будет произвольно выбрана одна из реплик, находящаяся между тегами </w:t>
      </w:r>
      <w:r w:rsidRPr="00B77AA6">
        <w:rPr>
          <w:i/>
          <w:sz w:val="28"/>
          <w:szCs w:val="28"/>
        </w:rPr>
        <w:t>&lt;li&gt; &lt;/li&gt;.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Рандом можно комбинироват</w:t>
      </w:r>
      <w:r>
        <w:rPr>
          <w:sz w:val="28"/>
          <w:szCs w:val="28"/>
        </w:rPr>
        <w:t>ь с обычной репликой. Например:</w:t>
      </w:r>
    </w:p>
    <w:p w:rsidR="006C7ACB" w:rsidRPr="00436053" w:rsidRDefault="006C7ACB" w:rsidP="006C7ACB">
      <w:pPr>
        <w:pStyle w:val="ae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template</w:t>
      </w:r>
      <w:r w:rsidRPr="00436053">
        <w:rPr>
          <w:i/>
          <w:sz w:val="28"/>
          <w:szCs w:val="28"/>
        </w:rPr>
        <w:t xml:space="preserve">&gt; </w:t>
      </w:r>
    </w:p>
    <w:p w:rsidR="006C7ACB" w:rsidRPr="00436053" w:rsidRDefault="006C7ACB" w:rsidP="006C7ACB">
      <w:pPr>
        <w:pStyle w:val="ae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random</w:t>
      </w:r>
      <w:r w:rsidRPr="00436053">
        <w:rPr>
          <w:i/>
          <w:sz w:val="28"/>
          <w:szCs w:val="28"/>
        </w:rPr>
        <w:t xml:space="preserve">&gt; 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li</w:t>
      </w:r>
      <w:r w:rsidRPr="00436053">
        <w:rPr>
          <w:i/>
          <w:sz w:val="28"/>
          <w:szCs w:val="28"/>
        </w:rPr>
        <w:t>&gt;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Добрый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день</w:t>
      </w:r>
      <w:r w:rsidRPr="00436053">
        <w:rPr>
          <w:sz w:val="28"/>
          <w:szCs w:val="28"/>
        </w:rPr>
        <w:t xml:space="preserve">! </w:t>
      </w:r>
      <w:r w:rsidRPr="00B77AA6">
        <w:rPr>
          <w:i/>
          <w:sz w:val="28"/>
          <w:szCs w:val="28"/>
        </w:rPr>
        <w:t>&lt;/li&gt;</w:t>
      </w:r>
      <w:r w:rsidRPr="00FF5DFB"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&lt;li&gt;</w:t>
      </w:r>
      <w:r w:rsidRPr="00FF5DFB">
        <w:rPr>
          <w:sz w:val="28"/>
          <w:szCs w:val="28"/>
        </w:rPr>
        <w:t xml:space="preserve"> Здравствуйте </w:t>
      </w:r>
      <w:r w:rsidRPr="00B77AA6">
        <w:rPr>
          <w:i/>
          <w:sz w:val="28"/>
          <w:szCs w:val="28"/>
        </w:rPr>
        <w:t>&lt;/li&gt;</w:t>
      </w:r>
      <w:r w:rsidRPr="00FF5DFB">
        <w:rPr>
          <w:sz w:val="28"/>
          <w:szCs w:val="28"/>
        </w:rPr>
        <w:t xml:space="preserve"> </w:t>
      </w:r>
    </w:p>
    <w:p w:rsidR="006C7ACB" w:rsidRPr="006C7AC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&lt;li&gt;</w:t>
      </w:r>
      <w:r w:rsidRPr="00FF5DFB">
        <w:rPr>
          <w:sz w:val="28"/>
          <w:szCs w:val="28"/>
        </w:rPr>
        <w:t xml:space="preserve"> Приветик… </w:t>
      </w:r>
      <w:r w:rsidRPr="006C7ACB">
        <w:rPr>
          <w:i/>
          <w:sz w:val="28"/>
          <w:szCs w:val="28"/>
        </w:rPr>
        <w:t>&lt;/</w:t>
      </w:r>
      <w:r w:rsidRPr="00D425A5">
        <w:rPr>
          <w:i/>
          <w:sz w:val="28"/>
          <w:szCs w:val="28"/>
          <w:lang w:val="en-US"/>
        </w:rPr>
        <w:t>li</w:t>
      </w:r>
      <w:r w:rsidRPr="006C7ACB">
        <w:rPr>
          <w:i/>
          <w:sz w:val="28"/>
          <w:szCs w:val="28"/>
        </w:rPr>
        <w:t>&gt;</w:t>
      </w:r>
      <w:r w:rsidRPr="006C7ACB">
        <w:rPr>
          <w:sz w:val="28"/>
          <w:szCs w:val="28"/>
        </w:rPr>
        <w:t xml:space="preserve"> </w:t>
      </w:r>
    </w:p>
    <w:p w:rsidR="006C7ACB" w:rsidRPr="00436053" w:rsidRDefault="006C7ACB" w:rsidP="006C7ACB">
      <w:pPr>
        <w:pStyle w:val="ae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&lt;/</w:t>
      </w:r>
      <w:r w:rsidRPr="00D425A5">
        <w:rPr>
          <w:i/>
          <w:sz w:val="28"/>
          <w:szCs w:val="28"/>
          <w:lang w:val="en-US"/>
        </w:rPr>
        <w:t>random</w:t>
      </w:r>
      <w:r w:rsidRPr="00436053">
        <w:rPr>
          <w:i/>
          <w:sz w:val="28"/>
          <w:szCs w:val="28"/>
        </w:rPr>
        <w:t xml:space="preserve">&gt; </w:t>
      </w:r>
    </w:p>
    <w:p w:rsidR="006C7ACB" w:rsidRPr="00436053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Как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дела</w:t>
      </w:r>
      <w:r w:rsidRPr="00436053">
        <w:rPr>
          <w:sz w:val="28"/>
          <w:szCs w:val="28"/>
        </w:rPr>
        <w:t>?</w:t>
      </w:r>
    </w:p>
    <w:p w:rsidR="006C7ACB" w:rsidRPr="00436053" w:rsidRDefault="006C7ACB" w:rsidP="006C7ACB">
      <w:pPr>
        <w:pStyle w:val="ae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&lt;/</w:t>
      </w:r>
      <w:r w:rsidRPr="00D425A5">
        <w:rPr>
          <w:i/>
          <w:sz w:val="28"/>
          <w:szCs w:val="28"/>
          <w:lang w:val="en-US"/>
        </w:rPr>
        <w:t>template</w:t>
      </w:r>
      <w:r w:rsidRPr="00436053">
        <w:rPr>
          <w:i/>
          <w:sz w:val="28"/>
          <w:szCs w:val="28"/>
        </w:rPr>
        <w:t xml:space="preserve">&gt; </w:t>
      </w:r>
    </w:p>
    <w:p w:rsidR="006C7ACB" w:rsidRDefault="006C7ACB" w:rsidP="006C7ACB">
      <w:pPr>
        <w:pStyle w:val="ae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В этом случае бот ответит «Добрый день! Как дела?» или «Здравствуйте Как д</w:t>
      </w:r>
      <w:r>
        <w:rPr>
          <w:sz w:val="28"/>
          <w:szCs w:val="28"/>
        </w:rPr>
        <w:t>ела?» или «Приветик… Как дела?»</w:t>
      </w:r>
    </w:p>
    <w:p w:rsidR="006C7ACB" w:rsidRDefault="006C7ACB" w:rsidP="006C7ACB">
      <w:pPr>
        <w:tabs>
          <w:tab w:val="left" w:pos="8080"/>
        </w:tabs>
        <w:suppressAutoHyphens/>
        <w:ind w:firstLine="708"/>
        <w:rPr>
          <w:b/>
        </w:rPr>
      </w:pPr>
    </w:p>
    <w:p w:rsidR="006C7ACB" w:rsidRPr="003E689E" w:rsidRDefault="006C7ACB" w:rsidP="006C7ACB">
      <w:pPr>
        <w:tabs>
          <w:tab w:val="left" w:pos="8080"/>
        </w:tabs>
        <w:suppressAutoHyphens/>
        <w:ind w:firstLine="708"/>
        <w:rPr>
          <w:b/>
        </w:rPr>
      </w:pPr>
      <w:r>
        <w:rPr>
          <w:b/>
        </w:rPr>
        <w:lastRenderedPageBreak/>
        <w:t>2.5</w:t>
      </w:r>
      <w:r w:rsidRPr="003E689E">
        <w:rPr>
          <w:b/>
        </w:rPr>
        <w:t xml:space="preserve"> </w:t>
      </w:r>
      <w:r w:rsidRPr="003E689E">
        <w:rPr>
          <w:b/>
          <w:bCs/>
        </w:rPr>
        <w:t xml:space="preserve">Основные свойства платформы </w:t>
      </w:r>
      <w:r w:rsidRPr="003E689E">
        <w:rPr>
          <w:b/>
          <w:bCs/>
          <w:i/>
        </w:rPr>
        <w:t>Java</w:t>
      </w:r>
    </w:p>
    <w:p w:rsidR="006C7ACB" w:rsidRPr="003E689E" w:rsidRDefault="006C7ACB" w:rsidP="006C7ACB">
      <w:pPr>
        <w:suppressAutoHyphens/>
        <w:ind w:firstLine="708"/>
        <w:contextualSpacing/>
      </w:pPr>
    </w:p>
    <w:p w:rsidR="006C7ACB" w:rsidRPr="003E689E" w:rsidRDefault="006C7ACB" w:rsidP="006C7ACB">
      <w:pPr>
        <w:shd w:val="clear" w:color="auto" w:fill="FFFFFF"/>
        <w:suppressAutoHyphens/>
        <w:ind w:firstLine="708"/>
        <w:rPr>
          <w:iCs/>
          <w:color w:val="000000"/>
        </w:rPr>
      </w:pPr>
      <w:r w:rsidRPr="003E689E">
        <w:rPr>
          <w:iCs/>
          <w:color w:val="000000"/>
        </w:rPr>
        <w:t xml:space="preserve">Программы на </w:t>
      </w:r>
      <w:r w:rsidRPr="003E689E">
        <w:rPr>
          <w:i/>
          <w:iCs/>
          <w:color w:val="000000"/>
        </w:rPr>
        <w:t>Java</w:t>
      </w:r>
      <w:r w:rsidRPr="003E689E">
        <w:rPr>
          <w:iCs/>
          <w:color w:val="000000"/>
        </w:rPr>
        <w:t xml:space="preserve"> транслируются в байт-код, выполняемый виртуальной машиной </w:t>
      </w:r>
      <w:r w:rsidRPr="003E689E">
        <w:rPr>
          <w:i/>
          <w:iCs/>
          <w:color w:val="000000"/>
        </w:rPr>
        <w:t>Java (JVM)</w:t>
      </w:r>
      <w:r w:rsidRPr="003E689E">
        <w:rPr>
          <w:iCs/>
          <w:color w:val="000000"/>
        </w:rPr>
        <w:t xml:space="preserve"> – программой, обрабатывающей байтовый код и передающей инструкции оборудованию как интерпретатор.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rPr>
          <w:iCs/>
          <w:color w:val="000000"/>
        </w:rPr>
      </w:pPr>
      <w:r w:rsidRPr="003E689E">
        <w:rPr>
          <w:iCs/>
          <w:color w:val="000000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r w:rsidRPr="003E689E">
        <w:rPr>
          <w:i/>
          <w:iCs/>
          <w:color w:val="000000"/>
        </w:rPr>
        <w:t>Java-</w:t>
      </w:r>
      <w:r w:rsidRPr="003E689E">
        <w:rPr>
          <w:iCs/>
          <w:color w:val="000000"/>
        </w:rPr>
        <w:t xml:space="preserve">приложения на любом устройстве, для которого существует соответствующая виртуальная машина. Другой важной особенностью технологии </w:t>
      </w:r>
      <w:r w:rsidRPr="003E689E">
        <w:rPr>
          <w:i/>
          <w:iCs/>
          <w:color w:val="000000"/>
        </w:rPr>
        <w:t>Java</w:t>
      </w:r>
      <w:r w:rsidRPr="003E689E">
        <w:rPr>
          <w:iCs/>
          <w:color w:val="000000"/>
        </w:rPr>
        <w:t xml:space="preserve"> является гибкая система безопасности благодаря тому, что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 </w:t>
      </w:r>
      <w:r>
        <w:rPr>
          <w:iCs/>
          <w:color w:val="000000"/>
        </w:rPr>
        <w:t>вызывают немедленное прерывание</w:t>
      </w:r>
      <w:r w:rsidRPr="003E689E">
        <w:rPr>
          <w:iCs/>
          <w:color w:val="000000"/>
        </w:rPr>
        <w:t xml:space="preserve"> [</w:t>
      </w:r>
      <w:r>
        <w:rPr>
          <w:iCs/>
          <w:color w:val="000000"/>
        </w:rPr>
        <w:t>3</w:t>
      </w:r>
      <w:r w:rsidRPr="003E689E">
        <w:rPr>
          <w:iCs/>
          <w:color w:val="000000"/>
        </w:rPr>
        <w:t>]</w:t>
      </w:r>
      <w:r>
        <w:rPr>
          <w:iCs/>
          <w:color w:val="000000"/>
        </w:rPr>
        <w:t>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Специальный процесс сборки мусора </w:t>
      </w:r>
      <w:r w:rsidRPr="003E689E">
        <w:rPr>
          <w:iCs/>
          <w:color w:val="000000"/>
        </w:rPr>
        <w:t xml:space="preserve">– </w:t>
      </w:r>
      <w:r w:rsidRPr="003E689E">
        <w:t xml:space="preserve">это одна из интереснейших особенностей языка программирования </w:t>
      </w:r>
      <w:r w:rsidRPr="003E689E">
        <w:rPr>
          <w:i/>
        </w:rPr>
        <w:t>Java</w:t>
      </w:r>
      <w:r w:rsidRPr="003E689E">
        <w:t xml:space="preserve"> и среды выполнения приложений </w:t>
      </w:r>
      <w:r w:rsidRPr="003E689E">
        <w:rPr>
          <w:i/>
        </w:rPr>
        <w:t>Java</w:t>
      </w:r>
      <w:r w:rsidRPr="003E689E">
        <w:t>, предназначенная для удаления ненужных объектов из памяти. Эта система избавляет программиста от необходимости внимательно следить за использованием памяти, освобождая ненужные более области явным образом.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rPr>
          <w:iCs/>
          <w:color w:val="000000"/>
        </w:rPr>
      </w:pPr>
      <w:r w:rsidRPr="003E689E">
        <w:rPr>
          <w:iCs/>
          <w:color w:val="000000"/>
        </w:rPr>
        <w:t xml:space="preserve">Разработку приложений можно вести в среде </w:t>
      </w:r>
      <w:r w:rsidRPr="003E689E">
        <w:rPr>
          <w:i/>
          <w:iCs/>
          <w:color w:val="000000"/>
        </w:rPr>
        <w:t>Eclipse</w:t>
      </w:r>
      <w:r w:rsidRPr="003E689E">
        <w:rPr>
          <w:iCs/>
          <w:color w:val="000000"/>
        </w:rPr>
        <w:t xml:space="preserve">, используя при этом плагин – </w:t>
      </w:r>
      <w:r w:rsidRPr="003E689E">
        <w:rPr>
          <w:i/>
          <w:iCs/>
          <w:color w:val="000000"/>
        </w:rPr>
        <w:t>Android Development Tools (ADT)</w:t>
      </w:r>
      <w:r w:rsidRPr="003E689E">
        <w:rPr>
          <w:iCs/>
          <w:color w:val="000000"/>
        </w:rPr>
        <w:t xml:space="preserve"> или в </w:t>
      </w:r>
      <w:r w:rsidRPr="003E689E">
        <w:rPr>
          <w:i/>
          <w:iCs/>
          <w:color w:val="000000"/>
        </w:rPr>
        <w:t>IntelliJ</w:t>
      </w:r>
      <w:r w:rsidRPr="003E689E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IDEA</w:t>
      </w:r>
      <w:r w:rsidRPr="003E689E">
        <w:rPr>
          <w:iCs/>
          <w:color w:val="000000"/>
        </w:rPr>
        <w:t xml:space="preserve">. Версия </w:t>
      </w:r>
      <w:r w:rsidRPr="003E689E">
        <w:rPr>
          <w:i/>
          <w:iCs/>
          <w:color w:val="000000"/>
        </w:rPr>
        <w:t>JDK</w:t>
      </w:r>
      <w:r w:rsidRPr="003E689E">
        <w:rPr>
          <w:iCs/>
          <w:color w:val="000000"/>
        </w:rPr>
        <w:t xml:space="preserve"> при этом должна быть 5.0 или выше.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Язык </w:t>
      </w:r>
      <w:r w:rsidRPr="003E689E">
        <w:rPr>
          <w:i/>
        </w:rPr>
        <w:t>Java</w:t>
      </w:r>
      <w:r w:rsidRPr="003E689E">
        <w:t xml:space="preserve"> обладает большой библиотекой программ для передачи данных на основе протоколов </w:t>
      </w:r>
      <w:r w:rsidRPr="003E689E">
        <w:rPr>
          <w:i/>
        </w:rPr>
        <w:t xml:space="preserve">TCP/IP </w:t>
      </w:r>
      <w:r w:rsidRPr="003E689E">
        <w:t xml:space="preserve">или </w:t>
      </w:r>
      <w:r w:rsidRPr="003E689E">
        <w:rPr>
          <w:i/>
        </w:rPr>
        <w:t>FTP</w:t>
      </w:r>
      <w:r w:rsidRPr="003E689E">
        <w:t>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Приложения, написанные на языке </w:t>
      </w:r>
      <w:r w:rsidRPr="003E689E">
        <w:rPr>
          <w:i/>
        </w:rPr>
        <w:t>Java</w:t>
      </w:r>
      <w:r w:rsidRPr="003E689E">
        <w:t xml:space="preserve">, могут открывать объекты и получать к ним доступ через сеть с помощью </w:t>
      </w:r>
      <w:r w:rsidRPr="003E689E">
        <w:rPr>
          <w:i/>
        </w:rPr>
        <w:t>URL</w:t>
      </w:r>
      <w:r w:rsidRPr="003E689E">
        <w:t>-адресов так же просто, как и в локальной сети.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Язык </w:t>
      </w:r>
      <w:r w:rsidRPr="003E689E">
        <w:rPr>
          <w:i/>
        </w:rPr>
        <w:t>Java</w:t>
      </w:r>
      <w:r w:rsidRPr="003E689E">
        <w:t xml:space="preserve"> предоставляет мощные и удобные средства для работы в сети. Каждый, кто когда-либо пытался писать программы для работы в сети интернет на других языках программирования, удивлен тем, как легко решаются на языке </w:t>
      </w:r>
      <w:r w:rsidRPr="003E689E">
        <w:rPr>
          <w:i/>
        </w:rPr>
        <w:t>Java</w:t>
      </w:r>
      <w:r w:rsidRPr="003E689E">
        <w:t xml:space="preserve"> самые трудные задачи, к примеру, открытие сетевых соединений.</w:t>
      </w:r>
    </w:p>
    <w:p w:rsidR="006C7ACB" w:rsidRPr="003E689E" w:rsidRDefault="006C7ACB" w:rsidP="006C7ACB">
      <w:pPr>
        <w:suppressAutoHyphens/>
        <w:ind w:firstLine="708"/>
      </w:pPr>
      <w:r w:rsidRPr="003E689E">
        <w:t>Отлаженный механизм, состоящий из так называемых сервлетов (</w:t>
      </w:r>
      <w:r w:rsidRPr="003E689E">
        <w:rPr>
          <w:i/>
        </w:rPr>
        <w:t>servlets</w:t>
      </w:r>
      <w:r w:rsidRPr="003E689E">
        <w:t>), дает возможность работать с сервером очень просто и эффективно.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Язык </w:t>
      </w:r>
      <w:r w:rsidRPr="003E689E">
        <w:rPr>
          <w:i/>
        </w:rPr>
        <w:t>Java</w:t>
      </w:r>
      <w:r w:rsidRPr="003E689E">
        <w:t xml:space="preserve"> в первую очередь предназначен для создания программ, которые должны надежно работать на любых платформах и под любой нагрузкой. Основное внимание в языке </w:t>
      </w:r>
      <w:r w:rsidRPr="003E689E">
        <w:rPr>
          <w:i/>
        </w:rPr>
        <w:t>Java</w:t>
      </w:r>
      <w:r w:rsidRPr="003E689E">
        <w:t xml:space="preserve"> было уделено раннему обнаружению возможных ошибок, динамической проверке (во время выполнения программы), а также исключению ситуаций, которые могут привести к ошибкам.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Программы, написанные на </w:t>
      </w:r>
      <w:r w:rsidRPr="003E689E">
        <w:rPr>
          <w:i/>
        </w:rPr>
        <w:t>Java</w:t>
      </w:r>
      <w:r w:rsidRPr="003E689E">
        <w:t xml:space="preserve">, имеют репутацию более медленных и занимающих больше оперативной памяти, чем написанные на языке </w:t>
      </w:r>
      <w:r w:rsidRPr="00972166">
        <w:rPr>
          <w:i/>
        </w:rPr>
        <w:t>C</w:t>
      </w:r>
      <w:r w:rsidRPr="003E689E">
        <w:t xml:space="preserve">. Тем не менее, скорость выполнения программ, написанных на языке </w:t>
      </w:r>
      <w:r w:rsidRPr="003E689E">
        <w:rPr>
          <w:i/>
        </w:rPr>
        <w:t>Java</w:t>
      </w:r>
      <w:r w:rsidRPr="003E689E">
        <w:t xml:space="preserve">, была </w:t>
      </w:r>
      <w:r w:rsidRPr="003E689E">
        <w:lastRenderedPageBreak/>
        <w:t xml:space="preserve">существенно улучшена с выпуском в 1997–1998 годах так называемого JIT-компилятора в версии 1.1 в дополнение к другим особенностям языка для поддержки лучшего анализа кода (такие, как внутренние классы, класс </w:t>
      </w:r>
      <w:r w:rsidRPr="003E689E">
        <w:rPr>
          <w:i/>
        </w:rPr>
        <w:t>StringBuffer</w:t>
      </w:r>
      <w:r w:rsidRPr="003E689E">
        <w:t>, упр</w:t>
      </w:r>
      <w:r>
        <w:t>ощенные логические вычисления и т.</w:t>
      </w:r>
      <w:r w:rsidRPr="003E689E">
        <w:t xml:space="preserve">д.). Кроме того, была произведена оптимизация виртуальной машины </w:t>
      </w:r>
      <w:r w:rsidRPr="003E689E">
        <w:rPr>
          <w:i/>
        </w:rPr>
        <w:t>Java</w:t>
      </w:r>
      <w:r w:rsidRPr="003E689E">
        <w:t xml:space="preserve"> – с 2000 года для этого </w:t>
      </w:r>
      <w:r>
        <w:t xml:space="preserve">используется виртуальная машина </w:t>
      </w:r>
      <w:r w:rsidRPr="003E689E">
        <w:rPr>
          <w:i/>
        </w:rPr>
        <w:t>HotSpot</w:t>
      </w:r>
      <w:r w:rsidRPr="003E689E">
        <w:t xml:space="preserve">. По состоянию на февраль 2012 года, код </w:t>
      </w:r>
      <w:r w:rsidRPr="003E689E">
        <w:rPr>
          <w:i/>
        </w:rPr>
        <w:t>Java</w:t>
      </w:r>
      <w:r w:rsidRPr="003E689E">
        <w:t xml:space="preserve"> 7 приблизительно лишь в 1.8 раза медленнее кода, написанного на языке </w:t>
      </w:r>
      <w:r>
        <w:rPr>
          <w:i/>
        </w:rPr>
        <w:t>С</w:t>
      </w:r>
      <w:r w:rsidRPr="003E689E">
        <w:t>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Некоторые платформы предлагают аппаратную поддержку выполнения для </w:t>
      </w:r>
      <w:r w:rsidRPr="003E689E">
        <w:rPr>
          <w:i/>
        </w:rPr>
        <w:t>Java</w:t>
      </w:r>
      <w:r w:rsidRPr="003E689E">
        <w:t xml:space="preserve">. К примеру, микроконтроллеры, выполняющие код </w:t>
      </w:r>
      <w:r w:rsidRPr="003E689E">
        <w:rPr>
          <w:i/>
        </w:rPr>
        <w:t>Java</w:t>
      </w:r>
      <w:r w:rsidRPr="003E689E">
        <w:t xml:space="preserve"> на аппаратном обеспечении вместо программной </w:t>
      </w:r>
      <w:r w:rsidRPr="003E689E">
        <w:rPr>
          <w:i/>
        </w:rPr>
        <w:t>JVM</w:t>
      </w:r>
      <w:r w:rsidRPr="003E689E">
        <w:t xml:space="preserve">, а также основанные на </w:t>
      </w:r>
      <w:r w:rsidRPr="003E689E">
        <w:rPr>
          <w:i/>
        </w:rPr>
        <w:t>ARM</w:t>
      </w:r>
      <w:r w:rsidRPr="003E689E">
        <w:t xml:space="preserve"> процессоры, которые поддерживают выполнение байткода </w:t>
      </w:r>
      <w:r w:rsidRPr="003E689E">
        <w:rPr>
          <w:i/>
        </w:rPr>
        <w:t>Java</w:t>
      </w:r>
      <w:r w:rsidRPr="003E689E">
        <w:t xml:space="preserve"> через опцию </w:t>
      </w:r>
      <w:r w:rsidRPr="003E689E">
        <w:rPr>
          <w:i/>
        </w:rPr>
        <w:t>Jazelle</w:t>
      </w:r>
      <w:r w:rsidRPr="003E689E">
        <w:t>.</w:t>
      </w:r>
    </w:p>
    <w:p w:rsidR="006C7ACB" w:rsidRPr="003E689E" w:rsidRDefault="006C7ACB" w:rsidP="006C7ACB">
      <w:pPr>
        <w:suppressAutoHyphens/>
      </w:pPr>
      <w:r w:rsidRPr="003E689E">
        <w:t>Основные возможности: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автоматическое управление памятью;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расширенные возможности обработки исключительных ситуаций;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богатый набор средств фильтрации ввода-вывода;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набор стандартных коллекций: массив, список, стек и т. п.;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наличие простых средств создания сетевых приложений;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наличие классов, позволяющих выполнять </w:t>
      </w:r>
      <w:r w:rsidRPr="003E689E">
        <w:rPr>
          <w:i/>
        </w:rPr>
        <w:t>HTTP</w:t>
      </w:r>
      <w:r w:rsidRPr="003E689E">
        <w:t>-запросы и обрабатывать ответы;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 xml:space="preserve">встроенные в язык средства создания многопоточных приложений, которые потом были портированы на многие языки (например, </w:t>
      </w:r>
      <w:r w:rsidRPr="003E689E">
        <w:rPr>
          <w:i/>
        </w:rPr>
        <w:t>python</w:t>
      </w:r>
      <w:r w:rsidRPr="003E689E">
        <w:t>);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унифицированный доступ к базам данных;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поддержка обобщений;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поддержка лямбд, замыканий, встроенные возможности функционального программирования;</w:t>
      </w:r>
    </w:p>
    <w:p w:rsidR="006C7ACB" w:rsidRPr="003E689E" w:rsidRDefault="006C7ACB" w:rsidP="006C7ACB">
      <w:pPr>
        <w:pStyle w:val="a7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параллельное выполнение программ</w:t>
      </w:r>
      <w:r>
        <w:t xml:space="preserve"> [4</w:t>
      </w:r>
      <w:r w:rsidRPr="003E689E">
        <w:t>].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rPr>
          <w:color w:val="000000"/>
          <w:shd w:val="clear" w:color="auto" w:fill="FFFFFF"/>
        </w:rPr>
      </w:pPr>
      <w:r w:rsidRPr="003E689E">
        <w:rPr>
          <w:i/>
          <w:iCs/>
          <w:color w:val="000000"/>
        </w:rPr>
        <w:t>Java</w:t>
      </w:r>
      <w:r w:rsidRPr="003E689E">
        <w:rPr>
          <w:iCs/>
          <w:color w:val="000000"/>
        </w:rPr>
        <w:t xml:space="preserve"> – </w:t>
      </w:r>
      <w:r w:rsidRPr="003E689E">
        <w:rPr>
          <w:iCs/>
          <w:color w:val="000000"/>
          <w:shd w:val="clear" w:color="auto" w:fill="FFFFFF"/>
        </w:rPr>
        <w:t xml:space="preserve">интерпретируемый, многопоточный и динамический язык. </w:t>
      </w:r>
      <w:r w:rsidRPr="003E689E">
        <w:rPr>
          <w:color w:val="000000"/>
          <w:shd w:val="clear" w:color="auto" w:fill="FFFFFF"/>
        </w:rPr>
        <w:t>Интерпретируемая природа позволяет сделать фазу линкования простой, инкрементальной и, следовательно, быстрой. Это резко сокращает цикл разработки и тестирования программных фрагментов.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textAlignment w:val="baseline"/>
        <w:rPr>
          <w:color w:val="000000"/>
          <w:shd w:val="clear" w:color="auto" w:fill="FFFFFF"/>
        </w:rPr>
      </w:pPr>
      <w:r w:rsidRPr="003E689E">
        <w:rPr>
          <w:color w:val="000000"/>
          <w:shd w:val="clear" w:color="auto" w:fill="FFFFFF"/>
        </w:rPr>
        <w:t>Многопоточность позволяет выполнять в рамках одного приложения несколько задач одновременно. Это становится особенно актуально в современных распределенных приложениях, когда процессы сетевого обмена могут идти одновременно и асинхронно. При этом программа продолжает реагировать на ввод информации пользователем без неприятных задержек.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textAlignment w:val="baseline"/>
        <w:rPr>
          <w:color w:val="000000"/>
          <w:shd w:val="clear" w:color="auto" w:fill="FFFFFF"/>
        </w:rPr>
      </w:pPr>
      <w:r w:rsidRPr="003E689E">
        <w:rPr>
          <w:color w:val="000000"/>
          <w:shd w:val="clear" w:color="auto" w:fill="FFFFFF"/>
        </w:rPr>
        <w:t xml:space="preserve">Многопоточность поддерживается на уровне языка </w:t>
      </w:r>
      <w:r w:rsidRPr="003E689E">
        <w:t>–</w:t>
      </w:r>
      <w:r w:rsidRPr="003E689E">
        <w:rPr>
          <w:color w:val="000000"/>
          <w:shd w:val="clear" w:color="auto" w:fill="FFFFFF"/>
        </w:rPr>
        <w:t xml:space="preserve"> часть примитивов синхронизации встроена в систему реального времени, а библиотека содержит базовый класс </w:t>
      </w:r>
      <w:r w:rsidRPr="003E689E">
        <w:rPr>
          <w:i/>
          <w:color w:val="000000"/>
          <w:shd w:val="clear" w:color="auto" w:fill="FFFFFF"/>
        </w:rPr>
        <w:t>Thread</w:t>
      </w:r>
      <w:r w:rsidRPr="003E689E">
        <w:rPr>
          <w:color w:val="000000"/>
          <w:shd w:val="clear" w:color="auto" w:fill="FFFFFF"/>
        </w:rPr>
        <w:t xml:space="preserve">. К тому же системные библиотеки написаны </w:t>
      </w:r>
      <w:r w:rsidRPr="003E689E">
        <w:rPr>
          <w:i/>
          <w:color w:val="000000"/>
          <w:shd w:val="clear" w:color="auto" w:fill="FFFFFF"/>
        </w:rPr>
        <w:t>thread-safe</w:t>
      </w:r>
      <w:r w:rsidRPr="003E689E">
        <w:rPr>
          <w:color w:val="000000"/>
          <w:shd w:val="clear" w:color="auto" w:fill="FFFFFF"/>
        </w:rPr>
        <w:t>, т.е. все они могут быть использованы в многопоточных прил</w:t>
      </w:r>
      <w:r>
        <w:rPr>
          <w:color w:val="000000"/>
          <w:shd w:val="clear" w:color="auto" w:fill="FFFFFF"/>
        </w:rPr>
        <w:t>ожениях</w:t>
      </w:r>
      <w:r w:rsidRPr="003E689E">
        <w:rPr>
          <w:color w:val="000000"/>
          <w:shd w:val="clear" w:color="auto" w:fill="FFFFFF"/>
        </w:rPr>
        <w:t xml:space="preserve"> [</w:t>
      </w:r>
      <w:r>
        <w:rPr>
          <w:color w:val="000000"/>
          <w:shd w:val="clear" w:color="auto" w:fill="FFFFFF"/>
        </w:rPr>
        <w:t>5</w:t>
      </w:r>
      <w:r w:rsidRPr="003E689E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>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textAlignment w:val="baseline"/>
        <w:rPr>
          <w:color w:val="000000"/>
          <w:shd w:val="clear" w:color="auto" w:fill="FFFFFF"/>
        </w:rPr>
      </w:pPr>
      <w:r w:rsidRPr="003E689E">
        <w:rPr>
          <w:color w:val="000000"/>
          <w:shd w:val="clear" w:color="auto" w:fill="FFFFFF"/>
        </w:rPr>
        <w:t xml:space="preserve">Система обеспечивает динамическую сборку программы. Классы подгружаются по мере необходимости, причем загружены они могут быть с </w:t>
      </w:r>
      <w:r w:rsidRPr="003E689E">
        <w:rPr>
          <w:color w:val="000000"/>
          <w:shd w:val="clear" w:color="auto" w:fill="FFFFFF"/>
        </w:rPr>
        <w:lastRenderedPageBreak/>
        <w:t>любой точки сети, что позволяет сделать внесение изменений в приложения прозрачным для пользователя. Пользователь может быть уверен, что всегда работает со свежей версией приложения.</w:t>
      </w:r>
    </w:p>
    <w:p w:rsidR="006C7ACB" w:rsidRPr="006E1199" w:rsidRDefault="006C7ACB" w:rsidP="006C7ACB">
      <w:pPr>
        <w:ind w:firstLine="0"/>
      </w:pPr>
    </w:p>
    <w:p w:rsidR="006C7ACB" w:rsidRPr="00436053" w:rsidRDefault="006C7ACB" w:rsidP="006C7ACB">
      <w:pPr>
        <w:ind w:firstLine="708"/>
        <w:rPr>
          <w:b/>
          <w:i/>
        </w:rPr>
      </w:pPr>
      <w:r>
        <w:rPr>
          <w:b/>
          <w:i/>
        </w:rPr>
        <w:t>2.5</w:t>
      </w:r>
      <w:r w:rsidRPr="005D1014">
        <w:rPr>
          <w:b/>
          <w:i/>
        </w:rPr>
        <w:t>.1</w:t>
      </w:r>
      <w:r w:rsidRPr="00436053">
        <w:rPr>
          <w:b/>
          <w:i/>
        </w:rPr>
        <w:t xml:space="preserve"> </w:t>
      </w:r>
      <w:r w:rsidRPr="006E1199">
        <w:t>Создание приложений, действительно работающих на разных платформах – непростая задача. К сожалению, дело не ограничивается необходимостью перекомпиляции исходного текста программы для работы в другой среде. Много проблем возникает с несовместимостью программных интерфейсов различных операционных систем и графических оболочек, реализующих пользовательский интерфейс.</w:t>
      </w:r>
    </w:p>
    <w:p w:rsidR="006C7ACB" w:rsidRPr="006E1199" w:rsidRDefault="006C7ACB" w:rsidP="006C7ACB">
      <w:pPr>
        <w:ind w:firstLine="708"/>
      </w:pPr>
      <w:r w:rsidRPr="006E1199">
        <w:t xml:space="preserve">Программа на языке </w:t>
      </w:r>
      <w:r w:rsidRPr="00027091">
        <w:rPr>
          <w:i/>
        </w:rPr>
        <w:t>Java</w:t>
      </w:r>
      <w:r w:rsidRPr="006E1199">
        <w:t xml:space="preserve"> компилируется в двоичный модуль, состоящий из команд виртуального процессора </w:t>
      </w:r>
      <w:r w:rsidRPr="00027091">
        <w:rPr>
          <w:i/>
        </w:rPr>
        <w:t>Java</w:t>
      </w:r>
      <w:r w:rsidRPr="006E1199">
        <w:t xml:space="preserve">. Такой модуль содержит байт-код, предназначенный для выполнения </w:t>
      </w:r>
      <w:r w:rsidRPr="00027091">
        <w:rPr>
          <w:i/>
        </w:rPr>
        <w:t>Java</w:t>
      </w:r>
      <w:r w:rsidRPr="006E1199">
        <w:t xml:space="preserve">-интерпретатором. На настоящий момент уже созданы первые модели физического процессора, способного выполнять этот байт-код, однако интерпретаторы </w:t>
      </w:r>
      <w:r w:rsidRPr="00027091">
        <w:rPr>
          <w:i/>
        </w:rPr>
        <w:t>Java</w:t>
      </w:r>
      <w:r w:rsidRPr="006E1199">
        <w:t xml:space="preserve"> имеются на всех основных компьютерных платформах. Разумеется, на каждой платформе используется свой интерпретатор, или, точнее говоря, свой виртуальный процессор </w:t>
      </w:r>
      <w:r w:rsidRPr="00027091">
        <w:rPr>
          <w:i/>
        </w:rPr>
        <w:t>Java</w:t>
      </w:r>
      <w:r w:rsidRPr="006E1199">
        <w:t>.</w:t>
      </w:r>
    </w:p>
    <w:p w:rsidR="006C7ACB" w:rsidRPr="006E1199" w:rsidRDefault="006C7ACB" w:rsidP="006C7ACB">
      <w:pPr>
        <w:ind w:firstLine="708"/>
      </w:pPr>
      <w:r w:rsidRPr="006E1199">
        <w:t xml:space="preserve">Если ваше приложение </w:t>
      </w:r>
      <w:r w:rsidRPr="00027091">
        <w:rPr>
          <w:i/>
        </w:rPr>
        <w:t>Java</w:t>
      </w:r>
      <w:r w:rsidRPr="006E1199">
        <w:t xml:space="preserve"> (или апплет) должно работать на нескольких платформах, нет необходимости компилировать его исходные тексты несколько раз. Вы можете откомпилировать и отладить приложение </w:t>
      </w:r>
      <w:r w:rsidRPr="00027091">
        <w:rPr>
          <w:i/>
        </w:rPr>
        <w:t>Java</w:t>
      </w:r>
      <w:r w:rsidRPr="006E1199">
        <w:t xml:space="preserve"> на одной, наиболее удобной для вас платформе. </w:t>
      </w:r>
      <w:r w:rsidRPr="006E1199">
        <w:rPr>
          <w:color w:val="000000"/>
          <w:shd w:val="clear" w:color="auto" w:fill="FFFFFF"/>
        </w:rPr>
        <w:t xml:space="preserve">В результате вы получите кроссплатформенное приложение, способное работать в любой среде, поддерживающей процессор </w:t>
      </w:r>
      <w:r w:rsidRPr="00027091">
        <w:rPr>
          <w:i/>
          <w:color w:val="000000"/>
          <w:shd w:val="clear" w:color="auto" w:fill="FFFFFF"/>
        </w:rPr>
        <w:t>Java</w:t>
      </w:r>
      <w:r w:rsidRPr="006E1199">
        <w:rPr>
          <w:color w:val="000000"/>
          <w:shd w:val="clear" w:color="auto" w:fill="FFFFFF"/>
        </w:rPr>
        <w:t>.</w:t>
      </w:r>
    </w:p>
    <w:p w:rsidR="006C7ACB" w:rsidRPr="006E1199" w:rsidRDefault="006C7ACB" w:rsidP="006C7ACB">
      <w:pPr>
        <w:ind w:firstLine="708"/>
      </w:pPr>
      <w:r w:rsidRPr="006E1199">
        <w:t xml:space="preserve">Внутренняя реализация библиотек классов, зависит от платформы. Однако все загрузочные модули, реализующие возможности этих библиотек, поставляются в готовом виде вместе с виртуальной машиной </w:t>
      </w:r>
      <w:r w:rsidRPr="00027091">
        <w:rPr>
          <w:i/>
        </w:rPr>
        <w:t>Java</w:t>
      </w:r>
      <w:r w:rsidRPr="006E1199">
        <w:t xml:space="preserve">, поэтому программисту не нужно об этом заботиться. Для операционной системы </w:t>
      </w:r>
      <w:r w:rsidRPr="00027091">
        <w:rPr>
          <w:i/>
        </w:rPr>
        <w:t>Windows</w:t>
      </w:r>
      <w:r w:rsidRPr="006E1199">
        <w:t xml:space="preserve">, например, поставляются библиотеки динамической загрузки </w:t>
      </w:r>
      <w:r w:rsidRPr="00027091">
        <w:rPr>
          <w:i/>
        </w:rPr>
        <w:t>DLL</w:t>
      </w:r>
      <w:r w:rsidRPr="006E1199">
        <w:t xml:space="preserve">, внутри которых запрятана вся функциональность стандартных классов </w:t>
      </w:r>
      <w:r w:rsidRPr="00027091">
        <w:rPr>
          <w:i/>
        </w:rPr>
        <w:t>Java</w:t>
      </w:r>
      <w:r w:rsidRPr="006E1199">
        <w:t>.</w:t>
      </w:r>
    </w:p>
    <w:p w:rsidR="006C7ACB" w:rsidRDefault="006C7ACB" w:rsidP="006C7ACB">
      <w:pPr>
        <w:ind w:firstLine="708"/>
      </w:pPr>
      <w:r w:rsidRPr="006E1199">
        <w:t>Абстрагируясь от аппаратуры на уровне библиотек классов, программисты могут больше не заботиться о различиях в реализации программного интерфейса конкретных операционных систем. Это позволяет создавать по-настоящему мобильные приложения, не требующие при переносе на различные платформы перетрансляции и изменения исходного текста</w:t>
      </w:r>
      <w:r>
        <w:t xml:space="preserve"> [6</w:t>
      </w:r>
      <w:r w:rsidRPr="000413B0">
        <w:t>]</w:t>
      </w:r>
      <w:r w:rsidRPr="006E1199">
        <w:t>.</w:t>
      </w:r>
    </w:p>
    <w:p w:rsidR="006C7ACB" w:rsidRPr="005D1014" w:rsidRDefault="006C7ACB" w:rsidP="006C7ACB">
      <w:pPr>
        <w:ind w:firstLine="0"/>
      </w:pPr>
    </w:p>
    <w:p w:rsidR="006C7ACB" w:rsidRPr="00436053" w:rsidRDefault="006C7ACB" w:rsidP="006C7ACB">
      <w:pPr>
        <w:suppressAutoHyphens/>
        <w:ind w:firstLine="708"/>
        <w:contextualSpacing/>
        <w:rPr>
          <w:b/>
          <w:i/>
        </w:rPr>
      </w:pPr>
      <w:r w:rsidRPr="005D1014">
        <w:rPr>
          <w:b/>
          <w:i/>
        </w:rPr>
        <w:t>2.</w:t>
      </w:r>
      <w:r>
        <w:rPr>
          <w:b/>
          <w:i/>
        </w:rPr>
        <w:t>5.2</w:t>
      </w:r>
      <w:r w:rsidRPr="005D1014">
        <w:rPr>
          <w:b/>
          <w:i/>
        </w:rPr>
        <w:t xml:space="preserve"> </w:t>
      </w:r>
      <w:r w:rsidRPr="003E689E">
        <w:rPr>
          <w:i/>
        </w:rPr>
        <w:t>Java Virtual Machine</w:t>
      </w:r>
      <w:r w:rsidRPr="003E689E">
        <w:t> – виртуальная машина </w:t>
      </w:r>
      <w:r w:rsidRPr="003E689E">
        <w:rPr>
          <w:i/>
        </w:rPr>
        <w:t>Java</w:t>
      </w:r>
      <w:r w:rsidRPr="003E689E">
        <w:t> – основная часть исполняющей системы </w:t>
      </w:r>
      <w:r w:rsidRPr="003E689E">
        <w:rPr>
          <w:i/>
        </w:rPr>
        <w:t>Java</w:t>
      </w:r>
      <w:r w:rsidRPr="003E689E">
        <w:t>, так называемой </w:t>
      </w:r>
      <w:r w:rsidRPr="003E689E">
        <w:rPr>
          <w:i/>
        </w:rPr>
        <w:t>Java Runtime Environment</w:t>
      </w:r>
      <w:r w:rsidRPr="003E689E">
        <w:t> (</w:t>
      </w:r>
      <w:r w:rsidRPr="003E689E">
        <w:rPr>
          <w:i/>
        </w:rPr>
        <w:t>JRE</w:t>
      </w:r>
      <w:r w:rsidRPr="003E689E">
        <w:t xml:space="preserve">). Виртуальная машина </w:t>
      </w:r>
      <w:r w:rsidRPr="003E689E">
        <w:rPr>
          <w:i/>
        </w:rPr>
        <w:t>Java</w:t>
      </w:r>
      <w:r w:rsidRPr="003E689E">
        <w:t xml:space="preserve"> исполняет байт-код </w:t>
      </w:r>
      <w:r w:rsidRPr="003E689E">
        <w:rPr>
          <w:i/>
        </w:rPr>
        <w:t>Java</w:t>
      </w:r>
      <w:r w:rsidRPr="003E689E">
        <w:t>, предварительно созданный из исходного текста </w:t>
      </w:r>
      <w:r w:rsidRPr="003E689E">
        <w:rPr>
          <w:i/>
        </w:rPr>
        <w:t>Java</w:t>
      </w:r>
      <w:r w:rsidRPr="003E689E">
        <w:t>-программы компилятором </w:t>
      </w:r>
      <w:r w:rsidRPr="003E689E">
        <w:rPr>
          <w:i/>
        </w:rPr>
        <w:t>Java</w:t>
      </w:r>
      <w:r w:rsidRPr="003E689E">
        <w:t xml:space="preserve">. </w:t>
      </w:r>
      <w:r w:rsidRPr="003E689E">
        <w:rPr>
          <w:i/>
        </w:rPr>
        <w:t>JVM</w:t>
      </w:r>
      <w:r w:rsidRPr="003E689E">
        <w:t xml:space="preserve"> может также использоваться для выполнения программ, написанных на других языках программирования. Например, исходный код на </w:t>
      </w:r>
      <w:r w:rsidRPr="003E689E">
        <w:lastRenderedPageBreak/>
        <w:t>языке </w:t>
      </w:r>
      <w:r w:rsidRPr="003E689E">
        <w:rPr>
          <w:i/>
        </w:rPr>
        <w:t>Ada</w:t>
      </w:r>
      <w:r w:rsidRPr="003E689E">
        <w:t xml:space="preserve"> может быть откомпилирован в байт-код </w:t>
      </w:r>
      <w:r w:rsidRPr="003E689E">
        <w:rPr>
          <w:i/>
        </w:rPr>
        <w:t>Java</w:t>
      </w:r>
      <w:r w:rsidRPr="003E689E">
        <w:t xml:space="preserve">, который затем может выполниться с помощью </w:t>
      </w:r>
      <w:r w:rsidRPr="003E689E">
        <w:rPr>
          <w:i/>
        </w:rPr>
        <w:t>JVM</w:t>
      </w:r>
      <w:r w:rsidRPr="003E689E">
        <w:t>.</w:t>
      </w:r>
    </w:p>
    <w:p w:rsidR="006C7ACB" w:rsidRPr="003E689E" w:rsidRDefault="006C7ACB" w:rsidP="006C7ACB">
      <w:pPr>
        <w:suppressAutoHyphens/>
        <w:ind w:firstLine="708"/>
      </w:pPr>
      <w:r w:rsidRPr="003E689E">
        <w:rPr>
          <w:i/>
        </w:rPr>
        <w:t>JVM</w:t>
      </w:r>
      <w:r w:rsidRPr="003E689E">
        <w:t xml:space="preserve"> является ключевым компонентом платформы </w:t>
      </w:r>
      <w:r w:rsidRPr="003E689E">
        <w:rPr>
          <w:i/>
        </w:rPr>
        <w:t>Java</w:t>
      </w:r>
      <w:r w:rsidRPr="003E689E">
        <w:t xml:space="preserve">. Так как виртуальные машины </w:t>
      </w:r>
      <w:r w:rsidRPr="003E689E">
        <w:rPr>
          <w:i/>
        </w:rPr>
        <w:t>Java</w:t>
      </w:r>
      <w:r w:rsidRPr="003E689E">
        <w:t xml:space="preserve"> доступны для многих аппаратных и программных платформ, </w:t>
      </w:r>
      <w:r w:rsidRPr="003E689E">
        <w:rPr>
          <w:i/>
        </w:rPr>
        <w:t>Java</w:t>
      </w:r>
      <w:r w:rsidRPr="003E689E">
        <w:t xml:space="preserve"> может рассматриваться и как связующее программное обеспечение, и как самостоятельная платформа. Использование одного байт-кода для многих платформ позволяет описать </w:t>
      </w:r>
      <w:r w:rsidRPr="003E689E">
        <w:rPr>
          <w:i/>
        </w:rPr>
        <w:t>Java</w:t>
      </w:r>
      <w:r w:rsidRPr="003E689E">
        <w:t xml:space="preserve"> как “скомпилировано однажды, запускается везде”.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Виртуальные машины </w:t>
      </w:r>
      <w:r w:rsidRPr="003E689E">
        <w:rPr>
          <w:i/>
        </w:rPr>
        <w:t>Java</w:t>
      </w:r>
      <w:r w:rsidRPr="003E689E">
        <w:t xml:space="preserve"> обычно содержат интерпретатор байт-кода, однако, для повышения производительности во многих машинах также применяется </w:t>
      </w:r>
      <w:r w:rsidRPr="003E689E">
        <w:rPr>
          <w:i/>
        </w:rPr>
        <w:t>JIT</w:t>
      </w:r>
      <w:r w:rsidRPr="003E689E">
        <w:t>-компиляция часто исполняемых фрагментов байт-кода в машинный код.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Программы, предназначенные для запуска на </w:t>
      </w:r>
      <w:r w:rsidRPr="003E689E">
        <w:rPr>
          <w:i/>
        </w:rPr>
        <w:t>JVM</w:t>
      </w:r>
      <w:r w:rsidRPr="003E689E">
        <w:t>, должны быть скомпилированы в стандартизированном переносимом двоичном формате, который обыч</w:t>
      </w:r>
      <w:r>
        <w:t xml:space="preserve">но представляется в виде файлов </w:t>
      </w:r>
      <w:r w:rsidRPr="003E689E">
        <w:rPr>
          <w:i/>
        </w:rPr>
        <w:t>.class</w:t>
      </w:r>
      <w:r w:rsidRPr="003E689E">
        <w:t xml:space="preserve">. Программа может состоять из множества классов, размещенных в различных файлах. Для облегчения размещения больших программ часть файлов вида </w:t>
      </w:r>
      <w:r w:rsidRPr="003E689E">
        <w:rPr>
          <w:i/>
        </w:rPr>
        <w:t>.class</w:t>
      </w:r>
      <w:r w:rsidRPr="003E689E">
        <w:t xml:space="preserve"> могут быть упакованы вместе в так называемый .</w:t>
      </w:r>
      <w:r w:rsidRPr="003E689E">
        <w:rPr>
          <w:i/>
        </w:rPr>
        <w:t>jar</w:t>
      </w:r>
      <w:r w:rsidRPr="003E689E">
        <w:t>-файл.</w:t>
      </w:r>
    </w:p>
    <w:p w:rsidR="006C7ACB" w:rsidRPr="003E689E" w:rsidRDefault="006C7ACB" w:rsidP="006C7ACB">
      <w:pPr>
        <w:suppressAutoHyphens/>
        <w:ind w:firstLine="708"/>
      </w:pPr>
      <w:r w:rsidRPr="003E689E">
        <w:t xml:space="preserve">Виртуальная машина </w:t>
      </w:r>
      <w:r w:rsidRPr="003E689E">
        <w:rPr>
          <w:i/>
        </w:rPr>
        <w:t>JVM</w:t>
      </w:r>
      <w:r w:rsidRPr="003E689E">
        <w:t xml:space="preserve"> исполняет файлы </w:t>
      </w:r>
      <w:r w:rsidRPr="003E689E">
        <w:rPr>
          <w:i/>
        </w:rPr>
        <w:t>.class</w:t>
      </w:r>
      <w:r w:rsidRPr="003E689E">
        <w:t xml:space="preserve"> или </w:t>
      </w:r>
      <w:r w:rsidRPr="003E689E">
        <w:rPr>
          <w:i/>
        </w:rPr>
        <w:t>.jar</w:t>
      </w:r>
      <w:r w:rsidRPr="003E689E">
        <w:t xml:space="preserve">, эмулируя инструкции, написанные для </w:t>
      </w:r>
      <w:r w:rsidRPr="003E689E">
        <w:rPr>
          <w:i/>
        </w:rPr>
        <w:t>JVM</w:t>
      </w:r>
      <w:r w:rsidRPr="003E689E">
        <w:t xml:space="preserve">, путем интерпретирования или использования </w:t>
      </w:r>
      <w:r w:rsidRPr="003E689E">
        <w:rPr>
          <w:i/>
        </w:rPr>
        <w:t>just-in-time</w:t>
      </w:r>
      <w:r w:rsidRPr="003E689E">
        <w:t xml:space="preserve"> компилятора (</w:t>
      </w:r>
      <w:r w:rsidRPr="003E689E">
        <w:rPr>
          <w:i/>
        </w:rPr>
        <w:t>JIT</w:t>
      </w:r>
      <w:r w:rsidRPr="003E689E">
        <w:t xml:space="preserve">), такого, как </w:t>
      </w:r>
      <w:r w:rsidRPr="003E689E">
        <w:rPr>
          <w:i/>
        </w:rPr>
        <w:t>HotSpot</w:t>
      </w:r>
      <w:r w:rsidRPr="003E689E">
        <w:t xml:space="preserve"> от </w:t>
      </w:r>
      <w:r w:rsidRPr="003E689E">
        <w:rPr>
          <w:i/>
        </w:rPr>
        <w:t>Sun</w:t>
      </w:r>
      <w:r w:rsidRPr="003E689E">
        <w:t xml:space="preserve"> </w:t>
      </w:r>
      <w:r w:rsidRPr="003E689E">
        <w:rPr>
          <w:i/>
        </w:rPr>
        <w:t>microsystems</w:t>
      </w:r>
      <w:r w:rsidRPr="003E689E">
        <w:t xml:space="preserve">. В наши дни </w:t>
      </w:r>
      <w:r w:rsidRPr="003E689E">
        <w:rPr>
          <w:i/>
        </w:rPr>
        <w:t>JIT</w:t>
      </w:r>
      <w:r w:rsidRPr="003E689E">
        <w:t xml:space="preserve"> компиляция используется в большинстве </w:t>
      </w:r>
      <w:r w:rsidRPr="003E689E">
        <w:rPr>
          <w:i/>
        </w:rPr>
        <w:t>JVM</w:t>
      </w:r>
      <w:r w:rsidRPr="003E689E">
        <w:t xml:space="preserve"> в целях достижения большей скорости. Существуют также </w:t>
      </w:r>
      <w:r w:rsidRPr="003E689E">
        <w:rPr>
          <w:i/>
        </w:rPr>
        <w:t>ahead-of-time</w:t>
      </w:r>
      <w:r w:rsidRPr="003E689E">
        <w:t xml:space="preserve"> компиляторы, позволяющие разработчикам приложений перекомпилировать файлы классов в родной для конкретной платформы код.</w:t>
      </w:r>
    </w:p>
    <w:p w:rsidR="006C7ACB" w:rsidRDefault="006C7ACB" w:rsidP="006C7ACB">
      <w:pPr>
        <w:suppressAutoHyphens/>
        <w:ind w:firstLine="708"/>
      </w:pPr>
      <w:r w:rsidRPr="003E689E">
        <w:rPr>
          <w:i/>
        </w:rPr>
        <w:t>JVM</w:t>
      </w:r>
      <w:r w:rsidRPr="003E689E">
        <w:t xml:space="preserve">, которая является экземпляром </w:t>
      </w:r>
      <w:r w:rsidRPr="003E689E">
        <w:rPr>
          <w:i/>
        </w:rPr>
        <w:t>JRE</w:t>
      </w:r>
      <w:r w:rsidRPr="003E689E">
        <w:t xml:space="preserve"> (</w:t>
      </w:r>
      <w:r w:rsidRPr="003E689E">
        <w:rPr>
          <w:i/>
        </w:rPr>
        <w:t>Java Runtime Environment</w:t>
      </w:r>
      <w:r w:rsidRPr="003E689E">
        <w:t xml:space="preserve">), вступает в действие при исполнении программ </w:t>
      </w:r>
      <w:r w:rsidRPr="003E689E">
        <w:rPr>
          <w:i/>
        </w:rPr>
        <w:t>Java</w:t>
      </w:r>
      <w:r w:rsidRPr="003E689E">
        <w:t xml:space="preserve">. После завершения исполнения этот экземпляр удаляется сборщиком мусора. </w:t>
      </w:r>
      <w:r w:rsidRPr="003E689E">
        <w:rPr>
          <w:i/>
        </w:rPr>
        <w:t>JIT</w:t>
      </w:r>
      <w:r w:rsidRPr="003E689E">
        <w:t xml:space="preserve"> является частью виртуальной машины </w:t>
      </w:r>
      <w:r w:rsidRPr="003E689E">
        <w:rPr>
          <w:i/>
        </w:rPr>
        <w:t>Java</w:t>
      </w:r>
      <w:r w:rsidRPr="003E689E">
        <w:t xml:space="preserve">, которая используется для ускорения выполнения приложений. </w:t>
      </w:r>
      <w:r w:rsidRPr="003E689E">
        <w:rPr>
          <w:i/>
        </w:rPr>
        <w:t>JIT</w:t>
      </w:r>
      <w:r w:rsidRPr="003E689E">
        <w:t xml:space="preserve"> одновременно компилирует части байт-кода, которые имеют аналогичную функциональность, и, следовательно, уменьшает количество времени, необходимого для компиляции</w:t>
      </w:r>
      <w:r>
        <w:t xml:space="preserve"> [7</w:t>
      </w:r>
      <w:r w:rsidRPr="003E689E">
        <w:t>].</w:t>
      </w:r>
    </w:p>
    <w:p w:rsidR="006C7ACB" w:rsidRDefault="006C7ACB" w:rsidP="006C7ACB">
      <w:pPr>
        <w:spacing w:line="259" w:lineRule="auto"/>
        <w:ind w:firstLine="0"/>
        <w:jc w:val="left"/>
      </w:pPr>
    </w:p>
    <w:p w:rsidR="00AE5571" w:rsidRDefault="00AE5571">
      <w:pPr>
        <w:ind w:firstLine="0"/>
        <w:jc w:val="left"/>
      </w:pPr>
      <w:r>
        <w:br w:type="page"/>
      </w:r>
    </w:p>
    <w:p w:rsidR="00AE5571" w:rsidRPr="00233BD4" w:rsidRDefault="00AE5571" w:rsidP="00AE5571">
      <w:pPr>
        <w:ind w:left="851" w:hanging="142"/>
        <w:jc w:val="left"/>
      </w:pPr>
      <w:r>
        <w:rPr>
          <w:b/>
        </w:rPr>
        <w:lastRenderedPageBreak/>
        <w:t xml:space="preserve">3 </w:t>
      </w:r>
      <w:r w:rsidRPr="00233BD4">
        <w:rPr>
          <w:b/>
        </w:rPr>
        <w:t>РАЗРАБОТКА ПРОГРАММНЫХ СРЕДСТВ ДЛЯ РЕШЕНИЯ ЗАДАЧИ</w:t>
      </w:r>
    </w:p>
    <w:p w:rsidR="00AE5571" w:rsidRPr="00767BD3" w:rsidRDefault="00AE5571" w:rsidP="00AE5571">
      <w:pPr>
        <w:pStyle w:val="a7"/>
        <w:suppressAutoHyphens/>
        <w:ind w:left="375" w:firstLine="708"/>
      </w:pPr>
    </w:p>
    <w:p w:rsidR="00AE5571" w:rsidRPr="003E689E" w:rsidRDefault="00AE5571" w:rsidP="00AE5571">
      <w:pPr>
        <w:suppressAutoHyphens/>
        <w:ind w:firstLine="708"/>
        <w:contextualSpacing/>
        <w:rPr>
          <w:b/>
        </w:rPr>
      </w:pPr>
      <w:r>
        <w:rPr>
          <w:b/>
        </w:rPr>
        <w:t>3</w:t>
      </w:r>
      <w:r w:rsidRPr="003E689E">
        <w:rPr>
          <w:b/>
        </w:rPr>
        <w:t>.1 Постановка задачи</w:t>
      </w:r>
    </w:p>
    <w:p w:rsidR="00AE5571" w:rsidRPr="00767BD3" w:rsidRDefault="00AE5571" w:rsidP="00AE5571">
      <w:pPr>
        <w:suppressAutoHyphens/>
        <w:ind w:firstLine="708"/>
        <w:contextualSpacing/>
      </w:pPr>
    </w:p>
    <w:p w:rsidR="00AE5571" w:rsidRDefault="00AE5571" w:rsidP="00AE5571">
      <w:pPr>
        <w:pStyle w:val="a7"/>
        <w:suppressAutoHyphens/>
        <w:ind w:left="0" w:firstLine="708"/>
      </w:pPr>
      <w:r>
        <w:t>В процессе прохождения преддипломной практики бы ли поставлены следующие задачи:</w:t>
      </w:r>
    </w:p>
    <w:p w:rsidR="00AE5571" w:rsidRPr="00EF4DED" w:rsidRDefault="00AE5571" w:rsidP="00AE5571">
      <w:pPr>
        <w:pStyle w:val="ae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 xml:space="preserve">зучение требований, предъявляемых к безопасной и комфортной </w:t>
      </w:r>
      <w:r>
        <w:rPr>
          <w:sz w:val="28"/>
          <w:szCs w:val="28"/>
          <w:lang w:eastAsia="be-BY"/>
        </w:rPr>
        <w:t>работе инженеров-программистов;</w:t>
      </w:r>
    </w:p>
    <w:p w:rsidR="00AE5571" w:rsidRPr="00EF4DED" w:rsidRDefault="00AE5571" w:rsidP="00AE5571">
      <w:pPr>
        <w:pStyle w:val="ae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з</w:t>
      </w:r>
      <w:r w:rsidRPr="00EF4DED">
        <w:rPr>
          <w:sz w:val="28"/>
          <w:szCs w:val="28"/>
          <w:lang w:eastAsia="be-BY"/>
        </w:rPr>
        <w:t>накомство со спецификой этапов жизненн</w:t>
      </w:r>
      <w:r>
        <w:rPr>
          <w:sz w:val="28"/>
          <w:szCs w:val="28"/>
          <w:lang w:eastAsia="be-BY"/>
        </w:rPr>
        <w:t>ого цикла программного продукта;</w:t>
      </w:r>
    </w:p>
    <w:p w:rsidR="00AE5571" w:rsidRPr="00EF4DED" w:rsidRDefault="00AE5571" w:rsidP="00AE5571">
      <w:pPr>
        <w:pStyle w:val="ae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 xml:space="preserve">зучение принципов работы программ для имитации речевого поведения человека при общении с </w:t>
      </w:r>
      <w:r>
        <w:rPr>
          <w:sz w:val="28"/>
          <w:szCs w:val="28"/>
          <w:lang w:eastAsia="be-BY"/>
        </w:rPr>
        <w:t>одним или многими собеседниками;</w:t>
      </w:r>
    </w:p>
    <w:p w:rsidR="00AE5571" w:rsidRPr="00EF4DED" w:rsidRDefault="00AE5571" w:rsidP="00AE5571">
      <w:pPr>
        <w:pStyle w:val="ae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 xml:space="preserve">зучение языка разметки искусственного интеллекта  </w:t>
      </w:r>
      <w:r w:rsidRPr="00BC4EDA">
        <w:rPr>
          <w:i/>
          <w:sz w:val="28"/>
          <w:szCs w:val="28"/>
          <w:lang w:eastAsia="be-BY"/>
        </w:rPr>
        <w:t>AIML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 целью анализа его возможностей для постро</w:t>
      </w:r>
      <w:r>
        <w:rPr>
          <w:sz w:val="28"/>
          <w:szCs w:val="28"/>
          <w:lang w:eastAsia="be-BY"/>
        </w:rPr>
        <w:t>ения интеллектуального чат-бота;</w:t>
      </w:r>
    </w:p>
    <w:p w:rsidR="00AE5571" w:rsidRPr="00EF4DED" w:rsidRDefault="00AE5571" w:rsidP="00AE5571">
      <w:pPr>
        <w:pStyle w:val="ae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>зучение существующих фреймворков (</w:t>
      </w:r>
      <w:r w:rsidRPr="00BC4EDA">
        <w:rPr>
          <w:i/>
          <w:sz w:val="28"/>
          <w:szCs w:val="28"/>
          <w:lang w:eastAsia="be-BY"/>
        </w:rPr>
        <w:t>API</w:t>
      </w:r>
      <w:r w:rsidRPr="00EF4DED">
        <w:rPr>
          <w:sz w:val="28"/>
          <w:szCs w:val="28"/>
          <w:lang w:eastAsia="be-BY"/>
        </w:rPr>
        <w:t>) для построения чат-ботов на базе распространенных текстовых менеджеров  (</w:t>
      </w:r>
      <w:r w:rsidRPr="00BC4EDA">
        <w:rPr>
          <w:i/>
          <w:sz w:val="28"/>
          <w:szCs w:val="28"/>
          <w:lang w:eastAsia="be-BY"/>
        </w:rPr>
        <w:t>Telegram</w:t>
      </w:r>
      <w:r w:rsidRPr="00EF4DED">
        <w:rPr>
          <w:sz w:val="28"/>
          <w:szCs w:val="28"/>
          <w:lang w:eastAsia="be-BY"/>
        </w:rPr>
        <w:t xml:space="preserve">, </w:t>
      </w:r>
      <w:r w:rsidRPr="00BC4EDA">
        <w:rPr>
          <w:i/>
          <w:sz w:val="28"/>
          <w:szCs w:val="28"/>
          <w:lang w:eastAsia="be-BY"/>
        </w:rPr>
        <w:t>Facebook</w:t>
      </w:r>
      <w:r w:rsidRPr="00EF4DED">
        <w:rPr>
          <w:sz w:val="28"/>
          <w:szCs w:val="28"/>
          <w:lang w:eastAsia="be-BY"/>
        </w:rPr>
        <w:t xml:space="preserve">, </w:t>
      </w:r>
      <w:r w:rsidRPr="00BC4EDA">
        <w:rPr>
          <w:i/>
          <w:sz w:val="28"/>
          <w:szCs w:val="28"/>
          <w:lang w:eastAsia="be-BY"/>
        </w:rPr>
        <w:t>Skype</w:t>
      </w:r>
      <w:r>
        <w:rPr>
          <w:sz w:val="28"/>
          <w:szCs w:val="28"/>
          <w:lang w:eastAsia="be-BY"/>
        </w:rPr>
        <w:t xml:space="preserve"> и др);</w:t>
      </w:r>
    </w:p>
    <w:p w:rsidR="00AE5571" w:rsidRPr="00EF4DED" w:rsidRDefault="00AE5571" w:rsidP="00AE5571">
      <w:pPr>
        <w:pStyle w:val="ae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п</w:t>
      </w:r>
      <w:r w:rsidRPr="00EF4DED">
        <w:rPr>
          <w:sz w:val="28"/>
          <w:szCs w:val="28"/>
          <w:lang w:eastAsia="be-BY"/>
        </w:rPr>
        <w:t>роектирование структуры программного комплекса и базы данных для хранения информации в соотве</w:t>
      </w:r>
      <w:r>
        <w:rPr>
          <w:sz w:val="28"/>
          <w:szCs w:val="28"/>
          <w:lang w:eastAsia="be-BY"/>
        </w:rPr>
        <w:t>тствии с темой дипломной работы;</w:t>
      </w:r>
    </w:p>
    <w:p w:rsidR="00AE5571" w:rsidRPr="00EF4DED" w:rsidRDefault="00AE5571" w:rsidP="00AE5571">
      <w:pPr>
        <w:pStyle w:val="ae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р</w:t>
      </w:r>
      <w:r w:rsidRPr="00EF4DED">
        <w:rPr>
          <w:sz w:val="28"/>
          <w:szCs w:val="28"/>
          <w:lang w:eastAsia="be-BY"/>
        </w:rPr>
        <w:t>азработка программного модуля для запроса информации из базы данных заданной предметной области на основе текст</w:t>
      </w:r>
      <w:r>
        <w:rPr>
          <w:sz w:val="28"/>
          <w:szCs w:val="28"/>
          <w:lang w:eastAsia="be-BY"/>
        </w:rPr>
        <w:t>ового пользовательского запроса;</w:t>
      </w:r>
    </w:p>
    <w:p w:rsidR="00AE5571" w:rsidRPr="00EF4DED" w:rsidRDefault="00AE5571" w:rsidP="00AE5571">
      <w:pPr>
        <w:pStyle w:val="ae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ф</w:t>
      </w:r>
      <w:r w:rsidRPr="00EF4DED">
        <w:rPr>
          <w:sz w:val="28"/>
          <w:szCs w:val="28"/>
          <w:lang w:eastAsia="be-BY"/>
        </w:rPr>
        <w:t>ормирование информационной базы для выполнения дипломной работы и тестирования предполагаемых к</w:t>
      </w:r>
      <w:r>
        <w:rPr>
          <w:sz w:val="28"/>
          <w:szCs w:val="28"/>
          <w:lang w:eastAsia="be-BY"/>
        </w:rPr>
        <w:t xml:space="preserve"> созданию программных продуктов;</w:t>
      </w:r>
    </w:p>
    <w:p w:rsidR="00AE5571" w:rsidRPr="00EF4DED" w:rsidRDefault="00AE5571" w:rsidP="00AE5571">
      <w:pPr>
        <w:pStyle w:val="ae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с</w:t>
      </w:r>
      <w:r w:rsidRPr="00EF4DED">
        <w:rPr>
          <w:sz w:val="28"/>
          <w:szCs w:val="28"/>
          <w:lang w:eastAsia="be-BY"/>
        </w:rPr>
        <w:t>оздание прототипа программного продукта в соответствии с темой дипломной работы.</w:t>
      </w:r>
    </w:p>
    <w:p w:rsidR="00AE5571" w:rsidRDefault="00AE5571" w:rsidP="00AE5571">
      <w:pPr>
        <w:pStyle w:val="a7"/>
        <w:suppressAutoHyphens/>
        <w:ind w:left="0" w:firstLine="708"/>
      </w:pPr>
    </w:p>
    <w:p w:rsidR="00AE5571" w:rsidRPr="00BC4EDA" w:rsidRDefault="00AE5571" w:rsidP="00AE5571">
      <w:pPr>
        <w:pStyle w:val="a7"/>
        <w:numPr>
          <w:ilvl w:val="1"/>
          <w:numId w:val="18"/>
        </w:numPr>
        <w:suppressAutoHyphens/>
        <w:rPr>
          <w:b/>
        </w:rPr>
      </w:pPr>
      <w:r w:rsidRPr="00BC4EDA">
        <w:rPr>
          <w:b/>
        </w:rPr>
        <w:t>Особенности разработки приложения</w:t>
      </w:r>
    </w:p>
    <w:p w:rsidR="00AE5571" w:rsidRPr="00CD2DEE" w:rsidRDefault="00AE5571" w:rsidP="00AE5571">
      <w:pPr>
        <w:ind w:firstLine="0"/>
        <w:rPr>
          <w:lang w:val="en-US" w:bidi="en-US"/>
        </w:rPr>
      </w:pPr>
    </w:p>
    <w:p w:rsidR="00AE5571" w:rsidRPr="00CD2DEE" w:rsidRDefault="00AE5571" w:rsidP="00AE5571">
      <w:pPr>
        <w:ind w:firstLine="708"/>
        <w:rPr>
          <w:lang w:bidi="en-US"/>
        </w:rPr>
      </w:pPr>
      <w:r>
        <w:rPr>
          <w:lang w:bidi="en-US"/>
        </w:rPr>
        <w:t>Общий ресурс, или общий сетевой ресурс – в информатике, это устройство или часть информации, к которой может быть осуществлён удалённый доступ с другого компьютера, обычно через локальную компьютерную сеть или посредством корпоративного интернета, как если бы ресурс находился на локальной машине.</w:t>
      </w:r>
      <w:r w:rsidRPr="00CD2DEE">
        <w:rPr>
          <w:lang w:bidi="en-US"/>
        </w:rPr>
        <w:t xml:space="preserve"> </w:t>
      </w:r>
      <w:r>
        <w:rPr>
          <w:lang w:bidi="en-US"/>
        </w:rPr>
        <w:t>Примерами такого могут служить общий доступ к файлам (также известный как общий доступ к диску и общий доступ к папкам), общий доступ к принтеру (совместный доступ к принтеру), сканеру и т. п.</w:t>
      </w:r>
    </w:p>
    <w:p w:rsidR="00AE5571" w:rsidRDefault="00AE5571" w:rsidP="00AE5571">
      <w:pPr>
        <w:rPr>
          <w:lang w:bidi="en-US"/>
        </w:rPr>
      </w:pPr>
      <w:r>
        <w:rPr>
          <w:lang w:bidi="en-US"/>
        </w:rPr>
        <w:t>Веб-приложения создаются в различных вариантах архитектуры клиент-сервер. В таком случае клиентом выступает браузер, а сервером – веб-сервер.</w:t>
      </w:r>
    </w:p>
    <w:p w:rsidR="00AE5571" w:rsidRDefault="00AE5571" w:rsidP="00AE5571">
      <w:pPr>
        <w:spacing w:after="160"/>
        <w:rPr>
          <w:lang w:bidi="en-US"/>
        </w:rPr>
      </w:pPr>
      <w:r>
        <w:rPr>
          <w:lang w:bidi="en-US"/>
        </w:rPr>
        <w:t xml:space="preserve">Логика веб-приложения распределена между сервером и клиентом, хранение и обработка данных осуществляется, преимущественно, на сервере, её представление в удобном для пользователя виде – в браузере. Обмен </w:t>
      </w:r>
      <w:r>
        <w:rPr>
          <w:lang w:bidi="en-US"/>
        </w:rPr>
        <w:lastRenderedPageBreak/>
        <w:t>информацией происходит по сети. Общая структура веб-приложения приведена на рисунке 3.1.</w:t>
      </w:r>
    </w:p>
    <w:p w:rsidR="00AE5571" w:rsidRDefault="00AE5571" w:rsidP="00AE5571">
      <w:pPr>
        <w:spacing w:after="160"/>
        <w:ind w:firstLine="0"/>
        <w:rPr>
          <w:lang w:bidi="en-US"/>
        </w:rPr>
      </w:pPr>
    </w:p>
    <w:p w:rsidR="00AE5571" w:rsidRDefault="00AE5571" w:rsidP="00AE5571">
      <w:pPr>
        <w:spacing w:after="160"/>
        <w:ind w:firstLine="0"/>
        <w:jc w:val="center"/>
        <w:rPr>
          <w:lang w:bidi="en-US"/>
        </w:rPr>
      </w:pPr>
      <w:r>
        <w:rPr>
          <w:noProof/>
          <w:lang w:val="be-BY" w:eastAsia="be-BY"/>
        </w:rPr>
        <w:drawing>
          <wp:inline distT="0" distB="0" distL="0" distR="0" wp14:anchorId="665EBCAC" wp14:editId="5B78F0F8">
            <wp:extent cx="4977009" cy="2658140"/>
            <wp:effectExtent l="0" t="0" r="0" b="8890"/>
            <wp:docPr id="4" name="Рисунок 4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87" cy="266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spacing w:after="160"/>
        <w:ind w:firstLine="0"/>
        <w:jc w:val="center"/>
        <w:rPr>
          <w:lang w:bidi="en-US"/>
        </w:rPr>
      </w:pPr>
    </w:p>
    <w:p w:rsidR="00AE5571" w:rsidRDefault="00AE5571" w:rsidP="00AE5571">
      <w:pPr>
        <w:ind w:firstLine="0"/>
        <w:jc w:val="center"/>
        <w:rPr>
          <w:lang w:bidi="en-US"/>
        </w:rPr>
      </w:pPr>
      <w:r>
        <w:rPr>
          <w:lang w:bidi="en-US"/>
        </w:rPr>
        <w:t>Рисунок 3.1 – Общая структура веб-приложения</w:t>
      </w:r>
    </w:p>
    <w:p w:rsidR="00AE5571" w:rsidRDefault="00AE5571" w:rsidP="00AE5571">
      <w:pPr>
        <w:ind w:firstLine="0"/>
        <w:rPr>
          <w:lang w:bidi="en-US"/>
        </w:rPr>
      </w:pPr>
      <w:r>
        <w:rPr>
          <w:lang w:bidi="en-US"/>
        </w:rPr>
        <w:tab/>
      </w:r>
    </w:p>
    <w:p w:rsidR="00AE5571" w:rsidRDefault="00AE5571" w:rsidP="00AE5571">
      <w:pPr>
        <w:rPr>
          <w:lang w:bidi="en-US"/>
        </w:rPr>
      </w:pPr>
      <w:r>
        <w:rPr>
          <w:lang w:bidi="en-US"/>
        </w:rPr>
        <w:t>Таким образом, чаще всего веб-приложения состоят как минимум из трёх основных компонентов.</w:t>
      </w:r>
    </w:p>
    <w:p w:rsidR="00AE5571" w:rsidRPr="00293C09" w:rsidRDefault="00AE5571" w:rsidP="00AE5571">
      <w:pPr>
        <w:rPr>
          <w:lang w:bidi="en-US"/>
        </w:rPr>
      </w:pPr>
      <w:r>
        <w:rPr>
          <w:lang w:bidi="en-US"/>
        </w:rPr>
        <w:t xml:space="preserve">Серверная часть веб-приложения – это программа или скрипт на сервере, обрабатывающая запросы пользователя (точнее, запросы браузера). Для программирования серверной части веб-приложения выбран язык </w:t>
      </w:r>
      <w:r w:rsidRPr="00767BD3">
        <w:rPr>
          <w:i/>
          <w:lang w:bidi="en-US"/>
        </w:rPr>
        <w:t>Java</w:t>
      </w:r>
      <w:r>
        <w:rPr>
          <w:lang w:bidi="en-US"/>
        </w:rPr>
        <w:t xml:space="preserve">. При каждом переходе пользователя по ссылке браузер отправляет запрос серверу. Сервер обрабатывает данный запрос, запуская некоторый скрипт, который формирует веб-страницу, описанную на языке </w:t>
      </w:r>
      <w:r w:rsidRPr="00767BD3">
        <w:rPr>
          <w:i/>
          <w:lang w:bidi="en-US"/>
        </w:rPr>
        <w:t>HTML</w:t>
      </w:r>
      <w:r>
        <w:rPr>
          <w:lang w:bidi="en-US"/>
        </w:rPr>
        <w:t>, и отсылает клиенту по сети. Браузер тут же отображает полученный в виде очередной веб-страницы результат</w:t>
      </w:r>
      <w:r w:rsidR="000E0BF6">
        <w:rPr>
          <w:lang w:bidi="en-US"/>
        </w:rPr>
        <w:t xml:space="preserve"> [9</w:t>
      </w:r>
      <w:r w:rsidRPr="00293C09">
        <w:rPr>
          <w:lang w:bidi="en-US"/>
        </w:rPr>
        <w:t>].</w:t>
      </w:r>
    </w:p>
    <w:p w:rsidR="00AE5571" w:rsidRDefault="00AE5571" w:rsidP="00AE5571">
      <w:pPr>
        <w:rPr>
          <w:lang w:bidi="en-US"/>
        </w:rPr>
      </w:pPr>
      <w:r>
        <w:rPr>
          <w:lang w:bidi="en-US"/>
        </w:rPr>
        <w:t>Серверная часть веб-приложения обращается к базе, извлекая данные, которые необходимы для формирования страницы, запрошенной пользователем.</w:t>
      </w:r>
      <w:r w:rsidRPr="00100609">
        <w:rPr>
          <w:lang w:bidi="en-US"/>
        </w:rPr>
        <w:t xml:space="preserve"> </w:t>
      </w:r>
      <w:r>
        <w:rPr>
          <w:lang w:bidi="en-US"/>
        </w:rPr>
        <w:t xml:space="preserve">В данном приложении база знаний представляет собой файлы формата </w:t>
      </w:r>
      <w:r w:rsidRPr="00100609">
        <w:rPr>
          <w:i/>
          <w:lang w:val="en-US" w:bidi="en-US"/>
        </w:rPr>
        <w:t>XML</w:t>
      </w:r>
      <w:r>
        <w:rPr>
          <w:lang w:bidi="en-US"/>
        </w:rPr>
        <w:t xml:space="preserve">. </w:t>
      </w:r>
    </w:p>
    <w:p w:rsidR="00AE5571" w:rsidRDefault="00AE5571" w:rsidP="00AE5571">
      <w:pPr>
        <w:rPr>
          <w:lang w:bidi="en-US"/>
        </w:rPr>
      </w:pPr>
      <w:r w:rsidRPr="00767BD3">
        <w:rPr>
          <w:i/>
          <w:lang w:bidi="en-US"/>
        </w:rPr>
        <w:t>XML</w:t>
      </w:r>
      <w:r w:rsidRPr="00CC2A4E">
        <w:rPr>
          <w:lang w:bidi="en-US"/>
        </w:rPr>
        <w:t xml:space="preserve">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 Основным достоинством </w:t>
      </w:r>
      <w:r w:rsidRPr="00767BD3">
        <w:rPr>
          <w:i/>
          <w:lang w:bidi="en-US"/>
        </w:rPr>
        <w:t>XML</w:t>
      </w:r>
      <w:r w:rsidRPr="00CC2A4E">
        <w:rPr>
          <w:lang w:bidi="en-US"/>
        </w:rPr>
        <w:t xml:space="preserve"> документов является то, что при относительно простом способе создания и обработки (обычный текст может редактироваться любым тестовым процессором и обрабатываться стандартными </w:t>
      </w:r>
      <w:r w:rsidRPr="00767BD3">
        <w:rPr>
          <w:i/>
          <w:lang w:bidi="en-US"/>
        </w:rPr>
        <w:t>XML</w:t>
      </w:r>
      <w:r w:rsidRPr="00CC2A4E">
        <w:rPr>
          <w:lang w:bidi="en-US"/>
        </w:rPr>
        <w:t xml:space="preserve"> анализаторами), они позволяют создавать структурированную инфор</w:t>
      </w:r>
      <w:r>
        <w:rPr>
          <w:lang w:bidi="en-US"/>
        </w:rPr>
        <w:t>мацию, которую хорошо «понимают»</w:t>
      </w:r>
      <w:r w:rsidRPr="00CC2A4E">
        <w:rPr>
          <w:lang w:bidi="en-US"/>
        </w:rPr>
        <w:t xml:space="preserve"> компьютеры.</w:t>
      </w:r>
    </w:p>
    <w:p w:rsidR="00AE5571" w:rsidRDefault="00AE5571" w:rsidP="00AE5571">
      <w:pPr>
        <w:rPr>
          <w:lang w:bidi="en-US"/>
        </w:rPr>
      </w:pPr>
      <w:r>
        <w:rPr>
          <w:lang w:bidi="en-US"/>
        </w:rPr>
        <w:t>Пример формата исходного файла можно увидеть на рисунке 2.2.</w:t>
      </w:r>
    </w:p>
    <w:p w:rsidR="00AE5571" w:rsidRPr="00CD2DEE" w:rsidRDefault="00AE5571" w:rsidP="00AE5571">
      <w:pPr>
        <w:rPr>
          <w:lang w:bidi="en-US"/>
        </w:rPr>
      </w:pPr>
    </w:p>
    <w:p w:rsidR="00AE5571" w:rsidRDefault="00AE5571" w:rsidP="00AE5571">
      <w:pPr>
        <w:spacing w:after="160"/>
        <w:ind w:firstLine="0"/>
        <w:jc w:val="center"/>
        <w:rPr>
          <w:lang w:val="en-US" w:bidi="en-US"/>
        </w:rPr>
      </w:pPr>
      <w:r>
        <w:rPr>
          <w:noProof/>
          <w:lang w:val="be-BY" w:eastAsia="be-BY"/>
        </w:rPr>
        <w:drawing>
          <wp:inline distT="0" distB="0" distL="0" distR="0" wp14:anchorId="49C135CE" wp14:editId="143A0644">
            <wp:extent cx="4327451" cy="15856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657" cy="16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ind w:firstLine="0"/>
        <w:jc w:val="center"/>
        <w:rPr>
          <w:lang w:val="en-US" w:bidi="en-US"/>
        </w:rPr>
      </w:pPr>
    </w:p>
    <w:p w:rsidR="00AE5571" w:rsidRDefault="00AE5571" w:rsidP="00AE5571">
      <w:pPr>
        <w:ind w:firstLine="0"/>
        <w:jc w:val="center"/>
        <w:rPr>
          <w:lang w:bidi="en-US"/>
        </w:rPr>
      </w:pPr>
      <w:r>
        <w:rPr>
          <w:lang w:bidi="en-US"/>
        </w:rPr>
        <w:t>Рисунок 3.2 – Структура хранимых данных</w:t>
      </w:r>
    </w:p>
    <w:p w:rsidR="00AE5571" w:rsidRPr="00CD2DEE" w:rsidRDefault="00AE5571" w:rsidP="00AE5571">
      <w:pPr>
        <w:ind w:firstLine="0"/>
        <w:jc w:val="center"/>
        <w:rPr>
          <w:lang w:bidi="en-US"/>
        </w:rPr>
      </w:pP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Клиентская часть веб-приложения – это отображаемый в браузере графический интерфейс. Это то, что пользователь видит на странице. Через данный интерфейс пользователь взаимодействует с приложением, вводя информацию, нажимая на ссылки и кнопки.</w:t>
      </w:r>
    </w:p>
    <w:p w:rsidR="00AE5571" w:rsidRDefault="00AE5571" w:rsidP="00AE5571">
      <w:pPr>
        <w:ind w:firstLine="0"/>
        <w:rPr>
          <w:lang w:bidi="en-US"/>
        </w:rPr>
      </w:pPr>
      <w:r>
        <w:rPr>
          <w:lang w:bidi="en-US"/>
        </w:rPr>
        <w:tab/>
        <w:t xml:space="preserve">Основной язык, которым описывается графический интерфейс веб-приложения – это </w:t>
      </w:r>
      <w:r w:rsidRPr="00767BD3">
        <w:rPr>
          <w:i/>
          <w:lang w:bidi="en-US"/>
        </w:rPr>
        <w:t>HTML</w:t>
      </w:r>
      <w:r>
        <w:rPr>
          <w:lang w:bidi="en-US"/>
        </w:rPr>
        <w:t xml:space="preserve">. Данный язык описывает структуру веб-страницы, размещение на ней компонентов. Оформление веб-страниц, их стиль и цветовая схема описываются в таблицах стилей – </w:t>
      </w:r>
      <w:r w:rsidRPr="00767BD3">
        <w:rPr>
          <w:i/>
          <w:lang w:bidi="en-US"/>
        </w:rPr>
        <w:t>CSS</w:t>
      </w:r>
      <w:r>
        <w:rPr>
          <w:lang w:bidi="en-US"/>
        </w:rPr>
        <w:t>. Для</w:t>
      </w:r>
      <w:r w:rsidRPr="00293C09">
        <w:rPr>
          <w:lang w:bidi="en-US"/>
        </w:rPr>
        <w:t xml:space="preserve"> </w:t>
      </w:r>
      <w:r>
        <w:rPr>
          <w:lang w:bidi="en-US"/>
        </w:rPr>
        <w:t xml:space="preserve">динамичности графического интерфейса, используются скрипты </w:t>
      </w:r>
      <w:r w:rsidRPr="00767BD3">
        <w:rPr>
          <w:i/>
          <w:lang w:bidi="en-US"/>
        </w:rPr>
        <w:t>JavaScript</w:t>
      </w:r>
      <w:r>
        <w:rPr>
          <w:lang w:bidi="en-US"/>
        </w:rPr>
        <w:t xml:space="preserve">. Программа, написанная на </w:t>
      </w:r>
      <w:r w:rsidRPr="00767BD3">
        <w:rPr>
          <w:i/>
          <w:lang w:bidi="en-US"/>
        </w:rPr>
        <w:t>JavaScript</w:t>
      </w:r>
      <w:r>
        <w:rPr>
          <w:lang w:bidi="en-US"/>
        </w:rPr>
        <w:t xml:space="preserve"> и выполняющаяся на веб-странице, может управлять встроенными в страницу компонентами, тем самым реализуя пользовательский интерфейс с богатыми возможностями.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 xml:space="preserve">Отсутствие необходимости полностью перезагружать страницу после каждого получения данных от сервера может существенно ускорить работу веб-приложения. Такая концепция имеет название </w:t>
      </w:r>
      <w:r w:rsidRPr="00767BD3">
        <w:rPr>
          <w:i/>
          <w:lang w:bidi="en-US"/>
        </w:rPr>
        <w:t>Asynchronous</w:t>
      </w:r>
      <w:r>
        <w:rPr>
          <w:lang w:bidi="en-US"/>
        </w:rPr>
        <w:t xml:space="preserve"> </w:t>
      </w:r>
      <w:r w:rsidRPr="00767BD3">
        <w:rPr>
          <w:i/>
          <w:lang w:bidi="en-US"/>
        </w:rPr>
        <w:t>JavaScript</w:t>
      </w:r>
      <w:r>
        <w:rPr>
          <w:lang w:bidi="en-US"/>
        </w:rPr>
        <w:t xml:space="preserve"> </w:t>
      </w:r>
      <w:r w:rsidRPr="00767BD3">
        <w:rPr>
          <w:i/>
          <w:lang w:bidi="en-US"/>
        </w:rPr>
        <w:t>and</w:t>
      </w:r>
      <w:r>
        <w:rPr>
          <w:lang w:bidi="en-US"/>
        </w:rPr>
        <w:t xml:space="preserve"> </w:t>
      </w:r>
      <w:r w:rsidRPr="00767BD3">
        <w:rPr>
          <w:i/>
          <w:lang w:bidi="en-US"/>
        </w:rPr>
        <w:t>XML</w:t>
      </w:r>
      <w:r>
        <w:rPr>
          <w:lang w:bidi="en-US"/>
        </w:rPr>
        <w:t xml:space="preserve"> (асинхронный </w:t>
      </w:r>
      <w:r w:rsidRPr="00767BD3">
        <w:rPr>
          <w:i/>
          <w:lang w:bidi="en-US"/>
        </w:rPr>
        <w:t>JavaScript</w:t>
      </w:r>
      <w:r>
        <w:rPr>
          <w:lang w:bidi="en-US"/>
        </w:rPr>
        <w:t xml:space="preserve"> и </w:t>
      </w:r>
      <w:r w:rsidRPr="00767BD3">
        <w:rPr>
          <w:i/>
          <w:lang w:bidi="en-US"/>
        </w:rPr>
        <w:t>XML</w:t>
      </w:r>
      <w:r>
        <w:rPr>
          <w:lang w:bidi="en-US"/>
        </w:rPr>
        <w:t xml:space="preserve">, </w:t>
      </w:r>
      <w:r w:rsidRPr="00767BD3">
        <w:rPr>
          <w:i/>
          <w:lang w:bidi="en-US"/>
        </w:rPr>
        <w:t>Ajax</w:t>
      </w:r>
      <w:r>
        <w:rPr>
          <w:lang w:bidi="en-US"/>
        </w:rPr>
        <w:t>). При использовании данного подхода динамические запросы к серверу происходят без видимой перезагрузки веб-страницы: пользователь не замечает, когда его браузер запрашивает данные.</w:t>
      </w:r>
    </w:p>
    <w:p w:rsidR="00AE5571" w:rsidRPr="00223BD7" w:rsidRDefault="00AE5571" w:rsidP="00AE5571">
      <w:pPr>
        <w:ind w:firstLine="708"/>
        <w:rPr>
          <w:lang w:val="be-BY" w:bidi="en-US"/>
        </w:rPr>
      </w:pPr>
    </w:p>
    <w:p w:rsidR="00AE5571" w:rsidRPr="00767BD3" w:rsidRDefault="00AE5571" w:rsidP="00AE5571">
      <w:pPr>
        <w:ind w:firstLine="708"/>
        <w:jc w:val="left"/>
        <w:rPr>
          <w:lang w:bidi="en-US"/>
        </w:rPr>
      </w:pPr>
      <w:bookmarkStart w:id="14" w:name="_Toc249859254"/>
      <w:r>
        <w:rPr>
          <w:b/>
        </w:rPr>
        <w:t>3.3</w:t>
      </w:r>
      <w:r w:rsidRPr="00EC28C8">
        <w:rPr>
          <w:b/>
        </w:rPr>
        <w:t xml:space="preserve"> </w:t>
      </w:r>
      <w:bookmarkEnd w:id="14"/>
      <w:r>
        <w:rPr>
          <w:b/>
        </w:rPr>
        <w:t>О</w:t>
      </w:r>
      <w:r w:rsidRPr="00767BD3">
        <w:rPr>
          <w:b/>
        </w:rPr>
        <w:t>писание разработанного приложения</w:t>
      </w:r>
    </w:p>
    <w:p w:rsidR="00AE5571" w:rsidRPr="00767BD3" w:rsidRDefault="00AE5571" w:rsidP="00AE5571">
      <w:pPr>
        <w:ind w:firstLine="0"/>
      </w:pPr>
    </w:p>
    <w:p w:rsidR="00AE5571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продукт представляет собой веб-приложение, разработанное на языке </w:t>
      </w:r>
      <w:r w:rsidRPr="00954992">
        <w:rPr>
          <w:i/>
          <w:sz w:val="28"/>
          <w:szCs w:val="28"/>
          <w:lang w:val="en-US"/>
        </w:rPr>
        <w:t>Java</w:t>
      </w:r>
      <w:r>
        <w:rPr>
          <w:i/>
          <w:sz w:val="28"/>
          <w:szCs w:val="28"/>
        </w:rPr>
        <w:t xml:space="preserve"> </w:t>
      </w:r>
      <w:r w:rsidRPr="00954992">
        <w:rPr>
          <w:sz w:val="28"/>
          <w:szCs w:val="28"/>
        </w:rPr>
        <w:t xml:space="preserve">в среде разработки </w:t>
      </w:r>
      <w:r w:rsidRPr="00954992">
        <w:rPr>
          <w:i/>
          <w:sz w:val="28"/>
          <w:szCs w:val="28"/>
        </w:rPr>
        <w:t>IntelliJ IDEA</w:t>
      </w:r>
      <w:r>
        <w:rPr>
          <w:sz w:val="28"/>
          <w:szCs w:val="28"/>
        </w:rPr>
        <w:t>. Данная среда разработки позволяет быстро, эффективно и просто создавать полноценное и многофункциональное приложение.</w:t>
      </w:r>
      <w:r w:rsidRPr="009E0DD9">
        <w:rPr>
          <w:sz w:val="28"/>
          <w:szCs w:val="28"/>
        </w:rPr>
        <w:t xml:space="preserve"> </w:t>
      </w:r>
    </w:p>
    <w:p w:rsidR="00AE5571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  <w:r w:rsidRPr="004B33A9">
        <w:rPr>
          <w:b/>
          <w:i/>
          <w:sz w:val="28"/>
          <w:szCs w:val="28"/>
        </w:rPr>
        <w:t xml:space="preserve">3.3.1 </w:t>
      </w:r>
      <w:r>
        <w:rPr>
          <w:sz w:val="28"/>
          <w:szCs w:val="28"/>
        </w:rPr>
        <w:t xml:space="preserve">В качестве архитектурного фреймворка был выбран </w:t>
      </w:r>
      <w:r w:rsidRPr="00657078">
        <w:rPr>
          <w:i/>
          <w:sz w:val="28"/>
          <w:szCs w:val="28"/>
          <w:lang w:val="en-US"/>
        </w:rPr>
        <w:t>Spring</w:t>
      </w:r>
      <w:r>
        <w:rPr>
          <w:sz w:val="28"/>
          <w:szCs w:val="28"/>
        </w:rPr>
        <w:t>. Этот фреймворк</w:t>
      </w:r>
      <w:r w:rsidRPr="009E0DD9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используется</w:t>
      </w:r>
      <w:r w:rsidRPr="009E0DD9">
        <w:rPr>
          <w:sz w:val="28"/>
          <w:szCs w:val="28"/>
        </w:rPr>
        <w:t xml:space="preserve"> для обеспечения лучшей масштабируемости</w:t>
      </w:r>
      <w:r>
        <w:rPr>
          <w:sz w:val="28"/>
          <w:szCs w:val="28"/>
        </w:rPr>
        <w:t xml:space="preserve"> приложения</w:t>
      </w:r>
      <w:r w:rsidRPr="009E0DD9">
        <w:rPr>
          <w:sz w:val="28"/>
          <w:szCs w:val="28"/>
        </w:rPr>
        <w:t xml:space="preserve">, возможности более простого тестирования и более простой интеграции с другими </w:t>
      </w:r>
      <w:r>
        <w:rPr>
          <w:sz w:val="28"/>
          <w:szCs w:val="28"/>
        </w:rPr>
        <w:t>фреймворками</w:t>
      </w:r>
      <w:r w:rsidRPr="009E0DD9">
        <w:rPr>
          <w:sz w:val="28"/>
          <w:szCs w:val="28"/>
        </w:rPr>
        <w:t xml:space="preserve">. Благодаря этому писать большие приложения становится проще - разработчики просто избегают ряда проблем, связанных с созданием </w:t>
      </w:r>
      <w:r>
        <w:rPr>
          <w:sz w:val="28"/>
          <w:szCs w:val="28"/>
        </w:rPr>
        <w:t xml:space="preserve">больших </w:t>
      </w:r>
      <w:r w:rsidRPr="009E0DD9">
        <w:rPr>
          <w:sz w:val="28"/>
          <w:szCs w:val="28"/>
        </w:rPr>
        <w:t>приложений, вместо того, чтобы их решать.</w:t>
      </w:r>
    </w:p>
    <w:p w:rsidR="00AE5571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  <w:r w:rsidRPr="00A63F61">
        <w:rPr>
          <w:i/>
          <w:sz w:val="28"/>
          <w:szCs w:val="28"/>
        </w:rPr>
        <w:lastRenderedPageBreak/>
        <w:t>Spring</w:t>
      </w:r>
      <w:r w:rsidRPr="009E0DD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E0DD9">
        <w:rPr>
          <w:sz w:val="28"/>
          <w:szCs w:val="28"/>
        </w:rPr>
        <w:t xml:space="preserve"> достаточно крупный фреймворк. Потому что создатели этого </w:t>
      </w:r>
      <w:r>
        <w:rPr>
          <w:sz w:val="28"/>
          <w:szCs w:val="28"/>
        </w:rPr>
        <w:t>его</w:t>
      </w:r>
      <w:r w:rsidRPr="009E0DD9">
        <w:rPr>
          <w:sz w:val="28"/>
          <w:szCs w:val="28"/>
        </w:rPr>
        <w:t xml:space="preserve"> ухитрились охватить практически все аспекты программирования промышленных </w:t>
      </w:r>
      <w:r w:rsidRPr="00A63F61">
        <w:rPr>
          <w:i/>
          <w:sz w:val="28"/>
          <w:szCs w:val="28"/>
        </w:rPr>
        <w:t>Java</w:t>
      </w:r>
      <w:r w:rsidRPr="009E0DD9">
        <w:rPr>
          <w:sz w:val="28"/>
          <w:szCs w:val="28"/>
        </w:rPr>
        <w:t xml:space="preserve">-приложений. Соответственно, и составных частей у </w:t>
      </w:r>
      <w:r w:rsidRPr="00A63F61">
        <w:rPr>
          <w:i/>
          <w:sz w:val="28"/>
          <w:szCs w:val="28"/>
        </w:rPr>
        <w:t>Spring Framework</w:t>
      </w:r>
      <w:r w:rsidRPr="009E0DD9">
        <w:rPr>
          <w:sz w:val="28"/>
          <w:szCs w:val="28"/>
        </w:rPr>
        <w:t xml:space="preserve"> немало. 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 xml:space="preserve">На иллюстрации </w:t>
      </w:r>
      <w:r>
        <w:rPr>
          <w:sz w:val="28"/>
          <w:szCs w:val="28"/>
        </w:rPr>
        <w:t xml:space="preserve">3.3 отображена схема фреймворка. </w:t>
      </w:r>
    </w:p>
    <w:p w:rsidR="00AE5571" w:rsidRDefault="00AE5571" w:rsidP="00AE5571">
      <w:pPr>
        <w:pStyle w:val="ae"/>
        <w:ind w:right="181" w:firstLine="708"/>
        <w:jc w:val="both"/>
        <w:rPr>
          <w:sz w:val="28"/>
          <w:szCs w:val="28"/>
        </w:rPr>
      </w:pP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320C6D30" wp14:editId="21C5973E">
            <wp:extent cx="5973619" cy="4296580"/>
            <wp:effectExtent l="0" t="0" r="8255" b="8890"/>
            <wp:docPr id="8" name="Рисунок 8" descr="https://www.kv.by/data/software/2009/2009290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kv.by/data/software/2009/20092908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373" cy="43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181" w:firstLine="708"/>
        <w:jc w:val="both"/>
        <w:rPr>
          <w:sz w:val="28"/>
          <w:szCs w:val="28"/>
        </w:rPr>
      </w:pPr>
    </w:p>
    <w:p w:rsidR="00AE5571" w:rsidRPr="00767990" w:rsidRDefault="00AE5571" w:rsidP="00AE5571">
      <w:pPr>
        <w:pStyle w:val="ae"/>
        <w:ind w:right="181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</w:t>
      </w:r>
      <w:r w:rsidRPr="00A63F61">
        <w:rPr>
          <w:sz w:val="28"/>
          <w:szCs w:val="28"/>
        </w:rPr>
        <w:t>Структура</w:t>
      </w:r>
      <w:r w:rsidRPr="00A63F61">
        <w:rPr>
          <w:i/>
          <w:sz w:val="28"/>
          <w:szCs w:val="28"/>
        </w:rPr>
        <w:t xml:space="preserve"> </w:t>
      </w:r>
      <w:r w:rsidRPr="00A63F61">
        <w:rPr>
          <w:i/>
          <w:sz w:val="28"/>
          <w:szCs w:val="28"/>
          <w:lang w:val="en-US"/>
        </w:rPr>
        <w:t>Spring</w:t>
      </w:r>
      <w:r w:rsidRPr="00767990">
        <w:rPr>
          <w:i/>
          <w:sz w:val="28"/>
          <w:szCs w:val="28"/>
        </w:rPr>
        <w:t xml:space="preserve"> </w:t>
      </w:r>
      <w:r w:rsidRPr="00A63F61">
        <w:rPr>
          <w:i/>
          <w:sz w:val="28"/>
          <w:szCs w:val="28"/>
          <w:lang w:val="en-US"/>
        </w:rPr>
        <w:t>Framework</w:t>
      </w:r>
    </w:p>
    <w:p w:rsidR="00AE5571" w:rsidRDefault="00AE5571" w:rsidP="00AE5571">
      <w:pPr>
        <w:pStyle w:val="ae"/>
        <w:ind w:right="181" w:firstLine="708"/>
        <w:jc w:val="both"/>
        <w:rPr>
          <w:sz w:val="28"/>
          <w:szCs w:val="28"/>
        </w:rPr>
      </w:pPr>
    </w:p>
    <w:p w:rsidR="00AE5571" w:rsidRPr="00A63F61" w:rsidRDefault="00AE5571" w:rsidP="00AE5571">
      <w:pPr>
        <w:pStyle w:val="ae"/>
        <w:ind w:right="-1" w:firstLine="708"/>
        <w:rPr>
          <w:sz w:val="28"/>
          <w:szCs w:val="28"/>
        </w:rPr>
      </w:pPr>
      <w:r w:rsidRPr="00601A2A">
        <w:rPr>
          <w:i/>
          <w:sz w:val="28"/>
          <w:szCs w:val="28"/>
        </w:rPr>
        <w:t>Inversion of Control</w:t>
      </w:r>
      <w:r w:rsidRPr="00601A2A">
        <w:rPr>
          <w:sz w:val="28"/>
          <w:szCs w:val="28"/>
        </w:rPr>
        <w:t xml:space="preserve"> – </w:t>
      </w:r>
      <w:r>
        <w:rPr>
          <w:sz w:val="28"/>
          <w:szCs w:val="28"/>
        </w:rPr>
        <w:t>н</w:t>
      </w:r>
      <w:r w:rsidRPr="00A63F61">
        <w:rPr>
          <w:sz w:val="28"/>
          <w:szCs w:val="28"/>
        </w:rPr>
        <w:t>а русский язык это название часто пер</w:t>
      </w:r>
      <w:r>
        <w:rPr>
          <w:sz w:val="28"/>
          <w:szCs w:val="28"/>
        </w:rPr>
        <w:t>еводят как «инверсия управления»</w:t>
      </w:r>
      <w:r w:rsidRPr="00A63F61">
        <w:rPr>
          <w:sz w:val="28"/>
          <w:szCs w:val="28"/>
        </w:rPr>
        <w:t>. Довольно ча</w:t>
      </w:r>
      <w:r>
        <w:rPr>
          <w:sz w:val="28"/>
          <w:szCs w:val="28"/>
        </w:rPr>
        <w:t xml:space="preserve">сто, говоря о </w:t>
      </w:r>
      <w:r w:rsidRPr="005C4EE3">
        <w:rPr>
          <w:i/>
          <w:sz w:val="28"/>
          <w:szCs w:val="28"/>
        </w:rPr>
        <w:t>Spring Framework</w:t>
      </w:r>
      <w:r>
        <w:rPr>
          <w:sz w:val="28"/>
          <w:szCs w:val="28"/>
        </w:rPr>
        <w:t xml:space="preserve">, </w:t>
      </w:r>
      <w:r w:rsidRPr="00A63F61">
        <w:rPr>
          <w:sz w:val="28"/>
          <w:szCs w:val="28"/>
        </w:rPr>
        <w:t xml:space="preserve">используют не этот </w:t>
      </w:r>
      <w:r>
        <w:rPr>
          <w:sz w:val="28"/>
          <w:szCs w:val="28"/>
        </w:rPr>
        <w:t>термин, а «</w:t>
      </w:r>
      <w:r w:rsidRPr="009069C6">
        <w:rPr>
          <w:i/>
          <w:sz w:val="28"/>
          <w:szCs w:val="28"/>
        </w:rPr>
        <w:t>Dependency Injection</w:t>
      </w:r>
      <w:r>
        <w:rPr>
          <w:sz w:val="28"/>
          <w:szCs w:val="28"/>
        </w:rPr>
        <w:t xml:space="preserve">». </w:t>
      </w:r>
    </w:p>
    <w:p w:rsidR="00AE5571" w:rsidRPr="00A63F61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Суть инверсии управления</w:t>
      </w:r>
      <w:r>
        <w:rPr>
          <w:sz w:val="28"/>
          <w:szCs w:val="28"/>
        </w:rPr>
        <w:t xml:space="preserve"> можно рассмотреть</w:t>
      </w:r>
      <w:r w:rsidRPr="00A63F61">
        <w:rPr>
          <w:sz w:val="28"/>
          <w:szCs w:val="28"/>
        </w:rPr>
        <w:t xml:space="preserve"> на небольшом примере. Например, у нас есть классы A и B. Причём класс </w:t>
      </w:r>
      <w:r>
        <w:rPr>
          <w:sz w:val="28"/>
          <w:szCs w:val="28"/>
        </w:rPr>
        <w:t>A зависит от класса B (то есть,</w:t>
      </w:r>
      <w:r w:rsidRPr="00A63F61">
        <w:rPr>
          <w:sz w:val="28"/>
          <w:szCs w:val="28"/>
        </w:rPr>
        <w:t xml:space="preserve"> вызывает какие-то его методы). Для того, чтобы разорвать эту зависимость, вводят третье звено в этой цепочке - интерфейс </w:t>
      </w:r>
      <w:r>
        <w:rPr>
          <w:sz w:val="28"/>
          <w:szCs w:val="28"/>
        </w:rPr>
        <w:t>Б</w:t>
      </w:r>
      <w:r w:rsidRPr="00A63F61">
        <w:rPr>
          <w:sz w:val="28"/>
          <w:szCs w:val="28"/>
        </w:rPr>
        <w:t xml:space="preserve">. Он должен содержать те методы B, которые нужны классу A, и быть реализованным с помощью класса B. </w:t>
      </w:r>
      <w:r>
        <w:rPr>
          <w:sz w:val="28"/>
          <w:szCs w:val="28"/>
        </w:rPr>
        <w:t>Э</w:t>
      </w:r>
      <w:r w:rsidRPr="00A63F61">
        <w:rPr>
          <w:sz w:val="28"/>
          <w:szCs w:val="28"/>
        </w:rPr>
        <w:t>то и н</w:t>
      </w:r>
      <w:r>
        <w:rPr>
          <w:sz w:val="28"/>
          <w:szCs w:val="28"/>
        </w:rPr>
        <w:t xml:space="preserve">азывается инверсией управления. А </w:t>
      </w:r>
      <w:r w:rsidRPr="005C4EE3">
        <w:rPr>
          <w:i/>
          <w:sz w:val="28"/>
          <w:szCs w:val="28"/>
        </w:rPr>
        <w:t>IoC</w:t>
      </w:r>
      <w:r>
        <w:rPr>
          <w:sz w:val="28"/>
          <w:szCs w:val="28"/>
        </w:rPr>
        <w:t>-контейнер – означает что все объекты хранятся в одном контейнере</w:t>
      </w:r>
      <w:r w:rsidRPr="00A63F61">
        <w:rPr>
          <w:sz w:val="28"/>
          <w:szCs w:val="28"/>
        </w:rPr>
        <w:t xml:space="preserve">. Когда нам нужен экземпляр какого-то класса, то запрашивается контейнер, который извлекает или создаёт необходимый нам </w:t>
      </w:r>
      <w:r>
        <w:rPr>
          <w:sz w:val="28"/>
          <w:szCs w:val="28"/>
        </w:rPr>
        <w:t xml:space="preserve">экземпляр и все его зависимости. </w:t>
      </w:r>
      <w:r w:rsidRPr="00A63F61">
        <w:rPr>
          <w:sz w:val="28"/>
          <w:szCs w:val="28"/>
        </w:rPr>
        <w:t xml:space="preserve">Собственно говоря, ослабление связей между компонентами приложения и есть основная задача </w:t>
      </w:r>
      <w:r w:rsidRPr="005C4EE3">
        <w:rPr>
          <w:i/>
          <w:sz w:val="28"/>
          <w:szCs w:val="28"/>
        </w:rPr>
        <w:t>Spring Framework</w:t>
      </w:r>
      <w:r w:rsidRPr="00A63F61">
        <w:rPr>
          <w:sz w:val="28"/>
          <w:szCs w:val="28"/>
        </w:rPr>
        <w:t xml:space="preserve">. Именно это обеспечивает хорошую </w:t>
      </w:r>
      <w:r w:rsidRPr="00A63F61">
        <w:rPr>
          <w:sz w:val="28"/>
          <w:szCs w:val="28"/>
        </w:rPr>
        <w:lastRenderedPageBreak/>
        <w:t xml:space="preserve">масштабируемость приложений, сравнительную простоту их тестирования и другие особенности приложений на основе </w:t>
      </w:r>
      <w:r w:rsidRPr="005C4EE3">
        <w:rPr>
          <w:i/>
          <w:sz w:val="28"/>
          <w:szCs w:val="28"/>
        </w:rPr>
        <w:t>Spring</w:t>
      </w:r>
      <w:r w:rsidRPr="00A63F61">
        <w:rPr>
          <w:sz w:val="28"/>
          <w:szCs w:val="28"/>
        </w:rPr>
        <w:t>.</w:t>
      </w:r>
    </w:p>
    <w:p w:rsidR="00AE5571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  <w:r w:rsidRPr="00601A2A">
        <w:rPr>
          <w:i/>
          <w:sz w:val="28"/>
          <w:szCs w:val="28"/>
        </w:rPr>
        <w:t>Spring MVC</w:t>
      </w:r>
      <w:r w:rsidRPr="00601A2A">
        <w:rPr>
          <w:sz w:val="28"/>
          <w:szCs w:val="28"/>
        </w:rPr>
        <w:t xml:space="preserve"> основан на запросах. Разработчики работают </w:t>
      </w:r>
      <w:r>
        <w:rPr>
          <w:sz w:val="28"/>
          <w:szCs w:val="28"/>
        </w:rPr>
        <w:t>со специальными «стратегическими»</w:t>
      </w:r>
      <w:r w:rsidRPr="00601A2A">
        <w:rPr>
          <w:sz w:val="28"/>
          <w:szCs w:val="28"/>
        </w:rPr>
        <w:t xml:space="preserve"> интерфейсами, однако у них есть доступ и к </w:t>
      </w:r>
      <w:r w:rsidRPr="005C4EE3">
        <w:rPr>
          <w:i/>
          <w:sz w:val="28"/>
          <w:szCs w:val="28"/>
        </w:rPr>
        <w:t>Servlet API</w:t>
      </w:r>
      <w:r w:rsidRPr="00601A2A">
        <w:rPr>
          <w:sz w:val="28"/>
          <w:szCs w:val="28"/>
        </w:rPr>
        <w:t xml:space="preserve">, если вдруг они захотят спуститься на более низкий уровень абстракции. </w:t>
      </w:r>
      <w:r>
        <w:rPr>
          <w:sz w:val="28"/>
          <w:szCs w:val="28"/>
        </w:rPr>
        <w:t xml:space="preserve">Далее перечисляются </w:t>
      </w:r>
      <w:r w:rsidRPr="00601A2A">
        <w:rPr>
          <w:sz w:val="28"/>
          <w:szCs w:val="28"/>
        </w:rPr>
        <w:t xml:space="preserve">наиболее важные из этих интерфейсов. </w:t>
      </w:r>
      <w:r w:rsidRPr="005C4EE3">
        <w:rPr>
          <w:i/>
          <w:sz w:val="28"/>
          <w:szCs w:val="28"/>
        </w:rPr>
        <w:t>HandlerMapping</w:t>
      </w:r>
      <w:r w:rsidRPr="00601A2A">
        <w:rPr>
          <w:sz w:val="28"/>
          <w:szCs w:val="28"/>
        </w:rPr>
        <w:t xml:space="preserve"> ответственен за выбор обработчиков внешних запросов к приложению, </w:t>
      </w:r>
      <w:r w:rsidRPr="005C4EE3">
        <w:rPr>
          <w:i/>
          <w:sz w:val="28"/>
          <w:szCs w:val="28"/>
        </w:rPr>
        <w:t>HandlerAdapter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вызов и исполнение этих обработчиков, </w:t>
      </w:r>
      <w:r w:rsidRPr="005C4EE3">
        <w:rPr>
          <w:i/>
          <w:sz w:val="28"/>
          <w:szCs w:val="28"/>
        </w:rPr>
        <w:t>Controller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управление запросами и перенаправление на нужные ответы, </w:t>
      </w:r>
      <w:r w:rsidRPr="005C4EE3">
        <w:rPr>
          <w:i/>
          <w:sz w:val="28"/>
          <w:szCs w:val="28"/>
        </w:rPr>
        <w:t>View</w:t>
      </w:r>
      <w:r w:rsidRPr="00601A2A">
        <w:rPr>
          <w:sz w:val="28"/>
          <w:szCs w:val="28"/>
        </w:rPr>
        <w:t xml:space="preserve"> - за отсылку нужных ответов клиенту, </w:t>
      </w:r>
      <w:r w:rsidRPr="005C4EE3">
        <w:rPr>
          <w:i/>
          <w:sz w:val="28"/>
          <w:szCs w:val="28"/>
        </w:rPr>
        <w:t>ViewResolver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выбор нужного в соответствии с ситуацией </w:t>
      </w:r>
      <w:r w:rsidRPr="005C4EE3">
        <w:rPr>
          <w:i/>
          <w:sz w:val="28"/>
          <w:szCs w:val="28"/>
        </w:rPr>
        <w:t>View</w:t>
      </w:r>
      <w:r w:rsidRPr="00601A2A">
        <w:rPr>
          <w:sz w:val="28"/>
          <w:szCs w:val="28"/>
        </w:rPr>
        <w:t xml:space="preserve">, </w:t>
      </w:r>
      <w:r w:rsidRPr="005C4EE3">
        <w:rPr>
          <w:i/>
          <w:sz w:val="28"/>
          <w:szCs w:val="28"/>
        </w:rPr>
        <w:t>HandlerInterceptor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перехват и фильтрацию приходящих запросов, </w:t>
      </w:r>
      <w:r w:rsidRPr="005C4EE3">
        <w:rPr>
          <w:i/>
          <w:sz w:val="28"/>
          <w:szCs w:val="28"/>
        </w:rPr>
        <w:t>LocaleResolver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определение и сохранение локали пользователя, </w:t>
      </w:r>
      <w:r w:rsidRPr="005C4EE3">
        <w:rPr>
          <w:i/>
          <w:sz w:val="28"/>
          <w:szCs w:val="28"/>
        </w:rPr>
        <w:t>MultipartResolver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содействие загрузке файлов.</w:t>
      </w:r>
    </w:p>
    <w:p w:rsidR="000E0BF6" w:rsidRPr="00A63F61" w:rsidRDefault="000E0BF6" w:rsidP="00AE5571">
      <w:pPr>
        <w:pStyle w:val="ae"/>
        <w:ind w:right="-1" w:firstLine="708"/>
        <w:jc w:val="both"/>
        <w:rPr>
          <w:sz w:val="28"/>
          <w:szCs w:val="28"/>
        </w:rPr>
      </w:pPr>
    </w:p>
    <w:p w:rsidR="00AE5571" w:rsidRPr="006B5DA8" w:rsidRDefault="00AE5571" w:rsidP="00AE5571">
      <w:pPr>
        <w:pStyle w:val="ae"/>
        <w:tabs>
          <w:tab w:val="left" w:pos="9072"/>
        </w:tabs>
        <w:ind w:right="-1" w:firstLine="709"/>
        <w:jc w:val="both"/>
        <w:rPr>
          <w:sz w:val="28"/>
          <w:szCs w:val="28"/>
        </w:rPr>
      </w:pPr>
      <w:r w:rsidRPr="004B33A9">
        <w:rPr>
          <w:b/>
          <w:i/>
          <w:sz w:val="28"/>
          <w:szCs w:val="28"/>
        </w:rPr>
        <w:t>3.3.2</w:t>
      </w:r>
      <w:r>
        <w:rPr>
          <w:sz w:val="28"/>
          <w:szCs w:val="28"/>
        </w:rPr>
        <w:t xml:space="preserve"> Сам ш</w:t>
      </w:r>
      <w:r w:rsidRPr="006B5DA8">
        <w:rPr>
          <w:sz w:val="28"/>
          <w:szCs w:val="28"/>
        </w:rPr>
        <w:t xml:space="preserve">аблон </w:t>
      </w:r>
      <w:r w:rsidRPr="00B92493">
        <w:rPr>
          <w:i/>
          <w:sz w:val="28"/>
          <w:szCs w:val="28"/>
        </w:rPr>
        <w:t>MVC</w:t>
      </w:r>
      <w:r>
        <w:rPr>
          <w:sz w:val="28"/>
          <w:szCs w:val="28"/>
        </w:rPr>
        <w:t xml:space="preserve">, </w:t>
      </w:r>
      <w:r w:rsidRPr="006B5DA8">
        <w:rPr>
          <w:sz w:val="28"/>
          <w:szCs w:val="28"/>
        </w:rPr>
        <w:t>подразумевает взаимодействие трех компонентов: контроллера (</w:t>
      </w:r>
      <w:r w:rsidRPr="00B95C94">
        <w:rPr>
          <w:i/>
          <w:sz w:val="28"/>
          <w:szCs w:val="28"/>
        </w:rPr>
        <w:t>controller</w:t>
      </w:r>
      <w:r w:rsidRPr="006B5DA8">
        <w:rPr>
          <w:sz w:val="28"/>
          <w:szCs w:val="28"/>
        </w:rPr>
        <w:t>), модели (</w:t>
      </w:r>
      <w:r w:rsidRPr="00B95C94">
        <w:rPr>
          <w:i/>
          <w:sz w:val="28"/>
          <w:szCs w:val="28"/>
        </w:rPr>
        <w:t>model</w:t>
      </w:r>
      <w:r w:rsidRPr="006B5DA8">
        <w:rPr>
          <w:sz w:val="28"/>
          <w:szCs w:val="28"/>
        </w:rPr>
        <w:t>) и представления (</w:t>
      </w:r>
      <w:r w:rsidRPr="00B95C94">
        <w:rPr>
          <w:i/>
          <w:sz w:val="28"/>
          <w:szCs w:val="28"/>
        </w:rPr>
        <w:t>view</w:t>
      </w:r>
      <w:r w:rsidRPr="006B5DA8">
        <w:rPr>
          <w:sz w:val="28"/>
          <w:szCs w:val="28"/>
        </w:rPr>
        <w:t>).</w:t>
      </w:r>
    </w:p>
    <w:p w:rsidR="00AE5571" w:rsidRPr="006B5DA8" w:rsidRDefault="00AE5571" w:rsidP="00AE5571">
      <w:pPr>
        <w:pStyle w:val="ae"/>
        <w:tabs>
          <w:tab w:val="left" w:pos="9072"/>
        </w:tabs>
        <w:ind w:firstLine="709"/>
        <w:jc w:val="both"/>
        <w:rPr>
          <w:sz w:val="28"/>
          <w:szCs w:val="28"/>
        </w:rPr>
      </w:pPr>
      <w:r w:rsidRPr="00B95C94">
        <w:rPr>
          <w:rStyle w:val="bb"/>
          <w:bCs/>
          <w:color w:val="000000"/>
          <w:sz w:val="28"/>
          <w:szCs w:val="28"/>
        </w:rPr>
        <w:t>Контроллер</w:t>
      </w:r>
      <w:r>
        <w:rPr>
          <w:rStyle w:val="apple-converted-space"/>
          <w:rFonts w:eastAsia="Calibri"/>
          <w:color w:val="000000"/>
          <w:sz w:val="28"/>
          <w:szCs w:val="28"/>
        </w:rPr>
        <w:t xml:space="preserve"> </w:t>
      </w:r>
      <w:r w:rsidRPr="006B5DA8">
        <w:rPr>
          <w:sz w:val="28"/>
          <w:szCs w:val="28"/>
        </w:rPr>
        <w:t>(</w:t>
      </w:r>
      <w:r w:rsidRPr="00B95C94">
        <w:rPr>
          <w:i/>
          <w:sz w:val="28"/>
          <w:szCs w:val="28"/>
        </w:rPr>
        <w:t>controller</w:t>
      </w:r>
      <w:r w:rsidRPr="006B5DA8">
        <w:rPr>
          <w:sz w:val="28"/>
          <w:szCs w:val="28"/>
        </w:rPr>
        <w:t>) представляет класс, с которого собственно и начинается работа приложения. Этот класс обеспечивает связь между моделью и представлением. Получая вводимые пользователем данные, контроллер исходя из внутренней логики при необходимости обращается к модели и генерирует соответствующее представление.</w:t>
      </w:r>
    </w:p>
    <w:p w:rsidR="00AE5571" w:rsidRPr="006B5DA8" w:rsidRDefault="00AE5571" w:rsidP="00AE5571">
      <w:pPr>
        <w:pStyle w:val="ae"/>
        <w:tabs>
          <w:tab w:val="left" w:pos="9072"/>
        </w:tabs>
        <w:ind w:firstLine="709"/>
        <w:jc w:val="both"/>
        <w:rPr>
          <w:sz w:val="28"/>
          <w:szCs w:val="28"/>
        </w:rPr>
      </w:pPr>
      <w:r w:rsidRPr="00B95C94">
        <w:rPr>
          <w:rStyle w:val="bb"/>
          <w:bCs/>
          <w:color w:val="000000"/>
          <w:sz w:val="28"/>
          <w:szCs w:val="28"/>
        </w:rPr>
        <w:t>Представление</w:t>
      </w:r>
      <w:r>
        <w:rPr>
          <w:rStyle w:val="apple-converted-space"/>
          <w:rFonts w:eastAsia="Calibri"/>
          <w:color w:val="000000"/>
          <w:sz w:val="28"/>
          <w:szCs w:val="28"/>
        </w:rPr>
        <w:t xml:space="preserve"> </w:t>
      </w:r>
      <w:r w:rsidRPr="006B5DA8">
        <w:rPr>
          <w:sz w:val="28"/>
          <w:szCs w:val="28"/>
        </w:rPr>
        <w:t>(</w:t>
      </w:r>
      <w:r w:rsidRPr="00B95C94">
        <w:rPr>
          <w:i/>
          <w:sz w:val="28"/>
          <w:szCs w:val="28"/>
        </w:rPr>
        <w:t>view</w:t>
      </w:r>
      <w:r>
        <w:rPr>
          <w:sz w:val="28"/>
          <w:szCs w:val="28"/>
        </w:rPr>
        <w:t>) –</w:t>
      </w:r>
      <w:r w:rsidRPr="006B5DA8">
        <w:rPr>
          <w:sz w:val="28"/>
          <w:szCs w:val="28"/>
        </w:rPr>
        <w:t xml:space="preserve"> это собственно визуальная часть или пользовательский интерфейс приложения - например, </w:t>
      </w:r>
      <w:r w:rsidRPr="00944D40">
        <w:rPr>
          <w:i/>
          <w:sz w:val="28"/>
          <w:szCs w:val="28"/>
        </w:rPr>
        <w:t>html</w:t>
      </w:r>
      <w:r w:rsidRPr="006B5DA8">
        <w:rPr>
          <w:sz w:val="28"/>
          <w:szCs w:val="28"/>
        </w:rPr>
        <w:t>-страница, через которую пользователь, зашедший на сайт, взаимодействует с веб-приложением.</w:t>
      </w:r>
    </w:p>
    <w:p w:rsidR="00AE5571" w:rsidRPr="00192BF8" w:rsidRDefault="00AE5571" w:rsidP="00AE5571">
      <w:pPr>
        <w:pStyle w:val="ae"/>
        <w:tabs>
          <w:tab w:val="left" w:pos="9072"/>
        </w:tabs>
        <w:ind w:firstLine="709"/>
        <w:jc w:val="both"/>
        <w:rPr>
          <w:sz w:val="28"/>
          <w:szCs w:val="28"/>
        </w:rPr>
      </w:pPr>
      <w:r w:rsidRPr="00B95C94">
        <w:rPr>
          <w:rStyle w:val="bb"/>
          <w:bCs/>
          <w:color w:val="000000"/>
          <w:sz w:val="28"/>
          <w:szCs w:val="28"/>
        </w:rPr>
        <w:t>Модель</w:t>
      </w:r>
      <w:r>
        <w:rPr>
          <w:rStyle w:val="apple-converted-space"/>
          <w:rFonts w:eastAsia="Calibri"/>
          <w:color w:val="000000"/>
          <w:sz w:val="28"/>
          <w:szCs w:val="28"/>
        </w:rPr>
        <w:t xml:space="preserve"> </w:t>
      </w:r>
      <w:r w:rsidRPr="006B5DA8">
        <w:rPr>
          <w:sz w:val="28"/>
          <w:szCs w:val="28"/>
        </w:rPr>
        <w:t>(</w:t>
      </w:r>
      <w:r w:rsidRPr="00B95C94">
        <w:rPr>
          <w:i/>
          <w:sz w:val="28"/>
          <w:szCs w:val="28"/>
        </w:rPr>
        <w:t>model</w:t>
      </w:r>
      <w:r w:rsidRPr="006B5DA8">
        <w:rPr>
          <w:sz w:val="28"/>
          <w:szCs w:val="28"/>
        </w:rPr>
        <w:t>) представляет набор классов, описыва</w:t>
      </w:r>
      <w:r>
        <w:rPr>
          <w:sz w:val="28"/>
          <w:szCs w:val="28"/>
        </w:rPr>
        <w:t>ющи</w:t>
      </w:r>
      <w:r w:rsidR="000E0BF6">
        <w:rPr>
          <w:sz w:val="28"/>
          <w:szCs w:val="28"/>
        </w:rPr>
        <w:t>х логику используемых данных. [10</w:t>
      </w:r>
      <w:r>
        <w:rPr>
          <w:sz w:val="28"/>
          <w:szCs w:val="28"/>
        </w:rPr>
        <w:t>]</w:t>
      </w:r>
      <w:r w:rsidRPr="00192BF8">
        <w:rPr>
          <w:sz w:val="28"/>
          <w:szCs w:val="28"/>
        </w:rPr>
        <w:t>.</w:t>
      </w:r>
    </w:p>
    <w:p w:rsidR="00AE5571" w:rsidRDefault="00AE5571" w:rsidP="00AE5571">
      <w:pPr>
        <w:pStyle w:val="ae"/>
        <w:ind w:firstLine="709"/>
        <w:jc w:val="both"/>
        <w:rPr>
          <w:sz w:val="28"/>
          <w:szCs w:val="28"/>
        </w:rPr>
      </w:pPr>
      <w:r w:rsidRPr="006B5DA8">
        <w:rPr>
          <w:sz w:val="28"/>
          <w:szCs w:val="28"/>
        </w:rPr>
        <w:t xml:space="preserve">Общую схему взаимодействия упрощенно </w:t>
      </w:r>
      <w:r>
        <w:rPr>
          <w:sz w:val="28"/>
          <w:szCs w:val="28"/>
        </w:rPr>
        <w:t>представлена на рисунке 3.4.</w:t>
      </w:r>
    </w:p>
    <w:p w:rsidR="00AE5571" w:rsidRPr="006B5DA8" w:rsidRDefault="00AE5571" w:rsidP="00AE5571">
      <w:pPr>
        <w:pStyle w:val="ae"/>
        <w:ind w:firstLine="709"/>
        <w:jc w:val="both"/>
        <w:rPr>
          <w:sz w:val="28"/>
          <w:szCs w:val="28"/>
        </w:rPr>
      </w:pPr>
    </w:p>
    <w:p w:rsidR="00AE5571" w:rsidRDefault="00AE5571" w:rsidP="00AE5571">
      <w:pPr>
        <w:tabs>
          <w:tab w:val="left" w:pos="9072"/>
        </w:tabs>
        <w:jc w:val="center"/>
      </w:pPr>
      <w:r>
        <w:rPr>
          <w:noProof/>
          <w:lang w:val="be-BY" w:eastAsia="be-BY"/>
        </w:rPr>
        <w:drawing>
          <wp:inline distT="0" distB="0" distL="0" distR="0" wp14:anchorId="3447DFF8" wp14:editId="4467FAA5">
            <wp:extent cx="4053205" cy="2074545"/>
            <wp:effectExtent l="0" t="0" r="0" b="0"/>
            <wp:docPr id="9" name="Рисунок 9" descr="Взаимодействие компонентов паттерна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заимодействие компонентов паттерна MV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7F7FB"/>
                        </a:clrFrom>
                        <a:clrTo>
                          <a:srgbClr val="F7F7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tabs>
          <w:tab w:val="left" w:pos="9072"/>
        </w:tabs>
        <w:jc w:val="center"/>
      </w:pPr>
    </w:p>
    <w:p w:rsidR="00AE5571" w:rsidRPr="00EE661C" w:rsidRDefault="00AE5571" w:rsidP="00AE5571">
      <w:pPr>
        <w:tabs>
          <w:tab w:val="left" w:pos="9072"/>
        </w:tabs>
        <w:jc w:val="center"/>
        <w:rPr>
          <w:i/>
        </w:rPr>
      </w:pPr>
      <w:r>
        <w:t>Рисунок 3.4</w:t>
      </w:r>
      <w:r w:rsidRPr="002301DC">
        <w:t xml:space="preserve"> – Структура паттерна </w:t>
      </w:r>
      <w:r w:rsidRPr="002301DC">
        <w:rPr>
          <w:i/>
          <w:lang w:val="en-US"/>
        </w:rPr>
        <w:t>MVC</w:t>
      </w:r>
    </w:p>
    <w:p w:rsidR="00AE5571" w:rsidRPr="00EE661C" w:rsidRDefault="00AE5571" w:rsidP="00AE5571">
      <w:pPr>
        <w:tabs>
          <w:tab w:val="left" w:pos="9072"/>
        </w:tabs>
        <w:jc w:val="center"/>
      </w:pPr>
    </w:p>
    <w:p w:rsidR="00AE5571" w:rsidRPr="00944D40" w:rsidRDefault="00AE5571" w:rsidP="00AE5571">
      <w:pPr>
        <w:tabs>
          <w:tab w:val="left" w:pos="9072"/>
        </w:tabs>
      </w:pPr>
      <w:r w:rsidRPr="00944D40">
        <w:rPr>
          <w:b/>
          <w:i/>
        </w:rPr>
        <w:lastRenderedPageBreak/>
        <w:t xml:space="preserve">3.3.3 </w:t>
      </w:r>
      <w:r>
        <w:t xml:space="preserve">В разрабатываемом приложение роль представления выполняют </w:t>
      </w:r>
      <w:r w:rsidRPr="00944D40">
        <w:rPr>
          <w:i/>
          <w:lang w:val="en-US"/>
        </w:rPr>
        <w:t>jsp</w:t>
      </w:r>
      <w:r>
        <w:t xml:space="preserve"> страницы, а так же интеграция с одним из самых </w:t>
      </w:r>
      <w:r w:rsidRPr="00B338E9">
        <w:t>прогрессивный и функциональный</w:t>
      </w:r>
      <w:r>
        <w:t xml:space="preserve"> мессенджер на сегодняшний день –</w:t>
      </w:r>
      <w:r w:rsidRPr="00944D40">
        <w:rPr>
          <w:i/>
          <w:lang w:val="en-US"/>
        </w:rPr>
        <w:t>Telegram</w:t>
      </w:r>
      <w:r>
        <w:t>.</w:t>
      </w:r>
    </w:p>
    <w:p w:rsidR="00AE5571" w:rsidRPr="006D2015" w:rsidRDefault="00AE5571" w:rsidP="00AE5571">
      <w:pPr>
        <w:pStyle w:val="ae"/>
        <w:ind w:right="-1" w:firstLine="709"/>
        <w:jc w:val="both"/>
        <w:rPr>
          <w:sz w:val="28"/>
          <w:szCs w:val="28"/>
        </w:rPr>
      </w:pPr>
      <w:r w:rsidRPr="006D2015">
        <w:rPr>
          <w:sz w:val="28"/>
          <w:szCs w:val="28"/>
        </w:rPr>
        <w:t xml:space="preserve">Технология проектирования </w:t>
      </w:r>
      <w:r w:rsidRPr="006D2015">
        <w:rPr>
          <w:i/>
          <w:sz w:val="28"/>
          <w:szCs w:val="28"/>
          <w:lang w:val="en-US"/>
        </w:rPr>
        <w:t>Java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Server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Pages</w:t>
      </w:r>
      <w:r w:rsidRPr="006D2015">
        <w:rPr>
          <w:i/>
          <w:sz w:val="28"/>
          <w:szCs w:val="28"/>
        </w:rPr>
        <w:t xml:space="preserve"> (</w:t>
      </w:r>
      <w:r w:rsidRPr="006D2015">
        <w:rPr>
          <w:i/>
          <w:sz w:val="28"/>
          <w:szCs w:val="28"/>
          <w:lang w:val="en-US"/>
        </w:rPr>
        <w:t>JSP</w:t>
      </w:r>
      <w:r w:rsidRPr="006D2015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 xml:space="preserve">– это одна из технологий </w:t>
      </w:r>
      <w:r w:rsidRPr="006D2015">
        <w:rPr>
          <w:i/>
          <w:sz w:val="28"/>
          <w:szCs w:val="28"/>
          <w:lang w:val="en-US"/>
        </w:rPr>
        <w:t>J</w:t>
      </w:r>
      <w:r w:rsidRPr="006D2015">
        <w:rPr>
          <w:i/>
          <w:sz w:val="28"/>
          <w:szCs w:val="28"/>
        </w:rPr>
        <w:t>2</w:t>
      </w:r>
      <w:r w:rsidRPr="006D2015">
        <w:rPr>
          <w:i/>
          <w:sz w:val="28"/>
          <w:szCs w:val="28"/>
          <w:lang w:val="en-US"/>
        </w:rPr>
        <w:t>EE</w:t>
      </w:r>
      <w:r w:rsidRPr="006D2015">
        <w:rPr>
          <w:sz w:val="28"/>
          <w:szCs w:val="28"/>
        </w:rPr>
        <w:t xml:space="preserve">, которая представляет собой расширение технологии сервлетов для упрощения работы с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 xml:space="preserve">-содержимым. Страницы </w:t>
      </w:r>
      <w:r w:rsidRPr="006D2015">
        <w:rPr>
          <w:i/>
          <w:sz w:val="28"/>
          <w:szCs w:val="28"/>
          <w:lang w:val="en-US"/>
        </w:rPr>
        <w:t>JSP</w:t>
      </w:r>
      <w:r w:rsidRPr="006D2015">
        <w:rPr>
          <w:sz w:val="28"/>
          <w:szCs w:val="28"/>
        </w:rPr>
        <w:t xml:space="preserve"> позволяет легко разделить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 xml:space="preserve">-содержимое на статическую и динамическую часть, допускающую многократное использование ранее определенных компонентов. Разработчики </w:t>
      </w:r>
      <w:r w:rsidRPr="006D2015">
        <w:rPr>
          <w:i/>
          <w:sz w:val="28"/>
          <w:szCs w:val="28"/>
          <w:lang w:val="en-US"/>
        </w:rPr>
        <w:t>Java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Server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Pages</w:t>
      </w:r>
      <w:r w:rsidRPr="006D2015">
        <w:rPr>
          <w:sz w:val="28"/>
          <w:szCs w:val="28"/>
        </w:rPr>
        <w:t xml:space="preserve"> могут использовать компоненты </w:t>
      </w:r>
      <w:r w:rsidRPr="006D2015">
        <w:rPr>
          <w:i/>
          <w:sz w:val="28"/>
          <w:szCs w:val="28"/>
          <w:lang w:val="en-US"/>
        </w:rPr>
        <w:t>JavaBeans</w:t>
      </w:r>
      <w:r w:rsidRPr="006D2015">
        <w:rPr>
          <w:sz w:val="28"/>
          <w:szCs w:val="28"/>
        </w:rPr>
        <w:t xml:space="preserve"> и создавать собственные библиотеки нестандартных тегов, которые инкапсулируют сложные динамические функциональные средства.</w:t>
      </w:r>
    </w:p>
    <w:p w:rsidR="00AE5571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  <w:r w:rsidRPr="006D2015">
        <w:rPr>
          <w:sz w:val="28"/>
          <w:szCs w:val="28"/>
        </w:rPr>
        <w:t xml:space="preserve">Спецификация </w:t>
      </w:r>
      <w:r w:rsidRPr="006D2015">
        <w:rPr>
          <w:i/>
          <w:sz w:val="28"/>
          <w:szCs w:val="28"/>
          <w:lang w:val="en-US"/>
        </w:rPr>
        <w:t>Java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Server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Pages</w:t>
      </w:r>
      <w:r w:rsidRPr="006D2015">
        <w:rPr>
          <w:sz w:val="28"/>
          <w:szCs w:val="28"/>
        </w:rPr>
        <w:t xml:space="preserve"> наследует и р</w:t>
      </w:r>
      <w:r>
        <w:rPr>
          <w:sz w:val="28"/>
          <w:szCs w:val="28"/>
        </w:rPr>
        <w:t xml:space="preserve">асширяет спецификацию сервлетов. </w:t>
      </w:r>
      <w:r w:rsidRPr="006D2015">
        <w:rPr>
          <w:sz w:val="28"/>
          <w:szCs w:val="28"/>
        </w:rPr>
        <w:t xml:space="preserve">Как и сервлеты, компоненты </w:t>
      </w:r>
      <w:r w:rsidRPr="006D2015">
        <w:rPr>
          <w:i/>
          <w:sz w:val="28"/>
          <w:szCs w:val="28"/>
          <w:lang w:val="en-US"/>
        </w:rPr>
        <w:t>JSP</w:t>
      </w:r>
      <w:r w:rsidRPr="006D2015">
        <w:rPr>
          <w:sz w:val="28"/>
          <w:szCs w:val="28"/>
        </w:rPr>
        <w:t xml:space="preserve"> относятся к компонентам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 xml:space="preserve"> и располагаются в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 xml:space="preserve">-контейнере. Страницы </w:t>
      </w:r>
      <w:r w:rsidRPr="006D2015">
        <w:rPr>
          <w:i/>
          <w:sz w:val="28"/>
          <w:szCs w:val="28"/>
          <w:lang w:val="en-US"/>
        </w:rPr>
        <w:t>JSP</w:t>
      </w:r>
      <w:r w:rsidRPr="006D2015">
        <w:rPr>
          <w:sz w:val="28"/>
          <w:szCs w:val="28"/>
        </w:rPr>
        <w:t xml:space="preserve"> не зависят от конкретной реализации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>-контейнера, что обеспечивает возможность их повторного использования.</w:t>
      </w:r>
    </w:p>
    <w:p w:rsidR="000E0BF6" w:rsidRDefault="000E0BF6" w:rsidP="00AE5571">
      <w:pPr>
        <w:pStyle w:val="ae"/>
        <w:ind w:right="-1" w:firstLine="708"/>
        <w:jc w:val="both"/>
        <w:rPr>
          <w:sz w:val="28"/>
          <w:szCs w:val="28"/>
        </w:rPr>
      </w:pPr>
    </w:p>
    <w:p w:rsidR="00AE5571" w:rsidRDefault="00AE5571" w:rsidP="00AE5571">
      <w:pPr>
        <w:ind w:firstLine="708"/>
        <w:rPr>
          <w:lang w:bidi="en-US"/>
        </w:rPr>
      </w:pPr>
      <w:r>
        <w:rPr>
          <w:b/>
          <w:i/>
          <w:lang w:bidi="en-US"/>
        </w:rPr>
        <w:t>3.3.</w:t>
      </w:r>
      <w:r w:rsidRPr="00944D40">
        <w:rPr>
          <w:b/>
          <w:i/>
          <w:lang w:bidi="en-US"/>
        </w:rPr>
        <w:t>4</w:t>
      </w:r>
      <w:r>
        <w:rPr>
          <w:lang w:bidi="en-US"/>
        </w:rPr>
        <w:t xml:space="preserve"> </w:t>
      </w:r>
      <w:r w:rsidRPr="00944D40">
        <w:rPr>
          <w:i/>
          <w:lang w:bidi="en-US"/>
        </w:rPr>
        <w:t>Telegram</w:t>
      </w:r>
      <w:r>
        <w:rPr>
          <w:lang w:bidi="en-US"/>
        </w:rPr>
        <w:t xml:space="preserve"> – бесплатный кроссплатформенный мессенджер для смартфонов и других устройств, позволяющий обмениваться текстовыми сообщениями и медиафайлами различных форматов. Используются проприетарная серверная часть c закрытым кодом и несколько клиентов с открытым исходным кодом, в том числе под </w:t>
      </w:r>
      <w:r w:rsidRPr="00944D40">
        <w:rPr>
          <w:i/>
          <w:lang w:bidi="en-US"/>
        </w:rPr>
        <w:t>GNU GPL</w:t>
      </w:r>
      <w:r>
        <w:rPr>
          <w:lang w:bidi="en-US"/>
        </w:rPr>
        <w:t>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 xml:space="preserve">Учётные записи пользователей привязываются к телефонным номерам. При регистрации в сервисе и последующих авторизациях новых устройств, производится проверка телефонного номера через отправку </w:t>
      </w:r>
      <w:r w:rsidRPr="00944D40">
        <w:rPr>
          <w:i/>
          <w:lang w:bidi="en-US"/>
        </w:rPr>
        <w:t>SMS</w:t>
      </w:r>
      <w:r>
        <w:rPr>
          <w:lang w:bidi="en-US"/>
        </w:rPr>
        <w:t>-сообщения с или телефонный вызов.</w:t>
      </w:r>
    </w:p>
    <w:p w:rsidR="00AE5571" w:rsidRDefault="00AE5571" w:rsidP="00AE5571">
      <w:pPr>
        <w:ind w:firstLine="708"/>
        <w:rPr>
          <w:lang w:bidi="en-US"/>
        </w:rPr>
      </w:pPr>
      <w:r w:rsidRPr="00944D40">
        <w:rPr>
          <w:lang w:bidi="en-US"/>
        </w:rPr>
        <w:t xml:space="preserve">При помощи специального </w:t>
      </w:r>
      <w:r w:rsidRPr="00944D40">
        <w:rPr>
          <w:i/>
          <w:lang w:bidi="en-US"/>
        </w:rPr>
        <w:t>API</w:t>
      </w:r>
      <w:r w:rsidRPr="00944D40">
        <w:rPr>
          <w:lang w:bidi="en-US"/>
        </w:rPr>
        <w:t xml:space="preserve"> сторонние разработчики могут создавать «ботов», специальные аккаунты,</w:t>
      </w:r>
      <w:r>
        <w:rPr>
          <w:lang w:bidi="en-US"/>
        </w:rPr>
        <w:t xml:space="preserve"> управляемые программами</w:t>
      </w:r>
      <w:r w:rsidRPr="00944D40">
        <w:rPr>
          <w:lang w:bidi="en-US"/>
        </w:rPr>
        <w:t>. Типичные боты отвечают на специальные команды в персональных и групповых чатах, также они могут осуществлять поиск в интернете или выполнять иные задачи, применяются в развлекательных целях или в бизнесе.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 xml:space="preserve">Для интеграции бота в </w:t>
      </w:r>
      <w:r>
        <w:rPr>
          <w:lang w:val="en-US" w:bidi="en-US"/>
        </w:rPr>
        <w:t>Telegram</w:t>
      </w:r>
      <w:r>
        <w:rPr>
          <w:lang w:bidi="en-US"/>
        </w:rPr>
        <w:t xml:space="preserve">, было создано отдельное приложение использующее библиотеку </w:t>
      </w:r>
      <w:r w:rsidRPr="00771C3D">
        <w:rPr>
          <w:i/>
          <w:lang w:bidi="en-US"/>
        </w:rPr>
        <w:t>TelegramBots</w:t>
      </w:r>
      <w:r>
        <w:rPr>
          <w:lang w:bidi="en-US"/>
        </w:rPr>
        <w:t xml:space="preserve">. Это простая в использовании библиотека для создания ботов в </w:t>
      </w:r>
      <w:r w:rsidRPr="00771C3D">
        <w:rPr>
          <w:i/>
          <w:lang w:val="en-US" w:bidi="en-US"/>
        </w:rPr>
        <w:t>Java</w:t>
      </w:r>
      <w:r w:rsidRPr="00771C3D">
        <w:rPr>
          <w:lang w:bidi="en-US"/>
        </w:rPr>
        <w:t xml:space="preserve"> </w:t>
      </w:r>
      <w:r>
        <w:rPr>
          <w:lang w:bidi="en-US"/>
        </w:rPr>
        <w:t xml:space="preserve">для </w:t>
      </w:r>
      <w:r w:rsidRPr="00771C3D">
        <w:rPr>
          <w:i/>
          <w:lang w:val="en-US" w:bidi="en-US"/>
        </w:rPr>
        <w:t>Telegram</w:t>
      </w:r>
      <w:r>
        <w:rPr>
          <w:lang w:bidi="en-US"/>
        </w:rPr>
        <w:t>, поддерживающая встроенный режим.</w:t>
      </w:r>
    </w:p>
    <w:p w:rsidR="000E0BF6" w:rsidRPr="00771C3D" w:rsidRDefault="000E0BF6" w:rsidP="00AE5571">
      <w:pPr>
        <w:ind w:firstLine="708"/>
        <w:rPr>
          <w:lang w:bidi="en-US"/>
        </w:rPr>
      </w:pPr>
    </w:p>
    <w:p w:rsidR="00AE5571" w:rsidRDefault="00AE5571" w:rsidP="00AE5571">
      <w:pPr>
        <w:ind w:firstLine="708"/>
        <w:rPr>
          <w:lang w:bidi="en-US"/>
        </w:rPr>
      </w:pPr>
      <w:r>
        <w:rPr>
          <w:b/>
          <w:i/>
          <w:lang w:bidi="en-US"/>
        </w:rPr>
        <w:t>3.3.5</w:t>
      </w:r>
      <w:r>
        <w:rPr>
          <w:lang w:bidi="en-US"/>
        </w:rPr>
        <w:t xml:space="preserve"> Для проверки и исправления приходящих от пользователя сообщений используется сервис проверки правописания Яндекс.Спеллер (коротко Спеллер). Он предлагает веб-разработчикам использовать возможность интерактивной проверки орфографии на страницах своих сайтов.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 xml:space="preserve">Спеллер позволяет выявлять и исправлять орфографические ошибки в текстах, набираемых посетителями сайтов в различных </w:t>
      </w:r>
      <w:r w:rsidRPr="00D761F2">
        <w:rPr>
          <w:i/>
          <w:lang w:bidi="en-US"/>
        </w:rPr>
        <w:t>HTML</w:t>
      </w:r>
      <w:r>
        <w:rPr>
          <w:lang w:bidi="en-US"/>
        </w:rPr>
        <w:t>-формах.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 xml:space="preserve">Спеллер анализирует слова, основываясь на правилах орфографии и лексике современного языка. В качестве словарного источника используется </w:t>
      </w:r>
      <w:r>
        <w:rPr>
          <w:lang w:bidi="en-US"/>
        </w:rPr>
        <w:lastRenderedPageBreak/>
        <w:t>орфографический словарь, содержащий правильные написания большинства наиболее употребимых слов.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Сервис в настоящее время поддерживает три языка:</w:t>
      </w:r>
    </w:p>
    <w:p w:rsidR="00AE5571" w:rsidRDefault="00AE5571" w:rsidP="00AE5571">
      <w:pPr>
        <w:pStyle w:val="a7"/>
        <w:numPr>
          <w:ilvl w:val="0"/>
          <w:numId w:val="20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русский – словарь содержит 3.6 миллиона словоформ (разработка компании «Информатик»);</w:t>
      </w:r>
    </w:p>
    <w:p w:rsidR="00AE5571" w:rsidRDefault="00AE5571" w:rsidP="00AE5571">
      <w:pPr>
        <w:pStyle w:val="a7"/>
        <w:numPr>
          <w:ilvl w:val="0"/>
          <w:numId w:val="20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украинский – словарь содержит 1.8 миллиона словоформ (разработка компании «Информатик»);</w:t>
      </w:r>
    </w:p>
    <w:p w:rsidR="00AE5571" w:rsidRDefault="00AE5571" w:rsidP="00AE5571">
      <w:pPr>
        <w:pStyle w:val="a7"/>
        <w:numPr>
          <w:ilvl w:val="0"/>
          <w:numId w:val="20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английский – словарь содержит 150000 словоформ (разработка компании «Яндекс»).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Яндекс.Спеллер выявляет и исправляет только орфографические ошибки, то есть ошибки в отдельных словах, такие как:</w:t>
      </w:r>
    </w:p>
    <w:p w:rsidR="00AE5571" w:rsidRDefault="00AE5571" w:rsidP="00AE5571">
      <w:pPr>
        <w:pStyle w:val="a7"/>
        <w:numPr>
          <w:ilvl w:val="0"/>
          <w:numId w:val="21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неправильные, пропущенные или лишние буквы, например, «карова», «велоспед», «караввай»;</w:t>
      </w:r>
    </w:p>
    <w:p w:rsidR="00AE5571" w:rsidRDefault="00AE5571" w:rsidP="00AE5571">
      <w:pPr>
        <w:pStyle w:val="a7"/>
        <w:numPr>
          <w:ilvl w:val="0"/>
          <w:numId w:val="21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ошибки капитализации (неправильное употребление прописных и строчных букв), например, «мОСКВА»;</w:t>
      </w:r>
    </w:p>
    <w:p w:rsidR="00AE5571" w:rsidRDefault="00AE5571" w:rsidP="00AE5571">
      <w:pPr>
        <w:pStyle w:val="a7"/>
        <w:numPr>
          <w:ilvl w:val="0"/>
          <w:numId w:val="21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повторы слов, например, «поезд поехал поехал быстрее».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Пунктуационные, грамматические (ошибки согласования слов) и стилистические ошибки не исправляются.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 xml:space="preserve">Яндекс.Спеллер является </w:t>
      </w:r>
      <w:r w:rsidRPr="00D761F2">
        <w:rPr>
          <w:i/>
          <w:lang w:bidi="en-US"/>
        </w:rPr>
        <w:t>HTTP</w:t>
      </w:r>
      <w:r>
        <w:rPr>
          <w:lang w:bidi="en-US"/>
        </w:rPr>
        <w:t xml:space="preserve">-службой и предоставляет </w:t>
      </w:r>
      <w:r w:rsidRPr="00D761F2">
        <w:rPr>
          <w:i/>
          <w:lang w:bidi="en-US"/>
        </w:rPr>
        <w:t>Web Service API</w:t>
      </w:r>
      <w:r>
        <w:rPr>
          <w:lang w:bidi="en-US"/>
        </w:rPr>
        <w:t xml:space="preserve"> для обработки клиентских запросов на проверку орфографии. Яндекс.Спеллер поддерживает </w:t>
      </w:r>
      <w:r w:rsidRPr="00D761F2">
        <w:rPr>
          <w:i/>
          <w:lang w:bidi="en-US"/>
        </w:rPr>
        <w:t>HTTP</w:t>
      </w:r>
      <w:r>
        <w:rPr>
          <w:lang w:bidi="en-US"/>
        </w:rPr>
        <w:t xml:space="preserve"> </w:t>
      </w:r>
      <w:r w:rsidRPr="00D761F2">
        <w:rPr>
          <w:i/>
          <w:lang w:bidi="en-US"/>
        </w:rPr>
        <w:t>GET</w:t>
      </w:r>
      <w:r>
        <w:rPr>
          <w:lang w:bidi="en-US"/>
        </w:rPr>
        <w:t xml:space="preserve">- и </w:t>
      </w:r>
      <w:r w:rsidRPr="00D761F2">
        <w:rPr>
          <w:i/>
          <w:lang w:bidi="en-US"/>
        </w:rPr>
        <w:t>POST</w:t>
      </w:r>
      <w:r>
        <w:rPr>
          <w:lang w:bidi="en-US"/>
        </w:rPr>
        <w:t xml:space="preserve">-запросы и работает в кодировке </w:t>
      </w:r>
      <w:r w:rsidRPr="00D761F2">
        <w:rPr>
          <w:i/>
          <w:lang w:bidi="en-US"/>
        </w:rPr>
        <w:t>UTF-8</w:t>
      </w:r>
      <w:r>
        <w:rPr>
          <w:lang w:bidi="en-US"/>
        </w:rPr>
        <w:t>.</w:t>
      </w:r>
    </w:p>
    <w:p w:rsidR="00AE5571" w:rsidRPr="00D761F2" w:rsidRDefault="00AE5571" w:rsidP="00AE5571">
      <w:pPr>
        <w:ind w:firstLine="708"/>
        <w:rPr>
          <w:lang w:val="be-BY" w:bidi="en-US"/>
        </w:rPr>
      </w:pPr>
      <w:r w:rsidRPr="00D761F2">
        <w:rPr>
          <w:lang w:val="be-BY" w:bidi="en-US"/>
        </w:rPr>
        <w:t xml:space="preserve">Для доступа к Яндекс.Спеллеру по </w:t>
      </w:r>
      <w:r w:rsidRPr="00D761F2">
        <w:rPr>
          <w:i/>
          <w:lang w:val="be-BY" w:bidi="en-US"/>
        </w:rPr>
        <w:t>HTTP</w:t>
      </w:r>
      <w:r w:rsidRPr="00D761F2">
        <w:rPr>
          <w:lang w:val="be-BY" w:bidi="en-US"/>
        </w:rPr>
        <w:t xml:space="preserve"> предлагаются </w:t>
      </w: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 xml:space="preserve">-, </w:t>
      </w:r>
      <w:r w:rsidRPr="00D761F2">
        <w:rPr>
          <w:i/>
          <w:lang w:val="be-BY" w:bidi="en-US"/>
        </w:rPr>
        <w:t>SOAP</w:t>
      </w:r>
      <w:r w:rsidRPr="00D761F2">
        <w:rPr>
          <w:lang w:val="be-BY" w:bidi="en-US"/>
        </w:rPr>
        <w:t xml:space="preserve">-, </w:t>
      </w:r>
      <w:r w:rsidRPr="00D761F2">
        <w:rPr>
          <w:i/>
          <w:lang w:val="be-BY" w:bidi="en-US"/>
        </w:rPr>
        <w:t>JSON</w:t>
      </w:r>
      <w:r w:rsidRPr="00D761F2">
        <w:rPr>
          <w:lang w:val="be-BY" w:bidi="en-US"/>
        </w:rPr>
        <w:t xml:space="preserve">- и </w:t>
      </w:r>
      <w:r w:rsidRPr="00D761F2">
        <w:rPr>
          <w:i/>
          <w:lang w:val="be-BY" w:bidi="en-US"/>
        </w:rPr>
        <w:t>JSONP</w:t>
      </w:r>
      <w:r w:rsidRPr="00D761F2">
        <w:rPr>
          <w:lang w:val="be-BY" w:bidi="en-US"/>
        </w:rPr>
        <w:t>-интерфейсы. Все интерфейсы обеспечивают одинаковую функциональность и используют одни и те же входные параметры.</w:t>
      </w:r>
    </w:p>
    <w:p w:rsidR="00AE5571" w:rsidRPr="00D761F2" w:rsidRDefault="00AE5571" w:rsidP="00AE5571">
      <w:pPr>
        <w:ind w:firstLine="708"/>
        <w:rPr>
          <w:lang w:val="be-BY" w:bidi="en-US"/>
        </w:rPr>
      </w:pP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 xml:space="preserve">- и </w:t>
      </w:r>
      <w:r w:rsidRPr="00D761F2">
        <w:rPr>
          <w:i/>
          <w:lang w:val="be-BY" w:bidi="en-US"/>
        </w:rPr>
        <w:t>SOAP</w:t>
      </w:r>
      <w:r w:rsidRPr="00D761F2">
        <w:rPr>
          <w:lang w:val="be-BY" w:bidi="en-US"/>
        </w:rPr>
        <w:t xml:space="preserve">- интерфейсы возвращают ответ в виде </w:t>
      </w: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 xml:space="preserve">-документа, </w:t>
      </w:r>
      <w:r w:rsidRPr="00D761F2">
        <w:rPr>
          <w:i/>
          <w:lang w:val="be-BY" w:bidi="en-US"/>
        </w:rPr>
        <w:t>JSON</w:t>
      </w:r>
      <w:r w:rsidRPr="00D761F2">
        <w:rPr>
          <w:lang w:val="be-BY" w:bidi="en-US"/>
        </w:rPr>
        <w:t xml:space="preserve">-интерфейс вместо </w:t>
      </w: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 xml:space="preserve">-элементов возвращает </w:t>
      </w:r>
      <w:r w:rsidRPr="00D761F2">
        <w:rPr>
          <w:i/>
          <w:lang w:val="be-BY" w:bidi="en-US"/>
        </w:rPr>
        <w:t>JavaScript</w:t>
      </w:r>
      <w:r w:rsidRPr="00D761F2">
        <w:rPr>
          <w:lang w:val="be-BY" w:bidi="en-US"/>
        </w:rPr>
        <w:t xml:space="preserve">-объекты с теми же именами и семантикой, а </w:t>
      </w:r>
      <w:r w:rsidRPr="00D761F2">
        <w:rPr>
          <w:i/>
          <w:lang w:val="be-BY" w:bidi="en-US"/>
        </w:rPr>
        <w:t>JSONP</w:t>
      </w:r>
      <w:r w:rsidRPr="00D761F2">
        <w:rPr>
          <w:lang w:val="be-BY" w:bidi="en-US"/>
        </w:rPr>
        <w:t xml:space="preserve">-интерфейс возвращает те же самые </w:t>
      </w:r>
      <w:r w:rsidRPr="00D761F2">
        <w:rPr>
          <w:i/>
          <w:lang w:val="be-BY" w:bidi="en-US"/>
        </w:rPr>
        <w:t>JavaScript</w:t>
      </w:r>
      <w:r w:rsidRPr="00D761F2">
        <w:rPr>
          <w:lang w:val="be-BY" w:bidi="en-US"/>
        </w:rPr>
        <w:t xml:space="preserve">-объекты, но в виде вызова </w:t>
      </w:r>
      <w:r w:rsidRPr="00D761F2">
        <w:rPr>
          <w:i/>
          <w:lang w:val="be-BY" w:bidi="en-US"/>
        </w:rPr>
        <w:t>callback</w:t>
      </w:r>
      <w:r w:rsidRPr="00D761F2">
        <w:rPr>
          <w:lang w:val="be-BY" w:bidi="en-US"/>
        </w:rPr>
        <w:t>-функции с заданным именем.</w:t>
      </w:r>
    </w:p>
    <w:p w:rsidR="00AE5571" w:rsidRDefault="00AE5571" w:rsidP="00AE5571">
      <w:pPr>
        <w:ind w:firstLine="708"/>
        <w:rPr>
          <w:lang w:val="be-BY" w:bidi="en-US"/>
        </w:rPr>
      </w:pPr>
      <w:r w:rsidRPr="00D761F2">
        <w:rPr>
          <w:lang w:val="be-BY" w:bidi="en-US"/>
        </w:rPr>
        <w:t xml:space="preserve">Доступ к </w:t>
      </w:r>
      <w:r w:rsidRPr="00D761F2">
        <w:rPr>
          <w:i/>
          <w:lang w:val="be-BY" w:bidi="en-US"/>
        </w:rPr>
        <w:t>API</w:t>
      </w:r>
      <w:r w:rsidRPr="00D761F2">
        <w:rPr>
          <w:lang w:val="be-BY" w:bidi="en-US"/>
        </w:rPr>
        <w:t xml:space="preserve"> предоставляется по следующим </w:t>
      </w:r>
      <w:r w:rsidRPr="00D761F2">
        <w:rPr>
          <w:i/>
          <w:lang w:val="be-BY" w:bidi="en-US"/>
        </w:rPr>
        <w:t>URL</w:t>
      </w:r>
      <w:r>
        <w:rPr>
          <w:lang w:val="be-BY" w:bidi="en-US"/>
        </w:rPr>
        <w:t>:</w:t>
      </w:r>
    </w:p>
    <w:p w:rsidR="00AE5571" w:rsidRPr="00223BD7" w:rsidRDefault="00AE5571" w:rsidP="00AE5571">
      <w:pPr>
        <w:pStyle w:val="a7"/>
        <w:numPr>
          <w:ilvl w:val="0"/>
          <w:numId w:val="22"/>
        </w:numPr>
        <w:tabs>
          <w:tab w:val="left" w:pos="1134"/>
        </w:tabs>
        <w:ind w:left="0" w:firstLine="709"/>
        <w:rPr>
          <w:lang w:val="be-BY" w:bidi="en-US"/>
        </w:rPr>
      </w:pPr>
      <w:r w:rsidRPr="00223BD7">
        <w:rPr>
          <w:i/>
          <w:lang w:val="be-BY" w:bidi="en-US"/>
        </w:rPr>
        <w:t>XML</w:t>
      </w:r>
      <w:r w:rsidRPr="00223BD7">
        <w:rPr>
          <w:lang w:val="be-BY" w:bidi="en-US"/>
        </w:rPr>
        <w:t xml:space="preserve">- и </w:t>
      </w:r>
      <w:r w:rsidRPr="00223BD7">
        <w:rPr>
          <w:i/>
          <w:lang w:val="be-BY" w:bidi="en-US"/>
        </w:rPr>
        <w:t>SOAP</w:t>
      </w:r>
      <w:r>
        <w:rPr>
          <w:lang w:val="be-BY" w:bidi="en-US"/>
        </w:rPr>
        <w:t xml:space="preserve">-интерфейс </w:t>
      </w:r>
      <w:r w:rsidRPr="00223BD7">
        <w:rPr>
          <w:i/>
          <w:lang w:val="be-BY" w:bidi="en-US"/>
        </w:rPr>
        <w:t>http://speller.yandex.net/services/spellservice</w:t>
      </w:r>
      <w:r w:rsidRPr="00223BD7">
        <w:rPr>
          <w:lang w:val="be-BY" w:bidi="en-US"/>
        </w:rPr>
        <w:t>;</w:t>
      </w:r>
    </w:p>
    <w:p w:rsidR="00AE5571" w:rsidRPr="00223BD7" w:rsidRDefault="00AE5571" w:rsidP="00AE5571">
      <w:pPr>
        <w:pStyle w:val="a7"/>
        <w:numPr>
          <w:ilvl w:val="0"/>
          <w:numId w:val="22"/>
        </w:numPr>
        <w:tabs>
          <w:tab w:val="left" w:pos="1134"/>
        </w:tabs>
        <w:ind w:left="0" w:firstLine="709"/>
        <w:rPr>
          <w:lang w:val="be-BY" w:bidi="en-US"/>
        </w:rPr>
      </w:pPr>
      <w:r w:rsidRPr="00223BD7">
        <w:rPr>
          <w:i/>
          <w:lang w:val="be-BY" w:bidi="en-US"/>
        </w:rPr>
        <w:t>WSDL</w:t>
      </w:r>
      <w:r w:rsidRPr="00223BD7">
        <w:rPr>
          <w:lang w:val="be-BY" w:bidi="en-US"/>
        </w:rPr>
        <w:t xml:space="preserve">-документ для </w:t>
      </w:r>
      <w:r w:rsidRPr="00223BD7">
        <w:rPr>
          <w:i/>
          <w:lang w:val="be-BY" w:bidi="en-US"/>
        </w:rPr>
        <w:t>SOAP</w:t>
      </w:r>
      <w:r>
        <w:rPr>
          <w:lang w:val="be-BY" w:bidi="en-US"/>
        </w:rPr>
        <w:t xml:space="preserve"> доступен по адресу </w:t>
      </w:r>
      <w:r w:rsidRPr="00223BD7">
        <w:rPr>
          <w:i/>
          <w:lang w:val="be-BY" w:bidi="en-US"/>
        </w:rPr>
        <w:t>http://speller.yandex.net/services/spellservice?WSDL</w:t>
      </w:r>
      <w:r w:rsidRPr="00223BD7">
        <w:rPr>
          <w:lang w:val="be-BY" w:bidi="en-US"/>
        </w:rPr>
        <w:t>;</w:t>
      </w:r>
    </w:p>
    <w:p w:rsidR="00AE5571" w:rsidRPr="00223BD7" w:rsidRDefault="00AE5571" w:rsidP="00AE5571">
      <w:pPr>
        <w:pStyle w:val="a7"/>
        <w:numPr>
          <w:ilvl w:val="0"/>
          <w:numId w:val="22"/>
        </w:numPr>
        <w:tabs>
          <w:tab w:val="left" w:pos="1134"/>
        </w:tabs>
        <w:ind w:left="0" w:firstLine="709"/>
        <w:rPr>
          <w:lang w:val="be-BY" w:bidi="en-US"/>
        </w:rPr>
      </w:pPr>
      <w:r w:rsidRPr="00223BD7">
        <w:rPr>
          <w:i/>
          <w:lang w:val="be-BY" w:bidi="en-US"/>
        </w:rPr>
        <w:t>JSON</w:t>
      </w:r>
      <w:r w:rsidRPr="00223BD7">
        <w:rPr>
          <w:lang w:val="be-BY" w:bidi="en-US"/>
        </w:rPr>
        <w:t xml:space="preserve">- и </w:t>
      </w:r>
      <w:r w:rsidRPr="00223BD7">
        <w:rPr>
          <w:i/>
          <w:lang w:val="be-BY" w:bidi="en-US"/>
        </w:rPr>
        <w:t>JSONP</w:t>
      </w:r>
      <w:r>
        <w:rPr>
          <w:lang w:val="be-BY" w:bidi="en-US"/>
        </w:rPr>
        <w:t xml:space="preserve">-интерфейс </w:t>
      </w:r>
      <w:r w:rsidRPr="00223BD7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http://speller.yandex.net/services/spellservice.json</w:t>
      </w:r>
    </w:p>
    <w:p w:rsidR="00AE5571" w:rsidRPr="00D761F2" w:rsidRDefault="00AE5571" w:rsidP="00AE5571">
      <w:pPr>
        <w:ind w:firstLine="708"/>
        <w:rPr>
          <w:lang w:val="be-BY" w:bidi="en-US"/>
        </w:rPr>
      </w:pPr>
      <w:r w:rsidRPr="00D761F2">
        <w:rPr>
          <w:lang w:val="be-BY" w:bidi="en-US"/>
        </w:rPr>
        <w:t xml:space="preserve">Для включения </w:t>
      </w:r>
      <w:r w:rsidRPr="00223BD7">
        <w:rPr>
          <w:i/>
          <w:lang w:val="be-BY" w:bidi="en-US"/>
        </w:rPr>
        <w:t>JSONP</w:t>
      </w:r>
      <w:r w:rsidRPr="00D761F2">
        <w:rPr>
          <w:lang w:val="be-BY" w:bidi="en-US"/>
        </w:rPr>
        <w:t>-интерфейса требуется передать дополнительный параметр callback с именем функции обратного вызова.</w:t>
      </w:r>
    </w:p>
    <w:p w:rsidR="00AE5571" w:rsidRDefault="00AE5571" w:rsidP="00AE5571">
      <w:pPr>
        <w:ind w:firstLine="708"/>
        <w:rPr>
          <w:i/>
          <w:lang w:val="be-BY" w:bidi="en-US"/>
        </w:rPr>
      </w:pPr>
      <w:r w:rsidRPr="00223BD7">
        <w:rPr>
          <w:i/>
          <w:lang w:val="be-BY" w:bidi="en-US"/>
        </w:rPr>
        <w:t>Web Service API</w:t>
      </w:r>
      <w:r w:rsidRPr="00D761F2">
        <w:rPr>
          <w:lang w:val="be-BY" w:bidi="en-US"/>
        </w:rPr>
        <w:t xml:space="preserve"> включает в себя два метода, которые позволяют проверять правописание в одном или нескольких фрагментах текстов:</w:t>
      </w:r>
      <w:r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checkText</w:t>
      </w:r>
      <w:r>
        <w:rPr>
          <w:lang w:val="be-BY" w:bidi="en-US"/>
        </w:rPr>
        <w:t xml:space="preserve"> и </w:t>
      </w:r>
      <w:r w:rsidRPr="00223BD7">
        <w:rPr>
          <w:i/>
          <w:lang w:val="be-BY" w:bidi="en-US"/>
        </w:rPr>
        <w:t>checkTexts</w:t>
      </w:r>
      <w:r>
        <w:rPr>
          <w:i/>
          <w:lang w:val="be-BY" w:bidi="en-US"/>
        </w:rPr>
        <w:t>.</w:t>
      </w:r>
    </w:p>
    <w:p w:rsidR="000E0BF6" w:rsidRDefault="000E0BF6" w:rsidP="00AE5571">
      <w:pPr>
        <w:ind w:firstLine="708"/>
        <w:rPr>
          <w:i/>
          <w:lang w:val="be-BY" w:bidi="en-US"/>
        </w:rPr>
      </w:pPr>
    </w:p>
    <w:p w:rsidR="00AE5571" w:rsidRPr="00771C3D" w:rsidRDefault="00AE5571" w:rsidP="00AE5571">
      <w:pPr>
        <w:ind w:firstLine="708"/>
        <w:rPr>
          <w:lang w:bidi="en-US"/>
        </w:rPr>
      </w:pPr>
      <w:r w:rsidRPr="00771C3D">
        <w:rPr>
          <w:b/>
          <w:i/>
          <w:lang w:bidi="en-US"/>
        </w:rPr>
        <w:t xml:space="preserve">3.3.6 </w:t>
      </w:r>
      <w:r>
        <w:rPr>
          <w:lang w:bidi="en-US"/>
        </w:rPr>
        <w:t xml:space="preserve">Для автоматизации сборки проекта использовался фреймворк </w:t>
      </w:r>
      <w:r w:rsidRPr="00F76655">
        <w:rPr>
          <w:i/>
          <w:lang w:val="en-US" w:bidi="en-US"/>
        </w:rPr>
        <w:t>Maven</w:t>
      </w:r>
      <w:r>
        <w:rPr>
          <w:lang w:bidi="en-US"/>
        </w:rPr>
        <w:t xml:space="preserve">. Это инструмент для сборки </w:t>
      </w:r>
      <w:r>
        <w:rPr>
          <w:i/>
          <w:lang w:val="en-US" w:bidi="en-US"/>
        </w:rPr>
        <w:t>J</w:t>
      </w:r>
      <w:r w:rsidRPr="00771C3D">
        <w:rPr>
          <w:i/>
          <w:lang w:bidi="en-US"/>
        </w:rPr>
        <w:t>ava</w:t>
      </w:r>
      <w:r>
        <w:rPr>
          <w:lang w:bidi="en-US"/>
        </w:rPr>
        <w:t xml:space="preserve"> проекта: компиляции, создания </w:t>
      </w:r>
      <w:r w:rsidRPr="00771C3D">
        <w:rPr>
          <w:i/>
          <w:lang w:bidi="en-US"/>
        </w:rPr>
        <w:t>jar</w:t>
      </w:r>
      <w:r w:rsidRPr="00771C3D">
        <w:rPr>
          <w:lang w:bidi="en-US"/>
        </w:rPr>
        <w:t>(</w:t>
      </w:r>
      <w:r>
        <w:rPr>
          <w:i/>
          <w:lang w:val="en-US" w:bidi="en-US"/>
        </w:rPr>
        <w:t>war</w:t>
      </w:r>
      <w:r w:rsidRPr="00771C3D">
        <w:rPr>
          <w:lang w:bidi="en-US"/>
        </w:rPr>
        <w:t>),</w:t>
      </w:r>
      <w:r>
        <w:rPr>
          <w:lang w:bidi="en-US"/>
        </w:rPr>
        <w:t xml:space="preserve"> создания дистрибутива программы, генерации документации. </w:t>
      </w:r>
      <w:r>
        <w:rPr>
          <w:lang w:bidi="en-US"/>
        </w:rPr>
        <w:lastRenderedPageBreak/>
        <w:t xml:space="preserve">Простые проекты можно собрать в командной строке. Если собирать большие проекты с командной строки, то команда для сборки будет очень длинной, поэтому её иногда записывают в </w:t>
      </w:r>
      <w:r w:rsidRPr="00771C3D">
        <w:rPr>
          <w:i/>
          <w:lang w:bidi="en-US"/>
        </w:rPr>
        <w:t>bat/sh</w:t>
      </w:r>
      <w:r>
        <w:rPr>
          <w:lang w:bidi="en-US"/>
        </w:rPr>
        <w:t xml:space="preserve"> скрипт. Но такие скрипты зависят от платформы. Для того чтобы избавиться от этой зависимостии и упростить написание скрипта используют инструменты для сборки проекта.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 xml:space="preserve">Для платформы </w:t>
      </w:r>
      <w:r w:rsidRPr="00771C3D">
        <w:rPr>
          <w:i/>
          <w:lang w:bidi="en-US"/>
        </w:rPr>
        <w:t>Java</w:t>
      </w:r>
      <w:r>
        <w:rPr>
          <w:lang w:bidi="en-US"/>
        </w:rPr>
        <w:t xml:space="preserve"> существуют два основных инструмента для сборки: </w:t>
      </w:r>
      <w:r w:rsidRPr="00771C3D">
        <w:rPr>
          <w:i/>
          <w:lang w:bidi="en-US"/>
        </w:rPr>
        <w:t>Ant</w:t>
      </w:r>
      <w:r>
        <w:rPr>
          <w:lang w:bidi="en-US"/>
        </w:rPr>
        <w:t xml:space="preserve"> и </w:t>
      </w:r>
      <w:r w:rsidRPr="00771C3D">
        <w:rPr>
          <w:i/>
          <w:lang w:bidi="en-US"/>
        </w:rPr>
        <w:t>Maven</w:t>
      </w:r>
      <w:r>
        <w:rPr>
          <w:lang w:bidi="en-US"/>
        </w:rPr>
        <w:t>.</w:t>
      </w:r>
    </w:p>
    <w:p w:rsidR="00AE5571" w:rsidRDefault="00AE5571" w:rsidP="00AE5571">
      <w:pPr>
        <w:ind w:firstLine="708"/>
        <w:rPr>
          <w:lang w:bidi="en-US"/>
        </w:rPr>
      </w:pPr>
      <w:r w:rsidRPr="00F76655">
        <w:rPr>
          <w:i/>
          <w:lang w:val="en-US" w:bidi="en-US"/>
        </w:rPr>
        <w:t>Maven</w:t>
      </w:r>
      <w:r w:rsidRPr="00F76655">
        <w:rPr>
          <w:lang w:bidi="en-US"/>
        </w:rPr>
        <w:t xml:space="preserve"> </w:t>
      </w:r>
      <w:r>
        <w:rPr>
          <w:lang w:bidi="en-US"/>
        </w:rPr>
        <w:t xml:space="preserve">не зависит от </w:t>
      </w:r>
      <w:r w:rsidRPr="00F76655">
        <w:rPr>
          <w:i/>
          <w:lang w:bidi="en-US"/>
        </w:rPr>
        <w:t>OS</w:t>
      </w:r>
      <w:r>
        <w:rPr>
          <w:lang w:bidi="en-US"/>
        </w:rPr>
        <w:t xml:space="preserve">. Сборка проекта происходит в любой операционной системе. Файл проекта один и тот же. Он позволяет управлять зависимостями. Редко какие проекты пишутся без использования сторонних библиотек. Эти сторонние библиотеки зачастую тоже в свою очередь используют библиотеки разных версий. </w:t>
      </w:r>
      <w:r w:rsidRPr="00F76655">
        <w:rPr>
          <w:i/>
          <w:lang w:val="en-US" w:bidi="en-US"/>
        </w:rPr>
        <w:t>Maven</w:t>
      </w:r>
      <w:r w:rsidRPr="00F76655">
        <w:rPr>
          <w:lang w:bidi="en-US"/>
        </w:rPr>
        <w:t xml:space="preserve"> </w:t>
      </w:r>
      <w:r>
        <w:rPr>
          <w:lang w:bidi="en-US"/>
        </w:rPr>
        <w:t>позволяет управлять такими сложными зависимостями. Что позволяет разрешать конфликты версий и в случае необходимости легко переходить на новые версии библиотек.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Возможна сборка из командной строки. Такое часто необходимо для автоматической сборки проекта на сервере (</w:t>
      </w:r>
      <w:r w:rsidRPr="00F76655">
        <w:rPr>
          <w:i/>
          <w:lang w:bidi="en-US"/>
        </w:rPr>
        <w:t>Continuous Integration</w:t>
      </w:r>
      <w:r>
        <w:rPr>
          <w:lang w:bidi="en-US"/>
        </w:rPr>
        <w:t>).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 xml:space="preserve">Имеет хорошая интеграцию со средами разработки. Основные среды разработки на </w:t>
      </w:r>
      <w:r w:rsidRPr="00F76655">
        <w:rPr>
          <w:i/>
          <w:lang w:val="en-US" w:bidi="en-US"/>
        </w:rPr>
        <w:t>J</w:t>
      </w:r>
      <w:r w:rsidRPr="00F76655">
        <w:rPr>
          <w:i/>
          <w:lang w:bidi="en-US"/>
        </w:rPr>
        <w:t>ava</w:t>
      </w:r>
      <w:r>
        <w:rPr>
          <w:lang w:bidi="en-US"/>
        </w:rPr>
        <w:t xml:space="preserve"> легко открывают проекты которые собираются c помощью </w:t>
      </w:r>
      <w:r>
        <w:rPr>
          <w:i/>
          <w:lang w:bidi="en-US"/>
        </w:rPr>
        <w:t>M</w:t>
      </w:r>
      <w:r w:rsidRPr="00F76655">
        <w:rPr>
          <w:i/>
          <w:lang w:bidi="en-US"/>
        </w:rPr>
        <w:t>aven</w:t>
      </w:r>
      <w:r>
        <w:rPr>
          <w:lang w:bidi="en-US"/>
        </w:rPr>
        <w:t xml:space="preserve">. При этом зачастую проект настраивать не нужно – он сразу готов к дальнейшей разработке. 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 xml:space="preserve">Как следствие – если с проектом работают в разных средах разработки, то </w:t>
      </w:r>
      <w:r>
        <w:rPr>
          <w:i/>
          <w:lang w:val="en-US" w:bidi="en-US"/>
        </w:rPr>
        <w:t>M</w:t>
      </w:r>
      <w:r w:rsidRPr="00F76655">
        <w:rPr>
          <w:i/>
          <w:lang w:bidi="en-US"/>
        </w:rPr>
        <w:t>aven</w:t>
      </w:r>
      <w:r>
        <w:rPr>
          <w:lang w:bidi="en-US"/>
        </w:rPr>
        <w:t xml:space="preserve"> удобный способ хранения настроек. Настроечный файл среды разработки и для сборки один и тот же – меньше дублирования данных и соответственно ошибок.</w:t>
      </w:r>
    </w:p>
    <w:p w:rsidR="00AE5571" w:rsidRDefault="00AE5571" w:rsidP="00AE5571">
      <w:pPr>
        <w:ind w:firstLine="708"/>
        <w:rPr>
          <w:lang w:bidi="en-US"/>
        </w:rPr>
      </w:pPr>
      <w:r w:rsidRPr="00F76655">
        <w:rPr>
          <w:i/>
          <w:lang w:bidi="en-US"/>
        </w:rPr>
        <w:t>Maven</w:t>
      </w:r>
      <w:r w:rsidRPr="00F76655">
        <w:rPr>
          <w:lang w:bidi="en-US"/>
        </w:rPr>
        <w:t xml:space="preserve"> обеспечивает декларативную, а не императивную (в отличие от средства автоматизации сборки </w:t>
      </w:r>
      <w:r w:rsidRPr="00F76655">
        <w:rPr>
          <w:i/>
          <w:lang w:bidi="en-US"/>
        </w:rPr>
        <w:t>Apache</w:t>
      </w:r>
      <w:r w:rsidRPr="00F76655">
        <w:rPr>
          <w:lang w:bidi="en-US"/>
        </w:rPr>
        <w:t xml:space="preserve"> </w:t>
      </w:r>
      <w:r w:rsidRPr="00F76655">
        <w:rPr>
          <w:i/>
          <w:lang w:bidi="en-US"/>
        </w:rPr>
        <w:t>Ant</w:t>
      </w:r>
      <w:r w:rsidRPr="00F76655">
        <w:rPr>
          <w:lang w:bidi="en-US"/>
        </w:rPr>
        <w:t xml:space="preserve">) 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r w:rsidRPr="00F76655">
        <w:rPr>
          <w:i/>
          <w:lang w:bidi="en-US"/>
        </w:rPr>
        <w:t>Maven</w:t>
      </w:r>
      <w:r w:rsidRPr="00F76655">
        <w:rPr>
          <w:lang w:bidi="en-US"/>
        </w:rPr>
        <w:t xml:space="preserve"> выполняет посредством их обработки последовательностью встроенных и внешних плагинов.</w:t>
      </w:r>
    </w:p>
    <w:p w:rsidR="00AE5571" w:rsidRDefault="00AE5571" w:rsidP="00AE5571">
      <w:pPr>
        <w:ind w:firstLine="708"/>
      </w:pPr>
      <w:r w:rsidRPr="00F76655">
        <w:t xml:space="preserve">Информация для сборки проекта, поддерживаемого </w:t>
      </w:r>
      <w:r w:rsidRPr="00F76655">
        <w:rPr>
          <w:i/>
        </w:rPr>
        <w:t>Apache</w:t>
      </w:r>
      <w:r w:rsidRPr="00F76655">
        <w:t xml:space="preserve"> </w:t>
      </w:r>
      <w:r w:rsidRPr="00F76655">
        <w:rPr>
          <w:i/>
        </w:rPr>
        <w:t>Maven</w:t>
      </w:r>
      <w:r w:rsidRPr="00F76655">
        <w:t xml:space="preserve">, содержится в </w:t>
      </w:r>
      <w:r w:rsidRPr="00F76655">
        <w:rPr>
          <w:i/>
        </w:rPr>
        <w:t>XML</w:t>
      </w:r>
      <w:r w:rsidRPr="00F76655">
        <w:t xml:space="preserve">-файле с названием </w:t>
      </w:r>
      <w:r w:rsidRPr="00F76655">
        <w:rPr>
          <w:i/>
        </w:rPr>
        <w:t>pom</w:t>
      </w:r>
      <w:r w:rsidRPr="00F76655">
        <w:t>.</w:t>
      </w:r>
      <w:r w:rsidRPr="00F76655">
        <w:rPr>
          <w:i/>
        </w:rPr>
        <w:t>xml</w:t>
      </w:r>
      <w:r w:rsidRPr="00F76655">
        <w:t xml:space="preserve">. При запуске </w:t>
      </w:r>
      <w:r w:rsidRPr="00F76655">
        <w:rPr>
          <w:i/>
        </w:rPr>
        <w:t>Maven</w:t>
      </w:r>
      <w:r w:rsidRPr="00F76655">
        <w:t xml:space="preserve"> проверяет, содержит ли конфигурационный файл все необходимые данные и все ли данные синтаксически правильно записаны.</w:t>
      </w:r>
      <w:r w:rsidRPr="007A20B1">
        <w:t xml:space="preserve"> Минимальная конфигурация включает версию конфигурационного файла, имя</w:t>
      </w:r>
      <w:r>
        <w:t xml:space="preserve"> проекта, его автора и версию</w:t>
      </w:r>
      <w:r w:rsidRPr="007A20B1">
        <w:t xml:space="preserve">. С помощью </w:t>
      </w:r>
      <w:r w:rsidRPr="007A20B1">
        <w:rPr>
          <w:i/>
        </w:rPr>
        <w:t>pom.xml</w:t>
      </w:r>
      <w:r w:rsidRPr="007A20B1">
        <w:t xml:space="preserve"> конфигурируются зависимости от других проектов, индивидуальные фазы процесса построения проекта (</w:t>
      </w:r>
      <w:r w:rsidRPr="007A20B1">
        <w:rPr>
          <w:i/>
        </w:rPr>
        <w:t>build process</w:t>
      </w:r>
      <w:r w:rsidRPr="007A20B1">
        <w:t>), список плагинов, реализующих порядок сборки</w:t>
      </w:r>
      <w:r>
        <w:t>.</w:t>
      </w:r>
    </w:p>
    <w:p w:rsidR="00AE5571" w:rsidRDefault="00AE5571" w:rsidP="00AE5571">
      <w:pPr>
        <w:ind w:firstLine="708"/>
      </w:pPr>
    </w:p>
    <w:p w:rsidR="00AE5571" w:rsidRPr="00EC28C8" w:rsidRDefault="00AE5571" w:rsidP="00AE5571">
      <w:pPr>
        <w:pStyle w:val="2"/>
        <w:rPr>
          <w:b w:val="0"/>
          <w:szCs w:val="28"/>
        </w:rPr>
      </w:pPr>
      <w:r>
        <w:rPr>
          <w:szCs w:val="28"/>
        </w:rPr>
        <w:t>3.4</w:t>
      </w:r>
      <w:r w:rsidRPr="00EC28C8">
        <w:rPr>
          <w:szCs w:val="28"/>
        </w:rPr>
        <w:t xml:space="preserve"> </w:t>
      </w:r>
      <w:r>
        <w:rPr>
          <w:szCs w:val="28"/>
        </w:rPr>
        <w:t>Описание основной структуры приложения</w:t>
      </w:r>
    </w:p>
    <w:p w:rsidR="00AE5571" w:rsidRDefault="00AE5571" w:rsidP="00AE5571">
      <w:pPr>
        <w:pStyle w:val="ae"/>
        <w:ind w:right="181"/>
        <w:jc w:val="both"/>
        <w:rPr>
          <w:sz w:val="28"/>
          <w:szCs w:val="28"/>
        </w:rPr>
      </w:pPr>
    </w:p>
    <w:p w:rsidR="00AE5571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можно условно разделить на серверную и клиентскую части. Серверная часть представляет собой набор </w:t>
      </w:r>
      <w:r w:rsidRPr="009E0DD9">
        <w:rPr>
          <w:i/>
          <w:sz w:val="28"/>
          <w:szCs w:val="28"/>
          <w:lang w:val="en-US"/>
        </w:rPr>
        <w:t>java</w:t>
      </w:r>
      <w:r w:rsidRPr="009E0D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классов. Структура </w:t>
      </w:r>
      <w:r w:rsidRPr="009E0DD9">
        <w:rPr>
          <w:sz w:val="28"/>
          <w:szCs w:val="28"/>
        </w:rPr>
        <w:t>этих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классов представлена на рисунке 3.5.</w:t>
      </w:r>
    </w:p>
    <w:p w:rsidR="00AE5571" w:rsidRPr="001A4FAB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</w:p>
    <w:p w:rsidR="00AE5571" w:rsidRDefault="00AE5571" w:rsidP="00AE5571">
      <w:pPr>
        <w:pStyle w:val="ae"/>
        <w:ind w:right="181"/>
        <w:rPr>
          <w:noProof/>
        </w:rPr>
      </w:pPr>
      <w:r>
        <w:rPr>
          <w:noProof/>
        </w:rPr>
        <w:t xml:space="preserve"> </w:t>
      </w:r>
    </w:p>
    <w:p w:rsidR="00AE5571" w:rsidRDefault="00AE5571" w:rsidP="00AE5571">
      <w:pPr>
        <w:pStyle w:val="ae"/>
        <w:ind w:right="181"/>
        <w:jc w:val="center"/>
        <w:rPr>
          <w:b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640765B4" wp14:editId="0AD59B76">
            <wp:extent cx="5800725" cy="214312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2857" b="-4286"/>
                    <a:stretch/>
                  </pic:blipFill>
                  <pic:spPr bwMode="auto">
                    <a:xfrm>
                      <a:off x="0" y="0"/>
                      <a:ext cx="58007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181" w:firstLine="567"/>
        <w:jc w:val="center"/>
        <w:rPr>
          <w:b/>
          <w:sz w:val="28"/>
          <w:szCs w:val="28"/>
        </w:rPr>
      </w:pP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</w:t>
      </w:r>
      <w:r w:rsidRPr="002A35BF">
        <w:rPr>
          <w:sz w:val="28"/>
          <w:szCs w:val="28"/>
        </w:rPr>
        <w:t xml:space="preserve"> </w:t>
      </w:r>
      <w:r w:rsidRPr="0024364C">
        <w:rPr>
          <w:i/>
          <w:sz w:val="28"/>
          <w:szCs w:val="28"/>
          <w:lang w:val="en-US"/>
        </w:rPr>
        <w:t>Java</w:t>
      </w:r>
      <w:r w:rsidRPr="0024364C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 приложения</w:t>
      </w:r>
      <w:r w:rsidRPr="002A35BF">
        <w:rPr>
          <w:sz w:val="28"/>
          <w:szCs w:val="28"/>
        </w:rPr>
        <w:br/>
      </w:r>
    </w:p>
    <w:p w:rsidR="00AE5571" w:rsidRPr="00767990" w:rsidRDefault="00AE5571" w:rsidP="00AE5571">
      <w:pPr>
        <w:pStyle w:val="ae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Отображенные на рисунке выше классы, отвечают за работу приложения на сервере.  Подробная структура основных классов изображена на рисунках 3.6 – 3.10. </w:t>
      </w:r>
      <w:r w:rsidRPr="008E486C">
        <w:rPr>
          <w:i/>
          <w:sz w:val="28"/>
          <w:szCs w:val="28"/>
          <w:lang w:val="en-US"/>
        </w:rPr>
        <w:t>Java</w:t>
      </w:r>
      <w:r w:rsidRPr="007B7256">
        <w:rPr>
          <w:sz w:val="28"/>
          <w:szCs w:val="28"/>
        </w:rPr>
        <w:t xml:space="preserve"> </w:t>
      </w:r>
      <w:r>
        <w:rPr>
          <w:sz w:val="28"/>
          <w:szCs w:val="28"/>
        </w:rPr>
        <w:t>код классов находится в приложении А</w:t>
      </w:r>
      <w:r w:rsidRPr="00767990">
        <w:rPr>
          <w:sz w:val="28"/>
          <w:szCs w:val="28"/>
        </w:rPr>
        <w:t>.</w:t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3FB9B504" wp14:editId="5262284E">
            <wp:extent cx="5831674" cy="24020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599" cy="24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Pr="00BA3AB8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3.6 – Методы класса </w:t>
      </w:r>
      <w:r w:rsidRPr="00BA3AB8">
        <w:rPr>
          <w:i/>
          <w:sz w:val="28"/>
          <w:szCs w:val="28"/>
          <w:lang w:val="en-US"/>
        </w:rPr>
        <w:t>WebMvcConfig</w:t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Pr="00BA3AB8" w:rsidRDefault="00AE5571" w:rsidP="00AE5571">
      <w:pPr>
        <w:pStyle w:val="ae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BA3AB8">
        <w:rPr>
          <w:i/>
          <w:sz w:val="28"/>
          <w:szCs w:val="28"/>
          <w:lang w:val="en-US"/>
        </w:rPr>
        <w:t>WebMvcConfig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является единой точкой всех конфигураций.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конфигурирование маппингов приложения и определение </w:t>
      </w:r>
      <w:r w:rsidRPr="00BA3AB8">
        <w:rPr>
          <w:i/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конфигов.</w:t>
      </w:r>
    </w:p>
    <w:p w:rsidR="00AE5571" w:rsidRDefault="00AE5571" w:rsidP="00AE5571">
      <w:pPr>
        <w:pStyle w:val="ae"/>
        <w:ind w:right="181"/>
        <w:rPr>
          <w:sz w:val="28"/>
          <w:szCs w:val="28"/>
        </w:rPr>
      </w:pP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1AB1079D" wp14:editId="147DCC42">
            <wp:extent cx="4863333" cy="380772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331" cy="38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Pr="00BA3AB8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3.7 – Зависимости и методы класса </w:t>
      </w:r>
      <w:r>
        <w:rPr>
          <w:i/>
          <w:sz w:val="28"/>
          <w:szCs w:val="28"/>
          <w:lang w:val="en-US"/>
        </w:rPr>
        <w:t>Login</w:t>
      </w:r>
      <w:r w:rsidRPr="00BA3AB8">
        <w:rPr>
          <w:i/>
          <w:sz w:val="28"/>
          <w:szCs w:val="28"/>
          <w:lang w:val="en-US"/>
        </w:rPr>
        <w:t>Controller</w:t>
      </w:r>
    </w:p>
    <w:p w:rsidR="00AE5571" w:rsidRDefault="00AE5571" w:rsidP="00AE5571">
      <w:pPr>
        <w:pStyle w:val="ae"/>
        <w:ind w:right="181"/>
        <w:jc w:val="both"/>
        <w:rPr>
          <w:sz w:val="28"/>
          <w:szCs w:val="28"/>
        </w:rPr>
      </w:pPr>
    </w:p>
    <w:p w:rsidR="00AE5571" w:rsidRDefault="00AE5571" w:rsidP="00AE5571">
      <w:pPr>
        <w:pStyle w:val="ae"/>
        <w:tabs>
          <w:tab w:val="left" w:pos="9072"/>
        </w:tabs>
        <w:ind w:right="-1"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Login</w:t>
      </w:r>
      <w:r w:rsidRPr="00BA3AB8">
        <w:rPr>
          <w:i/>
          <w:sz w:val="28"/>
          <w:szCs w:val="28"/>
          <w:lang w:val="en-US"/>
        </w:rPr>
        <w:t>Controller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это класс, который первым начинает работу с пользователем на стороне сервера. Отвечает за отображение логин страницы и аутентификацию, отправившего запрос, пользователя.</w:t>
      </w:r>
    </w:p>
    <w:p w:rsidR="00AE5571" w:rsidRDefault="00AE5571" w:rsidP="00AE5571">
      <w:pPr>
        <w:pStyle w:val="ae"/>
        <w:ind w:right="-1" w:firstLine="709"/>
        <w:jc w:val="both"/>
        <w:rPr>
          <w:sz w:val="28"/>
          <w:szCs w:val="28"/>
        </w:rPr>
      </w:pPr>
      <w:r w:rsidRPr="00231E2C">
        <w:rPr>
          <w:sz w:val="28"/>
          <w:szCs w:val="28"/>
        </w:rPr>
        <w:t xml:space="preserve">Аутентификация </w:t>
      </w:r>
      <w:r>
        <w:rPr>
          <w:sz w:val="28"/>
          <w:szCs w:val="28"/>
        </w:rPr>
        <w:t xml:space="preserve">– </w:t>
      </w:r>
      <w:r w:rsidRPr="00231E2C">
        <w:rPr>
          <w:sz w:val="28"/>
          <w:szCs w:val="28"/>
        </w:rPr>
        <w:t>проверка подлинности предъявленного пользователем идентификатора. Аутентификация требуется при доступе к таким интернет-сервисам как:</w:t>
      </w:r>
      <w:r>
        <w:rPr>
          <w:sz w:val="28"/>
          <w:szCs w:val="28"/>
        </w:rPr>
        <w:t xml:space="preserve"> электронная почта, форум, социальные сети и т.п. </w:t>
      </w:r>
      <w:r w:rsidRPr="00231E2C">
        <w:rPr>
          <w:sz w:val="28"/>
          <w:szCs w:val="28"/>
        </w:rPr>
        <w:t>Положительным результатом аутентификации (кроме установления доверительных отношений и выработки сессионного ключа) является авторизация пользователя, то есть предоставление ему прав доступа к ресурсам, определенным для выполнения его задач.</w:t>
      </w:r>
    </w:p>
    <w:p w:rsidR="00AE5571" w:rsidRPr="00231E2C" w:rsidRDefault="00AE5571" w:rsidP="00AE5571">
      <w:pPr>
        <w:pStyle w:val="ae"/>
        <w:ind w:right="181" w:firstLine="709"/>
        <w:jc w:val="both"/>
        <w:rPr>
          <w:sz w:val="28"/>
          <w:szCs w:val="28"/>
        </w:rPr>
      </w:pP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3911B8A0" wp14:editId="77E491E3">
            <wp:extent cx="4514437" cy="34119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367" cy="34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Pr="00BA3AB8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3.8 – Зависимости и методы класса </w:t>
      </w:r>
      <w:r w:rsidRPr="00BA3AB8">
        <w:rPr>
          <w:i/>
          <w:sz w:val="28"/>
          <w:szCs w:val="28"/>
          <w:lang w:val="en-US"/>
        </w:rPr>
        <w:t>ChatController</w:t>
      </w:r>
    </w:p>
    <w:p w:rsidR="00AE5571" w:rsidRDefault="00AE5571" w:rsidP="00AE5571">
      <w:pPr>
        <w:pStyle w:val="ae"/>
        <w:ind w:right="181"/>
        <w:jc w:val="both"/>
        <w:rPr>
          <w:sz w:val="28"/>
          <w:szCs w:val="28"/>
        </w:rPr>
      </w:pPr>
    </w:p>
    <w:p w:rsidR="00AE5571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основную работу с пользователем отвечает класс </w:t>
      </w:r>
      <w:r w:rsidRPr="00BA3AB8">
        <w:rPr>
          <w:i/>
          <w:sz w:val="28"/>
          <w:szCs w:val="28"/>
          <w:lang w:val="en-US"/>
        </w:rPr>
        <w:t>ChatController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Он представляет собой спринговый сервлет. И предоставляет методы получения запросов от пользователя и отправки ему ответов.</w:t>
      </w:r>
    </w:p>
    <w:p w:rsidR="00AE5571" w:rsidRPr="00B96588" w:rsidRDefault="00AE5571" w:rsidP="00AE5571">
      <w:pPr>
        <w:pStyle w:val="ae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Метод </w:t>
      </w:r>
      <w:r w:rsidRPr="00B03BAF">
        <w:rPr>
          <w:i/>
          <w:sz w:val="28"/>
          <w:szCs w:val="28"/>
          <w:lang w:val="en-US"/>
        </w:rPr>
        <w:t>postMessage</w:t>
      </w:r>
      <w:r w:rsidRPr="00A50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вопрос пользователя. </w:t>
      </w:r>
      <w:r w:rsidRPr="00A50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проверки и исправления ошибок в введенном пользователем сообщении, оно передается в метод </w:t>
      </w:r>
      <w:r w:rsidRPr="00B03BAF">
        <w:rPr>
          <w:i/>
          <w:sz w:val="28"/>
          <w:szCs w:val="28"/>
          <w:lang w:val="en-US"/>
        </w:rPr>
        <w:t>check</w:t>
      </w:r>
      <w:r>
        <w:rPr>
          <w:sz w:val="28"/>
          <w:szCs w:val="28"/>
        </w:rPr>
        <w:t xml:space="preserve"> класса </w:t>
      </w:r>
      <w:r w:rsidRPr="00B03BAF">
        <w:rPr>
          <w:i/>
          <w:sz w:val="28"/>
          <w:szCs w:val="28"/>
        </w:rPr>
        <w:t>YandexSpellChecker</w:t>
      </w:r>
      <w:r>
        <w:rPr>
          <w:sz w:val="28"/>
          <w:szCs w:val="28"/>
        </w:rPr>
        <w:t xml:space="preserve">. Затем корректное сообщение отправляется в класс </w:t>
      </w:r>
      <w:r w:rsidRPr="00A50437">
        <w:rPr>
          <w:i/>
          <w:sz w:val="28"/>
          <w:szCs w:val="28"/>
          <w:lang w:val="en-US"/>
        </w:rPr>
        <w:t>Bot</w:t>
      </w:r>
      <w:r>
        <w:rPr>
          <w:sz w:val="28"/>
          <w:szCs w:val="28"/>
        </w:rPr>
        <w:t xml:space="preserve"> для получения ответа. Полученный ответ предается методу </w:t>
      </w:r>
      <w:r w:rsidRPr="00A50437">
        <w:rPr>
          <w:i/>
          <w:sz w:val="28"/>
          <w:szCs w:val="28"/>
        </w:rPr>
        <w:t>fillResponse</w:t>
      </w:r>
      <w:r>
        <w:rPr>
          <w:sz w:val="28"/>
          <w:szCs w:val="28"/>
        </w:rPr>
        <w:t xml:space="preserve"> класса </w:t>
      </w:r>
      <w:r w:rsidRPr="00A50437">
        <w:rPr>
          <w:i/>
          <w:sz w:val="28"/>
          <w:szCs w:val="28"/>
          <w:lang w:val="en-US"/>
        </w:rPr>
        <w:t>DataBaseService</w:t>
      </w:r>
      <w:r>
        <w:rPr>
          <w:sz w:val="28"/>
          <w:szCs w:val="28"/>
        </w:rPr>
        <w:t xml:space="preserve"> для дополнения ответа информацией из базы данных. Вернувшаяся строка добавляется в ответ и ответ отправляет пользователю.</w:t>
      </w:r>
    </w:p>
    <w:p w:rsidR="00AE5571" w:rsidRPr="000251C9" w:rsidRDefault="00AE5571" w:rsidP="00AE5571">
      <w:pPr>
        <w:pStyle w:val="ae"/>
        <w:ind w:right="-2"/>
        <w:jc w:val="both"/>
        <w:rPr>
          <w:sz w:val="28"/>
        </w:rPr>
      </w:pP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16BDA169" wp14:editId="03E5FB03">
            <wp:extent cx="4230362" cy="35484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677" cy="35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Pr="00BA3AB8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3.9 – Методы класса </w:t>
      </w:r>
      <w:r>
        <w:rPr>
          <w:i/>
          <w:sz w:val="28"/>
          <w:szCs w:val="28"/>
          <w:lang w:val="en-US"/>
        </w:rPr>
        <w:t>Parser</w:t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Default="00AE5571" w:rsidP="00AE5571">
      <w:pPr>
        <w:pStyle w:val="ae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 </w:t>
      </w:r>
      <w:r>
        <w:rPr>
          <w:i/>
          <w:sz w:val="28"/>
          <w:szCs w:val="28"/>
          <w:lang w:val="en-US"/>
        </w:rPr>
        <w:t>Parser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работы с исходными файлами данных приложения. Содержит методы парсинга используемого формата файлов.</w:t>
      </w:r>
    </w:p>
    <w:p w:rsidR="00AE5571" w:rsidRDefault="00AE5571" w:rsidP="00AE5571">
      <w:pPr>
        <w:pStyle w:val="ae"/>
        <w:ind w:right="-1"/>
        <w:jc w:val="both"/>
        <w:rPr>
          <w:sz w:val="28"/>
          <w:szCs w:val="28"/>
        </w:rPr>
      </w:pP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28DB489B" wp14:editId="7F7D23B8">
            <wp:extent cx="3684896" cy="310244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3651" cy="31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Pr="00BA3AB8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3.10 – Методы класса </w:t>
      </w:r>
      <w:r>
        <w:rPr>
          <w:i/>
          <w:sz w:val="28"/>
          <w:szCs w:val="28"/>
          <w:lang w:val="en-US"/>
        </w:rPr>
        <w:t>Bot</w:t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Default="00AE5571" w:rsidP="00AE5571">
      <w:pPr>
        <w:pStyle w:val="ae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 </w:t>
      </w:r>
      <w:r w:rsidRPr="00944D40">
        <w:rPr>
          <w:i/>
          <w:sz w:val="28"/>
          <w:szCs w:val="28"/>
          <w:lang w:val="en-US"/>
        </w:rPr>
        <w:t>Bot</w:t>
      </w:r>
      <w:r w:rsidRPr="008E4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внутреннюю работу с сообщениями. Содержит методы для определения ответа на текущее сообщение пользователя. </w:t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7ED039A2" wp14:editId="153FFC5B">
            <wp:extent cx="5842240" cy="286702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964" t="7850" r="1607" b="1707"/>
                    <a:stretch/>
                  </pic:blipFill>
                  <pic:spPr bwMode="auto">
                    <a:xfrm>
                      <a:off x="0" y="0"/>
                      <a:ext cx="5858659" cy="287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181"/>
        <w:jc w:val="center"/>
        <w:rPr>
          <w:sz w:val="28"/>
          <w:szCs w:val="28"/>
        </w:rPr>
      </w:pPr>
    </w:p>
    <w:p w:rsidR="00AE5571" w:rsidRPr="00BA3AB8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3.11 – Методы класса </w:t>
      </w:r>
      <w:r w:rsidRPr="00B96588">
        <w:rPr>
          <w:i/>
          <w:sz w:val="28"/>
          <w:szCs w:val="28"/>
          <w:lang w:val="en-US"/>
        </w:rPr>
        <w:t>YandexSpellerCheck</w:t>
      </w:r>
    </w:p>
    <w:p w:rsidR="00AE5571" w:rsidRDefault="00AE5571" w:rsidP="00AE5571">
      <w:pPr>
        <w:pStyle w:val="ae"/>
        <w:ind w:right="-1"/>
        <w:jc w:val="both"/>
        <w:rPr>
          <w:sz w:val="28"/>
          <w:szCs w:val="28"/>
        </w:rPr>
      </w:pPr>
    </w:p>
    <w:p w:rsidR="00AE5571" w:rsidRPr="00B96588" w:rsidRDefault="00AE5571" w:rsidP="00AE5571">
      <w:pPr>
        <w:pStyle w:val="ae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B96588">
        <w:rPr>
          <w:i/>
          <w:sz w:val="28"/>
          <w:szCs w:val="28"/>
          <w:lang w:val="en-US"/>
        </w:rPr>
        <w:t>YandexSpellerCheck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интерфейс для работы с сервисом проверки правописания </w:t>
      </w:r>
      <w:r w:rsidRPr="00B96588">
        <w:rPr>
          <w:i/>
          <w:sz w:val="28"/>
          <w:szCs w:val="28"/>
          <w:lang w:val="en-US"/>
        </w:rPr>
        <w:t>Yandex</w:t>
      </w:r>
      <w:r w:rsidRPr="00B96588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Speller</w:t>
      </w:r>
      <w:r w:rsidRPr="00B965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AE5571" w:rsidRPr="00B84C7C" w:rsidRDefault="00AE5571" w:rsidP="00AE5571">
      <w:pPr>
        <w:pStyle w:val="ae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</w:t>
      </w:r>
      <w:r w:rsidRPr="00B96588">
        <w:rPr>
          <w:i/>
          <w:sz w:val="28"/>
          <w:szCs w:val="28"/>
          <w:lang w:val="en-US"/>
        </w:rPr>
        <w:t>sendRequest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строку и отвечает за формирование </w:t>
      </w:r>
      <w:r w:rsidRPr="00B96588">
        <w:rPr>
          <w:i/>
          <w:sz w:val="28"/>
          <w:szCs w:val="28"/>
          <w:lang w:val="en-US"/>
        </w:rPr>
        <w:t>http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соединения и отправку запроса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серверу </w:t>
      </w:r>
      <w:r w:rsidRPr="00B96588">
        <w:rPr>
          <w:i/>
          <w:sz w:val="28"/>
          <w:szCs w:val="28"/>
          <w:lang w:val="en-US"/>
        </w:rPr>
        <w:t>Yandex</w:t>
      </w:r>
      <w:r w:rsidRPr="00B96588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Speller</w:t>
      </w:r>
      <w:r w:rsidRPr="00B965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 возвращает полученный </w:t>
      </w:r>
      <w:r w:rsidRPr="00B96588">
        <w:rPr>
          <w:i/>
          <w:sz w:val="28"/>
          <w:szCs w:val="28"/>
          <w:lang w:val="en-US"/>
        </w:rPr>
        <w:t>response</w:t>
      </w:r>
      <w:r w:rsidRPr="00B84C7C">
        <w:rPr>
          <w:sz w:val="28"/>
          <w:szCs w:val="28"/>
        </w:rPr>
        <w:t>.</w:t>
      </w:r>
    </w:p>
    <w:p w:rsidR="00AE5571" w:rsidRPr="00B84C7C" w:rsidRDefault="00AE5571" w:rsidP="00AE5571">
      <w:pPr>
        <w:pStyle w:val="ae"/>
        <w:ind w:right="-2"/>
        <w:jc w:val="both"/>
        <w:rPr>
          <w:sz w:val="28"/>
          <w:szCs w:val="28"/>
        </w:rPr>
      </w:pPr>
      <w:r w:rsidRPr="00B84C7C">
        <w:rPr>
          <w:sz w:val="28"/>
          <w:szCs w:val="28"/>
        </w:rPr>
        <w:tab/>
      </w:r>
      <w:r>
        <w:rPr>
          <w:sz w:val="28"/>
          <w:szCs w:val="28"/>
        </w:rPr>
        <w:t xml:space="preserve">Метод </w:t>
      </w:r>
      <w:r w:rsidRPr="00485B7B">
        <w:rPr>
          <w:i/>
          <w:sz w:val="28"/>
          <w:szCs w:val="28"/>
          <w:lang w:val="en-US"/>
        </w:rPr>
        <w:t>getJSON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входным параметром получает </w:t>
      </w:r>
      <w:r w:rsidRPr="00485B7B">
        <w:rPr>
          <w:i/>
          <w:sz w:val="28"/>
          <w:szCs w:val="28"/>
          <w:lang w:val="en-US"/>
        </w:rPr>
        <w:t>response</w:t>
      </w:r>
      <w:r>
        <w:rPr>
          <w:sz w:val="28"/>
          <w:szCs w:val="28"/>
        </w:rPr>
        <w:t xml:space="preserve">. Выполняет парсинг ответа в объект типа </w:t>
      </w:r>
      <w:r w:rsidRPr="00485B7B">
        <w:rPr>
          <w:i/>
          <w:sz w:val="28"/>
          <w:szCs w:val="28"/>
        </w:rPr>
        <w:t>JSONArray</w:t>
      </w:r>
      <w:r>
        <w:rPr>
          <w:sz w:val="28"/>
          <w:szCs w:val="28"/>
        </w:rPr>
        <w:t xml:space="preserve">. </w:t>
      </w:r>
    </w:p>
    <w:p w:rsidR="00AE5571" w:rsidRDefault="00AE5571" w:rsidP="00AE5571">
      <w:pPr>
        <w:pStyle w:val="ae"/>
        <w:ind w:right="-2"/>
        <w:jc w:val="both"/>
        <w:rPr>
          <w:sz w:val="28"/>
        </w:rPr>
      </w:pPr>
      <w:r w:rsidRPr="00B84C7C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485B7B">
        <w:rPr>
          <w:sz w:val="28"/>
          <w:szCs w:val="28"/>
        </w:rPr>
        <w:t xml:space="preserve"> </w:t>
      </w:r>
      <w:r w:rsidRPr="00485B7B">
        <w:rPr>
          <w:i/>
          <w:sz w:val="28"/>
          <w:szCs w:val="28"/>
          <w:lang w:val="en-US"/>
        </w:rPr>
        <w:t>getIncorrectWordsMap</w:t>
      </w:r>
      <w:r w:rsidRPr="00485B7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485B7B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</w:t>
      </w:r>
      <w:r w:rsidRPr="00485B7B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485B7B">
        <w:rPr>
          <w:sz w:val="28"/>
          <w:szCs w:val="28"/>
        </w:rPr>
        <w:t xml:space="preserve"> </w:t>
      </w:r>
      <w:r w:rsidRPr="00485B7B">
        <w:rPr>
          <w:i/>
          <w:sz w:val="28"/>
          <w:szCs w:val="28"/>
          <w:lang w:val="en-US"/>
        </w:rPr>
        <w:t>JSONArray</w:t>
      </w:r>
      <w:r w:rsidRPr="00485B7B">
        <w:rPr>
          <w:sz w:val="28"/>
        </w:rPr>
        <w:t xml:space="preserve"> </w:t>
      </w:r>
      <w:r>
        <w:rPr>
          <w:sz w:val="28"/>
        </w:rPr>
        <w:t>формирует</w:t>
      </w:r>
      <w:r w:rsidRPr="00485B7B">
        <w:rPr>
          <w:sz w:val="28"/>
        </w:rPr>
        <w:t xml:space="preserve"> </w:t>
      </w:r>
      <w:r>
        <w:rPr>
          <w:sz w:val="28"/>
        </w:rPr>
        <w:t>объект</w:t>
      </w:r>
      <w:r w:rsidRPr="00485B7B">
        <w:rPr>
          <w:sz w:val="28"/>
        </w:rPr>
        <w:t xml:space="preserve"> </w:t>
      </w:r>
      <w:r w:rsidRPr="00485B7B">
        <w:rPr>
          <w:i/>
          <w:sz w:val="28"/>
          <w:lang w:val="en-US"/>
        </w:rPr>
        <w:t>Map</w:t>
      </w:r>
      <w:r w:rsidRPr="00485B7B">
        <w:rPr>
          <w:sz w:val="28"/>
        </w:rPr>
        <w:t>, в которо</w:t>
      </w:r>
      <w:r>
        <w:rPr>
          <w:sz w:val="28"/>
        </w:rPr>
        <w:t>м ключом являются слова, в которых допущена ошибка, а значением набор правильных вариантов написания этого слова.</w:t>
      </w:r>
    </w:p>
    <w:p w:rsidR="00AE5571" w:rsidRDefault="00AE5571" w:rsidP="00AE5571">
      <w:pPr>
        <w:pStyle w:val="ae"/>
        <w:ind w:right="-2"/>
        <w:jc w:val="both"/>
        <w:rPr>
          <w:sz w:val="28"/>
        </w:rPr>
      </w:pPr>
      <w:r>
        <w:rPr>
          <w:sz w:val="28"/>
        </w:rPr>
        <w:tab/>
        <w:t xml:space="preserve">Метод </w:t>
      </w:r>
      <w:r w:rsidRPr="00485B7B">
        <w:rPr>
          <w:i/>
          <w:sz w:val="28"/>
          <w:lang w:val="en-US"/>
        </w:rPr>
        <w:t>replaceIncorrectWords</w:t>
      </w:r>
      <w:r w:rsidRPr="00485B7B">
        <w:rPr>
          <w:sz w:val="28"/>
        </w:rPr>
        <w:t xml:space="preserve"> </w:t>
      </w:r>
      <w:r>
        <w:rPr>
          <w:sz w:val="28"/>
        </w:rPr>
        <w:t xml:space="preserve">заменяет неправильные слова в исходном сообщении их корректными версиями на основе переданного объекта </w:t>
      </w:r>
      <w:r w:rsidRPr="00485B7B">
        <w:rPr>
          <w:i/>
          <w:sz w:val="28"/>
          <w:lang w:val="en-US"/>
        </w:rPr>
        <w:t>Map</w:t>
      </w:r>
      <w:r w:rsidRPr="00485B7B">
        <w:rPr>
          <w:sz w:val="28"/>
        </w:rPr>
        <w:t>.</w:t>
      </w:r>
    </w:p>
    <w:p w:rsidR="00AE5571" w:rsidRDefault="00AE5571" w:rsidP="00AE5571">
      <w:pPr>
        <w:pStyle w:val="ae"/>
        <w:ind w:right="-2"/>
        <w:jc w:val="both"/>
        <w:rPr>
          <w:sz w:val="28"/>
        </w:rPr>
      </w:pPr>
      <w:r>
        <w:rPr>
          <w:sz w:val="28"/>
        </w:rPr>
        <w:tab/>
        <w:t xml:space="preserve">Метод </w:t>
      </w:r>
      <w:r w:rsidRPr="00485B7B">
        <w:rPr>
          <w:i/>
          <w:sz w:val="28"/>
          <w:lang w:val="en-US"/>
        </w:rPr>
        <w:t>check</w:t>
      </w:r>
      <w:r>
        <w:rPr>
          <w:sz w:val="28"/>
        </w:rPr>
        <w:t xml:space="preserve"> в качестве входного параметра получает сообщение пользователя, вызовом методов описанных выше, проверяет это сообщение и исправляет ошибки.</w:t>
      </w:r>
    </w:p>
    <w:p w:rsidR="00AE5571" w:rsidRDefault="00AE5571" w:rsidP="00AE5571">
      <w:pPr>
        <w:pStyle w:val="ae"/>
        <w:ind w:right="-2"/>
        <w:jc w:val="both"/>
        <w:rPr>
          <w:sz w:val="28"/>
        </w:rPr>
      </w:pPr>
    </w:p>
    <w:p w:rsidR="00AE5571" w:rsidRDefault="00AE5571" w:rsidP="00AE5571">
      <w:pPr>
        <w:pStyle w:val="ae"/>
        <w:ind w:right="-2"/>
        <w:jc w:val="center"/>
        <w:rPr>
          <w:sz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52C0F651" wp14:editId="4FB6514C">
            <wp:extent cx="4162425" cy="3105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-2"/>
        <w:jc w:val="both"/>
        <w:rPr>
          <w:sz w:val="28"/>
        </w:rPr>
      </w:pPr>
    </w:p>
    <w:p w:rsidR="00AE5571" w:rsidRPr="00BA3AB8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EE661C">
        <w:rPr>
          <w:sz w:val="28"/>
          <w:szCs w:val="28"/>
        </w:rPr>
        <w:t>2</w:t>
      </w:r>
      <w:r>
        <w:rPr>
          <w:sz w:val="28"/>
          <w:szCs w:val="28"/>
        </w:rPr>
        <w:t xml:space="preserve"> – Методы класса </w:t>
      </w:r>
      <w:r w:rsidRPr="000251C9">
        <w:rPr>
          <w:i/>
          <w:sz w:val="28"/>
          <w:lang w:val="en-US"/>
        </w:rPr>
        <w:t>DataBase</w:t>
      </w:r>
    </w:p>
    <w:p w:rsidR="00AE5571" w:rsidRDefault="00AE5571" w:rsidP="00AE5571">
      <w:pPr>
        <w:pStyle w:val="ae"/>
        <w:ind w:right="-2"/>
        <w:jc w:val="both"/>
        <w:rPr>
          <w:sz w:val="28"/>
        </w:rPr>
      </w:pPr>
    </w:p>
    <w:p w:rsidR="00AE5571" w:rsidRDefault="00AE5571" w:rsidP="00AE5571">
      <w:pPr>
        <w:pStyle w:val="ae"/>
        <w:ind w:right="-2"/>
        <w:jc w:val="both"/>
        <w:rPr>
          <w:sz w:val="28"/>
        </w:rPr>
      </w:pPr>
      <w:r w:rsidRPr="00B84C7C">
        <w:rPr>
          <w:sz w:val="28"/>
        </w:rPr>
        <w:tab/>
      </w:r>
      <w:r>
        <w:rPr>
          <w:sz w:val="28"/>
        </w:rPr>
        <w:t xml:space="preserve">Класс </w:t>
      </w:r>
      <w:r w:rsidRPr="000251C9">
        <w:rPr>
          <w:i/>
          <w:sz w:val="28"/>
          <w:lang w:val="en-US"/>
        </w:rPr>
        <w:t>DataBase</w:t>
      </w:r>
      <w:r w:rsidRPr="00485B7B">
        <w:rPr>
          <w:sz w:val="28"/>
        </w:rPr>
        <w:t xml:space="preserve"> </w:t>
      </w:r>
      <w:r>
        <w:rPr>
          <w:sz w:val="28"/>
        </w:rPr>
        <w:t xml:space="preserve">отвечает за работу с базой данных. Содержит методы установление соединения с базой, закрытие соединения и отправку запроса к базе и получения. </w:t>
      </w:r>
    </w:p>
    <w:p w:rsidR="00AE5571" w:rsidRDefault="00AE5571" w:rsidP="00AE5571">
      <w:pPr>
        <w:pStyle w:val="ae"/>
        <w:ind w:right="-2"/>
        <w:jc w:val="both"/>
        <w:rPr>
          <w:sz w:val="28"/>
        </w:rPr>
      </w:pPr>
    </w:p>
    <w:p w:rsidR="00AE5571" w:rsidRDefault="00AE5571" w:rsidP="00AE5571">
      <w:pPr>
        <w:pStyle w:val="ae"/>
        <w:ind w:right="-2"/>
        <w:jc w:val="center"/>
        <w:rPr>
          <w:sz w:val="28"/>
        </w:rPr>
      </w:pPr>
      <w:r>
        <w:rPr>
          <w:noProof/>
          <w:lang w:val="be-BY" w:eastAsia="be-BY"/>
        </w:rPr>
        <w:drawing>
          <wp:inline distT="0" distB="0" distL="0" distR="0" wp14:anchorId="2059C294" wp14:editId="2E8A65CF">
            <wp:extent cx="3324225" cy="255058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728" cy="25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-2"/>
        <w:jc w:val="center"/>
        <w:rPr>
          <w:sz w:val="28"/>
        </w:rPr>
      </w:pPr>
    </w:p>
    <w:p w:rsidR="00AE5571" w:rsidRPr="00BA3AB8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3.13 – Методы класса </w:t>
      </w:r>
      <w:r w:rsidRPr="000251C9">
        <w:rPr>
          <w:i/>
          <w:sz w:val="28"/>
          <w:lang w:val="en-US"/>
        </w:rPr>
        <w:t>DataBaseService</w:t>
      </w:r>
    </w:p>
    <w:p w:rsidR="00AE5571" w:rsidRDefault="00AE5571" w:rsidP="00AE5571">
      <w:pPr>
        <w:pStyle w:val="ae"/>
        <w:ind w:right="-2"/>
        <w:jc w:val="center"/>
        <w:rPr>
          <w:sz w:val="28"/>
        </w:rPr>
      </w:pPr>
    </w:p>
    <w:p w:rsidR="00AE5571" w:rsidRDefault="00AE5571" w:rsidP="00AE5571">
      <w:pPr>
        <w:pStyle w:val="ae"/>
        <w:ind w:right="-2"/>
        <w:jc w:val="both"/>
        <w:rPr>
          <w:sz w:val="28"/>
        </w:rPr>
      </w:pPr>
      <w:r>
        <w:rPr>
          <w:sz w:val="28"/>
        </w:rPr>
        <w:tab/>
        <w:t xml:space="preserve">Класс </w:t>
      </w:r>
      <w:r w:rsidRPr="000251C9">
        <w:rPr>
          <w:i/>
          <w:sz w:val="28"/>
          <w:lang w:val="en-US"/>
        </w:rPr>
        <w:t>DataBaseService</w:t>
      </w:r>
      <w:r w:rsidRPr="000251C9">
        <w:rPr>
          <w:sz w:val="28"/>
        </w:rPr>
        <w:t xml:space="preserve"> </w:t>
      </w:r>
      <w:r>
        <w:rPr>
          <w:sz w:val="28"/>
        </w:rPr>
        <w:t xml:space="preserve">является посредником между контроллером и классом </w:t>
      </w:r>
      <w:r w:rsidRPr="000251C9">
        <w:rPr>
          <w:i/>
          <w:sz w:val="28"/>
          <w:lang w:val="en-US"/>
        </w:rPr>
        <w:t>DataBase</w:t>
      </w:r>
      <w:r>
        <w:t xml:space="preserve">. </w:t>
      </w:r>
      <w:r>
        <w:rPr>
          <w:sz w:val="28"/>
        </w:rPr>
        <w:t>Позволяет динамически добавлять в сообщения бота персистентную информацию, хранящуюся в базе данных.</w:t>
      </w:r>
    </w:p>
    <w:p w:rsidR="00AE5571" w:rsidRPr="00B84C7C" w:rsidRDefault="00AE5571" w:rsidP="00AE5571">
      <w:pPr>
        <w:pStyle w:val="ae"/>
        <w:ind w:right="-2"/>
        <w:jc w:val="both"/>
        <w:rPr>
          <w:sz w:val="28"/>
        </w:rPr>
      </w:pPr>
      <w:r>
        <w:rPr>
          <w:sz w:val="28"/>
        </w:rPr>
        <w:tab/>
        <w:t xml:space="preserve">Место инжекции дополнительной информации определяется фигурными скобками. Метод </w:t>
      </w:r>
      <w:r w:rsidRPr="00B84C7C">
        <w:rPr>
          <w:i/>
          <w:sz w:val="28"/>
          <w:lang w:val="en-US"/>
        </w:rPr>
        <w:t>getKey</w:t>
      </w:r>
      <w:r w:rsidRPr="00600F20">
        <w:rPr>
          <w:sz w:val="28"/>
        </w:rPr>
        <w:t xml:space="preserve"> </w:t>
      </w:r>
      <w:r>
        <w:rPr>
          <w:sz w:val="28"/>
        </w:rPr>
        <w:t xml:space="preserve">выделяет маркер персистентной информации. А метод </w:t>
      </w:r>
      <w:r w:rsidRPr="00B84C7C">
        <w:rPr>
          <w:i/>
          <w:sz w:val="28"/>
          <w:lang w:val="en-US"/>
        </w:rPr>
        <w:t>replaceKey</w:t>
      </w:r>
      <w:r w:rsidRPr="00600F20">
        <w:rPr>
          <w:sz w:val="28"/>
        </w:rPr>
        <w:t xml:space="preserve"> </w:t>
      </w:r>
      <w:r>
        <w:rPr>
          <w:sz w:val="28"/>
        </w:rPr>
        <w:t xml:space="preserve">заменяет маркер на полученную из базы </w:t>
      </w:r>
      <w:r>
        <w:rPr>
          <w:sz w:val="28"/>
        </w:rPr>
        <w:lastRenderedPageBreak/>
        <w:t xml:space="preserve">данных информацию, предварительно форматированную в удобочитаемый пользователю формат, методом </w:t>
      </w:r>
      <w:r w:rsidRPr="00B84C7C">
        <w:rPr>
          <w:i/>
          <w:sz w:val="28"/>
          <w:lang w:val="en-US"/>
        </w:rPr>
        <w:t>formatData</w:t>
      </w:r>
      <w:r w:rsidRPr="00B84C7C">
        <w:rPr>
          <w:sz w:val="28"/>
        </w:rPr>
        <w:t>.</w:t>
      </w:r>
    </w:p>
    <w:p w:rsidR="00AE5571" w:rsidRPr="008E486C" w:rsidRDefault="00AE5571" w:rsidP="00AE5571">
      <w:pPr>
        <w:pStyle w:val="ae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Клиентская часть приложения представлена файлами форматов: </w:t>
      </w:r>
      <w:r w:rsidRPr="008E486C">
        <w:rPr>
          <w:i/>
          <w:sz w:val="28"/>
          <w:szCs w:val="28"/>
          <w:lang w:val="en-US"/>
        </w:rPr>
        <w:t>jsp</w:t>
      </w:r>
      <w:r w:rsidRPr="008E486C">
        <w:rPr>
          <w:sz w:val="28"/>
          <w:szCs w:val="28"/>
        </w:rPr>
        <w:t xml:space="preserve">, </w:t>
      </w:r>
      <w:r w:rsidRPr="008E486C">
        <w:rPr>
          <w:i/>
          <w:sz w:val="28"/>
          <w:szCs w:val="28"/>
          <w:lang w:val="en-US"/>
        </w:rPr>
        <w:t>html</w:t>
      </w:r>
      <w:r w:rsidRPr="008E486C">
        <w:rPr>
          <w:sz w:val="28"/>
          <w:szCs w:val="28"/>
        </w:rPr>
        <w:t xml:space="preserve">, </w:t>
      </w:r>
      <w:r w:rsidRPr="008E486C">
        <w:rPr>
          <w:i/>
          <w:sz w:val="28"/>
          <w:szCs w:val="28"/>
          <w:lang w:val="en-US"/>
        </w:rPr>
        <w:t>css</w:t>
      </w:r>
      <w:r w:rsidRPr="008E486C">
        <w:rPr>
          <w:sz w:val="28"/>
          <w:szCs w:val="28"/>
        </w:rPr>
        <w:t xml:space="preserve">, </w:t>
      </w:r>
      <w:r w:rsidRPr="008E486C">
        <w:rPr>
          <w:i/>
          <w:sz w:val="28"/>
          <w:szCs w:val="28"/>
          <w:lang w:val="en-US"/>
        </w:rPr>
        <w:t>js</w:t>
      </w:r>
      <w:r w:rsidRPr="008E486C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Содержимое основных файлов представлено в приложении А.</w:t>
      </w:r>
    </w:p>
    <w:p w:rsidR="00AE5571" w:rsidRPr="00767990" w:rsidRDefault="00AE5571" w:rsidP="00AE5571">
      <w:pPr>
        <w:pStyle w:val="ae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</w:t>
      </w:r>
      <w:r w:rsidRPr="006D2015">
        <w:rPr>
          <w:i/>
          <w:sz w:val="28"/>
          <w:szCs w:val="28"/>
          <w:lang w:val="en-US"/>
        </w:rPr>
        <w:t>login</w:t>
      </w:r>
      <w:r w:rsidRPr="006D2015">
        <w:rPr>
          <w:i/>
          <w:sz w:val="28"/>
          <w:szCs w:val="28"/>
        </w:rPr>
        <w:t>.</w:t>
      </w:r>
      <w:r w:rsidRPr="006D2015">
        <w:rPr>
          <w:i/>
          <w:sz w:val="28"/>
          <w:szCs w:val="28"/>
          <w:lang w:val="en-US"/>
        </w:rPr>
        <w:t>jsp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содержит форму для логирования пользователя в системе и предоставляет ему возможность присоединиться к чату.</w:t>
      </w:r>
    </w:p>
    <w:p w:rsidR="00AE5571" w:rsidRDefault="00AE5571" w:rsidP="00AE5571">
      <w:pPr>
        <w:pStyle w:val="ae"/>
        <w:ind w:right="-1"/>
        <w:jc w:val="both"/>
        <w:rPr>
          <w:sz w:val="28"/>
          <w:szCs w:val="28"/>
        </w:rPr>
      </w:pPr>
      <w:r w:rsidRPr="00767990">
        <w:rPr>
          <w:sz w:val="28"/>
          <w:szCs w:val="28"/>
        </w:rPr>
        <w:tab/>
      </w:r>
      <w:r>
        <w:rPr>
          <w:sz w:val="28"/>
          <w:szCs w:val="28"/>
        </w:rPr>
        <w:t xml:space="preserve">Файл </w:t>
      </w:r>
      <w:r w:rsidRPr="006D2015">
        <w:rPr>
          <w:i/>
          <w:sz w:val="28"/>
          <w:szCs w:val="28"/>
          <w:lang w:val="en-US"/>
        </w:rPr>
        <w:t>chat</w:t>
      </w:r>
      <w:r w:rsidRPr="006D2015">
        <w:rPr>
          <w:i/>
          <w:sz w:val="28"/>
          <w:szCs w:val="28"/>
        </w:rPr>
        <w:t>.</w:t>
      </w:r>
      <w:r w:rsidRPr="006D2015">
        <w:rPr>
          <w:i/>
          <w:sz w:val="28"/>
          <w:szCs w:val="28"/>
          <w:lang w:val="en-US"/>
        </w:rPr>
        <w:t>html</w:t>
      </w:r>
      <w:r w:rsidRPr="006D201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предназначен для отображения пользователю основной страницы веб-приложения. Содержит форму отображения сообщений, поле ввода нового сообщения пользователя и кнопку отправки.</w:t>
      </w:r>
    </w:p>
    <w:p w:rsidR="00AE5571" w:rsidRDefault="00AE5571" w:rsidP="00AE5571">
      <w:pPr>
        <w:pStyle w:val="ae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</w:t>
      </w:r>
      <w:r w:rsidRPr="0002031E">
        <w:rPr>
          <w:i/>
          <w:sz w:val="28"/>
          <w:szCs w:val="28"/>
          <w:lang w:val="en-US"/>
        </w:rPr>
        <w:t>chat</w:t>
      </w:r>
      <w:r w:rsidRPr="0002031E">
        <w:rPr>
          <w:i/>
          <w:sz w:val="28"/>
          <w:szCs w:val="28"/>
        </w:rPr>
        <w:t>.</w:t>
      </w:r>
      <w:r w:rsidRPr="0002031E">
        <w:rPr>
          <w:i/>
          <w:sz w:val="28"/>
          <w:szCs w:val="28"/>
          <w:lang w:val="en-US"/>
        </w:rPr>
        <w:t>js</w:t>
      </w:r>
      <w:r w:rsidRPr="0002031E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</w:t>
      </w:r>
      <w:r w:rsidRPr="0002031E">
        <w:rPr>
          <w:i/>
          <w:sz w:val="28"/>
          <w:szCs w:val="28"/>
          <w:lang w:val="en-US"/>
        </w:rPr>
        <w:t>javascript</w:t>
      </w:r>
      <w:r w:rsidRPr="0002031E">
        <w:rPr>
          <w:sz w:val="28"/>
          <w:szCs w:val="28"/>
        </w:rPr>
        <w:t xml:space="preserve"> </w:t>
      </w:r>
      <w:r>
        <w:rPr>
          <w:sz w:val="28"/>
          <w:szCs w:val="28"/>
        </w:rPr>
        <w:t>код выполняющий всю работу по взаимодействию пользователя и серверной части приложения.</w:t>
      </w:r>
    </w:p>
    <w:p w:rsidR="00AE5571" w:rsidRDefault="00AE5571" w:rsidP="00AE5571">
      <w:pPr>
        <w:pStyle w:val="ae"/>
        <w:ind w:right="-1"/>
        <w:jc w:val="both"/>
        <w:rPr>
          <w:sz w:val="28"/>
        </w:rPr>
      </w:pPr>
      <w:r>
        <w:rPr>
          <w:sz w:val="28"/>
          <w:szCs w:val="28"/>
        </w:rPr>
        <w:tab/>
        <w:t xml:space="preserve">Приложение </w:t>
      </w:r>
      <w:r w:rsidRPr="00DD4353">
        <w:rPr>
          <w:i/>
          <w:sz w:val="28"/>
          <w:szCs w:val="28"/>
          <w:lang w:val="en-US"/>
        </w:rPr>
        <w:t>TelegramBot</w:t>
      </w:r>
      <w:r>
        <w:rPr>
          <w:sz w:val="28"/>
          <w:szCs w:val="28"/>
        </w:rPr>
        <w:t xml:space="preserve"> – консольное </w:t>
      </w:r>
      <w:r w:rsidRPr="001E67BC">
        <w:rPr>
          <w:i/>
          <w:sz w:val="28"/>
          <w:szCs w:val="28"/>
          <w:lang w:val="en-US"/>
        </w:rPr>
        <w:t>Java</w:t>
      </w:r>
      <w:r w:rsidRPr="001E67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представляющее собой обертку для разрабатываемого чат-бота и отвечающее за интеграцию этого бота в </w:t>
      </w:r>
      <w:r w:rsidRPr="008157B5">
        <w:rPr>
          <w:i/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. Данное приложение написано с использованием </w:t>
      </w:r>
      <w:r w:rsidRPr="001E67BC">
        <w:rPr>
          <w:i/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 w:rsidRPr="00DD4353">
        <w:rPr>
          <w:i/>
          <w:sz w:val="28"/>
          <w:szCs w:val="28"/>
        </w:rPr>
        <w:t>TelegramBots</w:t>
      </w:r>
      <w:r>
        <w:rPr>
          <w:i/>
          <w:sz w:val="28"/>
          <w:szCs w:val="28"/>
        </w:rPr>
        <w:t>.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Для работы приложения предварительно был создан и зарегистрирован бот в мессенджере </w:t>
      </w:r>
      <w:r w:rsidRPr="00DD4353">
        <w:rPr>
          <w:i/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. </w:t>
      </w:r>
    </w:p>
    <w:p w:rsidR="00AE5571" w:rsidRDefault="00AE5571" w:rsidP="00AE5571">
      <w:pPr>
        <w:pStyle w:val="ae"/>
        <w:ind w:right="-1"/>
        <w:jc w:val="both"/>
        <w:rPr>
          <w:sz w:val="28"/>
        </w:rPr>
      </w:pPr>
      <w:r>
        <w:rPr>
          <w:sz w:val="28"/>
        </w:rPr>
        <w:tab/>
        <w:t xml:space="preserve">При регистрации нового бота в </w:t>
      </w:r>
      <w:r w:rsidRPr="001E67BC">
        <w:rPr>
          <w:i/>
          <w:sz w:val="28"/>
          <w:lang w:val="en-US"/>
        </w:rPr>
        <w:t>Telegram</w:t>
      </w:r>
      <w:r>
        <w:rPr>
          <w:sz w:val="28"/>
        </w:rPr>
        <w:t xml:space="preserve">, необходимо было указать имя бота, после чего был выдан </w:t>
      </w:r>
      <w:r w:rsidRPr="001E67BC">
        <w:rPr>
          <w:i/>
          <w:sz w:val="28"/>
          <w:lang w:val="en-US"/>
        </w:rPr>
        <w:t>token</w:t>
      </w:r>
      <w:r w:rsidRPr="001E67BC">
        <w:rPr>
          <w:sz w:val="28"/>
        </w:rPr>
        <w:t xml:space="preserve"> </w:t>
      </w:r>
      <w:r>
        <w:rPr>
          <w:sz w:val="28"/>
        </w:rPr>
        <w:t xml:space="preserve">для подключения к каналу созданного бота. Эти настройки хранятся в классе </w:t>
      </w:r>
      <w:r w:rsidRPr="001E67BC">
        <w:rPr>
          <w:i/>
          <w:sz w:val="28"/>
          <w:lang w:val="en-US"/>
        </w:rPr>
        <w:t>BotConfig</w:t>
      </w:r>
      <w:r>
        <w:rPr>
          <w:sz w:val="28"/>
        </w:rPr>
        <w:t>.</w:t>
      </w:r>
    </w:p>
    <w:p w:rsidR="00AE5571" w:rsidRDefault="00AE5571" w:rsidP="00AE5571">
      <w:pPr>
        <w:pStyle w:val="ae"/>
        <w:ind w:right="-1"/>
        <w:jc w:val="both"/>
        <w:rPr>
          <w:sz w:val="28"/>
          <w:szCs w:val="28"/>
        </w:rPr>
      </w:pPr>
      <w:r>
        <w:rPr>
          <w:sz w:val="28"/>
        </w:rPr>
        <w:tab/>
        <w:t xml:space="preserve">Класс </w:t>
      </w:r>
      <w:r w:rsidRPr="00986E8C">
        <w:rPr>
          <w:i/>
          <w:sz w:val="28"/>
          <w:lang w:val="en-US"/>
        </w:rPr>
        <w:t>TelegramBot</w:t>
      </w:r>
      <w:r w:rsidRPr="00986E8C">
        <w:rPr>
          <w:sz w:val="28"/>
        </w:rPr>
        <w:t xml:space="preserve"> </w:t>
      </w:r>
      <w:r>
        <w:rPr>
          <w:sz w:val="28"/>
        </w:rPr>
        <w:t xml:space="preserve">отвечает за запуск приложения и подключение его к серверам </w:t>
      </w:r>
      <w:r w:rsidRPr="00986E8C">
        <w:rPr>
          <w:i/>
          <w:sz w:val="28"/>
          <w:lang w:val="en-US"/>
        </w:rPr>
        <w:t>Telegram</w:t>
      </w:r>
      <w:r w:rsidRPr="00986E8C">
        <w:rPr>
          <w:sz w:val="28"/>
        </w:rPr>
        <w:t>.</w:t>
      </w:r>
      <w:r w:rsidRPr="00F762BF">
        <w:rPr>
          <w:sz w:val="28"/>
        </w:rPr>
        <w:t xml:space="preserve"> </w:t>
      </w:r>
      <w:r>
        <w:rPr>
          <w:sz w:val="28"/>
          <w:szCs w:val="28"/>
        </w:rPr>
        <w:t>Структура классов представлена на рисунке 3.14.</w:t>
      </w:r>
    </w:p>
    <w:p w:rsidR="00AE5571" w:rsidRPr="00F762BF" w:rsidRDefault="00AE5571" w:rsidP="00AE5571">
      <w:pPr>
        <w:pStyle w:val="ae"/>
        <w:ind w:right="-1"/>
        <w:jc w:val="both"/>
        <w:rPr>
          <w:sz w:val="28"/>
          <w:lang w:val="en-US"/>
        </w:rPr>
      </w:pPr>
    </w:p>
    <w:p w:rsidR="00AE5571" w:rsidRDefault="00AE5571" w:rsidP="00AE5571">
      <w:pPr>
        <w:pStyle w:val="ae"/>
        <w:ind w:right="-1"/>
        <w:jc w:val="center"/>
        <w:rPr>
          <w:sz w:val="28"/>
        </w:rPr>
      </w:pPr>
      <w:r>
        <w:rPr>
          <w:noProof/>
          <w:lang w:val="be-BY" w:eastAsia="be-BY"/>
        </w:rPr>
        <w:drawing>
          <wp:inline distT="0" distB="0" distL="0" distR="0" wp14:anchorId="0E7078F7" wp14:editId="0BDD4924">
            <wp:extent cx="1762125" cy="31201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1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ae"/>
        <w:ind w:right="-1"/>
        <w:jc w:val="center"/>
        <w:rPr>
          <w:sz w:val="28"/>
        </w:rPr>
      </w:pPr>
    </w:p>
    <w:p w:rsidR="00AE5571" w:rsidRPr="00EE661C" w:rsidRDefault="00AE5571" w:rsidP="00AE5571">
      <w:pPr>
        <w:pStyle w:val="ae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EE661C">
        <w:rPr>
          <w:sz w:val="28"/>
          <w:szCs w:val="28"/>
        </w:rPr>
        <w:t>4</w:t>
      </w:r>
      <w:r>
        <w:rPr>
          <w:sz w:val="28"/>
          <w:szCs w:val="28"/>
        </w:rPr>
        <w:t xml:space="preserve"> – Структура классов </w:t>
      </w:r>
      <w:r w:rsidRPr="00986E8C">
        <w:rPr>
          <w:i/>
          <w:sz w:val="28"/>
          <w:lang w:val="en-US"/>
        </w:rPr>
        <w:t>TelegramBot</w:t>
      </w:r>
    </w:p>
    <w:p w:rsidR="00AE5571" w:rsidRDefault="00AE5571" w:rsidP="00AE5571">
      <w:pPr>
        <w:pStyle w:val="ae"/>
        <w:ind w:right="-1"/>
        <w:rPr>
          <w:sz w:val="28"/>
        </w:rPr>
      </w:pPr>
    </w:p>
    <w:p w:rsidR="00AE5571" w:rsidRPr="00EE661C" w:rsidRDefault="00AE5571" w:rsidP="00AE5571">
      <w:pPr>
        <w:pStyle w:val="ae"/>
        <w:ind w:right="-1"/>
        <w:jc w:val="both"/>
        <w:rPr>
          <w:sz w:val="28"/>
        </w:rPr>
      </w:pPr>
      <w:r>
        <w:rPr>
          <w:sz w:val="28"/>
        </w:rPr>
        <w:tab/>
        <w:t xml:space="preserve">Класс </w:t>
      </w:r>
      <w:r w:rsidRPr="00986E8C">
        <w:rPr>
          <w:i/>
          <w:sz w:val="28"/>
        </w:rPr>
        <w:t>GomelGuideHandlers</w:t>
      </w:r>
      <w:r>
        <w:rPr>
          <w:sz w:val="28"/>
        </w:rPr>
        <w:t xml:space="preserve"> получает сообщения пользователя и отправляет ответ. Содержит методы </w:t>
      </w:r>
      <w:r w:rsidRPr="00986E8C">
        <w:rPr>
          <w:i/>
          <w:sz w:val="28"/>
        </w:rPr>
        <w:t>onUpdateReceived</w:t>
      </w:r>
      <w:r>
        <w:rPr>
          <w:sz w:val="28"/>
        </w:rPr>
        <w:t xml:space="preserve"> и </w:t>
      </w:r>
      <w:r w:rsidRPr="00986E8C">
        <w:rPr>
          <w:i/>
          <w:sz w:val="28"/>
        </w:rPr>
        <w:t>sendMsg</w:t>
      </w:r>
      <w:r w:rsidRPr="00EE661C">
        <w:rPr>
          <w:sz w:val="28"/>
        </w:rPr>
        <w:t>.</w:t>
      </w:r>
    </w:p>
    <w:p w:rsidR="00AE5571" w:rsidRPr="00986E8C" w:rsidRDefault="00AE5571" w:rsidP="00AE5571">
      <w:pPr>
        <w:pStyle w:val="ae"/>
        <w:ind w:right="-1"/>
        <w:jc w:val="both"/>
        <w:rPr>
          <w:sz w:val="28"/>
        </w:rPr>
      </w:pPr>
      <w:r w:rsidRPr="00EE661C">
        <w:rPr>
          <w:sz w:val="28"/>
        </w:rPr>
        <w:lastRenderedPageBreak/>
        <w:tab/>
      </w:r>
      <w:r>
        <w:rPr>
          <w:sz w:val="28"/>
        </w:rPr>
        <w:t xml:space="preserve">Метод </w:t>
      </w:r>
      <w:r w:rsidRPr="00986E8C">
        <w:rPr>
          <w:i/>
          <w:sz w:val="28"/>
        </w:rPr>
        <w:t>onUpdateReceived</w:t>
      </w:r>
      <w:r>
        <w:rPr>
          <w:sz w:val="28"/>
        </w:rPr>
        <w:t xml:space="preserve"> вызывается при получении сообщения от пользователя, п</w:t>
      </w:r>
      <w:r w:rsidRPr="00986E8C">
        <w:rPr>
          <w:sz w:val="28"/>
          <w:lang w:val="be-BY"/>
        </w:rPr>
        <w:t xml:space="preserve">ередает сообщение пользователя в метод </w:t>
      </w:r>
      <w:r w:rsidRPr="001E67BC">
        <w:rPr>
          <w:i/>
          <w:sz w:val="28"/>
          <w:lang w:val="en-US"/>
        </w:rPr>
        <w:t>getAnswer</w:t>
      </w:r>
      <w:r w:rsidRPr="00986E8C">
        <w:rPr>
          <w:i/>
          <w:sz w:val="28"/>
          <w:lang w:val="be-BY"/>
        </w:rPr>
        <w:t xml:space="preserve"> </w:t>
      </w:r>
      <w:r w:rsidRPr="00986E8C">
        <w:rPr>
          <w:sz w:val="28"/>
          <w:lang w:val="be-BY"/>
        </w:rPr>
        <w:t xml:space="preserve">класса </w:t>
      </w:r>
      <w:r w:rsidRPr="001E67BC">
        <w:rPr>
          <w:i/>
          <w:sz w:val="28"/>
          <w:lang w:val="en-US"/>
        </w:rPr>
        <w:t>GomelGuideService</w:t>
      </w:r>
      <w:r>
        <w:rPr>
          <w:i/>
          <w:sz w:val="28"/>
          <w:lang w:val="be-BY"/>
        </w:rPr>
        <w:t xml:space="preserve"> </w:t>
      </w:r>
      <w:r>
        <w:rPr>
          <w:sz w:val="28"/>
          <w:lang w:val="be-BY"/>
        </w:rPr>
        <w:t xml:space="preserve">и вызывает метод </w:t>
      </w:r>
      <w:r w:rsidRPr="00986E8C">
        <w:rPr>
          <w:i/>
          <w:sz w:val="28"/>
          <w:lang w:val="en-US"/>
        </w:rPr>
        <w:t>sendMsg</w:t>
      </w:r>
      <w:r>
        <w:rPr>
          <w:sz w:val="28"/>
        </w:rPr>
        <w:t>.</w:t>
      </w:r>
    </w:p>
    <w:p w:rsidR="00AE5571" w:rsidRPr="00986E8C" w:rsidRDefault="00AE5571" w:rsidP="00AE5571">
      <w:pPr>
        <w:pStyle w:val="ae"/>
        <w:ind w:right="-1"/>
        <w:jc w:val="both"/>
        <w:rPr>
          <w:sz w:val="28"/>
          <w:lang w:val="be-BY"/>
        </w:rPr>
      </w:pPr>
      <w:r w:rsidRPr="00986E8C">
        <w:rPr>
          <w:sz w:val="28"/>
        </w:rPr>
        <w:tab/>
      </w:r>
      <w:r>
        <w:rPr>
          <w:sz w:val="28"/>
        </w:rPr>
        <w:t xml:space="preserve">Метод </w:t>
      </w:r>
      <w:r w:rsidRPr="00986E8C">
        <w:rPr>
          <w:i/>
          <w:sz w:val="28"/>
        </w:rPr>
        <w:t>sendMsg</w:t>
      </w:r>
      <w:r>
        <w:rPr>
          <w:sz w:val="28"/>
        </w:rPr>
        <w:t xml:space="preserve"> формирует ответное сообщение и отправляет его пользователю.</w:t>
      </w:r>
    </w:p>
    <w:p w:rsidR="00AE5571" w:rsidRPr="00986E8C" w:rsidRDefault="00AE5571" w:rsidP="00AE5571">
      <w:pPr>
        <w:pStyle w:val="ae"/>
        <w:ind w:right="-1"/>
        <w:jc w:val="both"/>
        <w:rPr>
          <w:sz w:val="28"/>
        </w:rPr>
      </w:pPr>
      <w:r w:rsidRPr="00986E8C">
        <w:rPr>
          <w:sz w:val="28"/>
          <w:lang w:val="be-BY"/>
        </w:rPr>
        <w:t xml:space="preserve">Передает сообщение пользователя в метод </w:t>
      </w:r>
      <w:r w:rsidRPr="001E67BC">
        <w:rPr>
          <w:i/>
          <w:sz w:val="28"/>
          <w:lang w:val="en-US"/>
        </w:rPr>
        <w:t>getAnswer</w:t>
      </w:r>
      <w:r w:rsidRPr="00986E8C">
        <w:rPr>
          <w:i/>
          <w:sz w:val="28"/>
          <w:lang w:val="be-BY"/>
        </w:rPr>
        <w:t xml:space="preserve"> </w:t>
      </w:r>
      <w:r w:rsidRPr="00986E8C">
        <w:rPr>
          <w:sz w:val="28"/>
          <w:lang w:val="be-BY"/>
        </w:rPr>
        <w:t xml:space="preserve">класса </w:t>
      </w:r>
      <w:r w:rsidRPr="001E67BC">
        <w:rPr>
          <w:i/>
          <w:sz w:val="28"/>
          <w:lang w:val="en-US"/>
        </w:rPr>
        <w:t>GomelGuideService</w:t>
      </w:r>
      <w:r w:rsidRPr="00986E8C">
        <w:rPr>
          <w:i/>
          <w:sz w:val="28"/>
          <w:lang w:val="be-BY"/>
        </w:rPr>
        <w:t xml:space="preserve">. </w:t>
      </w:r>
      <w:r>
        <w:rPr>
          <w:sz w:val="28"/>
        </w:rPr>
        <w:t>Формирует ответное сообщение и отравляет.</w:t>
      </w:r>
    </w:p>
    <w:p w:rsidR="00AE5571" w:rsidRPr="008157B5" w:rsidRDefault="00AE5571" w:rsidP="00AE5571">
      <w:pPr>
        <w:pStyle w:val="ae"/>
        <w:ind w:right="-1"/>
        <w:jc w:val="both"/>
        <w:rPr>
          <w:sz w:val="28"/>
        </w:rPr>
      </w:pPr>
      <w:r>
        <w:rPr>
          <w:sz w:val="28"/>
        </w:rPr>
        <w:tab/>
        <w:t>Класс</w:t>
      </w:r>
      <w:r w:rsidRPr="001E67BC">
        <w:rPr>
          <w:sz w:val="28"/>
        </w:rPr>
        <w:t xml:space="preserve"> </w:t>
      </w:r>
      <w:r w:rsidRPr="001E67BC">
        <w:rPr>
          <w:i/>
          <w:sz w:val="28"/>
          <w:lang w:val="en-US"/>
        </w:rPr>
        <w:t>GomelGuideService</w:t>
      </w:r>
      <w:r w:rsidRPr="001E67BC">
        <w:rPr>
          <w:i/>
          <w:sz w:val="28"/>
        </w:rPr>
        <w:t xml:space="preserve"> </w:t>
      </w:r>
      <w:r>
        <w:rPr>
          <w:sz w:val="28"/>
        </w:rPr>
        <w:t>содержит</w:t>
      </w:r>
      <w:r w:rsidRPr="001E67BC">
        <w:rPr>
          <w:sz w:val="28"/>
        </w:rPr>
        <w:t xml:space="preserve"> </w:t>
      </w:r>
      <w:r>
        <w:rPr>
          <w:sz w:val="28"/>
        </w:rPr>
        <w:t>метод</w:t>
      </w:r>
      <w:r w:rsidRPr="001E67BC">
        <w:rPr>
          <w:sz w:val="28"/>
        </w:rPr>
        <w:t xml:space="preserve"> </w:t>
      </w:r>
      <w:r w:rsidRPr="001E67BC">
        <w:rPr>
          <w:i/>
          <w:sz w:val="28"/>
          <w:lang w:val="en-US"/>
        </w:rPr>
        <w:t>getAnswer</w:t>
      </w:r>
      <w:r w:rsidRPr="001E67BC">
        <w:rPr>
          <w:i/>
          <w:sz w:val="28"/>
        </w:rPr>
        <w:t xml:space="preserve"> </w:t>
      </w:r>
      <w:r>
        <w:rPr>
          <w:sz w:val="28"/>
        </w:rPr>
        <w:t xml:space="preserve">принимающий в качестве входного параметра строку </w:t>
      </w:r>
      <w:r w:rsidRPr="008157B5">
        <w:rPr>
          <w:i/>
          <w:sz w:val="28"/>
          <w:lang w:val="en-US"/>
        </w:rPr>
        <w:t>message</w:t>
      </w:r>
      <w:r>
        <w:rPr>
          <w:sz w:val="28"/>
        </w:rPr>
        <w:t xml:space="preserve">. Этот метод создает </w:t>
      </w:r>
      <w:r w:rsidRPr="008157B5">
        <w:rPr>
          <w:i/>
          <w:sz w:val="28"/>
          <w:lang w:val="en-US"/>
        </w:rPr>
        <w:t>http</w:t>
      </w:r>
      <w:r w:rsidRPr="008157B5">
        <w:rPr>
          <w:sz w:val="28"/>
        </w:rPr>
        <w:t xml:space="preserve"> </w:t>
      </w:r>
      <w:r>
        <w:rPr>
          <w:sz w:val="28"/>
        </w:rPr>
        <w:t xml:space="preserve">соединение к созданному веб-приложению (чат-боту). Отправляет </w:t>
      </w:r>
      <w:r w:rsidRPr="008157B5">
        <w:rPr>
          <w:i/>
          <w:sz w:val="28"/>
          <w:lang w:val="en-US"/>
        </w:rPr>
        <w:t>post</w:t>
      </w:r>
      <w:r w:rsidRPr="008157B5">
        <w:rPr>
          <w:sz w:val="28"/>
        </w:rPr>
        <w:t xml:space="preserve"> </w:t>
      </w:r>
      <w:r>
        <w:rPr>
          <w:sz w:val="28"/>
        </w:rPr>
        <w:t xml:space="preserve">запрос с параметром </w:t>
      </w:r>
      <w:r w:rsidRPr="008157B5">
        <w:rPr>
          <w:i/>
          <w:sz w:val="28"/>
          <w:lang w:val="en-US"/>
        </w:rPr>
        <w:t>message</w:t>
      </w:r>
      <w:r>
        <w:rPr>
          <w:i/>
          <w:sz w:val="28"/>
        </w:rPr>
        <w:t>,</w:t>
      </w:r>
      <w:r>
        <w:rPr>
          <w:sz w:val="28"/>
        </w:rPr>
        <w:t xml:space="preserve"> в рамках этого соединения и возвращает полученный ответ.</w:t>
      </w:r>
    </w:p>
    <w:p w:rsidR="00AE5571" w:rsidRPr="001E67BC" w:rsidRDefault="00AE5571" w:rsidP="00AE5571">
      <w:pPr>
        <w:pStyle w:val="a7"/>
        <w:ind w:left="0" w:firstLine="0"/>
      </w:pPr>
    </w:p>
    <w:p w:rsidR="00AE5571" w:rsidRPr="00243316" w:rsidRDefault="00AE5571" w:rsidP="00AE5571">
      <w:pPr>
        <w:pStyle w:val="a7"/>
        <w:ind w:left="0" w:firstLine="708"/>
        <w:rPr>
          <w:b/>
        </w:rPr>
      </w:pPr>
      <w:r>
        <w:rPr>
          <w:b/>
        </w:rPr>
        <w:t>3.5 Описание интерфейса пользователя</w:t>
      </w:r>
    </w:p>
    <w:p w:rsidR="00AE5571" w:rsidRPr="00527247" w:rsidRDefault="00AE5571" w:rsidP="00AE5571">
      <w:pPr>
        <w:pStyle w:val="a7"/>
        <w:ind w:left="0" w:firstLine="0"/>
        <w:jc w:val="center"/>
        <w:rPr>
          <w:b/>
        </w:rPr>
      </w:pPr>
    </w:p>
    <w:p w:rsidR="00AE5571" w:rsidRPr="00B22CF3" w:rsidRDefault="00AE5571" w:rsidP="00AE5571">
      <w:r>
        <w:t xml:space="preserve">Для начала работы с приложением необходимо ввести </w:t>
      </w:r>
      <w:r w:rsidRPr="00527247">
        <w:rPr>
          <w:i/>
          <w:lang w:val="en-US"/>
        </w:rPr>
        <w:t>url</w:t>
      </w:r>
      <w:r w:rsidRPr="00527247">
        <w:t>-</w:t>
      </w:r>
      <w:r>
        <w:t>адрес сайта в браузере. После чего откроется страница с предложением ввести свое имя и присоединиться к чату. Пример можно увидеть на рисунке 3.11.</w:t>
      </w:r>
    </w:p>
    <w:p w:rsidR="00AE5571" w:rsidRDefault="00AE5571" w:rsidP="00AE5571">
      <w:pPr>
        <w:pStyle w:val="a7"/>
        <w:ind w:left="0" w:firstLine="0"/>
        <w:jc w:val="center"/>
        <w:rPr>
          <w:b/>
        </w:rPr>
      </w:pPr>
    </w:p>
    <w:p w:rsidR="00AE5571" w:rsidRDefault="00AE5571" w:rsidP="00AE5571">
      <w:pPr>
        <w:spacing w:after="160"/>
        <w:ind w:firstLine="0"/>
        <w:jc w:val="center"/>
      </w:pPr>
      <w:r>
        <w:rPr>
          <w:noProof/>
          <w:lang w:val="be-BY" w:eastAsia="be-BY"/>
        </w:rPr>
        <w:drawing>
          <wp:inline distT="0" distB="0" distL="0" distR="0" wp14:anchorId="434BA067" wp14:editId="47555D58">
            <wp:extent cx="3684896" cy="18312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0936" cy="18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ind w:firstLine="0"/>
        <w:jc w:val="center"/>
      </w:pPr>
      <w:r>
        <w:t xml:space="preserve">Рисунок 3.11 – Стартовая страница приложения  </w:t>
      </w:r>
    </w:p>
    <w:p w:rsidR="00AE5571" w:rsidRDefault="00AE5571" w:rsidP="00AE5571">
      <w:pPr>
        <w:ind w:firstLine="0"/>
        <w:jc w:val="center"/>
      </w:pPr>
    </w:p>
    <w:p w:rsidR="00AE5571" w:rsidRPr="00EC39DA" w:rsidRDefault="00AE5571" w:rsidP="00AE5571">
      <w:r>
        <w:t>После нажатия кнопки «</w:t>
      </w:r>
      <w:r w:rsidRPr="00767990">
        <w:rPr>
          <w:i/>
          <w:lang w:val="en-US"/>
        </w:rPr>
        <w:t>J</w:t>
      </w:r>
      <w:r w:rsidRPr="00527247">
        <w:rPr>
          <w:i/>
          <w:lang w:val="en-US"/>
        </w:rPr>
        <w:t>oin</w:t>
      </w:r>
      <w:r w:rsidRPr="00EC39DA">
        <w:rPr>
          <w:i/>
        </w:rPr>
        <w:t xml:space="preserve"> </w:t>
      </w:r>
      <w:r>
        <w:rPr>
          <w:i/>
          <w:lang w:val="en-US"/>
        </w:rPr>
        <w:t>Chat</w:t>
      </w:r>
      <w:r>
        <w:t>»</w:t>
      </w:r>
      <w:r w:rsidRPr="00EC39DA">
        <w:rPr>
          <w:i/>
        </w:rPr>
        <w:t xml:space="preserve"> </w:t>
      </w:r>
      <w:r>
        <w:t xml:space="preserve">откроется страница с полем сообщений и формой ввода нового сообщения. </w:t>
      </w:r>
    </w:p>
    <w:p w:rsidR="00AE5571" w:rsidRDefault="00AE5571" w:rsidP="00AE5571">
      <w:pPr>
        <w:spacing w:after="160"/>
        <w:ind w:firstLine="0"/>
        <w:jc w:val="center"/>
      </w:pPr>
      <w:r w:rsidRPr="00CC68C2">
        <w:rPr>
          <w:noProof/>
          <w:lang w:val="be-BY" w:eastAsia="be-BY"/>
        </w:rPr>
        <w:lastRenderedPageBreak/>
        <w:drawing>
          <wp:inline distT="0" distB="0" distL="0" distR="0" wp14:anchorId="30EACF36" wp14:editId="3B1C2714">
            <wp:extent cx="5258084" cy="50196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770" cy="50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spacing w:after="160"/>
        <w:ind w:firstLine="0"/>
        <w:jc w:val="center"/>
        <w:rPr>
          <w:rFonts w:eastAsia="Times New Roman"/>
          <w:b/>
          <w:bCs/>
          <w:kern w:val="36"/>
          <w:szCs w:val="48"/>
          <w:lang w:eastAsia="ru-RU"/>
        </w:rPr>
      </w:pPr>
    </w:p>
    <w:p w:rsidR="00AE5571" w:rsidRDefault="00AE5571" w:rsidP="00AE5571">
      <w:pPr>
        <w:ind w:firstLine="0"/>
        <w:jc w:val="center"/>
      </w:pPr>
      <w:r>
        <w:t>Рисунок 3.12 – Окно диалога</w:t>
      </w:r>
    </w:p>
    <w:p w:rsidR="00AE5571" w:rsidRDefault="00AE5571" w:rsidP="00AE5571">
      <w:pPr>
        <w:ind w:firstLine="0"/>
      </w:pPr>
    </w:p>
    <w:p w:rsidR="00AE5571" w:rsidRPr="00767990" w:rsidRDefault="00AE5571" w:rsidP="00AE5571">
      <w:r>
        <w:t>Для отправки сообщения необходимо ввести текст в пустое поле и нажать кнопку «</w:t>
      </w:r>
      <w:r w:rsidRPr="00EC39DA">
        <w:rPr>
          <w:i/>
          <w:lang w:val="en-US"/>
        </w:rPr>
        <w:t>Post</w:t>
      </w:r>
      <w:r>
        <w:t>». После чего отправленное сообщение и ответ на него появятся в поле чата.</w:t>
      </w:r>
    </w:p>
    <w:p w:rsidR="00AE5571" w:rsidRDefault="00AE5571" w:rsidP="00AE5571">
      <w:pPr>
        <w:ind w:firstLine="0"/>
      </w:pPr>
      <w:r>
        <w:tab/>
        <w:t>По нажатию кнопки «</w:t>
      </w:r>
      <w:r w:rsidRPr="00EC39DA">
        <w:rPr>
          <w:i/>
          <w:lang w:val="en-US"/>
        </w:rPr>
        <w:t>Leave</w:t>
      </w:r>
      <w:r w:rsidRPr="00EC39DA">
        <w:rPr>
          <w:i/>
        </w:rPr>
        <w:t xml:space="preserve"> </w:t>
      </w:r>
      <w:r w:rsidRPr="00EC39DA">
        <w:rPr>
          <w:i/>
          <w:lang w:val="en-US"/>
        </w:rPr>
        <w:t>Chat</w:t>
      </w:r>
      <w:r>
        <w:t>»</w:t>
      </w:r>
      <w:r w:rsidRPr="00EC39DA">
        <w:t xml:space="preserve"> </w:t>
      </w:r>
      <w:r>
        <w:t>снова откроется стартовая страница. Если войти в чат под предыдущим именем, то история диалога будет сохранена и отображена на странице чата.</w:t>
      </w:r>
    </w:p>
    <w:p w:rsidR="00AE5571" w:rsidRPr="00EC39DA" w:rsidRDefault="00AE5571" w:rsidP="00AE5571">
      <w:pPr>
        <w:ind w:firstLine="0"/>
      </w:pPr>
      <w:r>
        <w:tab/>
        <w:t>Для окончания работы с приложением достаточно закрыть окно браузера.</w:t>
      </w:r>
    </w:p>
    <w:p w:rsidR="00AE5571" w:rsidRPr="00415ECA" w:rsidRDefault="00AE5571" w:rsidP="00AE5571">
      <w:pPr>
        <w:ind w:firstLine="0"/>
      </w:pPr>
      <w:r>
        <w:tab/>
        <w:t xml:space="preserve">Для работы с ботом через мессенджер </w:t>
      </w:r>
      <w:r w:rsidRPr="00415ECA">
        <w:rPr>
          <w:i/>
          <w:lang w:val="en-US"/>
        </w:rPr>
        <w:t>Telegram</w:t>
      </w:r>
      <w:r>
        <w:t xml:space="preserve">, необходимо открыть соответствующее приложение и найти в поиске бота </w:t>
      </w:r>
      <w:r w:rsidRPr="00415ECA">
        <w:rPr>
          <w:i/>
          <w:lang w:val="en-US"/>
        </w:rPr>
        <w:t>GomelGuide</w:t>
      </w:r>
      <w:r>
        <w:t>. После чего откроется страница диалога с ботом. Пример переписки с ботом изображен на рисунке 3.13.</w:t>
      </w:r>
    </w:p>
    <w:p w:rsidR="00AE5571" w:rsidRDefault="00AE5571" w:rsidP="00AE5571">
      <w:pPr>
        <w:spacing w:after="160"/>
        <w:ind w:firstLine="0"/>
        <w:jc w:val="center"/>
        <w:rPr>
          <w:rFonts w:eastAsia="Times New Roman"/>
          <w:b/>
          <w:bCs/>
          <w:kern w:val="36"/>
          <w:szCs w:val="48"/>
          <w:lang w:eastAsia="ru-RU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421409A6" wp14:editId="15C307EA">
            <wp:extent cx="2712976" cy="4827042"/>
            <wp:effectExtent l="0" t="0" r="0" b="0"/>
            <wp:docPr id="23" name="Рисунок 23" descr="https://pp.userapi.com/c636721/v636721888/6468b/UGQwA1Nrv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6721/v636721888/6468b/UGQwA1NrvSo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35" cy="48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e-BY" w:eastAsia="be-BY"/>
        </w:rPr>
        <w:drawing>
          <wp:inline distT="0" distB="0" distL="0" distR="0" wp14:anchorId="761350FB" wp14:editId="5E169721">
            <wp:extent cx="2708699" cy="4819431"/>
            <wp:effectExtent l="0" t="0" r="0" b="635"/>
            <wp:docPr id="22" name="Рисунок 22" descr="https://pp.userapi.com/c636721/v636721888/64681/oEUimFAhF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6721/v636721888/64681/oEUimFAhFzY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42" cy="484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spacing w:after="160"/>
        <w:ind w:firstLine="0"/>
        <w:jc w:val="center"/>
        <w:rPr>
          <w:rFonts w:eastAsia="Times New Roman"/>
          <w:b/>
          <w:bCs/>
          <w:kern w:val="36"/>
          <w:szCs w:val="48"/>
          <w:lang w:eastAsia="ru-RU"/>
        </w:rPr>
      </w:pPr>
    </w:p>
    <w:p w:rsidR="00AE5571" w:rsidRPr="00EE661C" w:rsidRDefault="00AE5571" w:rsidP="00AE5571">
      <w:pPr>
        <w:ind w:firstLine="0"/>
        <w:jc w:val="center"/>
        <w:rPr>
          <w:rFonts w:eastAsia="Times New Roman"/>
          <w:bCs/>
          <w:i/>
          <w:kern w:val="36"/>
          <w:szCs w:val="48"/>
          <w:lang w:eastAsia="ru-RU"/>
        </w:rPr>
      </w:pPr>
      <w:r w:rsidRPr="00415ECA">
        <w:rPr>
          <w:rFonts w:eastAsia="Times New Roman"/>
          <w:bCs/>
          <w:kern w:val="36"/>
          <w:szCs w:val="48"/>
          <w:lang w:eastAsia="ru-RU"/>
        </w:rPr>
        <w:t xml:space="preserve">Рисунок 3.13 – </w:t>
      </w:r>
      <w:r>
        <w:rPr>
          <w:rFonts w:eastAsia="Times New Roman"/>
          <w:bCs/>
          <w:kern w:val="36"/>
          <w:szCs w:val="48"/>
          <w:lang w:eastAsia="ru-RU"/>
        </w:rPr>
        <w:t xml:space="preserve">Окно диалога в </w:t>
      </w:r>
      <w:r w:rsidRPr="00415ECA">
        <w:rPr>
          <w:rFonts w:eastAsia="Times New Roman"/>
          <w:bCs/>
          <w:i/>
          <w:kern w:val="36"/>
          <w:szCs w:val="48"/>
          <w:lang w:val="en-US" w:eastAsia="ru-RU"/>
        </w:rPr>
        <w:t>Telegram</w:t>
      </w:r>
    </w:p>
    <w:p w:rsidR="00AE5571" w:rsidRPr="00EE661C" w:rsidRDefault="00AE5571" w:rsidP="00AE5571">
      <w:pPr>
        <w:ind w:firstLine="0"/>
        <w:jc w:val="center"/>
        <w:rPr>
          <w:rFonts w:eastAsia="Times New Roman"/>
          <w:bCs/>
          <w:i/>
          <w:kern w:val="36"/>
          <w:szCs w:val="48"/>
          <w:lang w:eastAsia="ru-RU"/>
        </w:rPr>
      </w:pPr>
    </w:p>
    <w:p w:rsidR="00AE5571" w:rsidRDefault="00AE5571" w:rsidP="00AE5571">
      <w:pPr>
        <w:ind w:firstLine="0"/>
        <w:rPr>
          <w:rFonts w:eastAsia="Times New Roman"/>
          <w:bCs/>
          <w:kern w:val="36"/>
          <w:szCs w:val="48"/>
          <w:lang w:eastAsia="ru-RU"/>
        </w:rPr>
      </w:pPr>
      <w:r w:rsidRPr="00EE661C">
        <w:rPr>
          <w:rFonts w:eastAsia="Times New Roman"/>
          <w:bCs/>
          <w:kern w:val="36"/>
          <w:szCs w:val="48"/>
          <w:lang w:eastAsia="ru-RU"/>
        </w:rPr>
        <w:tab/>
      </w:r>
      <w:r>
        <w:rPr>
          <w:rFonts w:eastAsia="Times New Roman"/>
          <w:bCs/>
          <w:kern w:val="36"/>
          <w:szCs w:val="48"/>
          <w:lang w:eastAsia="ru-RU"/>
        </w:rPr>
        <w:t xml:space="preserve">Отправка сообщений в данном мессенджере происходит посредством ввода текста в соответствующее поле и нажатием клавиши ввода на экранной клавиатуре. Для инициации разговора с ботом необходимо отправить ему любое сообщение. </w:t>
      </w:r>
    </w:p>
    <w:p w:rsidR="00AE5571" w:rsidRPr="00415ECA" w:rsidRDefault="00AE5571" w:rsidP="00AE5571">
      <w:pPr>
        <w:ind w:firstLine="0"/>
        <w:rPr>
          <w:rFonts w:eastAsia="Times New Roman"/>
          <w:bCs/>
          <w:kern w:val="36"/>
          <w:szCs w:val="48"/>
          <w:lang w:eastAsia="ru-RU"/>
        </w:rPr>
      </w:pPr>
      <w:r>
        <w:rPr>
          <w:rFonts w:eastAsia="Times New Roman"/>
          <w:bCs/>
          <w:kern w:val="36"/>
          <w:szCs w:val="48"/>
          <w:lang w:eastAsia="ru-RU"/>
        </w:rPr>
        <w:tab/>
        <w:t>Для прекращения разговора достаточно выйти из окна диалога с ботом, либо закрыть приложение.</w:t>
      </w:r>
    </w:p>
    <w:p w:rsidR="000E0BF6" w:rsidRDefault="000E0BF6">
      <w:pPr>
        <w:ind w:firstLine="0"/>
        <w:jc w:val="left"/>
      </w:pPr>
      <w:r>
        <w:br w:type="page"/>
      </w:r>
    </w:p>
    <w:p w:rsidR="000E0BF6" w:rsidRPr="00700342" w:rsidRDefault="000E0BF6" w:rsidP="00447586">
      <w:pPr>
        <w:pStyle w:val="10"/>
        <w:ind w:left="0"/>
        <w:jc w:val="center"/>
      </w:pPr>
      <w:r w:rsidRPr="00700342">
        <w:lastRenderedPageBreak/>
        <w:t>ЗАКЛЮЧЕНИЕ</w:t>
      </w:r>
    </w:p>
    <w:p w:rsidR="000E0BF6" w:rsidRDefault="000E0BF6" w:rsidP="000E0BF6">
      <w:pPr>
        <w:pStyle w:val="a7"/>
        <w:ind w:left="0" w:firstLine="0"/>
      </w:pPr>
    </w:p>
    <w:p w:rsidR="000E0BF6" w:rsidRPr="00C02040" w:rsidRDefault="000E0BF6" w:rsidP="000E0BF6">
      <w:pPr>
        <w:pStyle w:val="ae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Уникальные возможности Интернет такие, как скорость, опе</w:t>
      </w:r>
      <w:r>
        <w:rPr>
          <w:sz w:val="28"/>
          <w:szCs w:val="28"/>
        </w:rPr>
        <w:t xml:space="preserve">ративность, доступность </w:t>
      </w:r>
      <w:r w:rsidRPr="00C02040">
        <w:rPr>
          <w:sz w:val="28"/>
          <w:szCs w:val="28"/>
        </w:rPr>
        <w:t>коммуникации между пользователями – позволяют использовать сеть как средство общения и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создавать интерактивные формы общения: чаты, форумы, телеконференции, электронную почту и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другие. На смену реальным собеседникам приходят программы искусственного интеллекта, такие как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чаты, консультанты, помощники, развлекательные программы и другие. Но, в отличие от разговора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людей, программа не обладает гибким умственным интеллектом. К сожалению, современные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виртуальные собеседники лишь частично решают вопрос имитации разговора человека. Словарный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запас большинства виртуальных собеседников ограничен, кроме этого, у них отсутствует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эмоциональная окраска, тембр голоса и пр., поэтому большинство виртуальных собеседников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запрограммированы на ведение несложной беседы. Обработка естественного языка человека,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особенно разговорного стиля, является проблемой, касающейся искусственного интеллекта. В основу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функционирования виртуальных собеседников положена база знаний. В простейшем случае она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содержит наборы возможных вопросов пользователя и соответствующих ответов на них. Некоторые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программы могут учиться, а именно: пополнять словарный запас, учитывать определенные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особенности языка, стиля общения. Но проблема создания программ собеседников на базе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искусственного интеллекта, которые могут моделировать интеллектуальную деятельность человека,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 сегодняшний день остается открытой. Несмотря на преимущества, виртуальные собеседники в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настоящее время не могут пройти тест Тьюринга на соответствие интеллекта компьютера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человеческому интеллекту.</w:t>
      </w:r>
    </w:p>
    <w:p w:rsidR="000E0BF6" w:rsidRDefault="000E0BF6" w:rsidP="000E0BF6">
      <w:pPr>
        <w:pStyle w:val="ae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К сожалению, на современном этапе своего развития виртуа</w:t>
      </w:r>
      <w:r>
        <w:rPr>
          <w:sz w:val="28"/>
          <w:szCs w:val="28"/>
        </w:rPr>
        <w:t xml:space="preserve">льное общение не может заменить </w:t>
      </w:r>
      <w:r w:rsidRPr="00C02040">
        <w:rPr>
          <w:sz w:val="28"/>
          <w:szCs w:val="28"/>
        </w:rPr>
        <w:t>реальное, но компьютерные технологии постоянно совершенствуются, поэтому, возможно, через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какое-то время виртуальные собеседники смогут заменить реальное общение.</w:t>
      </w:r>
    </w:p>
    <w:p w:rsidR="000E0BF6" w:rsidRDefault="000E0BF6">
      <w:pPr>
        <w:ind w:firstLine="0"/>
        <w:jc w:val="left"/>
      </w:pPr>
      <w:r>
        <w:br w:type="page"/>
      </w:r>
    </w:p>
    <w:p w:rsidR="000E0BF6" w:rsidRPr="00471F1C" w:rsidRDefault="00447586" w:rsidP="000E0BF6">
      <w:pPr>
        <w:suppressAutoHyphens/>
        <w:ind w:firstLine="708"/>
        <w:rPr>
          <w:b/>
        </w:rPr>
      </w:pPr>
      <w:r w:rsidRPr="00471F1C">
        <w:rPr>
          <w:b/>
        </w:rPr>
        <w:lastRenderedPageBreak/>
        <w:t>Список использованных источников</w:t>
      </w:r>
    </w:p>
    <w:p w:rsidR="000E0BF6" w:rsidRPr="00471F1C" w:rsidRDefault="000E0BF6" w:rsidP="000E0BF6">
      <w:pPr>
        <w:suppressAutoHyphens/>
        <w:ind w:firstLine="708"/>
        <w:rPr>
          <w:b/>
        </w:rPr>
      </w:pPr>
    </w:p>
    <w:p w:rsidR="000E0BF6" w:rsidRPr="00471F1C" w:rsidRDefault="000E0BF6" w:rsidP="000E0BF6">
      <w:pPr>
        <w:pStyle w:val="22"/>
        <w:numPr>
          <w:ilvl w:val="0"/>
          <w:numId w:val="23"/>
        </w:numPr>
        <w:tabs>
          <w:tab w:val="left" w:pos="1170"/>
        </w:tabs>
        <w:spacing w:after="0" w:line="240" w:lineRule="auto"/>
        <w:ind w:left="0" w:firstLine="708"/>
        <w:rPr>
          <w:szCs w:val="28"/>
        </w:rPr>
      </w:pPr>
      <w:r w:rsidRPr="00471F1C">
        <w:rPr>
          <w:szCs w:val="28"/>
        </w:rPr>
        <w:t>Система стандартов безопасности труда. Рабочее место при выполнении работ сидя. Общие эргономические требования: ГОСТ 12.2.032-78. – Введ. 01.01.79. – Мн. : Межгос. совет по стандартизации, метрологии и сертификации: Белорус. гос. ин-т стандартизации и сертификации, 2004. – 12 с.</w:t>
      </w:r>
    </w:p>
    <w:p w:rsidR="000E0BF6" w:rsidRPr="00471F1C" w:rsidRDefault="000E0BF6" w:rsidP="000E0BF6">
      <w:pPr>
        <w:pStyle w:val="22"/>
        <w:numPr>
          <w:ilvl w:val="0"/>
          <w:numId w:val="23"/>
        </w:numPr>
        <w:tabs>
          <w:tab w:val="left" w:pos="1170"/>
        </w:tabs>
        <w:spacing w:after="0" w:line="240" w:lineRule="auto"/>
        <w:ind w:left="0" w:firstLine="708"/>
        <w:rPr>
          <w:szCs w:val="28"/>
        </w:rPr>
      </w:pPr>
      <w:r w:rsidRPr="00471F1C">
        <w:rPr>
          <w:szCs w:val="28"/>
        </w:rPr>
        <w:t>Санитарные правила и нормы. Гигиенические требования к видеодисплейным терминалам, электронно-вычислительным машинам и организации работы : СанПиН 9-131 РБ 2000 : утв. Постановлением Главного гос. санитарного врача Республики Беларусь № 53 от 10.11.2000 г. : ввод. в действие с 10.11.2000 г. – Мн. : ГУ НИИ санитарии и гигиены, 2000. – 64 с.</w:t>
      </w:r>
    </w:p>
    <w:p w:rsidR="000E0BF6" w:rsidRPr="00471F1C" w:rsidRDefault="000E0BF6" w:rsidP="000E0BF6">
      <w:pPr>
        <w:pStyle w:val="a7"/>
        <w:numPr>
          <w:ilvl w:val="0"/>
          <w:numId w:val="23"/>
        </w:numPr>
        <w:tabs>
          <w:tab w:val="left" w:pos="1170"/>
          <w:tab w:val="left" w:pos="1260"/>
        </w:tabs>
        <w:suppressAutoHyphens/>
        <w:ind w:left="0" w:firstLine="708"/>
      </w:pPr>
      <w:r w:rsidRPr="00471F1C">
        <w:t xml:space="preserve">Блинов, И.Н. Java промышленное программирование: практ. Пособие / И. Н. Блинов, В.С. Романчик – Минск: УниверсалПресс, 2007. – 704с. </w:t>
      </w:r>
    </w:p>
    <w:p w:rsidR="000E0BF6" w:rsidRPr="00471F1C" w:rsidRDefault="000E0BF6" w:rsidP="000E0BF6">
      <w:pPr>
        <w:pStyle w:val="af"/>
        <w:numPr>
          <w:ilvl w:val="0"/>
          <w:numId w:val="23"/>
        </w:numPr>
        <w:tabs>
          <w:tab w:val="clear" w:pos="10488"/>
          <w:tab w:val="left" w:pos="1170"/>
        </w:tabs>
        <w:suppressAutoHyphens/>
        <w:spacing w:line="240" w:lineRule="auto"/>
        <w:ind w:left="0" w:right="0" w:firstLine="708"/>
        <w:rPr>
          <w:sz w:val="28"/>
          <w:szCs w:val="28"/>
        </w:rPr>
      </w:pPr>
      <w:r w:rsidRPr="00471F1C">
        <w:rPr>
          <w:sz w:val="28"/>
          <w:szCs w:val="28"/>
        </w:rPr>
        <w:t xml:space="preserve">Брюс Э. Философия Java. Библиотека программиста / Э. Брюс – СПб.: Питер, 2009. – 640с. </w:t>
      </w:r>
    </w:p>
    <w:p w:rsidR="000E0BF6" w:rsidRPr="00471F1C" w:rsidRDefault="000E0BF6" w:rsidP="000E0BF6">
      <w:pPr>
        <w:pStyle w:val="a7"/>
        <w:numPr>
          <w:ilvl w:val="0"/>
          <w:numId w:val="23"/>
        </w:numPr>
        <w:tabs>
          <w:tab w:val="left" w:pos="1134"/>
        </w:tabs>
        <w:suppressAutoHyphens/>
        <w:ind w:left="0" w:firstLine="708"/>
      </w:pPr>
      <w:r w:rsidRPr="00471F1C">
        <w:t xml:space="preserve">Хабибулин, И.Ш. Самоучитель Java / И.Ш. Хабибулин – Спб.: БХВ-Петербург, 2001. – 464с </w:t>
      </w:r>
    </w:p>
    <w:p w:rsidR="000E0BF6" w:rsidRPr="00471F1C" w:rsidRDefault="000E0BF6" w:rsidP="000E0BF6">
      <w:pPr>
        <w:pStyle w:val="a7"/>
        <w:numPr>
          <w:ilvl w:val="0"/>
          <w:numId w:val="23"/>
        </w:numPr>
        <w:tabs>
          <w:tab w:val="left" w:pos="1134"/>
        </w:tabs>
        <w:suppressAutoHyphens/>
        <w:ind w:left="0" w:firstLine="708"/>
      </w:pPr>
      <w:r w:rsidRPr="00471F1C">
        <w:t>Java Virtual Machine [Электронный ресурс]. – Режим доступа: https://ru.wikipedia.org/wiki/Java_Virtual_Machine</w:t>
      </w:r>
      <w:r>
        <w:t xml:space="preserve">. – Дата доступа: </w:t>
      </w:r>
      <w:r w:rsidRPr="00471F1C">
        <w:t>12</w:t>
      </w:r>
      <w:r>
        <w:t>.02.201</w:t>
      </w:r>
      <w:r w:rsidRPr="00471F1C">
        <w:t xml:space="preserve">7. </w:t>
      </w:r>
    </w:p>
    <w:p w:rsidR="000E0BF6" w:rsidRPr="00471F1C" w:rsidRDefault="000E0BF6" w:rsidP="000E0BF6">
      <w:pPr>
        <w:pStyle w:val="af"/>
        <w:numPr>
          <w:ilvl w:val="0"/>
          <w:numId w:val="23"/>
        </w:numPr>
        <w:tabs>
          <w:tab w:val="clear" w:pos="10488"/>
          <w:tab w:val="left" w:pos="1170"/>
        </w:tabs>
        <w:suppressAutoHyphens/>
        <w:spacing w:line="240" w:lineRule="auto"/>
        <w:ind w:left="0" w:right="0" w:firstLine="709"/>
        <w:rPr>
          <w:sz w:val="28"/>
          <w:szCs w:val="28"/>
        </w:rPr>
      </w:pPr>
      <w:r w:rsidRPr="00471F1C">
        <w:rPr>
          <w:sz w:val="28"/>
          <w:szCs w:val="28"/>
        </w:rPr>
        <w:t xml:space="preserve">Брюс Э. Философия </w:t>
      </w:r>
      <w:r w:rsidRPr="00471F1C">
        <w:rPr>
          <w:i/>
          <w:sz w:val="28"/>
          <w:szCs w:val="28"/>
        </w:rPr>
        <w:t>Java</w:t>
      </w:r>
      <w:r w:rsidRPr="00471F1C">
        <w:rPr>
          <w:sz w:val="28"/>
          <w:szCs w:val="28"/>
        </w:rPr>
        <w:t xml:space="preserve">. Библиотека программиста / Э. Брюс – СПб.: Питер, 2009. – 640с. </w:t>
      </w:r>
    </w:p>
    <w:p w:rsidR="000E0BF6" w:rsidRPr="00471F1C" w:rsidRDefault="000E0BF6" w:rsidP="000E0BF6">
      <w:pPr>
        <w:pStyle w:val="a7"/>
        <w:numPr>
          <w:ilvl w:val="0"/>
          <w:numId w:val="23"/>
        </w:numPr>
        <w:tabs>
          <w:tab w:val="left" w:pos="1134"/>
        </w:tabs>
        <w:suppressAutoHyphens/>
        <w:ind w:left="0" w:firstLine="709"/>
      </w:pPr>
      <w:r w:rsidRPr="00471F1C">
        <w:t xml:space="preserve">Хабибулин, И.Ш. Самоучитель </w:t>
      </w:r>
      <w:r w:rsidRPr="00471F1C">
        <w:rPr>
          <w:i/>
        </w:rPr>
        <w:t>Java</w:t>
      </w:r>
      <w:r w:rsidRPr="00471F1C">
        <w:t xml:space="preserve"> / И.Ш. Хабибулин – Спб.: БХВ-Петербург, 2001. – 464с </w:t>
      </w:r>
    </w:p>
    <w:p w:rsidR="000E0BF6" w:rsidRPr="00471F1C" w:rsidRDefault="000E0BF6" w:rsidP="000E0BF6">
      <w:pPr>
        <w:pStyle w:val="a7"/>
        <w:numPr>
          <w:ilvl w:val="0"/>
          <w:numId w:val="23"/>
        </w:numPr>
        <w:tabs>
          <w:tab w:val="left" w:pos="1134"/>
        </w:tabs>
        <w:ind w:left="0" w:firstLine="709"/>
      </w:pPr>
      <w:r w:rsidRPr="00471F1C">
        <w:t xml:space="preserve">Обзор средств создания интерфейсов веб-приложений на языке </w:t>
      </w:r>
      <w:r w:rsidRPr="00471F1C">
        <w:rPr>
          <w:i/>
        </w:rPr>
        <w:t>Java</w:t>
      </w:r>
      <w:r w:rsidRPr="00471F1C">
        <w:t xml:space="preserve"> [Электронный ресурс]. – 2016. – Режим доступа: http://masters.donntu.org/2013/fknt/riabinin/library/article1.htm. – Дата доступа: </w:t>
      </w:r>
      <w:r>
        <w:t>15.</w:t>
      </w:r>
      <w:r w:rsidRPr="00471F1C">
        <w:t>02</w:t>
      </w:r>
      <w:r>
        <w:t>.201</w:t>
      </w:r>
      <w:r w:rsidRPr="00471F1C">
        <w:t xml:space="preserve">7.  </w:t>
      </w:r>
    </w:p>
    <w:p w:rsidR="000E0BF6" w:rsidRPr="00471F1C" w:rsidRDefault="000E0BF6" w:rsidP="000E0BF6">
      <w:pPr>
        <w:pStyle w:val="a7"/>
        <w:numPr>
          <w:ilvl w:val="0"/>
          <w:numId w:val="23"/>
        </w:numPr>
        <w:tabs>
          <w:tab w:val="left" w:pos="1134"/>
        </w:tabs>
        <w:ind w:left="0" w:firstLine="709"/>
      </w:pPr>
      <w:r w:rsidRPr="00471F1C">
        <w:rPr>
          <w:color w:val="000000" w:themeColor="text1"/>
        </w:rPr>
        <w:t xml:space="preserve">Паттерны проектирования. Паттерн </w:t>
      </w:r>
      <w:r w:rsidRPr="00471F1C">
        <w:rPr>
          <w:i/>
          <w:color w:val="000000" w:themeColor="text1"/>
          <w:lang w:val="en-US"/>
        </w:rPr>
        <w:t>MV</w:t>
      </w:r>
      <w:r w:rsidRPr="00471F1C">
        <w:rPr>
          <w:i/>
          <w:color w:val="000000" w:themeColor="text1"/>
        </w:rPr>
        <w:t>С</w:t>
      </w:r>
      <w:r w:rsidRPr="00471F1C">
        <w:rPr>
          <w:color w:val="000000" w:themeColor="text1"/>
        </w:rPr>
        <w:t xml:space="preserve"> [Электронный ресурс]. – Режим доступа: http://metanit.com/sharp/mvc5/1.1.php</w:t>
      </w:r>
      <w:r>
        <w:rPr>
          <w:color w:val="000000" w:themeColor="text1"/>
        </w:rPr>
        <w:t>. – Дата доступа: 15.</w:t>
      </w:r>
      <w:r w:rsidRPr="00471F1C">
        <w:rPr>
          <w:color w:val="000000" w:themeColor="text1"/>
        </w:rPr>
        <w:t>02</w:t>
      </w:r>
      <w:r>
        <w:rPr>
          <w:color w:val="000000" w:themeColor="text1"/>
        </w:rPr>
        <w:t>.201</w:t>
      </w:r>
      <w:r w:rsidRPr="00471F1C">
        <w:rPr>
          <w:color w:val="000000" w:themeColor="text1"/>
        </w:rPr>
        <w:t>7.</w:t>
      </w:r>
    </w:p>
    <w:p w:rsidR="00447586" w:rsidRDefault="00447586">
      <w:pPr>
        <w:ind w:firstLine="0"/>
        <w:jc w:val="left"/>
      </w:pPr>
      <w:r>
        <w:br w:type="page"/>
      </w:r>
    </w:p>
    <w:p w:rsidR="00447586" w:rsidRPr="00C32CE8" w:rsidRDefault="00447586" w:rsidP="00447586">
      <w:pPr>
        <w:suppressAutoHyphens/>
        <w:ind w:firstLine="0"/>
        <w:jc w:val="center"/>
        <w:rPr>
          <w:b/>
          <w:lang w:val="en-US"/>
        </w:rPr>
      </w:pPr>
      <w:r w:rsidRPr="003E689E">
        <w:rPr>
          <w:b/>
        </w:rPr>
        <w:lastRenderedPageBreak/>
        <w:t>ПРИЛОЖЕНИЕ</w:t>
      </w:r>
      <w:r w:rsidRPr="00C32CE8">
        <w:rPr>
          <w:b/>
          <w:lang w:val="en-US"/>
        </w:rPr>
        <w:t xml:space="preserve"> </w:t>
      </w:r>
      <w:r w:rsidRPr="003E689E">
        <w:rPr>
          <w:b/>
        </w:rPr>
        <w:t>А</w:t>
      </w:r>
    </w:p>
    <w:p w:rsidR="00447586" w:rsidRPr="00C32CE8" w:rsidRDefault="00447586" w:rsidP="00447586">
      <w:pPr>
        <w:suppressAutoHyphens/>
        <w:ind w:firstLine="0"/>
        <w:jc w:val="center"/>
        <w:rPr>
          <w:lang w:val="en-US"/>
        </w:rPr>
      </w:pPr>
      <w:r w:rsidRPr="00C32CE8">
        <w:rPr>
          <w:lang w:val="en-US"/>
        </w:rPr>
        <w:t>(</w:t>
      </w:r>
      <w:r w:rsidRPr="003E689E">
        <w:t>Обязательное</w:t>
      </w:r>
      <w:r w:rsidRPr="00C32CE8">
        <w:rPr>
          <w:lang w:val="en-US"/>
        </w:rPr>
        <w:t>)</w:t>
      </w:r>
    </w:p>
    <w:p w:rsidR="00447586" w:rsidRPr="00C32CE8" w:rsidRDefault="00447586" w:rsidP="00447586">
      <w:pPr>
        <w:pStyle w:val="a7"/>
        <w:suppressAutoHyphens/>
        <w:ind w:left="0" w:firstLine="0"/>
        <w:jc w:val="center"/>
        <w:rPr>
          <w:b/>
          <w:lang w:val="en-US"/>
        </w:rPr>
      </w:pPr>
      <w:r w:rsidRPr="003E689E">
        <w:rPr>
          <w:b/>
        </w:rPr>
        <w:t>Листинг</w:t>
      </w:r>
      <w:r w:rsidRPr="00C32CE8">
        <w:rPr>
          <w:b/>
          <w:lang w:val="en-US"/>
        </w:rPr>
        <w:t xml:space="preserve"> </w:t>
      </w:r>
      <w:r w:rsidRPr="003E689E">
        <w:rPr>
          <w:b/>
        </w:rPr>
        <w:t>классов</w:t>
      </w:r>
    </w:p>
    <w:p w:rsidR="00447586" w:rsidRPr="00C32CE8" w:rsidRDefault="00447586" w:rsidP="00447586">
      <w:pPr>
        <w:rPr>
          <w:lang w:val="en-US"/>
        </w:rPr>
      </w:pPr>
    </w:p>
    <w:p w:rsidR="00447586" w:rsidRPr="00D31D30" w:rsidRDefault="00447586" w:rsidP="00447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</w:pP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package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import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org.telegram.telegrambots.ApiContextInitializer;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import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org.telegram.telegrambots.TelegramBotsApi;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import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org.telegram.telegrambots.exceptions.TelegramApiException;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import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org.telegram.telegrambots.logging.BotLogger;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import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org.telegram.telegrambots.logging.BotsFileHandler;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import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org.telegram.updateshandlers.*;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import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java.io.IOException;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import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java.util.logging.ConsoleHandler;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import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java.util.logging.Level;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/**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  <w:t xml:space="preserve"> * TelegramBot class to create all bots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  <w:t xml:space="preserve"> */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public class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 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private static final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String 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 xml:space="preserve">LOGTAG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= </w:t>
      </w:r>
      <w:r w:rsidRPr="00D31D3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e-BY" w:eastAsia="be-BY"/>
        </w:rPr>
        <w:t>"MAIN"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public static void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main(String[] args) 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setLevel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(Level.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>ALL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registerLogger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new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ConsoleHandler());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try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registerLogger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new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BotsFileHandler());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}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catch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(IOException e) 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severe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>LOGTAG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, e);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try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ApiContextInitializer.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init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TelegramBotsApi telegramBotsApi = 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createTelegramBotsApi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try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    telegramBotsApi.registerBot(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new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GomelGuideHandlers());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}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catch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(TelegramApiException e) 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    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error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>LOGTAG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, e);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}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catch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(Exception e) 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    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error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>LOGTAG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, e);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private static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TelegramBotsApi createTelegramBotsApi()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throws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TelegramApiException 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TelegramBotsApi telegramBotsApi;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telegramBotsApi =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be-BY" w:eastAsia="be-BY"/>
        </w:rPr>
        <w:t>createLongPollingTelegramBotsApi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lastRenderedPageBreak/>
        <w:t xml:space="preserve">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return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/**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  <w:t xml:space="preserve">     * 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val="be-BY" w:eastAsia="be-BY"/>
        </w:rPr>
        <w:t xml:space="preserve">@brief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Creates a Telegram Bots Api to use Long Polling (getUpdates) bots.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  <w:t xml:space="preserve">     * 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val="be-BY" w:eastAsia="be-BY"/>
        </w:rPr>
        <w:t xml:space="preserve">@return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TelegramBotsApi to register the bots.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  <w:t xml:space="preserve">     */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  <w:t xml:space="preserve">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private static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TelegramBotsApi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be-BY" w:eastAsia="be-BY"/>
        </w:rPr>
        <w:t>createLongPollingTelegramBotsApi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() 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return new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TelegramBotsApi();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 xml:space="preserve">    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be-BY"/>
        </w:rPr>
      </w:pPr>
    </w:p>
    <w:p w:rsidR="00447586" w:rsidRPr="00D31D30" w:rsidRDefault="00447586" w:rsidP="00447586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 xml:space="preserve">package </w:t>
      </w:r>
      <w:r w:rsidRPr="00D31D30">
        <w:rPr>
          <w:color w:val="000000"/>
          <w:sz w:val="24"/>
          <w:szCs w:val="24"/>
        </w:rPr>
        <w:t>org.telegram.updateshandlers;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org.telegram.BotConfig;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org.telegram.services.*;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org.telegram.telegrambots.api.methods.send.SendMessage;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org.telegram.telegrambots.api.objects.Message;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org.telegram.telegrambots.api.objects.Update;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org.telegram.telegrambots.bots.TelegramLongPollingBot;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org.telegram.telegrambots.exceptions.TelegramApiException;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public class </w:t>
      </w:r>
      <w:r w:rsidRPr="00D31D30">
        <w:rPr>
          <w:color w:val="000000"/>
          <w:sz w:val="24"/>
          <w:szCs w:val="24"/>
        </w:rPr>
        <w:t xml:space="preserve">GomelGuideHandlers </w:t>
      </w:r>
      <w:r w:rsidRPr="00D31D30">
        <w:rPr>
          <w:b/>
          <w:bCs/>
          <w:color w:val="000080"/>
          <w:sz w:val="24"/>
          <w:szCs w:val="24"/>
        </w:rPr>
        <w:t xml:space="preserve">extends </w:t>
      </w:r>
      <w:r w:rsidRPr="00D31D30">
        <w:rPr>
          <w:color w:val="000000"/>
          <w:sz w:val="24"/>
          <w:szCs w:val="24"/>
        </w:rPr>
        <w:t>TelegramLongPollingBot {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final </w:t>
      </w:r>
      <w:r w:rsidRPr="00D31D30">
        <w:rPr>
          <w:color w:val="000000"/>
          <w:sz w:val="24"/>
          <w:szCs w:val="24"/>
        </w:rPr>
        <w:t xml:space="preserve">String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LOGTAG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8000"/>
          <w:sz w:val="24"/>
          <w:szCs w:val="24"/>
        </w:rPr>
        <w:t>"GOMELGUIDEHANDLERS"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@Override</w:t>
      </w:r>
      <w:r w:rsidRPr="00D31D30">
        <w:rPr>
          <w:color w:val="808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String getBotToken()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BotConfig.</w:t>
      </w:r>
      <w:r w:rsidRPr="00D31D30">
        <w:rPr>
          <w:b/>
          <w:bCs/>
          <w:i/>
          <w:iCs/>
          <w:color w:val="660E7A"/>
          <w:sz w:val="24"/>
          <w:szCs w:val="24"/>
        </w:rPr>
        <w:t>GOMELGUIDE_TOKEN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@Override</w:t>
      </w:r>
      <w:r w:rsidRPr="00D31D30">
        <w:rPr>
          <w:color w:val="808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String getBotUsername()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BotConfig.</w:t>
      </w:r>
      <w:r w:rsidRPr="00D31D30">
        <w:rPr>
          <w:b/>
          <w:bCs/>
          <w:i/>
          <w:iCs/>
          <w:color w:val="660E7A"/>
          <w:sz w:val="24"/>
          <w:szCs w:val="24"/>
        </w:rPr>
        <w:t>GOMELGUIDE_USER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@Override</w:t>
      </w:r>
      <w:r w:rsidRPr="00D31D30">
        <w:rPr>
          <w:color w:val="808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void </w:t>
      </w:r>
      <w:r w:rsidRPr="00D31D30">
        <w:rPr>
          <w:color w:val="000000"/>
          <w:sz w:val="24"/>
          <w:szCs w:val="24"/>
        </w:rPr>
        <w:t>onUpdateReceived(Update update) {</w:t>
      </w:r>
      <w:r w:rsidRPr="00D31D30">
        <w:rPr>
          <w:color w:val="000000"/>
          <w:sz w:val="24"/>
          <w:szCs w:val="24"/>
        </w:rPr>
        <w:br/>
        <w:t xml:space="preserve">        Message message = update.getMessage();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 xml:space="preserve">(message != </w:t>
      </w:r>
      <w:r w:rsidRPr="00D31D30">
        <w:rPr>
          <w:b/>
          <w:bCs/>
          <w:color w:val="000080"/>
          <w:sz w:val="24"/>
          <w:szCs w:val="24"/>
        </w:rPr>
        <w:t xml:space="preserve">null </w:t>
      </w:r>
      <w:r w:rsidRPr="00D31D30">
        <w:rPr>
          <w:color w:val="000000"/>
          <w:sz w:val="24"/>
          <w:szCs w:val="24"/>
        </w:rPr>
        <w:t>&amp;&amp; message.hasText())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color w:val="000000"/>
          <w:sz w:val="24"/>
          <w:szCs w:val="24"/>
          <w:shd w:val="clear" w:color="auto" w:fill="E4E4FF"/>
        </w:rPr>
        <w:t>sendMsg</w:t>
      </w:r>
      <w:r w:rsidRPr="00D31D30">
        <w:rPr>
          <w:color w:val="000000"/>
          <w:sz w:val="24"/>
          <w:szCs w:val="24"/>
        </w:rPr>
        <w:t>(message, GomelGuideService.</w:t>
      </w:r>
      <w:r w:rsidRPr="00D31D30">
        <w:rPr>
          <w:i/>
          <w:iCs/>
          <w:color w:val="000000"/>
          <w:sz w:val="24"/>
          <w:szCs w:val="24"/>
        </w:rPr>
        <w:t>getAnswer</w:t>
      </w:r>
      <w:r w:rsidRPr="00D31D30">
        <w:rPr>
          <w:color w:val="000000"/>
          <w:sz w:val="24"/>
          <w:szCs w:val="24"/>
        </w:rPr>
        <w:t>(message.getText()));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void </w:t>
      </w:r>
      <w:r w:rsidRPr="00D31D30">
        <w:rPr>
          <w:color w:val="000000"/>
          <w:sz w:val="24"/>
          <w:szCs w:val="24"/>
          <w:shd w:val="clear" w:color="auto" w:fill="E4E4FF"/>
        </w:rPr>
        <w:t>sendMsg</w:t>
      </w:r>
      <w:r w:rsidRPr="00D31D30">
        <w:rPr>
          <w:color w:val="000000"/>
          <w:sz w:val="24"/>
          <w:szCs w:val="24"/>
        </w:rPr>
        <w:t>(Message message, String text) {</w:t>
      </w:r>
      <w:r w:rsidRPr="00D31D30">
        <w:rPr>
          <w:color w:val="000000"/>
          <w:sz w:val="24"/>
          <w:szCs w:val="24"/>
        </w:rPr>
        <w:br/>
        <w:t xml:space="preserve">        SendMessage sendMessage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SendMessage();</w:t>
      </w:r>
      <w:r w:rsidRPr="00D31D30">
        <w:rPr>
          <w:color w:val="000000"/>
          <w:sz w:val="24"/>
          <w:szCs w:val="24"/>
        </w:rPr>
        <w:br/>
        <w:t xml:space="preserve">        sendMessage.enableMarkdown(</w:t>
      </w:r>
      <w:r w:rsidRPr="00D31D30">
        <w:rPr>
          <w:b/>
          <w:bCs/>
          <w:color w:val="000080"/>
          <w:sz w:val="24"/>
          <w:szCs w:val="24"/>
        </w:rPr>
        <w:t>true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sendMessage.setChatId(message.getChatId().toString());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lastRenderedPageBreak/>
        <w:t xml:space="preserve">        sendMessage.setText(text);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sendMessage(sendMessage);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(TelegramApiException e) {</w:t>
      </w:r>
      <w:r w:rsidRPr="00D31D30">
        <w:rPr>
          <w:color w:val="000000"/>
          <w:sz w:val="24"/>
          <w:szCs w:val="24"/>
        </w:rPr>
        <w:br/>
        <w:t xml:space="preserve">            e.printStackTrace();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void </w:t>
      </w:r>
      <w:r w:rsidRPr="00D31D30">
        <w:rPr>
          <w:color w:val="000000"/>
          <w:sz w:val="24"/>
          <w:szCs w:val="24"/>
        </w:rPr>
        <w:t>replyToMsg(Message message, String text) {</w:t>
      </w:r>
      <w:r w:rsidRPr="00D31D30">
        <w:rPr>
          <w:color w:val="000000"/>
          <w:sz w:val="24"/>
          <w:szCs w:val="24"/>
        </w:rPr>
        <w:br/>
        <w:t xml:space="preserve">        SendMessage sendMessage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SendMessage();</w:t>
      </w:r>
      <w:r w:rsidRPr="00D31D30">
        <w:rPr>
          <w:color w:val="000000"/>
          <w:sz w:val="24"/>
          <w:szCs w:val="24"/>
        </w:rPr>
        <w:br/>
        <w:t xml:space="preserve">        sendMessage.enableMarkdown(</w:t>
      </w:r>
      <w:r w:rsidRPr="00D31D30">
        <w:rPr>
          <w:b/>
          <w:bCs/>
          <w:color w:val="000080"/>
          <w:sz w:val="24"/>
          <w:szCs w:val="24"/>
        </w:rPr>
        <w:t>true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sendMessage.setChatId(message.getChatId().toString());</w:t>
      </w:r>
      <w:r w:rsidRPr="00D31D30">
        <w:rPr>
          <w:color w:val="000000"/>
          <w:sz w:val="24"/>
          <w:szCs w:val="24"/>
        </w:rPr>
        <w:br/>
        <w:t xml:space="preserve">        sendMessage.setReplyToMessageId(message.getMessageId());</w:t>
      </w:r>
      <w:r w:rsidRPr="00D31D30">
        <w:rPr>
          <w:color w:val="000000"/>
          <w:sz w:val="24"/>
          <w:szCs w:val="24"/>
        </w:rPr>
        <w:br/>
        <w:t xml:space="preserve">        sendMessage.setText(text);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sendMessage(sendMessage);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(TelegramApiException e) {</w:t>
      </w:r>
      <w:r w:rsidRPr="00D31D30">
        <w:rPr>
          <w:color w:val="000000"/>
          <w:sz w:val="24"/>
          <w:szCs w:val="24"/>
        </w:rPr>
        <w:br/>
        <w:t xml:space="preserve">            e.printStackTrace();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be-BY"/>
        </w:rPr>
      </w:pPr>
    </w:p>
    <w:p w:rsidR="00447586" w:rsidRPr="00D31D30" w:rsidRDefault="00447586" w:rsidP="00447586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 xml:space="preserve">package </w:t>
      </w:r>
      <w:r w:rsidRPr="00D31D30">
        <w:rPr>
          <w:color w:val="000000"/>
          <w:sz w:val="24"/>
          <w:szCs w:val="24"/>
        </w:rPr>
        <w:t>org.telegram.services;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org.apache.http.HttpEntity;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org.apache.http.HttpResponse;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org.apache.http.NameValuePair;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org.apache.http.client.entity.UrlEncodedFormEntity;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org.apache.http.client.methods.HttpPost;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org.apache.http.impl.client.CloseableHttpClient;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org.apache.http.impl.client.HttpClients;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org.apache.http.message.BasicNameValuePair;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org.apache.http.util.EntityUtils;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javax.net.ssl.HttpsURLConnection;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java.io.*;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java.net.MalformedURLException;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java.net.ProtocolException;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java.net.URL;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java.net.URLDecoder;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java.util.ArrayList;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java.util.List;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public class </w:t>
      </w:r>
      <w:r w:rsidRPr="00D31D30">
        <w:rPr>
          <w:color w:val="000000"/>
          <w:sz w:val="24"/>
          <w:szCs w:val="24"/>
        </w:rPr>
        <w:t>GomelGuideService 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final </w:t>
      </w:r>
      <w:r w:rsidRPr="00D31D30">
        <w:rPr>
          <w:color w:val="000000"/>
          <w:sz w:val="24"/>
          <w:szCs w:val="24"/>
        </w:rPr>
        <w:t xml:space="preserve">String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USER_AGENT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8000"/>
          <w:sz w:val="24"/>
          <w:szCs w:val="24"/>
        </w:rPr>
        <w:t>"Mozilla/5.0"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i/>
          <w:iCs/>
          <w:color w:val="808080"/>
          <w:sz w:val="24"/>
          <w:szCs w:val="24"/>
        </w:rPr>
        <w:t>// HTTP GET request</w:t>
      </w:r>
      <w:r w:rsidRPr="00D31D30">
        <w:rPr>
          <w:i/>
          <w:iCs/>
          <w:color w:val="80808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static </w:t>
      </w:r>
      <w:r w:rsidRPr="00D31D30">
        <w:rPr>
          <w:color w:val="000000"/>
          <w:sz w:val="24"/>
          <w:szCs w:val="24"/>
        </w:rPr>
        <w:t>String sendGet(String parameter) 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String url = </w:t>
      </w:r>
      <w:r w:rsidRPr="00D31D30">
        <w:rPr>
          <w:b/>
          <w:bCs/>
          <w:color w:val="008000"/>
          <w:sz w:val="24"/>
          <w:szCs w:val="24"/>
        </w:rPr>
        <w:t>"https://localhost:8080/chat/post"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lastRenderedPageBreak/>
        <w:t xml:space="preserve">            URL obj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URL(url);</w:t>
      </w:r>
      <w:r w:rsidRPr="00D31D30">
        <w:rPr>
          <w:color w:val="000000"/>
          <w:sz w:val="24"/>
          <w:szCs w:val="24"/>
        </w:rPr>
        <w:br/>
        <w:t xml:space="preserve">            HttpsURLConnection con = (HttpsURLConnection) obj.openConnection();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i/>
          <w:iCs/>
          <w:color w:val="808080"/>
          <w:sz w:val="24"/>
          <w:szCs w:val="24"/>
        </w:rPr>
        <w:t>// optional default is GET</w:t>
      </w:r>
      <w:r w:rsidRPr="00D31D30">
        <w:rPr>
          <w:i/>
          <w:iCs/>
          <w:color w:val="808080"/>
          <w:sz w:val="24"/>
          <w:szCs w:val="24"/>
        </w:rPr>
        <w:br/>
        <w:t xml:space="preserve">            </w:t>
      </w:r>
      <w:r w:rsidRPr="00D31D30">
        <w:rPr>
          <w:color w:val="000000"/>
          <w:sz w:val="24"/>
          <w:szCs w:val="24"/>
        </w:rPr>
        <w:t>con.setRequestMethod(</w:t>
      </w:r>
      <w:r w:rsidRPr="00D31D30">
        <w:rPr>
          <w:b/>
          <w:bCs/>
          <w:color w:val="008000"/>
          <w:sz w:val="24"/>
          <w:szCs w:val="24"/>
        </w:rPr>
        <w:t>"GET"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i/>
          <w:iCs/>
          <w:color w:val="808080"/>
          <w:sz w:val="24"/>
          <w:szCs w:val="24"/>
        </w:rPr>
        <w:t>//add request header</w:t>
      </w:r>
      <w:r w:rsidRPr="00D31D30">
        <w:rPr>
          <w:i/>
          <w:iCs/>
          <w:color w:val="808080"/>
          <w:sz w:val="24"/>
          <w:szCs w:val="24"/>
        </w:rPr>
        <w:br/>
        <w:t xml:space="preserve">            </w:t>
      </w:r>
      <w:r w:rsidRPr="00D31D30">
        <w:rPr>
          <w:color w:val="000000"/>
          <w:sz w:val="24"/>
          <w:szCs w:val="24"/>
        </w:rPr>
        <w:t>con.setRequestProperty(</w:t>
      </w:r>
      <w:r w:rsidRPr="00D31D30">
        <w:rPr>
          <w:b/>
          <w:bCs/>
          <w:color w:val="008000"/>
          <w:sz w:val="24"/>
          <w:szCs w:val="24"/>
        </w:rPr>
        <w:t>"User-Agent"</w:t>
      </w:r>
      <w:r w:rsidRPr="00D31D30">
        <w:rPr>
          <w:color w:val="000000"/>
          <w:sz w:val="24"/>
          <w:szCs w:val="24"/>
        </w:rPr>
        <w:t xml:space="preserve">, </w:t>
      </w:r>
      <w:r w:rsidRPr="00D31D30">
        <w:rPr>
          <w:b/>
          <w:bCs/>
          <w:i/>
          <w:iCs/>
          <w:color w:val="660E7A"/>
          <w:sz w:val="24"/>
          <w:szCs w:val="24"/>
        </w:rPr>
        <w:t>USER_AGENT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int </w:t>
      </w:r>
      <w:r w:rsidRPr="00D31D30">
        <w:rPr>
          <w:color w:val="000000"/>
          <w:sz w:val="24"/>
          <w:szCs w:val="24"/>
        </w:rPr>
        <w:t>responseCode = con.getResponseCode();</w:t>
      </w:r>
      <w:r w:rsidRPr="00D31D30">
        <w:rPr>
          <w:color w:val="000000"/>
          <w:sz w:val="24"/>
          <w:szCs w:val="24"/>
        </w:rPr>
        <w:br/>
        <w:t xml:space="preserve">            System.</w:t>
      </w:r>
      <w:r w:rsidRPr="00D31D30">
        <w:rPr>
          <w:b/>
          <w:bCs/>
          <w:i/>
          <w:iCs/>
          <w:color w:val="660E7A"/>
          <w:sz w:val="24"/>
          <w:szCs w:val="24"/>
        </w:rPr>
        <w:t>out</w:t>
      </w:r>
      <w:r w:rsidRPr="00D31D30">
        <w:rPr>
          <w:color w:val="000000"/>
          <w:sz w:val="24"/>
          <w:szCs w:val="24"/>
        </w:rPr>
        <w:t>.println(</w:t>
      </w:r>
      <w:r w:rsidRPr="00D31D30">
        <w:rPr>
          <w:b/>
          <w:bCs/>
          <w:color w:val="008000"/>
          <w:sz w:val="24"/>
          <w:szCs w:val="24"/>
        </w:rPr>
        <w:t>"</w:t>
      </w:r>
      <w:r w:rsidRPr="00D31D30">
        <w:rPr>
          <w:b/>
          <w:bCs/>
          <w:color w:val="000080"/>
          <w:sz w:val="24"/>
          <w:szCs w:val="24"/>
        </w:rPr>
        <w:t>\n</w:t>
      </w:r>
      <w:r w:rsidRPr="00D31D30">
        <w:rPr>
          <w:b/>
          <w:bCs/>
          <w:color w:val="008000"/>
          <w:sz w:val="24"/>
          <w:szCs w:val="24"/>
        </w:rPr>
        <w:t xml:space="preserve">Sending 'GET' request to URL : " </w:t>
      </w:r>
      <w:r w:rsidRPr="00D31D30">
        <w:rPr>
          <w:color w:val="000000"/>
          <w:sz w:val="24"/>
          <w:szCs w:val="24"/>
        </w:rPr>
        <w:t>+ url);</w:t>
      </w:r>
      <w:r w:rsidRPr="00D31D30">
        <w:rPr>
          <w:color w:val="000000"/>
          <w:sz w:val="24"/>
          <w:szCs w:val="24"/>
        </w:rPr>
        <w:br/>
        <w:t xml:space="preserve">            System.</w:t>
      </w:r>
      <w:r w:rsidRPr="00D31D30">
        <w:rPr>
          <w:b/>
          <w:bCs/>
          <w:i/>
          <w:iCs/>
          <w:color w:val="660E7A"/>
          <w:sz w:val="24"/>
          <w:szCs w:val="24"/>
        </w:rPr>
        <w:t>out</w:t>
      </w:r>
      <w:r w:rsidRPr="00D31D30">
        <w:rPr>
          <w:color w:val="000000"/>
          <w:sz w:val="24"/>
          <w:szCs w:val="24"/>
        </w:rPr>
        <w:t>.println(</w:t>
      </w:r>
      <w:r w:rsidRPr="00D31D30">
        <w:rPr>
          <w:b/>
          <w:bCs/>
          <w:color w:val="008000"/>
          <w:sz w:val="24"/>
          <w:szCs w:val="24"/>
        </w:rPr>
        <w:t xml:space="preserve">"Response Code : " </w:t>
      </w:r>
      <w:r w:rsidRPr="00D31D30">
        <w:rPr>
          <w:color w:val="000000"/>
          <w:sz w:val="24"/>
          <w:szCs w:val="24"/>
        </w:rPr>
        <w:t>+ responseCode);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    BufferedReader in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BufferedReader(</w:t>
      </w:r>
      <w:r w:rsidRPr="00D31D30">
        <w:rPr>
          <w:color w:val="000000"/>
          <w:sz w:val="24"/>
          <w:szCs w:val="24"/>
        </w:rPr>
        <w:br/>
        <w:t xml:space="preserve">                   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InputStreamReader(con.getInputStream()));</w:t>
      </w:r>
      <w:r w:rsidRPr="00D31D30">
        <w:rPr>
          <w:color w:val="000000"/>
          <w:sz w:val="24"/>
          <w:szCs w:val="24"/>
        </w:rPr>
        <w:br/>
        <w:t xml:space="preserve">            String inputLine;</w:t>
      </w:r>
      <w:r w:rsidRPr="00D31D30">
        <w:rPr>
          <w:color w:val="000000"/>
          <w:sz w:val="24"/>
          <w:szCs w:val="24"/>
        </w:rPr>
        <w:br/>
        <w:t xml:space="preserve">            StringBuffer response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StringBuffer();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while </w:t>
      </w:r>
      <w:r w:rsidRPr="00D31D30">
        <w:rPr>
          <w:color w:val="000000"/>
          <w:sz w:val="24"/>
          <w:szCs w:val="24"/>
        </w:rPr>
        <w:t xml:space="preserve">((inputLine = in.readLine()) !=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 {</w:t>
      </w:r>
      <w:r w:rsidRPr="00D31D30">
        <w:rPr>
          <w:color w:val="000000"/>
          <w:sz w:val="24"/>
          <w:szCs w:val="24"/>
        </w:rPr>
        <w:br/>
        <w:t xml:space="preserve">                response.append(inputLine);</w:t>
      </w:r>
      <w:r w:rsidRPr="00D31D30">
        <w:rPr>
          <w:color w:val="000000"/>
          <w:sz w:val="24"/>
          <w:szCs w:val="24"/>
        </w:rPr>
        <w:br/>
        <w:t xml:space="preserve">            }</w:t>
      </w:r>
      <w:r w:rsidRPr="00D31D30">
        <w:rPr>
          <w:color w:val="000000"/>
          <w:sz w:val="24"/>
          <w:szCs w:val="24"/>
        </w:rPr>
        <w:br/>
        <w:t xml:space="preserve">            in.close();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i/>
          <w:iCs/>
          <w:color w:val="808080"/>
          <w:sz w:val="24"/>
          <w:szCs w:val="24"/>
        </w:rPr>
        <w:t>//print result</w:t>
      </w:r>
      <w:r w:rsidRPr="00D31D30">
        <w:rPr>
          <w:i/>
          <w:iCs/>
          <w:color w:val="808080"/>
          <w:sz w:val="24"/>
          <w:szCs w:val="24"/>
        </w:rPr>
        <w:br/>
        <w:t xml:space="preserve">            </w:t>
      </w:r>
      <w:r w:rsidRPr="00D31D30">
        <w:rPr>
          <w:color w:val="000000"/>
          <w:sz w:val="24"/>
          <w:szCs w:val="24"/>
        </w:rPr>
        <w:t>System.</w:t>
      </w:r>
      <w:r w:rsidRPr="00D31D30">
        <w:rPr>
          <w:b/>
          <w:bCs/>
          <w:i/>
          <w:iCs/>
          <w:color w:val="660E7A"/>
          <w:sz w:val="24"/>
          <w:szCs w:val="24"/>
        </w:rPr>
        <w:t>out</w:t>
      </w:r>
      <w:r w:rsidRPr="00D31D30">
        <w:rPr>
          <w:color w:val="000000"/>
          <w:sz w:val="24"/>
          <w:szCs w:val="24"/>
        </w:rPr>
        <w:t>.println(response.toString());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response.toString();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(MalformedURLException e) {</w:t>
      </w:r>
      <w:r w:rsidRPr="00D31D30">
        <w:rPr>
          <w:color w:val="000000"/>
          <w:sz w:val="24"/>
          <w:szCs w:val="24"/>
        </w:rPr>
        <w:br/>
        <w:t xml:space="preserve">            e.printStackTrace();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(ProtocolException e) {</w:t>
      </w:r>
      <w:r w:rsidRPr="00D31D30">
        <w:rPr>
          <w:color w:val="000000"/>
          <w:sz w:val="24"/>
          <w:szCs w:val="24"/>
        </w:rPr>
        <w:br/>
        <w:t xml:space="preserve">            e.printStackTrace();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(IOException e) {</w:t>
      </w:r>
      <w:r w:rsidRPr="00D31D30">
        <w:rPr>
          <w:color w:val="000000"/>
          <w:sz w:val="24"/>
          <w:szCs w:val="24"/>
        </w:rPr>
        <w:br/>
        <w:t xml:space="preserve">            e.printStackTrace();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parameter;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i/>
          <w:iCs/>
          <w:color w:val="808080"/>
          <w:sz w:val="24"/>
          <w:szCs w:val="24"/>
        </w:rPr>
        <w:t>// HTTP POST request</w:t>
      </w:r>
      <w:r w:rsidRPr="00D31D30">
        <w:rPr>
          <w:i/>
          <w:iCs/>
          <w:color w:val="80808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static </w:t>
      </w:r>
      <w:r w:rsidRPr="00D31D30">
        <w:rPr>
          <w:color w:val="000000"/>
          <w:sz w:val="24"/>
          <w:szCs w:val="24"/>
        </w:rPr>
        <w:t>String getAnswer(String message)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CloseableHttpClient httpclient = HttpClients.</w:t>
      </w:r>
      <w:r w:rsidRPr="00D31D30">
        <w:rPr>
          <w:i/>
          <w:iCs/>
          <w:color w:val="000000"/>
          <w:sz w:val="24"/>
          <w:szCs w:val="24"/>
        </w:rPr>
        <w:t>createDefault</w:t>
      </w:r>
      <w:r w:rsidRPr="00D31D30">
        <w:rPr>
          <w:color w:val="000000"/>
          <w:sz w:val="24"/>
          <w:szCs w:val="24"/>
        </w:rPr>
        <w:t>();</w:t>
      </w:r>
      <w:r w:rsidRPr="00D31D30">
        <w:rPr>
          <w:color w:val="000000"/>
          <w:sz w:val="24"/>
          <w:szCs w:val="24"/>
        </w:rPr>
        <w:br/>
        <w:t xml:space="preserve">            HttpPost httppost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HttpPost(</w:t>
      </w:r>
      <w:r w:rsidRPr="00D31D30">
        <w:rPr>
          <w:b/>
          <w:bCs/>
          <w:color w:val="008000"/>
          <w:sz w:val="24"/>
          <w:szCs w:val="24"/>
        </w:rPr>
        <w:t>"http://localhost:8080/chat"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    List&lt;NameValuePair&gt; params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ArrayList();</w:t>
      </w:r>
      <w:r w:rsidRPr="00D31D30">
        <w:rPr>
          <w:color w:val="000000"/>
          <w:sz w:val="24"/>
          <w:szCs w:val="24"/>
        </w:rPr>
        <w:br/>
        <w:t xml:space="preserve">            params.add(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BasicNameValuePair(</w:t>
      </w:r>
      <w:r w:rsidRPr="00D31D30">
        <w:rPr>
          <w:b/>
          <w:bCs/>
          <w:color w:val="008000"/>
          <w:sz w:val="24"/>
          <w:szCs w:val="24"/>
        </w:rPr>
        <w:t>"message"</w:t>
      </w:r>
      <w:r w:rsidRPr="00D31D30">
        <w:rPr>
          <w:color w:val="000000"/>
          <w:sz w:val="24"/>
          <w:szCs w:val="24"/>
        </w:rPr>
        <w:t>, message));</w:t>
      </w:r>
      <w:r w:rsidRPr="00D31D30">
        <w:rPr>
          <w:color w:val="000000"/>
          <w:sz w:val="24"/>
          <w:szCs w:val="24"/>
        </w:rPr>
        <w:br/>
        <w:t xml:space="preserve">            httppost.setEntity(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 xml:space="preserve">UrlEncodedFormEntity(params, </w:t>
      </w:r>
      <w:r w:rsidRPr="00D31D30">
        <w:rPr>
          <w:b/>
          <w:bCs/>
          <w:color w:val="008000"/>
          <w:sz w:val="24"/>
          <w:szCs w:val="24"/>
        </w:rPr>
        <w:lastRenderedPageBreak/>
        <w:t>"UTF-8"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    HttpResponse response = httpclient.execute(httppost);</w:t>
      </w:r>
      <w:r w:rsidRPr="00D31D30">
        <w:rPr>
          <w:color w:val="000000"/>
          <w:sz w:val="24"/>
          <w:szCs w:val="24"/>
        </w:rPr>
        <w:br/>
        <w:t xml:space="preserve">            HttpEntity entity = response.getEntity();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 xml:space="preserve">(entity !=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 {</w:t>
      </w:r>
      <w:r w:rsidRPr="00D31D30">
        <w:rPr>
          <w:color w:val="000000"/>
          <w:sz w:val="24"/>
          <w:szCs w:val="24"/>
        </w:rPr>
        <w:br/>
        <w:t xml:space="preserve">                InputStream instream = entity.getContent();</w:t>
      </w:r>
      <w:r w:rsidRPr="00D31D30">
        <w:rPr>
          <w:color w:val="000000"/>
          <w:sz w:val="24"/>
          <w:szCs w:val="24"/>
        </w:rPr>
        <w:br/>
        <w:t xml:space="preserve">        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URLDecoder.</w:t>
      </w:r>
      <w:r w:rsidRPr="00D31D30">
        <w:rPr>
          <w:i/>
          <w:iCs/>
          <w:color w:val="000000"/>
          <w:sz w:val="24"/>
          <w:szCs w:val="24"/>
        </w:rPr>
        <w:t>decode</w:t>
      </w:r>
      <w:r w:rsidRPr="00D31D30">
        <w:rPr>
          <w:color w:val="000000"/>
          <w:sz w:val="24"/>
          <w:szCs w:val="24"/>
        </w:rPr>
        <w:t>(EntityUtils.</w:t>
      </w:r>
      <w:r w:rsidRPr="00D31D30">
        <w:rPr>
          <w:i/>
          <w:iCs/>
          <w:color w:val="000000"/>
          <w:sz w:val="24"/>
          <w:szCs w:val="24"/>
        </w:rPr>
        <w:t>toString</w:t>
      </w:r>
      <w:r w:rsidRPr="00D31D30">
        <w:rPr>
          <w:color w:val="000000"/>
          <w:sz w:val="24"/>
          <w:szCs w:val="24"/>
        </w:rPr>
        <w:t xml:space="preserve">(entity), </w:t>
      </w:r>
      <w:r w:rsidRPr="00D31D30">
        <w:rPr>
          <w:b/>
          <w:bCs/>
          <w:color w:val="008000"/>
          <w:sz w:val="24"/>
          <w:szCs w:val="24"/>
        </w:rPr>
        <w:t>"UTF-8"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        } </w:t>
      </w:r>
      <w:r w:rsidRPr="00D31D30">
        <w:rPr>
          <w:b/>
          <w:bCs/>
          <w:color w:val="000080"/>
          <w:sz w:val="24"/>
          <w:szCs w:val="24"/>
        </w:rPr>
        <w:t xml:space="preserve">finally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        instream.close();</w:t>
      </w:r>
      <w:r w:rsidRPr="00D31D30">
        <w:rPr>
          <w:color w:val="000000"/>
          <w:sz w:val="24"/>
          <w:szCs w:val="24"/>
        </w:rPr>
        <w:br/>
        <w:t xml:space="preserve">                }</w:t>
      </w:r>
      <w:r w:rsidRPr="00D31D30">
        <w:rPr>
          <w:color w:val="000000"/>
          <w:sz w:val="24"/>
          <w:szCs w:val="24"/>
        </w:rPr>
        <w:br/>
        <w:t xml:space="preserve">            }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(IOException e) {</w:t>
      </w:r>
      <w:r w:rsidRPr="00D31D30">
        <w:rPr>
          <w:color w:val="000000"/>
          <w:sz w:val="24"/>
          <w:szCs w:val="24"/>
        </w:rPr>
        <w:br/>
        <w:t xml:space="preserve">            e.printStackTrace();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message;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be-BY"/>
        </w:rPr>
      </w:pPr>
    </w:p>
    <w:p w:rsidR="00447586" w:rsidRPr="00D31D30" w:rsidRDefault="00447586" w:rsidP="00447586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 xml:space="preserve">package </w:t>
      </w:r>
      <w:r w:rsidRPr="00D31D30">
        <w:rPr>
          <w:color w:val="000000"/>
          <w:sz w:val="24"/>
          <w:szCs w:val="24"/>
        </w:rPr>
        <w:t>by.gstu.chatbot.core;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com.sun.jersey.api.client.Client;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com.sun.jersey.api.client.ClientResponse;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com.sun.jersey.api.client.WebResource;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org.apache.log4j.Logger;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org.json.simple.JSONArray;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org.json.simple.JSONObject;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org.json.simple.parser.JSONParser;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org.json.simple.parser.ParseException;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java.io.UnsupportedEncodingException;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java.net.</w:t>
      </w:r>
      <w:r w:rsidRPr="00D31D30">
        <w:rPr>
          <w:color w:val="000000"/>
          <w:sz w:val="24"/>
          <w:szCs w:val="24"/>
          <w:shd w:val="clear" w:color="auto" w:fill="E4E4FF"/>
        </w:rPr>
        <w:t>URLEncoder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java.util.*;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public class </w:t>
      </w:r>
      <w:r w:rsidRPr="00D31D30">
        <w:rPr>
          <w:color w:val="000000"/>
          <w:sz w:val="24"/>
          <w:szCs w:val="24"/>
        </w:rPr>
        <w:t>YandexSpellChecker 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final static </w:t>
      </w:r>
      <w:r w:rsidRPr="00D31D30">
        <w:rPr>
          <w:color w:val="000000"/>
          <w:sz w:val="24"/>
          <w:szCs w:val="24"/>
        </w:rPr>
        <w:t xml:space="preserve">Logger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LOG </w:t>
      </w:r>
      <w:r w:rsidRPr="00D31D30">
        <w:rPr>
          <w:color w:val="000000"/>
          <w:sz w:val="24"/>
          <w:szCs w:val="24"/>
        </w:rPr>
        <w:t>= Logger.</w:t>
      </w:r>
      <w:r w:rsidRPr="00D31D30">
        <w:rPr>
          <w:i/>
          <w:iCs/>
          <w:color w:val="000000"/>
          <w:sz w:val="24"/>
          <w:szCs w:val="24"/>
        </w:rPr>
        <w:t>getLogger</w:t>
      </w:r>
      <w:r w:rsidRPr="00D31D30">
        <w:rPr>
          <w:color w:val="000000"/>
          <w:sz w:val="24"/>
          <w:szCs w:val="24"/>
        </w:rPr>
        <w:t>(YandexSpellChecker.</w:t>
      </w:r>
      <w:r w:rsidRPr="00D31D30">
        <w:rPr>
          <w:b/>
          <w:bCs/>
          <w:color w:val="000080"/>
          <w:sz w:val="24"/>
          <w:szCs w:val="24"/>
        </w:rPr>
        <w:t>class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</w:t>
      </w:r>
      <w:r w:rsidRPr="00D31D30">
        <w:rPr>
          <w:color w:val="000000"/>
          <w:sz w:val="24"/>
          <w:szCs w:val="24"/>
        </w:rPr>
        <w:t xml:space="preserve">Client </w:t>
      </w:r>
      <w:r w:rsidRPr="00D31D30">
        <w:rPr>
          <w:b/>
          <w:bCs/>
          <w:color w:val="660E7A"/>
          <w:sz w:val="24"/>
          <w:szCs w:val="24"/>
        </w:rPr>
        <w:t>client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YandexSpellChecker()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660E7A"/>
          <w:sz w:val="24"/>
          <w:szCs w:val="24"/>
        </w:rPr>
        <w:t xml:space="preserve">client </w:t>
      </w:r>
      <w:r w:rsidRPr="00D31D30">
        <w:rPr>
          <w:color w:val="000000"/>
          <w:sz w:val="24"/>
          <w:szCs w:val="24"/>
        </w:rPr>
        <w:t>= Client.</w:t>
      </w:r>
      <w:r w:rsidRPr="00D31D30">
        <w:rPr>
          <w:i/>
          <w:iCs/>
          <w:color w:val="000000"/>
          <w:sz w:val="24"/>
          <w:szCs w:val="24"/>
        </w:rPr>
        <w:t>create</w:t>
      </w:r>
      <w:r w:rsidRPr="00D31D30">
        <w:rPr>
          <w:color w:val="000000"/>
          <w:sz w:val="24"/>
          <w:szCs w:val="24"/>
        </w:rPr>
        <w:t>();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i/>
          <w:iCs/>
          <w:color w:val="80808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String check(String text)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ClientResponse response = sendRequest(text);</w:t>
      </w:r>
      <w:r w:rsidRPr="00D31D30">
        <w:rPr>
          <w:color w:val="000000"/>
          <w:sz w:val="24"/>
          <w:szCs w:val="24"/>
        </w:rPr>
        <w:br/>
        <w:t xml:space="preserve">            JSONArray array = getJSON(response);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lastRenderedPageBreak/>
        <w:t xml:space="preserve">            </w:t>
      </w:r>
      <w:r w:rsidRPr="00D31D30">
        <w:rPr>
          <w:b/>
          <w:bCs/>
          <w:color w:val="000080"/>
          <w:sz w:val="24"/>
          <w:szCs w:val="24"/>
        </w:rPr>
        <w:t>if</w:t>
      </w:r>
      <w:r w:rsidRPr="00D31D30">
        <w:rPr>
          <w:color w:val="000000"/>
          <w:sz w:val="24"/>
          <w:szCs w:val="24"/>
        </w:rPr>
        <w:t>(array.isEmpty()){</w:t>
      </w:r>
      <w:r w:rsidRPr="00D31D30">
        <w:rPr>
          <w:color w:val="000000"/>
          <w:sz w:val="24"/>
          <w:szCs w:val="24"/>
        </w:rPr>
        <w:br/>
        <w:t xml:space="preserve">        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text;</w:t>
      </w:r>
      <w:r w:rsidRPr="00D31D30">
        <w:rPr>
          <w:color w:val="000000"/>
          <w:sz w:val="24"/>
          <w:szCs w:val="24"/>
        </w:rPr>
        <w:br/>
        <w:t xml:space="preserve">            }</w:t>
      </w:r>
      <w:r w:rsidRPr="00D31D30">
        <w:rPr>
          <w:color w:val="000000"/>
          <w:sz w:val="24"/>
          <w:szCs w:val="24"/>
        </w:rPr>
        <w:br/>
        <w:t xml:space="preserve">            Map incorrectWords = getIncorrectWordsMap(array);</w:t>
      </w:r>
      <w:r w:rsidRPr="00D31D30">
        <w:rPr>
          <w:color w:val="000000"/>
          <w:sz w:val="24"/>
          <w:szCs w:val="24"/>
        </w:rPr>
        <w:br/>
        <w:t xml:space="preserve">            String correctedText = replaceIncorrectWords(text, incorrectWords);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correctedText;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(SpellCheckerException e)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i/>
          <w:iCs/>
          <w:color w:val="660E7A"/>
          <w:sz w:val="24"/>
          <w:szCs w:val="24"/>
        </w:rPr>
        <w:t>LOG</w:t>
      </w:r>
      <w:r w:rsidRPr="00D31D30">
        <w:rPr>
          <w:color w:val="000000"/>
          <w:sz w:val="24"/>
          <w:szCs w:val="24"/>
        </w:rPr>
        <w:t>.debug(e.getMessage());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text;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</w:t>
      </w:r>
      <w:r w:rsidRPr="00D31D30">
        <w:rPr>
          <w:color w:val="000000"/>
          <w:sz w:val="24"/>
          <w:szCs w:val="24"/>
        </w:rPr>
        <w:t>JSONArray getJSON(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ClientResponse response) </w:t>
      </w:r>
      <w:r w:rsidRPr="00D31D30">
        <w:rPr>
          <w:b/>
          <w:bCs/>
          <w:color w:val="000080"/>
          <w:sz w:val="24"/>
          <w:szCs w:val="24"/>
        </w:rPr>
        <w:t xml:space="preserve">throws </w:t>
      </w:r>
      <w:r w:rsidRPr="00D31D30">
        <w:rPr>
          <w:color w:val="000000"/>
          <w:sz w:val="24"/>
          <w:szCs w:val="24"/>
        </w:rPr>
        <w:t>SpellCheckerException {</w:t>
      </w:r>
      <w:r w:rsidRPr="00D31D30">
        <w:rPr>
          <w:color w:val="000000"/>
          <w:sz w:val="24"/>
          <w:szCs w:val="24"/>
        </w:rPr>
        <w:br/>
        <w:t xml:space="preserve">        String output = response.getEntity(String.</w:t>
      </w:r>
      <w:r w:rsidRPr="00D31D30">
        <w:rPr>
          <w:b/>
          <w:bCs/>
          <w:color w:val="000080"/>
          <w:sz w:val="24"/>
          <w:szCs w:val="24"/>
        </w:rPr>
        <w:t>class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JSONParser parser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JSONParser();</w:t>
      </w:r>
      <w:r w:rsidRPr="00D31D30">
        <w:rPr>
          <w:color w:val="000000"/>
          <w:sz w:val="24"/>
          <w:szCs w:val="24"/>
        </w:rPr>
        <w:br/>
        <w:t xml:space="preserve">        Object obj;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obj = parser.parse(output);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(ParseException e)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throw new </w:t>
      </w:r>
      <w:r w:rsidRPr="00D31D30">
        <w:rPr>
          <w:color w:val="000000"/>
          <w:sz w:val="24"/>
          <w:szCs w:val="24"/>
        </w:rPr>
        <w:t>SpellCheckerException(TypeError.</w:t>
      </w:r>
      <w:r w:rsidRPr="00D31D30">
        <w:rPr>
          <w:b/>
          <w:bCs/>
          <w:i/>
          <w:iCs/>
          <w:color w:val="660E7A"/>
          <w:sz w:val="24"/>
          <w:szCs w:val="24"/>
        </w:rPr>
        <w:t>PARSING_ERROR</w:t>
      </w:r>
      <w:r w:rsidRPr="00D31D30">
        <w:rPr>
          <w:color w:val="000000"/>
          <w:sz w:val="24"/>
          <w:szCs w:val="24"/>
        </w:rPr>
        <w:t xml:space="preserve">, </w:t>
      </w:r>
      <w:r w:rsidRPr="00D31D30">
        <w:rPr>
          <w:b/>
          <w:bCs/>
          <w:color w:val="008000"/>
          <w:sz w:val="24"/>
          <w:szCs w:val="24"/>
        </w:rPr>
        <w:t>"PARSING_ERROR"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JSONArray array = (JSONArray) obj;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 xml:space="preserve">(array ==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throw new </w:t>
      </w:r>
      <w:r w:rsidRPr="00D31D30">
        <w:rPr>
          <w:color w:val="000000"/>
          <w:sz w:val="24"/>
          <w:szCs w:val="24"/>
        </w:rPr>
        <w:t>SpellCheckerException(TypeError.</w:t>
      </w:r>
      <w:r w:rsidRPr="00D31D30">
        <w:rPr>
          <w:b/>
          <w:bCs/>
          <w:i/>
          <w:iCs/>
          <w:color w:val="660E7A"/>
          <w:sz w:val="24"/>
          <w:szCs w:val="24"/>
        </w:rPr>
        <w:t>PARSING_ERROR</w:t>
      </w:r>
      <w:r w:rsidRPr="00D31D30">
        <w:rPr>
          <w:color w:val="000000"/>
          <w:sz w:val="24"/>
          <w:szCs w:val="24"/>
        </w:rPr>
        <w:t xml:space="preserve">, </w:t>
      </w:r>
      <w:r w:rsidRPr="00D31D30">
        <w:rPr>
          <w:b/>
          <w:bCs/>
          <w:color w:val="008000"/>
          <w:sz w:val="24"/>
          <w:szCs w:val="24"/>
        </w:rPr>
        <w:t>"PARSING_ERROR"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array;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</w:t>
      </w:r>
      <w:r w:rsidRPr="00D31D30">
        <w:rPr>
          <w:color w:val="000000"/>
          <w:sz w:val="24"/>
          <w:szCs w:val="24"/>
        </w:rPr>
        <w:t>String replaceIncorrectWords(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String text, 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Map&lt;String, List&lt;String&gt;&gt; replacementWords) </w:t>
      </w:r>
      <w:r w:rsidRPr="00D31D30">
        <w:rPr>
          <w:b/>
          <w:bCs/>
          <w:color w:val="000080"/>
          <w:sz w:val="24"/>
          <w:szCs w:val="24"/>
        </w:rPr>
        <w:t xml:space="preserve">throws </w:t>
      </w:r>
      <w:r w:rsidRPr="00D31D30">
        <w:rPr>
          <w:color w:val="000000"/>
          <w:sz w:val="24"/>
          <w:szCs w:val="24"/>
        </w:rPr>
        <w:t>SpellCheckerException {</w:t>
      </w:r>
      <w:r w:rsidRPr="00D31D30">
        <w:rPr>
          <w:color w:val="000000"/>
          <w:sz w:val="24"/>
          <w:szCs w:val="24"/>
        </w:rPr>
        <w:br/>
        <w:t xml:space="preserve">        String correctText = text;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for </w:t>
      </w:r>
      <w:r w:rsidRPr="00D31D30">
        <w:rPr>
          <w:color w:val="000000"/>
          <w:sz w:val="24"/>
          <w:szCs w:val="24"/>
        </w:rPr>
        <w:t>(Map.Entry&lt;String, List&lt;String&gt;&gt; entry : replacementWords.entrySet())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>if</w:t>
      </w:r>
      <w:r w:rsidRPr="00D31D30">
        <w:rPr>
          <w:color w:val="000000"/>
          <w:sz w:val="24"/>
          <w:szCs w:val="24"/>
        </w:rPr>
        <w:t>(!entry.getValue().isEmpty()) {</w:t>
      </w:r>
      <w:r w:rsidRPr="00D31D30">
        <w:rPr>
          <w:color w:val="000000"/>
          <w:sz w:val="24"/>
          <w:szCs w:val="24"/>
        </w:rPr>
        <w:br/>
        <w:t xml:space="preserve">                correctText = correctText.replace(entry.getKey(), entry.getValue().get(</w:t>
      </w:r>
      <w:r w:rsidRPr="00D31D30">
        <w:rPr>
          <w:color w:val="0000FF"/>
          <w:sz w:val="24"/>
          <w:szCs w:val="24"/>
        </w:rPr>
        <w:t>0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  <w:t xml:space="preserve">            }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correctText;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</w:t>
      </w:r>
      <w:r w:rsidRPr="00D31D30">
        <w:rPr>
          <w:color w:val="000000"/>
          <w:sz w:val="24"/>
          <w:szCs w:val="24"/>
        </w:rPr>
        <w:t>Map getIncorrectWordsMap(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JSONArray array) </w:t>
      </w:r>
      <w:r w:rsidRPr="00D31D30">
        <w:rPr>
          <w:b/>
          <w:bCs/>
          <w:color w:val="000080"/>
          <w:sz w:val="24"/>
          <w:szCs w:val="24"/>
        </w:rPr>
        <w:t xml:space="preserve">throws </w:t>
      </w:r>
      <w:r w:rsidRPr="00D31D30">
        <w:rPr>
          <w:color w:val="000000"/>
          <w:sz w:val="24"/>
          <w:szCs w:val="24"/>
        </w:rPr>
        <w:t>SpellCheckerException {</w:t>
      </w:r>
      <w:r w:rsidRPr="00D31D30">
        <w:rPr>
          <w:color w:val="000000"/>
          <w:sz w:val="24"/>
          <w:szCs w:val="24"/>
        </w:rPr>
        <w:br/>
        <w:t xml:space="preserve">        Map&lt;String, List&lt;String&gt;&gt; incorrectWords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LinkedHashMap();</w:t>
      </w:r>
      <w:r w:rsidRPr="00D31D30">
        <w:rPr>
          <w:color w:val="000000"/>
          <w:sz w:val="24"/>
          <w:szCs w:val="24"/>
        </w:rPr>
        <w:br/>
        <w:t xml:space="preserve">        Iterator&lt;Object&gt; it = array.iterator();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lastRenderedPageBreak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while </w:t>
      </w:r>
      <w:r w:rsidRPr="00D31D30">
        <w:rPr>
          <w:color w:val="000000"/>
          <w:sz w:val="24"/>
          <w:szCs w:val="24"/>
        </w:rPr>
        <w:t>(it.hasNext()) {</w:t>
      </w:r>
      <w:r w:rsidRPr="00D31D30">
        <w:rPr>
          <w:color w:val="000000"/>
          <w:sz w:val="24"/>
          <w:szCs w:val="24"/>
        </w:rPr>
        <w:br/>
        <w:t xml:space="preserve">            JSONObject jo = (JSONObject) it.next();</w:t>
      </w:r>
      <w:r w:rsidRPr="00D31D30">
        <w:rPr>
          <w:color w:val="000000"/>
          <w:sz w:val="24"/>
          <w:szCs w:val="24"/>
        </w:rPr>
        <w:br/>
        <w:t xml:space="preserve">            String incorrectWord = (String) jo.get(</w:t>
      </w:r>
      <w:r w:rsidRPr="00D31D30">
        <w:rPr>
          <w:b/>
          <w:bCs/>
          <w:color w:val="008000"/>
          <w:sz w:val="24"/>
          <w:szCs w:val="24"/>
        </w:rPr>
        <w:t>"word"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    List&lt;String&gt; correctWords = getCorrectWords((JSONArray) jo.get(</w:t>
      </w:r>
      <w:r w:rsidRPr="00D31D30">
        <w:rPr>
          <w:b/>
          <w:bCs/>
          <w:color w:val="008000"/>
          <w:sz w:val="24"/>
          <w:szCs w:val="24"/>
        </w:rPr>
        <w:t>"s"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  <w:t xml:space="preserve">            incorrectWords.put(incorrectWord, correctWords);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incorrectWords;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</w:t>
      </w:r>
      <w:r w:rsidRPr="00D31D30">
        <w:rPr>
          <w:color w:val="000000"/>
          <w:sz w:val="24"/>
          <w:szCs w:val="24"/>
        </w:rPr>
        <w:t>List&lt;String&gt; getCorrectWords(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JSONArray array) </w:t>
      </w:r>
      <w:r w:rsidRPr="00D31D30">
        <w:rPr>
          <w:b/>
          <w:bCs/>
          <w:color w:val="000080"/>
          <w:sz w:val="24"/>
          <w:szCs w:val="24"/>
        </w:rPr>
        <w:t xml:space="preserve">throws </w:t>
      </w:r>
      <w:r w:rsidRPr="00D31D30">
        <w:rPr>
          <w:color w:val="000000"/>
          <w:sz w:val="24"/>
          <w:szCs w:val="24"/>
        </w:rPr>
        <w:t>SpellCheckerException {</w:t>
      </w:r>
      <w:r w:rsidRPr="00D31D30">
        <w:rPr>
          <w:color w:val="000000"/>
          <w:sz w:val="24"/>
          <w:szCs w:val="24"/>
        </w:rPr>
        <w:br/>
        <w:t xml:space="preserve">        List&lt;String&gt; correctWords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ArrayList&lt;&gt;();</w:t>
      </w:r>
      <w:r w:rsidRPr="00D31D30">
        <w:rPr>
          <w:i/>
          <w:iCs/>
          <w:color w:val="808080"/>
          <w:sz w:val="24"/>
          <w:szCs w:val="24"/>
        </w:rPr>
        <w:br/>
        <w:t xml:space="preserve">        </w:t>
      </w:r>
      <w:r w:rsidRPr="00D31D30">
        <w:rPr>
          <w:color w:val="000000"/>
          <w:sz w:val="24"/>
          <w:szCs w:val="24"/>
        </w:rPr>
        <w:t>Iterator&lt;Object&gt; sit = array.iterator();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while </w:t>
      </w:r>
      <w:r w:rsidRPr="00D31D30">
        <w:rPr>
          <w:color w:val="000000"/>
          <w:sz w:val="24"/>
          <w:szCs w:val="24"/>
        </w:rPr>
        <w:t>(sit.hasNext()) {</w:t>
      </w:r>
      <w:r w:rsidRPr="00D31D30">
        <w:rPr>
          <w:color w:val="000000"/>
          <w:sz w:val="24"/>
          <w:szCs w:val="24"/>
        </w:rPr>
        <w:br/>
        <w:t xml:space="preserve">            String v = (String) sit.next();</w:t>
      </w:r>
      <w:r w:rsidRPr="00D31D30">
        <w:rPr>
          <w:color w:val="000000"/>
          <w:sz w:val="24"/>
          <w:szCs w:val="24"/>
        </w:rPr>
        <w:br/>
        <w:t xml:space="preserve">            correctWords.add(v);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correctWords;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</w:t>
      </w:r>
      <w:r w:rsidRPr="00D31D30">
        <w:rPr>
          <w:color w:val="000000"/>
          <w:sz w:val="24"/>
          <w:szCs w:val="24"/>
        </w:rPr>
        <w:t>ClientResponse sendRequest(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String text) </w:t>
      </w:r>
      <w:r w:rsidRPr="00D31D30">
        <w:rPr>
          <w:b/>
          <w:bCs/>
          <w:color w:val="000080"/>
          <w:sz w:val="24"/>
          <w:szCs w:val="24"/>
        </w:rPr>
        <w:t xml:space="preserve">throws </w:t>
      </w:r>
      <w:r w:rsidRPr="00D31D30">
        <w:rPr>
          <w:color w:val="000000"/>
          <w:sz w:val="24"/>
          <w:szCs w:val="24"/>
        </w:rPr>
        <w:t>SpellCheckerException {</w:t>
      </w:r>
      <w:r w:rsidRPr="00D31D30">
        <w:rPr>
          <w:color w:val="000000"/>
          <w:sz w:val="24"/>
          <w:szCs w:val="24"/>
        </w:rPr>
        <w:br/>
        <w:t xml:space="preserve">        String encodedText;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encodedText = </w:t>
      </w:r>
      <w:r w:rsidRPr="00D31D30">
        <w:rPr>
          <w:color w:val="000000"/>
          <w:sz w:val="24"/>
          <w:szCs w:val="24"/>
          <w:shd w:val="clear" w:color="auto" w:fill="E4E4FF"/>
        </w:rPr>
        <w:t>URLEncoder</w:t>
      </w:r>
      <w:r w:rsidRPr="00D31D30">
        <w:rPr>
          <w:color w:val="000000"/>
          <w:sz w:val="24"/>
          <w:szCs w:val="24"/>
        </w:rPr>
        <w:t>.</w:t>
      </w:r>
      <w:r w:rsidRPr="00D31D30">
        <w:rPr>
          <w:i/>
          <w:iCs/>
          <w:color w:val="000000"/>
          <w:sz w:val="24"/>
          <w:szCs w:val="24"/>
        </w:rPr>
        <w:t>encode</w:t>
      </w:r>
      <w:r w:rsidRPr="00D31D30">
        <w:rPr>
          <w:color w:val="000000"/>
          <w:sz w:val="24"/>
          <w:szCs w:val="24"/>
        </w:rPr>
        <w:t xml:space="preserve">(text, </w:t>
      </w:r>
      <w:r w:rsidRPr="00D31D30">
        <w:rPr>
          <w:b/>
          <w:bCs/>
          <w:color w:val="008000"/>
          <w:sz w:val="24"/>
          <w:szCs w:val="24"/>
        </w:rPr>
        <w:t>"UTF8"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(UnsupportedEncodingException e)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throw new </w:t>
      </w:r>
      <w:r w:rsidRPr="00D31D30">
        <w:rPr>
          <w:color w:val="000000"/>
          <w:sz w:val="24"/>
          <w:szCs w:val="24"/>
        </w:rPr>
        <w:t>SpellCheckerException(TypeError.</w:t>
      </w:r>
      <w:r w:rsidRPr="00D31D30">
        <w:rPr>
          <w:b/>
          <w:bCs/>
          <w:i/>
          <w:iCs/>
          <w:color w:val="660E7A"/>
          <w:sz w:val="24"/>
          <w:szCs w:val="24"/>
        </w:rPr>
        <w:t>ENCODING_ERROR</w:t>
      </w:r>
      <w:r w:rsidRPr="00D31D30">
        <w:rPr>
          <w:color w:val="000000"/>
          <w:sz w:val="24"/>
          <w:szCs w:val="24"/>
        </w:rPr>
        <w:t xml:space="preserve">, </w:t>
      </w:r>
      <w:r w:rsidRPr="00D31D30">
        <w:rPr>
          <w:b/>
          <w:bCs/>
          <w:color w:val="008000"/>
          <w:sz w:val="24"/>
          <w:szCs w:val="24"/>
        </w:rPr>
        <w:t>"ENCODING_ERROR"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WebResource webResource = </w:t>
      </w:r>
      <w:r w:rsidRPr="00D31D30">
        <w:rPr>
          <w:b/>
          <w:bCs/>
          <w:color w:val="660E7A"/>
          <w:sz w:val="24"/>
          <w:szCs w:val="24"/>
        </w:rPr>
        <w:t>client</w:t>
      </w:r>
      <w:r w:rsidRPr="00D31D30">
        <w:rPr>
          <w:b/>
          <w:bCs/>
          <w:color w:val="660E7A"/>
          <w:sz w:val="24"/>
          <w:szCs w:val="24"/>
        </w:rPr>
        <w:br/>
        <w:t xml:space="preserve">                </w:t>
      </w:r>
      <w:r w:rsidRPr="00D31D30">
        <w:rPr>
          <w:color w:val="000000"/>
          <w:sz w:val="24"/>
          <w:szCs w:val="24"/>
        </w:rPr>
        <w:t>.resource(</w:t>
      </w:r>
      <w:r w:rsidRPr="00D31D30">
        <w:rPr>
          <w:b/>
          <w:bCs/>
          <w:color w:val="008000"/>
          <w:sz w:val="24"/>
          <w:szCs w:val="24"/>
        </w:rPr>
        <w:t>"http://speller.yandex.net/services/spellservice.json/checkText"</w:t>
      </w:r>
      <w:r w:rsidRPr="00D31D30">
        <w:rPr>
          <w:b/>
          <w:bCs/>
          <w:color w:val="008000"/>
          <w:sz w:val="24"/>
          <w:szCs w:val="24"/>
        </w:rPr>
        <w:br/>
        <w:t xml:space="preserve">                        </w:t>
      </w:r>
      <w:r w:rsidRPr="00D31D30">
        <w:rPr>
          <w:color w:val="000000"/>
          <w:sz w:val="24"/>
          <w:szCs w:val="24"/>
        </w:rPr>
        <w:t xml:space="preserve">+ </w:t>
      </w:r>
      <w:r w:rsidRPr="00D31D30">
        <w:rPr>
          <w:b/>
          <w:bCs/>
          <w:color w:val="008000"/>
          <w:sz w:val="24"/>
          <w:szCs w:val="24"/>
        </w:rPr>
        <w:t xml:space="preserve">"?text=" </w:t>
      </w:r>
      <w:r w:rsidRPr="00D31D30">
        <w:rPr>
          <w:color w:val="000000"/>
          <w:sz w:val="24"/>
          <w:szCs w:val="24"/>
        </w:rPr>
        <w:t>+ encodedText);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ClientResponse response = webResource.accept(</w:t>
      </w:r>
      <w:r w:rsidRPr="00D31D30">
        <w:rPr>
          <w:b/>
          <w:bCs/>
          <w:color w:val="008000"/>
          <w:sz w:val="24"/>
          <w:szCs w:val="24"/>
        </w:rPr>
        <w:t>"application/json"</w:t>
      </w:r>
      <w:r w:rsidRPr="00D31D30">
        <w:rPr>
          <w:color w:val="000000"/>
          <w:sz w:val="24"/>
          <w:szCs w:val="24"/>
        </w:rPr>
        <w:t>)</w:t>
      </w:r>
      <w:r w:rsidRPr="00D31D30">
        <w:rPr>
          <w:color w:val="000000"/>
          <w:sz w:val="24"/>
          <w:szCs w:val="24"/>
        </w:rPr>
        <w:br/>
        <w:t xml:space="preserve">                .get(ClientResponse.</w:t>
      </w:r>
      <w:r w:rsidRPr="00D31D30">
        <w:rPr>
          <w:b/>
          <w:bCs/>
          <w:color w:val="000080"/>
          <w:sz w:val="24"/>
          <w:szCs w:val="24"/>
        </w:rPr>
        <w:t>class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 xml:space="preserve">(response.getStatus() != </w:t>
      </w:r>
      <w:r w:rsidRPr="00D31D30">
        <w:rPr>
          <w:color w:val="0000FF"/>
          <w:sz w:val="24"/>
          <w:szCs w:val="24"/>
        </w:rPr>
        <w:t>200</w:t>
      </w:r>
      <w:r w:rsidRPr="00D31D30">
        <w:rPr>
          <w:color w:val="000000"/>
          <w:sz w:val="24"/>
          <w:szCs w:val="24"/>
        </w:rPr>
        <w:t>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throw new </w:t>
      </w:r>
      <w:r w:rsidRPr="00D31D30">
        <w:rPr>
          <w:color w:val="000000"/>
          <w:sz w:val="24"/>
          <w:szCs w:val="24"/>
        </w:rPr>
        <w:t>SpellCheckerException(TypeError.</w:t>
      </w:r>
      <w:r w:rsidRPr="00D31D30">
        <w:rPr>
          <w:b/>
          <w:bCs/>
          <w:i/>
          <w:iCs/>
          <w:color w:val="660E7A"/>
          <w:sz w:val="24"/>
          <w:szCs w:val="24"/>
        </w:rPr>
        <w:t>HTTP_ERROR</w:t>
      </w:r>
      <w:r w:rsidRPr="00D31D30">
        <w:rPr>
          <w:color w:val="000000"/>
          <w:sz w:val="24"/>
          <w:szCs w:val="24"/>
        </w:rPr>
        <w:t xml:space="preserve">, </w:t>
      </w:r>
      <w:r w:rsidRPr="00D31D30">
        <w:rPr>
          <w:b/>
          <w:bCs/>
          <w:color w:val="008000"/>
          <w:sz w:val="24"/>
          <w:szCs w:val="24"/>
        </w:rPr>
        <w:t>"HTTP_ERROR"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response;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class </w:t>
      </w:r>
      <w:r w:rsidRPr="00D31D30">
        <w:rPr>
          <w:color w:val="000000"/>
          <w:sz w:val="24"/>
          <w:szCs w:val="24"/>
        </w:rPr>
        <w:t xml:space="preserve">SpellCheckerException </w:t>
      </w:r>
      <w:r w:rsidRPr="00D31D30">
        <w:rPr>
          <w:b/>
          <w:bCs/>
          <w:color w:val="000080"/>
          <w:sz w:val="24"/>
          <w:szCs w:val="24"/>
        </w:rPr>
        <w:t xml:space="preserve">extends </w:t>
      </w:r>
      <w:r w:rsidRPr="00D31D30">
        <w:rPr>
          <w:color w:val="000000"/>
          <w:sz w:val="24"/>
          <w:szCs w:val="24"/>
        </w:rPr>
        <w:t>Exception {</w:t>
      </w:r>
      <w:r w:rsidRPr="00D31D30">
        <w:rPr>
          <w:color w:val="000000"/>
          <w:sz w:val="24"/>
          <w:szCs w:val="24"/>
        </w:rPr>
        <w:br/>
        <w:t xml:space="preserve">    TypeError </w:t>
      </w:r>
      <w:r w:rsidRPr="00D31D30">
        <w:rPr>
          <w:b/>
          <w:bCs/>
          <w:color w:val="660E7A"/>
          <w:sz w:val="24"/>
          <w:szCs w:val="24"/>
        </w:rPr>
        <w:t>result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lastRenderedPageBreak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SpellCheckerException(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TypeError result, 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>String message)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>super</w:t>
      </w:r>
      <w:r w:rsidRPr="00D31D30">
        <w:rPr>
          <w:color w:val="000000"/>
          <w:sz w:val="24"/>
          <w:szCs w:val="24"/>
        </w:rPr>
        <w:t>(result.name());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enum </w:t>
      </w:r>
      <w:r w:rsidRPr="00D31D30">
        <w:rPr>
          <w:color w:val="000000"/>
          <w:sz w:val="24"/>
          <w:szCs w:val="24"/>
        </w:rPr>
        <w:t>TypeError {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i/>
          <w:iCs/>
          <w:color w:val="660E7A"/>
          <w:sz w:val="24"/>
          <w:szCs w:val="24"/>
        </w:rPr>
        <w:t>ENCODING_ERROR</w:t>
      </w:r>
      <w:r w:rsidRPr="00D31D30">
        <w:rPr>
          <w:color w:val="000000"/>
          <w:sz w:val="24"/>
          <w:szCs w:val="24"/>
        </w:rPr>
        <w:t>,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i/>
          <w:iCs/>
          <w:color w:val="660E7A"/>
          <w:sz w:val="24"/>
          <w:szCs w:val="24"/>
        </w:rPr>
        <w:t>PARSING_ERROR</w:t>
      </w:r>
      <w:r w:rsidRPr="00D31D30">
        <w:rPr>
          <w:color w:val="000000"/>
          <w:sz w:val="24"/>
          <w:szCs w:val="24"/>
        </w:rPr>
        <w:t>,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i/>
          <w:iCs/>
          <w:color w:val="660E7A"/>
          <w:sz w:val="24"/>
          <w:szCs w:val="24"/>
        </w:rPr>
        <w:t>HTTP_ERROR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en-US"/>
        </w:rPr>
      </w:pPr>
    </w:p>
    <w:p w:rsidR="00447586" w:rsidRPr="00D31D30" w:rsidRDefault="00447586" w:rsidP="00447586">
      <w:pPr>
        <w:rPr>
          <w:sz w:val="24"/>
          <w:szCs w:val="24"/>
          <w:lang w:val="en-US"/>
        </w:rPr>
      </w:pPr>
    </w:p>
    <w:p w:rsidR="00447586" w:rsidRPr="00D31D30" w:rsidRDefault="00447586" w:rsidP="00447586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 xml:space="preserve">package </w:t>
      </w:r>
      <w:r w:rsidRPr="00D31D30">
        <w:rPr>
          <w:color w:val="000000"/>
          <w:sz w:val="24"/>
          <w:szCs w:val="24"/>
        </w:rPr>
        <w:t>by.gstu.chatbot.core.datalayer;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java.sql.*;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java.util.ArrayList;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java.util.List;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java.util.Properties;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public class </w:t>
      </w:r>
      <w:r w:rsidRPr="00D31D30">
        <w:rPr>
          <w:color w:val="000000"/>
          <w:sz w:val="24"/>
          <w:szCs w:val="24"/>
        </w:rPr>
        <w:t>DataBase {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i/>
          <w:iCs/>
          <w:color w:val="808080"/>
          <w:sz w:val="24"/>
          <w:szCs w:val="24"/>
        </w:rPr>
        <w:t>// init database constants</w:t>
      </w:r>
      <w:r w:rsidRPr="00D31D30">
        <w:rPr>
          <w:i/>
          <w:iCs/>
          <w:color w:val="80808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final </w:t>
      </w:r>
      <w:r w:rsidRPr="00D31D30">
        <w:rPr>
          <w:color w:val="000000"/>
          <w:sz w:val="24"/>
          <w:szCs w:val="24"/>
        </w:rPr>
        <w:t xml:space="preserve">String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DATABASE_DRIVER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8000"/>
          <w:sz w:val="24"/>
          <w:szCs w:val="24"/>
        </w:rPr>
        <w:t>"com.mysql.jdbc.Driver"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final </w:t>
      </w:r>
      <w:r w:rsidRPr="00D31D30">
        <w:rPr>
          <w:color w:val="000000"/>
          <w:sz w:val="24"/>
          <w:szCs w:val="24"/>
        </w:rPr>
        <w:t xml:space="preserve">String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DATABASE_URL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8000"/>
          <w:sz w:val="24"/>
          <w:szCs w:val="24"/>
        </w:rPr>
        <w:t>"jdbc:mysql://localhost:3306/gomel"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final </w:t>
      </w:r>
      <w:r w:rsidRPr="00D31D30">
        <w:rPr>
          <w:color w:val="000000"/>
          <w:sz w:val="24"/>
          <w:szCs w:val="24"/>
        </w:rPr>
        <w:t xml:space="preserve">String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USERNAME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8000"/>
          <w:sz w:val="24"/>
          <w:szCs w:val="24"/>
        </w:rPr>
        <w:t>"root"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final </w:t>
      </w:r>
      <w:r w:rsidRPr="00D31D30">
        <w:rPr>
          <w:color w:val="000000"/>
          <w:sz w:val="24"/>
          <w:szCs w:val="24"/>
        </w:rPr>
        <w:t xml:space="preserve">String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PASSWORD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8000"/>
          <w:sz w:val="24"/>
          <w:szCs w:val="24"/>
        </w:rPr>
        <w:t>"1234"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final </w:t>
      </w:r>
      <w:r w:rsidRPr="00D31D30">
        <w:rPr>
          <w:color w:val="000000"/>
          <w:sz w:val="24"/>
          <w:szCs w:val="24"/>
        </w:rPr>
        <w:t xml:space="preserve">String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MAX_POOL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8000"/>
          <w:sz w:val="24"/>
          <w:szCs w:val="24"/>
        </w:rPr>
        <w:t>"250"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i/>
          <w:iCs/>
          <w:color w:val="808080"/>
          <w:sz w:val="24"/>
          <w:szCs w:val="24"/>
        </w:rPr>
        <w:t>// init connection object</w:t>
      </w:r>
      <w:r w:rsidRPr="00D31D30">
        <w:rPr>
          <w:i/>
          <w:iCs/>
          <w:color w:val="80808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</w:t>
      </w:r>
      <w:r w:rsidRPr="00D31D30">
        <w:rPr>
          <w:color w:val="000000"/>
          <w:sz w:val="24"/>
          <w:szCs w:val="24"/>
        </w:rPr>
        <w:t xml:space="preserve">Connection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i/>
          <w:iCs/>
          <w:color w:val="808080"/>
          <w:sz w:val="24"/>
          <w:szCs w:val="24"/>
        </w:rPr>
        <w:t>// init properties object</w:t>
      </w:r>
      <w:r w:rsidRPr="00D31D30">
        <w:rPr>
          <w:i/>
          <w:iCs/>
          <w:color w:val="80808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</w:t>
      </w:r>
      <w:r w:rsidRPr="00D31D30">
        <w:rPr>
          <w:color w:val="000000"/>
          <w:sz w:val="24"/>
          <w:szCs w:val="24"/>
        </w:rPr>
        <w:t xml:space="preserve">Properties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DataBase() {</w:t>
      </w:r>
      <w:r w:rsidRPr="00D31D30">
        <w:rPr>
          <w:color w:val="000000"/>
          <w:sz w:val="24"/>
          <w:szCs w:val="24"/>
        </w:rPr>
        <w:br/>
        <w:t xml:space="preserve">        connect();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i/>
          <w:iCs/>
          <w:color w:val="808080"/>
          <w:sz w:val="24"/>
          <w:szCs w:val="24"/>
        </w:rPr>
        <w:t>// create properties</w:t>
      </w:r>
      <w:r w:rsidRPr="00D31D30">
        <w:rPr>
          <w:i/>
          <w:iCs/>
          <w:color w:val="80808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</w:t>
      </w:r>
      <w:r w:rsidRPr="00D31D30">
        <w:rPr>
          <w:color w:val="000000"/>
          <w:sz w:val="24"/>
          <w:szCs w:val="24"/>
        </w:rPr>
        <w:t>Properties getProperties()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660E7A"/>
          <w:sz w:val="24"/>
          <w:szCs w:val="24"/>
        </w:rPr>
        <w:t xml:space="preserve">properties </w:t>
      </w:r>
      <w:r w:rsidRPr="00D31D30">
        <w:rPr>
          <w:color w:val="000000"/>
          <w:sz w:val="24"/>
          <w:szCs w:val="24"/>
        </w:rPr>
        <w:t xml:space="preserve">==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660E7A"/>
          <w:sz w:val="24"/>
          <w:szCs w:val="24"/>
        </w:rPr>
        <w:t xml:space="preserve">properties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Properties();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.setProperty(</w:t>
      </w:r>
      <w:r w:rsidRPr="00D31D30">
        <w:rPr>
          <w:b/>
          <w:bCs/>
          <w:color w:val="008000"/>
          <w:sz w:val="24"/>
          <w:szCs w:val="24"/>
        </w:rPr>
        <w:t>"user"</w:t>
      </w:r>
      <w:r w:rsidRPr="00D31D30">
        <w:rPr>
          <w:color w:val="000000"/>
          <w:sz w:val="24"/>
          <w:szCs w:val="24"/>
        </w:rPr>
        <w:t xml:space="preserve">, </w:t>
      </w:r>
      <w:r w:rsidRPr="00D31D30">
        <w:rPr>
          <w:b/>
          <w:bCs/>
          <w:i/>
          <w:iCs/>
          <w:color w:val="660E7A"/>
          <w:sz w:val="24"/>
          <w:szCs w:val="24"/>
        </w:rPr>
        <w:t>USERNAME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.setProperty(</w:t>
      </w:r>
      <w:r w:rsidRPr="00D31D30">
        <w:rPr>
          <w:b/>
          <w:bCs/>
          <w:color w:val="008000"/>
          <w:sz w:val="24"/>
          <w:szCs w:val="24"/>
        </w:rPr>
        <w:t>"password"</w:t>
      </w:r>
      <w:r w:rsidRPr="00D31D30">
        <w:rPr>
          <w:color w:val="000000"/>
          <w:sz w:val="24"/>
          <w:szCs w:val="24"/>
        </w:rPr>
        <w:t xml:space="preserve">, </w:t>
      </w:r>
      <w:r w:rsidRPr="00D31D30">
        <w:rPr>
          <w:b/>
          <w:bCs/>
          <w:i/>
          <w:iCs/>
          <w:color w:val="660E7A"/>
          <w:sz w:val="24"/>
          <w:szCs w:val="24"/>
        </w:rPr>
        <w:t>PASSWORD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.setProperty(</w:t>
      </w:r>
      <w:r w:rsidRPr="00D31D30">
        <w:rPr>
          <w:b/>
          <w:bCs/>
          <w:color w:val="008000"/>
          <w:sz w:val="24"/>
          <w:szCs w:val="24"/>
        </w:rPr>
        <w:t>"MaxPooledStatements"</w:t>
      </w:r>
      <w:r w:rsidRPr="00D31D30">
        <w:rPr>
          <w:color w:val="000000"/>
          <w:sz w:val="24"/>
          <w:szCs w:val="24"/>
        </w:rPr>
        <w:t xml:space="preserve">, </w:t>
      </w:r>
      <w:r w:rsidRPr="00D31D30">
        <w:rPr>
          <w:b/>
          <w:bCs/>
          <w:i/>
          <w:iCs/>
          <w:color w:val="660E7A"/>
          <w:sz w:val="24"/>
          <w:szCs w:val="24"/>
        </w:rPr>
        <w:t>MAX_POOL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i/>
          <w:iCs/>
          <w:color w:val="808080"/>
          <w:sz w:val="24"/>
          <w:szCs w:val="24"/>
        </w:rPr>
        <w:t>// connect database</w:t>
      </w:r>
      <w:r w:rsidRPr="00D31D30">
        <w:rPr>
          <w:i/>
          <w:iCs/>
          <w:color w:val="808080"/>
          <w:sz w:val="24"/>
          <w:szCs w:val="24"/>
        </w:rPr>
        <w:br/>
      </w:r>
      <w:r w:rsidRPr="00D31D30">
        <w:rPr>
          <w:i/>
          <w:iCs/>
          <w:color w:val="808080"/>
          <w:sz w:val="24"/>
          <w:szCs w:val="24"/>
        </w:rPr>
        <w:lastRenderedPageBreak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Connection connect()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660E7A"/>
          <w:sz w:val="24"/>
          <w:szCs w:val="24"/>
        </w:rPr>
        <w:t xml:space="preserve">connection </w:t>
      </w:r>
      <w:r w:rsidRPr="00D31D30">
        <w:rPr>
          <w:color w:val="000000"/>
          <w:sz w:val="24"/>
          <w:szCs w:val="24"/>
        </w:rPr>
        <w:t xml:space="preserve">==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    Class.</w:t>
      </w:r>
      <w:r w:rsidRPr="00D31D30">
        <w:rPr>
          <w:i/>
          <w:iCs/>
          <w:color w:val="000000"/>
          <w:sz w:val="24"/>
          <w:szCs w:val="24"/>
        </w:rPr>
        <w:t>forName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i/>
          <w:iCs/>
          <w:color w:val="660E7A"/>
          <w:sz w:val="24"/>
          <w:szCs w:val="24"/>
        </w:rPr>
        <w:t>DATABASE_DRIVER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        </w:t>
      </w:r>
      <w:r w:rsidRPr="00D31D30">
        <w:rPr>
          <w:b/>
          <w:bCs/>
          <w:color w:val="660E7A"/>
          <w:sz w:val="24"/>
          <w:szCs w:val="24"/>
        </w:rPr>
        <w:t xml:space="preserve">connection </w:t>
      </w:r>
      <w:r w:rsidRPr="00D31D30">
        <w:rPr>
          <w:color w:val="000000"/>
          <w:sz w:val="24"/>
          <w:szCs w:val="24"/>
        </w:rPr>
        <w:t>= DriverManager.</w:t>
      </w:r>
      <w:r w:rsidRPr="00D31D30">
        <w:rPr>
          <w:i/>
          <w:iCs/>
          <w:color w:val="000000"/>
          <w:sz w:val="24"/>
          <w:szCs w:val="24"/>
        </w:rPr>
        <w:t>getConnection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i/>
          <w:iCs/>
          <w:color w:val="660E7A"/>
          <w:sz w:val="24"/>
          <w:szCs w:val="24"/>
        </w:rPr>
        <w:t>DATABASE_URL</w:t>
      </w:r>
      <w:r w:rsidRPr="00D31D30">
        <w:rPr>
          <w:color w:val="000000"/>
          <w:sz w:val="24"/>
          <w:szCs w:val="24"/>
        </w:rPr>
        <w:t>, getProperties());</w:t>
      </w:r>
      <w:r w:rsidRPr="00D31D30">
        <w:rPr>
          <w:color w:val="000000"/>
          <w:sz w:val="24"/>
          <w:szCs w:val="24"/>
        </w:rPr>
        <w:br/>
        <w:t xml:space="preserve">    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(ClassNotFoundException | SQLException e) {</w:t>
      </w:r>
      <w:r w:rsidRPr="00D31D30">
        <w:rPr>
          <w:color w:val="000000"/>
          <w:sz w:val="24"/>
          <w:szCs w:val="24"/>
        </w:rPr>
        <w:br/>
        <w:t xml:space="preserve">                e.printStackTrace();</w:t>
      </w:r>
      <w:r w:rsidRPr="00D31D30">
        <w:rPr>
          <w:color w:val="000000"/>
          <w:sz w:val="24"/>
          <w:szCs w:val="24"/>
        </w:rPr>
        <w:br/>
        <w:t xml:space="preserve">            }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i/>
          <w:iCs/>
          <w:color w:val="808080"/>
          <w:sz w:val="24"/>
          <w:szCs w:val="24"/>
        </w:rPr>
        <w:t>// disconnect database</w:t>
      </w:r>
      <w:r w:rsidRPr="00D31D30">
        <w:rPr>
          <w:i/>
          <w:iCs/>
          <w:color w:val="80808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void </w:t>
      </w:r>
      <w:r w:rsidRPr="00D31D30">
        <w:rPr>
          <w:color w:val="000000"/>
          <w:sz w:val="24"/>
          <w:szCs w:val="24"/>
        </w:rPr>
        <w:t>disconnect()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660E7A"/>
          <w:sz w:val="24"/>
          <w:szCs w:val="24"/>
        </w:rPr>
        <w:t xml:space="preserve">connection </w:t>
      </w:r>
      <w:r w:rsidRPr="00D31D30">
        <w:rPr>
          <w:color w:val="000000"/>
          <w:sz w:val="24"/>
          <w:szCs w:val="24"/>
        </w:rPr>
        <w:t xml:space="preserve">!=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   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Pr="00D31D30">
        <w:rPr>
          <w:color w:val="000000"/>
          <w:sz w:val="24"/>
          <w:szCs w:val="24"/>
        </w:rPr>
        <w:t>.close();</w:t>
      </w:r>
      <w:r w:rsidRPr="00D31D30">
        <w:rPr>
          <w:color w:val="000000"/>
          <w:sz w:val="24"/>
          <w:szCs w:val="24"/>
        </w:rPr>
        <w:br/>
        <w:t xml:space="preserve">                </w:t>
      </w:r>
      <w:r w:rsidRPr="00D31D30">
        <w:rPr>
          <w:b/>
          <w:bCs/>
          <w:color w:val="660E7A"/>
          <w:sz w:val="24"/>
          <w:szCs w:val="24"/>
        </w:rPr>
        <w:t xml:space="preserve">connection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(SQLException e) {</w:t>
      </w:r>
      <w:r w:rsidRPr="00D31D30">
        <w:rPr>
          <w:color w:val="000000"/>
          <w:sz w:val="24"/>
          <w:szCs w:val="24"/>
        </w:rPr>
        <w:br/>
        <w:t xml:space="preserve">                e.printStackTrace();</w:t>
      </w:r>
      <w:r w:rsidRPr="00D31D30">
        <w:rPr>
          <w:color w:val="000000"/>
          <w:sz w:val="24"/>
          <w:szCs w:val="24"/>
        </w:rPr>
        <w:br/>
        <w:t xml:space="preserve">            }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List&lt;String&gt; sentQuery(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>String query) {</w:t>
      </w:r>
      <w:r w:rsidRPr="00D31D30">
        <w:rPr>
          <w:color w:val="000000"/>
          <w:sz w:val="24"/>
          <w:szCs w:val="24"/>
        </w:rPr>
        <w:br/>
        <w:t xml:space="preserve">        List&lt;String&gt; response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ArrayList&lt;&gt;();</w:t>
      </w:r>
      <w:r w:rsidRPr="00D31D30">
        <w:rPr>
          <w:color w:val="000000"/>
          <w:sz w:val="24"/>
          <w:szCs w:val="24"/>
        </w:rPr>
        <w:br/>
        <w:t xml:space="preserve">        Statement statement =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statement =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Pr="00D31D30">
        <w:rPr>
          <w:color w:val="000000"/>
          <w:sz w:val="24"/>
          <w:szCs w:val="24"/>
        </w:rPr>
        <w:t>.createStatement();</w:t>
      </w:r>
      <w:r w:rsidRPr="00D31D30">
        <w:rPr>
          <w:color w:val="000000"/>
          <w:sz w:val="24"/>
          <w:szCs w:val="24"/>
        </w:rPr>
        <w:br/>
        <w:t xml:space="preserve">            ResultSet resultSet = statement.executeQuery(query);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while </w:t>
      </w:r>
      <w:r w:rsidRPr="00D31D30">
        <w:rPr>
          <w:color w:val="000000"/>
          <w:sz w:val="24"/>
          <w:szCs w:val="24"/>
        </w:rPr>
        <w:t>(resultSet.next()) {</w:t>
      </w:r>
      <w:r w:rsidRPr="00D31D30">
        <w:rPr>
          <w:color w:val="000000"/>
          <w:sz w:val="24"/>
          <w:szCs w:val="24"/>
        </w:rPr>
        <w:br/>
        <w:t xml:space="preserve">                response.</w:t>
      </w:r>
      <w:r w:rsidRPr="00D31D30">
        <w:rPr>
          <w:color w:val="000000"/>
          <w:sz w:val="24"/>
          <w:szCs w:val="24"/>
          <w:shd w:val="clear" w:color="auto" w:fill="E4E4FF"/>
        </w:rPr>
        <w:t>add</w:t>
      </w:r>
      <w:r w:rsidRPr="00D31D30">
        <w:rPr>
          <w:color w:val="000000"/>
          <w:sz w:val="24"/>
          <w:szCs w:val="24"/>
        </w:rPr>
        <w:t>(resultSet.getString(</w:t>
      </w:r>
      <w:r w:rsidRPr="00D31D30">
        <w:rPr>
          <w:color w:val="0000FF"/>
          <w:sz w:val="24"/>
          <w:szCs w:val="24"/>
        </w:rPr>
        <w:t>1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  <w:t xml:space="preserve">            }</w:t>
      </w:r>
      <w:r w:rsidRPr="00D31D30">
        <w:rPr>
          <w:color w:val="000000"/>
          <w:sz w:val="24"/>
          <w:szCs w:val="24"/>
        </w:rPr>
        <w:br/>
        <w:t xml:space="preserve">            statement.close();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(SQLException e) {</w:t>
      </w:r>
      <w:r w:rsidRPr="00D31D30">
        <w:rPr>
          <w:color w:val="000000"/>
          <w:sz w:val="24"/>
          <w:szCs w:val="24"/>
        </w:rPr>
        <w:br/>
        <w:t xml:space="preserve">            e.printStackTrace();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response;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@Override</w:t>
      </w:r>
      <w:r w:rsidRPr="00D31D30">
        <w:rPr>
          <w:color w:val="808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protected void </w:t>
      </w:r>
      <w:r w:rsidRPr="00D31D30">
        <w:rPr>
          <w:color w:val="000000"/>
          <w:sz w:val="24"/>
          <w:szCs w:val="24"/>
        </w:rPr>
        <w:t xml:space="preserve">finalize() </w:t>
      </w:r>
      <w:r w:rsidRPr="00D31D30">
        <w:rPr>
          <w:b/>
          <w:bCs/>
          <w:color w:val="000080"/>
          <w:sz w:val="24"/>
          <w:szCs w:val="24"/>
        </w:rPr>
        <w:t xml:space="preserve">throws </w:t>
      </w:r>
      <w:r w:rsidRPr="00D31D30">
        <w:rPr>
          <w:color w:val="000000"/>
          <w:sz w:val="24"/>
          <w:szCs w:val="24"/>
        </w:rPr>
        <w:t>Throwable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.disconnect();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>super</w:t>
      </w:r>
      <w:r w:rsidRPr="00D31D30">
        <w:rPr>
          <w:color w:val="000000"/>
          <w:sz w:val="24"/>
          <w:szCs w:val="24"/>
        </w:rPr>
        <w:t>.finalize();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en-US"/>
        </w:rPr>
      </w:pPr>
    </w:p>
    <w:p w:rsidR="00447586" w:rsidRPr="00D31D30" w:rsidRDefault="00447586" w:rsidP="00447586">
      <w:pPr>
        <w:rPr>
          <w:sz w:val="24"/>
          <w:szCs w:val="24"/>
          <w:lang w:val="en-US"/>
        </w:rPr>
      </w:pPr>
    </w:p>
    <w:p w:rsidR="00447586" w:rsidRPr="00D31D30" w:rsidRDefault="00447586" w:rsidP="00447586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 xml:space="preserve">package </w:t>
      </w:r>
      <w:r w:rsidRPr="00D31D30">
        <w:rPr>
          <w:color w:val="000000"/>
          <w:sz w:val="24"/>
          <w:szCs w:val="24"/>
        </w:rPr>
        <w:t>by.gstu.chatbot.core.datalayer;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lastRenderedPageBreak/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com.mysql.jdbc.StringUtils;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import </w:t>
      </w:r>
      <w:r w:rsidRPr="00D31D30">
        <w:rPr>
          <w:color w:val="000000"/>
          <w:sz w:val="24"/>
          <w:szCs w:val="24"/>
        </w:rPr>
        <w:t>java.util.List;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public class </w:t>
      </w:r>
      <w:r w:rsidRPr="00D31D30">
        <w:rPr>
          <w:color w:val="000000"/>
          <w:sz w:val="24"/>
          <w:szCs w:val="24"/>
        </w:rPr>
        <w:t>DataBaseService 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final static </w:t>
      </w:r>
      <w:r w:rsidRPr="00D31D30">
        <w:rPr>
          <w:color w:val="000000"/>
          <w:sz w:val="24"/>
          <w:szCs w:val="24"/>
        </w:rPr>
        <w:t xml:space="preserve">String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startKey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8000"/>
          <w:sz w:val="24"/>
          <w:szCs w:val="24"/>
        </w:rPr>
        <w:t>"{"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final static </w:t>
      </w:r>
      <w:r w:rsidRPr="00D31D30">
        <w:rPr>
          <w:color w:val="000000"/>
          <w:sz w:val="24"/>
          <w:szCs w:val="24"/>
        </w:rPr>
        <w:t xml:space="preserve">String 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finishKey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8000"/>
          <w:sz w:val="24"/>
          <w:szCs w:val="24"/>
        </w:rPr>
        <w:t>"}"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</w:t>
      </w:r>
      <w:r w:rsidRPr="00D31D30">
        <w:rPr>
          <w:color w:val="000000"/>
          <w:sz w:val="24"/>
          <w:szCs w:val="24"/>
        </w:rPr>
        <w:t xml:space="preserve">DataBase </w:t>
      </w:r>
      <w:r w:rsidRPr="00D31D30">
        <w:rPr>
          <w:i/>
          <w:iCs/>
          <w:color w:val="660E7A"/>
          <w:sz w:val="24"/>
          <w:szCs w:val="24"/>
        </w:rPr>
        <w:t xml:space="preserve">dataBase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DataBase();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static </w:t>
      </w:r>
      <w:r w:rsidRPr="00D31D30">
        <w:rPr>
          <w:color w:val="000000"/>
          <w:sz w:val="24"/>
          <w:szCs w:val="24"/>
        </w:rPr>
        <w:t>String formatData(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>String key)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List&lt;String&gt; data = </w:t>
      </w:r>
      <w:r w:rsidRPr="00D31D30">
        <w:rPr>
          <w:i/>
          <w:iCs/>
          <w:color w:val="660E7A"/>
          <w:sz w:val="24"/>
          <w:szCs w:val="24"/>
        </w:rPr>
        <w:t>dataBase</w:t>
      </w:r>
      <w:r w:rsidRPr="00D31D30">
        <w:rPr>
          <w:color w:val="000000"/>
          <w:sz w:val="24"/>
          <w:szCs w:val="24"/>
        </w:rPr>
        <w:t>.sentQuery(key);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StringBuilder response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StringBuilder();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for 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000080"/>
          <w:sz w:val="24"/>
          <w:szCs w:val="24"/>
        </w:rPr>
        <w:t xml:space="preserve">int </w:t>
      </w:r>
      <w:r w:rsidRPr="00D31D30">
        <w:rPr>
          <w:color w:val="000000"/>
          <w:sz w:val="24"/>
          <w:szCs w:val="24"/>
        </w:rPr>
        <w:t xml:space="preserve">i = </w:t>
      </w:r>
      <w:r w:rsidRPr="00D31D30">
        <w:rPr>
          <w:color w:val="0000FF"/>
          <w:sz w:val="24"/>
          <w:szCs w:val="24"/>
        </w:rPr>
        <w:t>0</w:t>
      </w:r>
      <w:r w:rsidRPr="00D31D30">
        <w:rPr>
          <w:color w:val="000000"/>
          <w:sz w:val="24"/>
          <w:szCs w:val="24"/>
        </w:rPr>
        <w:t xml:space="preserve">; i &lt; data.size() - </w:t>
      </w:r>
      <w:r w:rsidRPr="00D31D30">
        <w:rPr>
          <w:color w:val="0000FF"/>
          <w:sz w:val="24"/>
          <w:szCs w:val="24"/>
        </w:rPr>
        <w:t>1</w:t>
      </w:r>
      <w:r w:rsidRPr="00D31D30">
        <w:rPr>
          <w:color w:val="000000"/>
          <w:sz w:val="24"/>
          <w:szCs w:val="24"/>
        </w:rPr>
        <w:t>; i++) {</w:t>
      </w:r>
      <w:r w:rsidRPr="00D31D30">
        <w:rPr>
          <w:color w:val="000000"/>
          <w:sz w:val="24"/>
          <w:szCs w:val="24"/>
        </w:rPr>
        <w:br/>
        <w:t xml:space="preserve">            response.append(data.get(i)).append(</w:t>
      </w:r>
      <w:r w:rsidRPr="00D31D30">
        <w:rPr>
          <w:b/>
          <w:bCs/>
          <w:color w:val="008000"/>
          <w:sz w:val="24"/>
          <w:szCs w:val="24"/>
        </w:rPr>
        <w:t>", 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response.append(data.get(data.size() - </w:t>
      </w:r>
      <w:r w:rsidRPr="00D31D30">
        <w:rPr>
          <w:color w:val="0000FF"/>
          <w:sz w:val="24"/>
          <w:szCs w:val="24"/>
        </w:rPr>
        <w:t>1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response.toString();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static </w:t>
      </w:r>
      <w:r w:rsidRPr="00D31D30">
        <w:rPr>
          <w:color w:val="000000"/>
          <w:sz w:val="24"/>
          <w:szCs w:val="24"/>
        </w:rPr>
        <w:t>String fillResponse(String response)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>(!StringUtils.</w:t>
      </w:r>
      <w:r w:rsidRPr="00D31D30">
        <w:rPr>
          <w:i/>
          <w:iCs/>
          <w:color w:val="000000"/>
          <w:sz w:val="24"/>
          <w:szCs w:val="24"/>
        </w:rPr>
        <w:t>isEmptyOrWhitespaceOnly</w:t>
      </w:r>
      <w:r w:rsidRPr="00D31D30">
        <w:rPr>
          <w:color w:val="000000"/>
          <w:sz w:val="24"/>
          <w:szCs w:val="24"/>
        </w:rPr>
        <w:t xml:space="preserve">(response) &amp;&amp; </w:t>
      </w:r>
      <w:r w:rsidRPr="00D31D30">
        <w:rPr>
          <w:i/>
          <w:iCs/>
          <w:color w:val="000000"/>
          <w:sz w:val="24"/>
          <w:szCs w:val="24"/>
        </w:rPr>
        <w:t>isNeedFillFromDB</w:t>
      </w:r>
      <w:r w:rsidRPr="00D31D30">
        <w:rPr>
          <w:color w:val="000000"/>
          <w:sz w:val="24"/>
          <w:szCs w:val="24"/>
        </w:rPr>
        <w:t>(response)) {</w:t>
      </w:r>
      <w:r w:rsidRPr="00D31D30">
        <w:rPr>
          <w:color w:val="000000"/>
          <w:sz w:val="24"/>
          <w:szCs w:val="24"/>
        </w:rPr>
        <w:br/>
        <w:t xml:space="preserve">            response = </w:t>
      </w:r>
      <w:r w:rsidRPr="00D31D30">
        <w:rPr>
          <w:i/>
          <w:iCs/>
          <w:color w:val="000000"/>
          <w:sz w:val="24"/>
          <w:szCs w:val="24"/>
        </w:rPr>
        <w:t>replaceKey</w:t>
      </w:r>
      <w:r w:rsidRPr="00D31D30">
        <w:rPr>
          <w:color w:val="000000"/>
          <w:sz w:val="24"/>
          <w:szCs w:val="24"/>
        </w:rPr>
        <w:t>(response);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response;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static </w:t>
      </w:r>
      <w:r w:rsidRPr="00D31D30">
        <w:rPr>
          <w:color w:val="000000"/>
          <w:sz w:val="24"/>
          <w:szCs w:val="24"/>
        </w:rPr>
        <w:t>String replaceKey(String response)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String key = </w:t>
      </w:r>
      <w:r w:rsidRPr="00D31D30">
        <w:rPr>
          <w:i/>
          <w:iCs/>
          <w:color w:val="000000"/>
          <w:sz w:val="24"/>
          <w:szCs w:val="24"/>
        </w:rPr>
        <w:t>getKey</w:t>
      </w:r>
      <w:r w:rsidRPr="00D31D30">
        <w:rPr>
          <w:color w:val="000000"/>
          <w:sz w:val="24"/>
          <w:szCs w:val="24"/>
        </w:rPr>
        <w:t>(response);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response.replace(</w:t>
      </w:r>
      <w:r w:rsidRPr="00D31D30">
        <w:rPr>
          <w:b/>
          <w:bCs/>
          <w:i/>
          <w:iCs/>
          <w:color w:val="660E7A"/>
          <w:sz w:val="24"/>
          <w:szCs w:val="24"/>
        </w:rPr>
        <w:t xml:space="preserve">startKey </w:t>
      </w:r>
      <w:r w:rsidRPr="00D31D30">
        <w:rPr>
          <w:color w:val="000000"/>
          <w:sz w:val="24"/>
          <w:szCs w:val="24"/>
        </w:rPr>
        <w:t xml:space="preserve">+ key + </w:t>
      </w:r>
      <w:r w:rsidRPr="00D31D30">
        <w:rPr>
          <w:b/>
          <w:bCs/>
          <w:i/>
          <w:iCs/>
          <w:color w:val="660E7A"/>
          <w:sz w:val="24"/>
          <w:szCs w:val="24"/>
        </w:rPr>
        <w:t>finishKey</w:t>
      </w:r>
      <w:r w:rsidRPr="00D31D30">
        <w:rPr>
          <w:color w:val="000000"/>
          <w:sz w:val="24"/>
          <w:szCs w:val="24"/>
        </w:rPr>
        <w:t xml:space="preserve">, </w:t>
      </w:r>
      <w:r w:rsidRPr="00D31D30">
        <w:rPr>
          <w:i/>
          <w:iCs/>
          <w:color w:val="000000"/>
          <w:sz w:val="24"/>
          <w:szCs w:val="24"/>
        </w:rPr>
        <w:t>formatData</w:t>
      </w:r>
      <w:r w:rsidRPr="00D31D30">
        <w:rPr>
          <w:color w:val="000000"/>
          <w:sz w:val="24"/>
          <w:szCs w:val="24"/>
        </w:rPr>
        <w:t>(key));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boolean </w:t>
      </w:r>
      <w:r w:rsidRPr="00D31D30">
        <w:rPr>
          <w:color w:val="000000"/>
          <w:sz w:val="24"/>
          <w:szCs w:val="24"/>
        </w:rPr>
        <w:t>isNeedFillFromDB(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>String response) {</w:t>
      </w:r>
      <w:r w:rsidRPr="00D31D30">
        <w:rPr>
          <w:i/>
          <w:iCs/>
          <w:color w:val="80808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response.contains(</w:t>
      </w:r>
      <w:r w:rsidRPr="00D31D30">
        <w:rPr>
          <w:b/>
          <w:bCs/>
          <w:i/>
          <w:iCs/>
          <w:color w:val="660E7A"/>
          <w:sz w:val="24"/>
          <w:szCs w:val="24"/>
        </w:rPr>
        <w:t>startKey</w:t>
      </w:r>
      <w:r w:rsidRPr="00D31D30">
        <w:rPr>
          <w:color w:val="000000"/>
          <w:sz w:val="24"/>
          <w:szCs w:val="24"/>
        </w:rPr>
        <w:t>) &amp;&amp; response.contains(</w:t>
      </w:r>
      <w:r w:rsidRPr="00D31D30">
        <w:rPr>
          <w:b/>
          <w:bCs/>
          <w:i/>
          <w:iCs/>
          <w:color w:val="660E7A"/>
          <w:sz w:val="24"/>
          <w:szCs w:val="24"/>
        </w:rPr>
        <w:t>finishKey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</w:t>
      </w:r>
      <w:r w:rsidRPr="00D31D30">
        <w:rPr>
          <w:color w:val="000000"/>
          <w:sz w:val="24"/>
          <w:szCs w:val="24"/>
        </w:rPr>
        <w:t>String getKey(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>String response) {</w:t>
      </w:r>
      <w:r w:rsidRPr="00D31D30">
        <w:rPr>
          <w:color w:val="000000"/>
          <w:sz w:val="24"/>
          <w:szCs w:val="24"/>
        </w:rPr>
        <w:br/>
        <w:t xml:space="preserve">        String keyword = response.substring(response.indexOf(</w:t>
      </w:r>
      <w:r w:rsidRPr="00D31D30">
        <w:rPr>
          <w:b/>
          <w:bCs/>
          <w:i/>
          <w:iCs/>
          <w:color w:val="660E7A"/>
          <w:sz w:val="24"/>
          <w:szCs w:val="24"/>
        </w:rPr>
        <w:t>startKey</w:t>
      </w:r>
      <w:r w:rsidRPr="00D31D30">
        <w:rPr>
          <w:color w:val="000000"/>
          <w:sz w:val="24"/>
          <w:szCs w:val="24"/>
        </w:rPr>
        <w:t xml:space="preserve">) + </w:t>
      </w:r>
      <w:r w:rsidRPr="00D31D30">
        <w:rPr>
          <w:color w:val="0000FF"/>
          <w:sz w:val="24"/>
          <w:szCs w:val="24"/>
        </w:rPr>
        <w:t>1</w:t>
      </w:r>
      <w:r w:rsidRPr="00D31D30">
        <w:rPr>
          <w:color w:val="000000"/>
          <w:sz w:val="24"/>
          <w:szCs w:val="24"/>
        </w:rPr>
        <w:t>, response.indexOf(</w:t>
      </w:r>
      <w:r w:rsidRPr="00D31D30">
        <w:rPr>
          <w:b/>
          <w:bCs/>
          <w:i/>
          <w:iCs/>
          <w:color w:val="660E7A"/>
          <w:sz w:val="24"/>
          <w:szCs w:val="24"/>
        </w:rPr>
        <w:t>finishKey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keyword;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be-BY"/>
        </w:rPr>
      </w:pPr>
    </w:p>
    <w:p w:rsidR="00447586" w:rsidRPr="00D31D30" w:rsidRDefault="00447586" w:rsidP="00447586">
      <w:pPr>
        <w:rPr>
          <w:sz w:val="24"/>
          <w:szCs w:val="24"/>
          <w:lang w:val="be-BY"/>
        </w:rPr>
      </w:pPr>
    </w:p>
    <w:p w:rsidR="00447586" w:rsidRPr="00D31D30" w:rsidRDefault="00447586" w:rsidP="00447586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 xml:space="preserve">package </w:t>
      </w:r>
      <w:r w:rsidRPr="00D31D30">
        <w:rPr>
          <w:color w:val="000000"/>
          <w:sz w:val="24"/>
          <w:szCs w:val="24"/>
        </w:rPr>
        <w:t>by.gstu.chatbot.controllers;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808000"/>
          <w:sz w:val="24"/>
          <w:szCs w:val="24"/>
        </w:rPr>
        <w:lastRenderedPageBreak/>
        <w:t>@Controller</w:t>
      </w:r>
      <w:r w:rsidRPr="00D31D30">
        <w:rPr>
          <w:color w:val="808000"/>
          <w:sz w:val="24"/>
          <w:szCs w:val="24"/>
        </w:rPr>
        <w:br/>
        <w:t>@RequestMapping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008000"/>
          <w:sz w:val="24"/>
          <w:szCs w:val="24"/>
        </w:rPr>
        <w:t>"/chat"</w:t>
      </w:r>
      <w:r w:rsidRPr="00D31D30">
        <w:rPr>
          <w:color w:val="000000"/>
          <w:sz w:val="24"/>
          <w:szCs w:val="24"/>
        </w:rPr>
        <w:t>)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 xml:space="preserve">public class </w:t>
      </w:r>
      <w:r w:rsidRPr="00D31D30">
        <w:rPr>
          <w:color w:val="000000"/>
          <w:sz w:val="24"/>
          <w:szCs w:val="24"/>
        </w:rPr>
        <w:t>ChatController 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final </w:t>
      </w:r>
      <w:r w:rsidRPr="00D31D30">
        <w:rPr>
          <w:color w:val="000000"/>
          <w:sz w:val="24"/>
          <w:szCs w:val="24"/>
        </w:rPr>
        <w:t xml:space="preserve">ChatRepository </w:t>
      </w:r>
      <w:r w:rsidRPr="00D31D30">
        <w:rPr>
          <w:b/>
          <w:bCs/>
          <w:color w:val="660E7A"/>
          <w:sz w:val="24"/>
          <w:szCs w:val="24"/>
        </w:rPr>
        <w:t>chatRepository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static </w:t>
      </w:r>
      <w:r w:rsidRPr="00D31D30">
        <w:rPr>
          <w:color w:val="000000"/>
          <w:sz w:val="24"/>
          <w:szCs w:val="24"/>
        </w:rPr>
        <w:t xml:space="preserve">MyBot </w:t>
      </w:r>
      <w:r w:rsidRPr="00D31D30">
        <w:rPr>
          <w:i/>
          <w:iCs/>
          <w:color w:val="660E7A"/>
          <w:sz w:val="24"/>
          <w:szCs w:val="24"/>
        </w:rPr>
        <w:t>bot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private final </w:t>
      </w:r>
      <w:r w:rsidRPr="00D31D30">
        <w:rPr>
          <w:color w:val="000000"/>
          <w:sz w:val="24"/>
          <w:szCs w:val="24"/>
        </w:rPr>
        <w:t xml:space="preserve">Map&lt;DeferredResult&lt;List&lt;String&gt;&gt;, Integer&gt; </w:t>
      </w:r>
      <w:r w:rsidRPr="00D31D30">
        <w:rPr>
          <w:b/>
          <w:bCs/>
          <w:color w:val="660E7A"/>
          <w:sz w:val="24"/>
          <w:szCs w:val="24"/>
        </w:rPr>
        <w:t xml:space="preserve">chatRequests </w:t>
      </w:r>
      <w:r w:rsidRPr="00D31D30">
        <w:rPr>
          <w:color w:val="000000"/>
          <w:sz w:val="24"/>
          <w:szCs w:val="24"/>
        </w:rPr>
        <w:t>=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ConcurrentHashMap&lt;DeferredResult&lt;List&lt;String&gt;&gt;, Integer&gt;();</w:t>
      </w:r>
      <w:r w:rsidRPr="00D31D30">
        <w:rPr>
          <w:color w:val="000000"/>
          <w:sz w:val="24"/>
          <w:szCs w:val="24"/>
        </w:rPr>
        <w:br/>
        <w:t xml:space="preserve">    YandexSpellChecker </w:t>
      </w:r>
      <w:r w:rsidRPr="00D31D30">
        <w:rPr>
          <w:b/>
          <w:bCs/>
          <w:color w:val="660E7A"/>
          <w:sz w:val="24"/>
          <w:szCs w:val="24"/>
        </w:rPr>
        <w:t xml:space="preserve">spellChecker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YandexSpellChecker();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@Autowired</w:t>
      </w:r>
      <w:r w:rsidRPr="00D31D30">
        <w:rPr>
          <w:color w:val="808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ChatController(ChatRepository chatRepository)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</w:t>
      </w:r>
      <w:r w:rsidRPr="00D31D30">
        <w:rPr>
          <w:b/>
          <w:bCs/>
          <w:color w:val="660E7A"/>
          <w:sz w:val="24"/>
          <w:szCs w:val="24"/>
        </w:rPr>
        <w:t xml:space="preserve">chatRepository </w:t>
      </w:r>
      <w:r w:rsidRPr="00D31D30">
        <w:rPr>
          <w:color w:val="000000"/>
          <w:sz w:val="24"/>
          <w:szCs w:val="24"/>
        </w:rPr>
        <w:t>= chatRepository;</w:t>
      </w:r>
      <w:r w:rsidRPr="00D31D30">
        <w:rPr>
          <w:color w:val="000000"/>
          <w:sz w:val="24"/>
          <w:szCs w:val="24"/>
        </w:rPr>
        <w:br/>
        <w:t xml:space="preserve">        DataParser dp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DataParser();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i/>
          <w:iCs/>
          <w:color w:val="660E7A"/>
          <w:sz w:val="24"/>
          <w:szCs w:val="24"/>
        </w:rPr>
        <w:t xml:space="preserve">bot </w:t>
      </w:r>
      <w:r w:rsidRPr="00D31D30">
        <w:rPr>
          <w:color w:val="000000"/>
          <w:sz w:val="24"/>
          <w:szCs w:val="24"/>
        </w:rPr>
        <w:t xml:space="preserve">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MyBot(</w:t>
      </w:r>
      <w:r w:rsidRPr="00D31D30">
        <w:rPr>
          <w:b/>
          <w:bCs/>
          <w:color w:val="008000"/>
          <w:sz w:val="24"/>
          <w:szCs w:val="24"/>
        </w:rPr>
        <w:t>"0"</w:t>
      </w:r>
      <w:r w:rsidRPr="00D31D30">
        <w:rPr>
          <w:color w:val="000000"/>
          <w:sz w:val="24"/>
          <w:szCs w:val="24"/>
        </w:rPr>
        <w:t>, dp);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</w:t>
      </w:r>
      <w:r w:rsidRPr="00D31D30">
        <w:rPr>
          <w:b/>
          <w:bCs/>
          <w:color w:val="660E7A"/>
          <w:sz w:val="24"/>
          <w:szCs w:val="24"/>
        </w:rPr>
        <w:t>chatRepository</w:t>
      </w:r>
      <w:r w:rsidRPr="00D31D30">
        <w:rPr>
          <w:color w:val="000000"/>
          <w:sz w:val="24"/>
          <w:szCs w:val="24"/>
        </w:rPr>
        <w:t>.addMessage(</w:t>
      </w:r>
      <w:r w:rsidRPr="00D31D30">
        <w:rPr>
          <w:b/>
          <w:bCs/>
          <w:color w:val="008000"/>
          <w:sz w:val="24"/>
          <w:szCs w:val="24"/>
        </w:rPr>
        <w:t xml:space="preserve">"[bot]" </w:t>
      </w:r>
      <w:r w:rsidRPr="00D31D30">
        <w:rPr>
          <w:color w:val="000000"/>
          <w:sz w:val="24"/>
          <w:szCs w:val="24"/>
        </w:rPr>
        <w:t xml:space="preserve">+ </w:t>
      </w:r>
      <w:r w:rsidRPr="00D31D30">
        <w:rPr>
          <w:i/>
          <w:iCs/>
          <w:color w:val="660E7A"/>
          <w:sz w:val="24"/>
          <w:szCs w:val="24"/>
        </w:rPr>
        <w:t>bot</w:t>
      </w:r>
      <w:r w:rsidRPr="00D31D30">
        <w:rPr>
          <w:color w:val="000000"/>
          <w:sz w:val="24"/>
          <w:szCs w:val="24"/>
        </w:rPr>
        <w:t>.getMessage());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@RequestMapping</w:t>
      </w:r>
      <w:r w:rsidRPr="00D31D30">
        <w:rPr>
          <w:color w:val="000000"/>
          <w:sz w:val="24"/>
          <w:szCs w:val="24"/>
        </w:rPr>
        <w:t>(method = RequestMethod.</w:t>
      </w:r>
      <w:r w:rsidRPr="00D31D30">
        <w:rPr>
          <w:b/>
          <w:bCs/>
          <w:i/>
          <w:iCs/>
          <w:color w:val="660E7A"/>
          <w:sz w:val="24"/>
          <w:szCs w:val="24"/>
        </w:rPr>
        <w:t>GET</w:t>
      </w:r>
      <w:r w:rsidRPr="00D31D30">
        <w:rPr>
          <w:color w:val="000000"/>
          <w:sz w:val="24"/>
          <w:szCs w:val="24"/>
        </w:rPr>
        <w:t>)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@ResponseBody</w:t>
      </w:r>
      <w:r w:rsidRPr="00D31D30">
        <w:rPr>
          <w:color w:val="808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</w:t>
      </w:r>
      <w:r w:rsidRPr="00D31D30">
        <w:rPr>
          <w:color w:val="000000"/>
          <w:sz w:val="24"/>
          <w:szCs w:val="24"/>
        </w:rPr>
        <w:t>DeferredResult&lt;List&lt;String&gt;&gt; getMessages(</w:t>
      </w:r>
      <w:r w:rsidRPr="00D31D30">
        <w:rPr>
          <w:color w:val="808000"/>
          <w:sz w:val="24"/>
          <w:szCs w:val="24"/>
        </w:rPr>
        <w:t xml:space="preserve">@RequestParam </w:t>
      </w:r>
      <w:r w:rsidRPr="00D31D30">
        <w:rPr>
          <w:b/>
          <w:bCs/>
          <w:color w:val="000080"/>
          <w:sz w:val="24"/>
          <w:szCs w:val="24"/>
        </w:rPr>
        <w:t xml:space="preserve">int </w:t>
      </w:r>
      <w:r w:rsidRPr="00D31D30">
        <w:rPr>
          <w:color w:val="000000"/>
          <w:sz w:val="24"/>
          <w:szCs w:val="24"/>
        </w:rPr>
        <w:t>messageIndex) 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final </w:t>
      </w:r>
      <w:r w:rsidRPr="00D31D30">
        <w:rPr>
          <w:color w:val="000000"/>
          <w:sz w:val="24"/>
          <w:szCs w:val="24"/>
        </w:rPr>
        <w:t xml:space="preserve">DeferredResult&lt;List&lt;String&gt;&gt; deferredResult = 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DeferredResult&lt;&gt;(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, Collections.</w:t>
      </w:r>
      <w:r w:rsidRPr="00D31D30">
        <w:rPr>
          <w:i/>
          <w:iCs/>
          <w:color w:val="000000"/>
          <w:sz w:val="24"/>
          <w:szCs w:val="24"/>
        </w:rPr>
        <w:t>emptyList</w:t>
      </w:r>
      <w:r w:rsidRPr="00D31D30">
        <w:rPr>
          <w:color w:val="000000"/>
          <w:sz w:val="24"/>
          <w:szCs w:val="24"/>
        </w:rPr>
        <w:t>());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</w:t>
      </w:r>
      <w:r w:rsidRPr="00D31D30">
        <w:rPr>
          <w:b/>
          <w:bCs/>
          <w:color w:val="660E7A"/>
          <w:sz w:val="24"/>
          <w:szCs w:val="24"/>
        </w:rPr>
        <w:t>chatRequests</w:t>
      </w:r>
      <w:r w:rsidRPr="00D31D30">
        <w:rPr>
          <w:color w:val="000000"/>
          <w:sz w:val="24"/>
          <w:szCs w:val="24"/>
        </w:rPr>
        <w:t>.put(deferredResult, messageIndex);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deferredResult.onCompletion(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Runnable() {</w:t>
      </w:r>
      <w:r w:rsidRPr="00D31D30">
        <w:rPr>
          <w:color w:val="000000"/>
          <w:sz w:val="24"/>
          <w:szCs w:val="24"/>
        </w:rPr>
        <w:br/>
        <w:t xml:space="preserve">            </w:t>
      </w:r>
      <w:r w:rsidRPr="00D31D30">
        <w:rPr>
          <w:color w:val="808000"/>
          <w:sz w:val="24"/>
          <w:szCs w:val="24"/>
        </w:rPr>
        <w:t>@Override</w:t>
      </w:r>
      <w:r w:rsidRPr="00D31D30">
        <w:rPr>
          <w:color w:val="808000"/>
          <w:sz w:val="24"/>
          <w:szCs w:val="24"/>
        </w:rPr>
        <w:br/>
        <w:t xml:space="preserve">            </w:t>
      </w:r>
      <w:r w:rsidRPr="00D31D30">
        <w:rPr>
          <w:b/>
          <w:bCs/>
          <w:color w:val="000080"/>
          <w:sz w:val="24"/>
          <w:szCs w:val="24"/>
        </w:rPr>
        <w:t xml:space="preserve">public void </w:t>
      </w:r>
      <w:r w:rsidRPr="00D31D30">
        <w:rPr>
          <w:color w:val="000000"/>
          <w:sz w:val="24"/>
          <w:szCs w:val="24"/>
        </w:rPr>
        <w:t>run() {</w:t>
      </w:r>
      <w:r w:rsidRPr="00D31D30">
        <w:rPr>
          <w:color w:val="000000"/>
          <w:sz w:val="24"/>
          <w:szCs w:val="24"/>
        </w:rPr>
        <w:br/>
        <w:t xml:space="preserve">                </w:t>
      </w:r>
      <w:r w:rsidRPr="00D31D30">
        <w:rPr>
          <w:b/>
          <w:bCs/>
          <w:color w:val="660E7A"/>
          <w:sz w:val="24"/>
          <w:szCs w:val="24"/>
        </w:rPr>
        <w:t>chatRequests</w:t>
      </w:r>
      <w:r w:rsidRPr="00D31D30">
        <w:rPr>
          <w:color w:val="000000"/>
          <w:sz w:val="24"/>
          <w:szCs w:val="24"/>
        </w:rPr>
        <w:t>.remove(</w:t>
      </w:r>
      <w:r w:rsidRPr="00D31D30">
        <w:rPr>
          <w:color w:val="660E7A"/>
          <w:sz w:val="24"/>
          <w:szCs w:val="24"/>
        </w:rPr>
        <w:t>deferredResult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  <w:t xml:space="preserve">            }</w:t>
      </w:r>
      <w:r w:rsidRPr="00D31D30">
        <w:rPr>
          <w:color w:val="000000"/>
          <w:sz w:val="24"/>
          <w:szCs w:val="24"/>
        </w:rPr>
        <w:br/>
        <w:t xml:space="preserve">        });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List&lt;String&gt; messages =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</w:t>
      </w:r>
      <w:r w:rsidRPr="00D31D30">
        <w:rPr>
          <w:b/>
          <w:bCs/>
          <w:color w:val="660E7A"/>
          <w:sz w:val="24"/>
          <w:szCs w:val="24"/>
        </w:rPr>
        <w:t>chatRepository</w:t>
      </w:r>
      <w:r w:rsidRPr="00D31D30">
        <w:rPr>
          <w:color w:val="000000"/>
          <w:sz w:val="24"/>
          <w:szCs w:val="24"/>
        </w:rPr>
        <w:t>.getMessages(messageIndex);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>(!messages.isEmpty()) {</w:t>
      </w:r>
      <w:r w:rsidRPr="00D31D30">
        <w:rPr>
          <w:color w:val="000000"/>
          <w:sz w:val="24"/>
          <w:szCs w:val="24"/>
        </w:rPr>
        <w:br/>
        <w:t xml:space="preserve">            deferredResult.setResult(messages);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return </w:t>
      </w:r>
      <w:r w:rsidRPr="00D31D30">
        <w:rPr>
          <w:color w:val="000000"/>
          <w:sz w:val="24"/>
          <w:szCs w:val="24"/>
        </w:rPr>
        <w:t>deferredResult;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@RequestMapping</w:t>
      </w:r>
      <w:r w:rsidRPr="00D31D30">
        <w:rPr>
          <w:color w:val="000000"/>
          <w:sz w:val="24"/>
          <w:szCs w:val="24"/>
        </w:rPr>
        <w:t>(method = RequestMethod.</w:t>
      </w:r>
      <w:r w:rsidRPr="00D31D30">
        <w:rPr>
          <w:b/>
          <w:bCs/>
          <w:i/>
          <w:iCs/>
          <w:color w:val="660E7A"/>
          <w:sz w:val="24"/>
          <w:szCs w:val="24"/>
        </w:rPr>
        <w:t>POST</w:t>
      </w:r>
      <w:r w:rsidRPr="00D31D30">
        <w:rPr>
          <w:color w:val="000000"/>
          <w:sz w:val="24"/>
          <w:szCs w:val="24"/>
        </w:rPr>
        <w:t>)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@ResponseBody</w:t>
      </w:r>
      <w:r w:rsidRPr="00D31D30">
        <w:rPr>
          <w:color w:val="808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void </w:t>
      </w:r>
      <w:r w:rsidRPr="00D31D30">
        <w:rPr>
          <w:color w:val="000000"/>
          <w:sz w:val="24"/>
          <w:szCs w:val="24"/>
        </w:rPr>
        <w:t>postMessage(</w:t>
      </w:r>
      <w:r w:rsidRPr="00D31D30">
        <w:rPr>
          <w:color w:val="808000"/>
          <w:sz w:val="24"/>
          <w:szCs w:val="24"/>
        </w:rPr>
        <w:t xml:space="preserve">@RequestParam </w:t>
      </w:r>
      <w:r w:rsidRPr="00D31D30">
        <w:rPr>
          <w:color w:val="000000"/>
          <w:sz w:val="24"/>
          <w:szCs w:val="24"/>
        </w:rPr>
        <w:t>String message, HttpServletResponse rsp) {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</w:t>
      </w:r>
      <w:r w:rsidRPr="00D31D30">
        <w:rPr>
          <w:b/>
          <w:bCs/>
          <w:color w:val="660E7A"/>
          <w:sz w:val="24"/>
          <w:szCs w:val="24"/>
        </w:rPr>
        <w:t>chatRepository</w:t>
      </w:r>
      <w:r w:rsidRPr="00D31D30">
        <w:rPr>
          <w:color w:val="000000"/>
          <w:sz w:val="24"/>
          <w:szCs w:val="24"/>
        </w:rPr>
        <w:t>.addMessage(message);</w:t>
      </w:r>
      <w:r w:rsidRPr="00D31D30">
        <w:rPr>
          <w:color w:val="000000"/>
          <w:sz w:val="24"/>
          <w:szCs w:val="24"/>
        </w:rPr>
        <w:br/>
        <w:t xml:space="preserve">        String userMessage = </w:t>
      </w:r>
      <w:r w:rsidRPr="00D31D30">
        <w:rPr>
          <w:b/>
          <w:bCs/>
          <w:color w:val="660E7A"/>
          <w:sz w:val="24"/>
          <w:szCs w:val="24"/>
        </w:rPr>
        <w:lastRenderedPageBreak/>
        <w:t>spellChecker</w:t>
      </w:r>
      <w:r w:rsidRPr="00D31D30">
        <w:rPr>
          <w:color w:val="000000"/>
          <w:sz w:val="24"/>
          <w:szCs w:val="24"/>
        </w:rPr>
        <w:t>.check(message.substring(message.indexOf(</w:t>
      </w:r>
      <w:r w:rsidRPr="00D31D30">
        <w:rPr>
          <w:b/>
          <w:bCs/>
          <w:color w:val="008000"/>
          <w:sz w:val="24"/>
          <w:szCs w:val="24"/>
        </w:rPr>
        <w:t>']'</w:t>
      </w:r>
      <w:r w:rsidRPr="00D31D30">
        <w:rPr>
          <w:color w:val="000000"/>
          <w:sz w:val="24"/>
          <w:szCs w:val="24"/>
        </w:rPr>
        <w:t xml:space="preserve">) + </w:t>
      </w:r>
      <w:r w:rsidRPr="00D31D30">
        <w:rPr>
          <w:color w:val="0000FF"/>
          <w:sz w:val="24"/>
          <w:szCs w:val="24"/>
        </w:rPr>
        <w:t>1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  <w:t xml:space="preserve">        String response = DataBaseService.</w:t>
      </w:r>
      <w:r w:rsidRPr="00D31D30">
        <w:rPr>
          <w:i/>
          <w:iCs/>
          <w:color w:val="000000"/>
          <w:sz w:val="24"/>
          <w:szCs w:val="24"/>
        </w:rPr>
        <w:t>fillResponse</w:t>
      </w:r>
      <w:r w:rsidRPr="00D31D30">
        <w:rPr>
          <w:color w:val="000000"/>
          <w:sz w:val="24"/>
          <w:szCs w:val="24"/>
        </w:rPr>
        <w:t>(</w:t>
      </w:r>
      <w:r w:rsidRPr="00D31D30">
        <w:rPr>
          <w:i/>
          <w:iCs/>
          <w:color w:val="660E7A"/>
          <w:sz w:val="24"/>
          <w:szCs w:val="24"/>
        </w:rPr>
        <w:t>bot</w:t>
      </w:r>
      <w:r w:rsidRPr="00D31D30">
        <w:rPr>
          <w:color w:val="000000"/>
          <w:sz w:val="24"/>
          <w:szCs w:val="24"/>
        </w:rPr>
        <w:t>.send(userMessage));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if </w:t>
      </w:r>
      <w:r w:rsidRPr="00D31D30">
        <w:rPr>
          <w:color w:val="000000"/>
          <w:sz w:val="24"/>
          <w:szCs w:val="24"/>
        </w:rPr>
        <w:t xml:space="preserve">(response.length() == </w:t>
      </w:r>
      <w:r w:rsidRPr="00D31D30">
        <w:rPr>
          <w:color w:val="0000FF"/>
          <w:sz w:val="24"/>
          <w:szCs w:val="24"/>
        </w:rPr>
        <w:t>0</w:t>
      </w:r>
      <w:r w:rsidRPr="00D31D30">
        <w:rPr>
          <w:color w:val="000000"/>
          <w:sz w:val="24"/>
          <w:szCs w:val="24"/>
        </w:rPr>
        <w:t>) {</w:t>
      </w:r>
      <w:r w:rsidRPr="00D31D30">
        <w:rPr>
          <w:color w:val="000000"/>
          <w:sz w:val="24"/>
          <w:szCs w:val="24"/>
        </w:rPr>
        <w:br/>
        <w:t xml:space="preserve">            response = DataBaseService.</w:t>
      </w:r>
      <w:r w:rsidRPr="00D31D30">
        <w:rPr>
          <w:i/>
          <w:iCs/>
          <w:color w:val="000000"/>
          <w:sz w:val="24"/>
          <w:szCs w:val="24"/>
        </w:rPr>
        <w:t>fillResponse</w:t>
      </w:r>
      <w:r w:rsidRPr="00D31D30">
        <w:rPr>
          <w:color w:val="000000"/>
          <w:sz w:val="24"/>
          <w:szCs w:val="24"/>
        </w:rPr>
        <w:t>(</w:t>
      </w:r>
      <w:r w:rsidRPr="00D31D30">
        <w:rPr>
          <w:i/>
          <w:iCs/>
          <w:color w:val="660E7A"/>
          <w:sz w:val="24"/>
          <w:szCs w:val="24"/>
        </w:rPr>
        <w:t>bot</w:t>
      </w:r>
      <w:r w:rsidRPr="00D31D30">
        <w:rPr>
          <w:color w:val="000000"/>
          <w:sz w:val="24"/>
          <w:szCs w:val="24"/>
        </w:rPr>
        <w:t>.getMessage());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</w:t>
      </w:r>
      <w:r w:rsidRPr="00D31D30">
        <w:rPr>
          <w:b/>
          <w:bCs/>
          <w:color w:val="660E7A"/>
          <w:sz w:val="24"/>
          <w:szCs w:val="24"/>
        </w:rPr>
        <w:t>chatRepository</w:t>
      </w:r>
      <w:r w:rsidRPr="00D31D30">
        <w:rPr>
          <w:color w:val="000000"/>
          <w:sz w:val="24"/>
          <w:szCs w:val="24"/>
        </w:rPr>
        <w:t>.addMessage(</w:t>
      </w:r>
      <w:r w:rsidRPr="00D31D30">
        <w:rPr>
          <w:b/>
          <w:bCs/>
          <w:color w:val="008000"/>
          <w:sz w:val="24"/>
          <w:szCs w:val="24"/>
        </w:rPr>
        <w:t xml:space="preserve">"[bot]" </w:t>
      </w:r>
      <w:r w:rsidRPr="00D31D30">
        <w:rPr>
          <w:color w:val="000000"/>
          <w:sz w:val="24"/>
          <w:szCs w:val="24"/>
        </w:rPr>
        <w:t>+ response);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for </w:t>
      </w:r>
      <w:r w:rsidRPr="00D31D30">
        <w:rPr>
          <w:color w:val="000000"/>
          <w:sz w:val="24"/>
          <w:szCs w:val="24"/>
        </w:rPr>
        <w:t xml:space="preserve">(Entry&lt;DeferredResult&lt;List&lt;String&gt;&gt;, Integer&gt; entry :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</w:t>
      </w:r>
      <w:r w:rsidRPr="00D31D30">
        <w:rPr>
          <w:b/>
          <w:bCs/>
          <w:color w:val="660E7A"/>
          <w:sz w:val="24"/>
          <w:szCs w:val="24"/>
        </w:rPr>
        <w:t>chatRequests</w:t>
      </w:r>
      <w:r w:rsidRPr="00D31D30">
        <w:rPr>
          <w:color w:val="000000"/>
          <w:sz w:val="24"/>
          <w:szCs w:val="24"/>
        </w:rPr>
        <w:t>.entrySet()) {</w:t>
      </w:r>
      <w:r w:rsidRPr="00D31D30">
        <w:rPr>
          <w:color w:val="000000"/>
          <w:sz w:val="24"/>
          <w:szCs w:val="24"/>
        </w:rPr>
        <w:br/>
        <w:t xml:space="preserve">            List&lt;String&gt; messages =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</w:t>
      </w:r>
      <w:r w:rsidRPr="00D31D30">
        <w:rPr>
          <w:b/>
          <w:bCs/>
          <w:color w:val="660E7A"/>
          <w:sz w:val="24"/>
          <w:szCs w:val="24"/>
        </w:rPr>
        <w:t>chatRepository</w:t>
      </w:r>
      <w:r w:rsidRPr="00D31D30">
        <w:rPr>
          <w:color w:val="000000"/>
          <w:sz w:val="24"/>
          <w:szCs w:val="24"/>
        </w:rPr>
        <w:t>.getMessages(entry.getValue());</w:t>
      </w:r>
      <w:r w:rsidRPr="00D31D30">
        <w:rPr>
          <w:color w:val="000000"/>
          <w:sz w:val="24"/>
          <w:szCs w:val="24"/>
        </w:rPr>
        <w:br/>
        <w:t xml:space="preserve">            entry.getKey().setResult(messages);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  <w:t xml:space="preserve">        </w:t>
      </w:r>
      <w:r w:rsidRPr="00D31D30">
        <w:rPr>
          <w:b/>
          <w:bCs/>
          <w:color w:val="000080"/>
          <w:sz w:val="24"/>
          <w:szCs w:val="24"/>
        </w:rPr>
        <w:t xml:space="preserve">try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  <w:t xml:space="preserve">            PrintWriter out = rsp.getWriter();</w:t>
      </w:r>
      <w:r w:rsidRPr="00D31D30">
        <w:rPr>
          <w:color w:val="000000"/>
          <w:sz w:val="24"/>
          <w:szCs w:val="24"/>
        </w:rPr>
        <w:br/>
        <w:t xml:space="preserve">            out.println(URLEncoder.</w:t>
      </w:r>
      <w:r w:rsidRPr="00D31D30">
        <w:rPr>
          <w:i/>
          <w:iCs/>
          <w:color w:val="000000"/>
          <w:sz w:val="24"/>
          <w:szCs w:val="24"/>
        </w:rPr>
        <w:t>encode</w:t>
      </w:r>
      <w:r w:rsidRPr="00D31D30">
        <w:rPr>
          <w:color w:val="000000"/>
          <w:sz w:val="24"/>
          <w:szCs w:val="24"/>
        </w:rPr>
        <w:t xml:space="preserve">(response, </w:t>
      </w:r>
      <w:r w:rsidRPr="00D31D30">
        <w:rPr>
          <w:b/>
          <w:bCs/>
          <w:color w:val="008000"/>
          <w:sz w:val="24"/>
          <w:szCs w:val="24"/>
        </w:rPr>
        <w:t>"UTF-8"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  <w:t xml:space="preserve">            out.close();</w:t>
      </w:r>
      <w:r w:rsidRPr="00D31D30">
        <w:rPr>
          <w:color w:val="000000"/>
          <w:sz w:val="24"/>
          <w:szCs w:val="24"/>
        </w:rPr>
        <w:br/>
        <w:t xml:space="preserve">        } </w:t>
      </w:r>
      <w:r w:rsidRPr="00D31D30">
        <w:rPr>
          <w:b/>
          <w:bCs/>
          <w:color w:val="000080"/>
          <w:sz w:val="24"/>
          <w:szCs w:val="24"/>
        </w:rPr>
        <w:t xml:space="preserve">catch </w:t>
      </w:r>
      <w:r w:rsidRPr="00D31D30">
        <w:rPr>
          <w:color w:val="000000"/>
          <w:sz w:val="24"/>
          <w:szCs w:val="24"/>
        </w:rPr>
        <w:t>(IOException e) {</w:t>
      </w:r>
      <w:r w:rsidRPr="00D31D30">
        <w:rPr>
          <w:color w:val="000000"/>
          <w:sz w:val="24"/>
          <w:szCs w:val="24"/>
        </w:rPr>
        <w:br/>
        <w:t xml:space="preserve">            e.printStackTrace();</w:t>
      </w:r>
      <w:r w:rsidRPr="00D31D30">
        <w:rPr>
          <w:color w:val="000000"/>
          <w:sz w:val="24"/>
          <w:szCs w:val="24"/>
        </w:rPr>
        <w:br/>
        <w:t xml:space="preserve">        }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</w:r>
      <w:r w:rsidRPr="00D31D30">
        <w:rPr>
          <w:i/>
          <w:iCs/>
          <w:color w:val="808080"/>
          <w:sz w:val="24"/>
          <w:szCs w:val="24"/>
        </w:rPr>
        <w:br/>
      </w:r>
      <w:r w:rsidRPr="00D31D30">
        <w:rPr>
          <w:i/>
          <w:iCs/>
          <w:color w:val="808080"/>
          <w:sz w:val="24"/>
          <w:szCs w:val="24"/>
        </w:rPr>
        <w:br/>
        <w:t xml:space="preserve">    </w:t>
      </w:r>
      <w:r w:rsidRPr="00D31D30">
        <w:rPr>
          <w:color w:val="808000"/>
          <w:sz w:val="24"/>
          <w:szCs w:val="24"/>
        </w:rPr>
        <w:t>@RequestMapping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008000"/>
          <w:sz w:val="24"/>
          <w:szCs w:val="24"/>
        </w:rPr>
        <w:t>"/reload"</w:t>
      </w:r>
      <w:r w:rsidRPr="00D31D30">
        <w:rPr>
          <w:color w:val="000000"/>
          <w:sz w:val="24"/>
          <w:szCs w:val="24"/>
        </w:rPr>
        <w:t>)</w:t>
      </w:r>
      <w:r w:rsidRPr="00D31D30">
        <w:rPr>
          <w:color w:val="000000"/>
          <w:sz w:val="24"/>
          <w:szCs w:val="24"/>
        </w:rPr>
        <w:br/>
        <w:t xml:space="preserve">    </w:t>
      </w:r>
      <w:r w:rsidRPr="00D31D30">
        <w:rPr>
          <w:b/>
          <w:bCs/>
          <w:color w:val="000080"/>
          <w:sz w:val="24"/>
          <w:szCs w:val="24"/>
        </w:rPr>
        <w:t xml:space="preserve">public void </w:t>
      </w:r>
      <w:r w:rsidRPr="00D31D30">
        <w:rPr>
          <w:color w:val="000000"/>
          <w:sz w:val="24"/>
          <w:szCs w:val="24"/>
        </w:rPr>
        <w:t>reload() {</w:t>
      </w:r>
      <w:r w:rsidRPr="00D31D30">
        <w:rPr>
          <w:color w:val="000000"/>
          <w:sz w:val="24"/>
          <w:szCs w:val="24"/>
        </w:rPr>
        <w:br/>
        <w:t xml:space="preserve">        (</w:t>
      </w:r>
      <w:r w:rsidRPr="00D31D30">
        <w:rPr>
          <w:i/>
          <w:iCs/>
          <w:color w:val="660E7A"/>
          <w:sz w:val="24"/>
          <w:szCs w:val="24"/>
        </w:rPr>
        <w:t>bot</w:t>
      </w:r>
      <w:r w:rsidRPr="00D31D30">
        <w:rPr>
          <w:color w:val="000000"/>
          <w:sz w:val="24"/>
          <w:szCs w:val="24"/>
        </w:rPr>
        <w:t>.setParser(</w:t>
      </w:r>
      <w:r w:rsidRPr="00D31D30">
        <w:rPr>
          <w:b/>
          <w:bCs/>
          <w:color w:val="000080"/>
          <w:sz w:val="24"/>
          <w:szCs w:val="24"/>
        </w:rPr>
        <w:t xml:space="preserve">new </w:t>
      </w:r>
      <w:r w:rsidRPr="00D31D30">
        <w:rPr>
          <w:color w:val="000000"/>
          <w:sz w:val="24"/>
          <w:szCs w:val="24"/>
        </w:rPr>
        <w:t>DataParser());</w:t>
      </w:r>
      <w:r w:rsidRPr="00D31D30">
        <w:rPr>
          <w:color w:val="000000"/>
          <w:sz w:val="24"/>
          <w:szCs w:val="24"/>
        </w:rPr>
        <w:br/>
        <w:t xml:space="preserve">    }</w:t>
      </w:r>
      <w:r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be-BY"/>
        </w:rPr>
      </w:pPr>
    </w:p>
    <w:p w:rsidR="00CF56DC" w:rsidRPr="00D31D30" w:rsidRDefault="00CF56DC">
      <w:pPr>
        <w:ind w:firstLine="0"/>
        <w:jc w:val="left"/>
        <w:rPr>
          <w:sz w:val="24"/>
          <w:szCs w:val="24"/>
          <w:lang w:val="be-BY"/>
        </w:rPr>
      </w:pPr>
    </w:p>
    <w:sectPr w:rsidR="00CF56DC" w:rsidRPr="00D31D30" w:rsidSect="00447586">
      <w:footerReference w:type="default" r:id="rId29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5B" w:rsidRDefault="00DF4F5B" w:rsidP="00447586">
      <w:r>
        <w:separator/>
      </w:r>
    </w:p>
  </w:endnote>
  <w:endnote w:type="continuationSeparator" w:id="0">
    <w:p w:rsidR="00DF4F5B" w:rsidRDefault="00DF4F5B" w:rsidP="0044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0141030"/>
      <w:docPartObj>
        <w:docPartGallery w:val="Page Numbers (Bottom of Page)"/>
        <w:docPartUnique/>
      </w:docPartObj>
    </w:sdtPr>
    <w:sdtEndPr/>
    <w:sdtContent>
      <w:p w:rsidR="00447586" w:rsidRDefault="00447586" w:rsidP="00447586">
        <w:pPr>
          <w:pStyle w:val="af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187">
          <w:rPr>
            <w:noProof/>
          </w:rPr>
          <w:t>4</w:t>
        </w:r>
        <w:r>
          <w:fldChar w:fldCharType="end"/>
        </w:r>
      </w:p>
    </w:sdtContent>
  </w:sdt>
  <w:p w:rsidR="00447586" w:rsidRDefault="0044758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5B" w:rsidRDefault="00DF4F5B" w:rsidP="00447586">
      <w:r>
        <w:separator/>
      </w:r>
    </w:p>
  </w:footnote>
  <w:footnote w:type="continuationSeparator" w:id="0">
    <w:p w:rsidR="00DF4F5B" w:rsidRDefault="00DF4F5B" w:rsidP="0044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0A24D2"/>
    <w:multiLevelType w:val="hybridMultilevel"/>
    <w:tmpl w:val="856C23A6"/>
    <w:lvl w:ilvl="0" w:tplc="C700D14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A061B"/>
    <w:multiLevelType w:val="multilevel"/>
    <w:tmpl w:val="03182A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5">
    <w:nsid w:val="295615CE"/>
    <w:multiLevelType w:val="hybridMultilevel"/>
    <w:tmpl w:val="46627488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9">
    <w:nsid w:val="478A44B7"/>
    <w:multiLevelType w:val="hybridMultilevel"/>
    <w:tmpl w:val="A78AD2DA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8326B22"/>
    <w:multiLevelType w:val="hybridMultilevel"/>
    <w:tmpl w:val="7D44FD38"/>
    <w:lvl w:ilvl="0" w:tplc="DDE2A824">
      <w:start w:val="1"/>
      <w:numFmt w:val="bullet"/>
      <w:lvlText w:val=""/>
      <w:lvlJc w:val="left"/>
      <w:pPr>
        <w:ind w:left="342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1">
    <w:nsid w:val="579F4228"/>
    <w:multiLevelType w:val="hybridMultilevel"/>
    <w:tmpl w:val="70D2B0D0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3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4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5">
    <w:nsid w:val="618C70B7"/>
    <w:multiLevelType w:val="hybridMultilevel"/>
    <w:tmpl w:val="D27EC65C"/>
    <w:lvl w:ilvl="0" w:tplc="D02A759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2F6317A"/>
    <w:multiLevelType w:val="hybridMultilevel"/>
    <w:tmpl w:val="B16E44CA"/>
    <w:lvl w:ilvl="0" w:tplc="D02A759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82A4F40"/>
    <w:multiLevelType w:val="hybridMultilevel"/>
    <w:tmpl w:val="4324453E"/>
    <w:lvl w:ilvl="0" w:tplc="D02A759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8902015"/>
    <w:multiLevelType w:val="hybridMultilevel"/>
    <w:tmpl w:val="831C53C2"/>
    <w:lvl w:ilvl="0" w:tplc="D02A759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34913FA"/>
    <w:multiLevelType w:val="hybridMultilevel"/>
    <w:tmpl w:val="1D7C6CC0"/>
    <w:lvl w:ilvl="0" w:tplc="62F242BE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F559A"/>
    <w:multiLevelType w:val="hybridMultilevel"/>
    <w:tmpl w:val="22EE82C8"/>
    <w:lvl w:ilvl="0" w:tplc="CB22711C">
      <w:start w:val="1"/>
      <w:numFmt w:val="decimal"/>
      <w:lvlText w:val="%1."/>
      <w:lvlJc w:val="left"/>
      <w:pPr>
        <w:ind w:left="333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2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8"/>
  </w:num>
  <w:num w:numId="4">
    <w:abstractNumId w:val="12"/>
  </w:num>
  <w:num w:numId="5">
    <w:abstractNumId w:val="4"/>
  </w:num>
  <w:num w:numId="6">
    <w:abstractNumId w:val="19"/>
  </w:num>
  <w:num w:numId="7">
    <w:abstractNumId w:val="13"/>
  </w:num>
  <w:num w:numId="8">
    <w:abstractNumId w:val="22"/>
  </w:num>
  <w:num w:numId="9">
    <w:abstractNumId w:val="5"/>
  </w:num>
  <w:num w:numId="10">
    <w:abstractNumId w:val="2"/>
  </w:num>
  <w:num w:numId="11">
    <w:abstractNumId w:val="0"/>
  </w:num>
  <w:num w:numId="12">
    <w:abstractNumId w:val="10"/>
  </w:num>
  <w:num w:numId="13">
    <w:abstractNumId w:val="3"/>
  </w:num>
  <w:num w:numId="14">
    <w:abstractNumId w:val="18"/>
  </w:num>
  <w:num w:numId="15">
    <w:abstractNumId w:val="6"/>
  </w:num>
  <w:num w:numId="16">
    <w:abstractNumId w:val="1"/>
  </w:num>
  <w:num w:numId="17">
    <w:abstractNumId w:val="16"/>
  </w:num>
  <w:num w:numId="18">
    <w:abstractNumId w:val="14"/>
  </w:num>
  <w:num w:numId="19">
    <w:abstractNumId w:val="11"/>
  </w:num>
  <w:num w:numId="20">
    <w:abstractNumId w:val="15"/>
  </w:num>
  <w:num w:numId="21">
    <w:abstractNumId w:val="9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AB"/>
    <w:rsid w:val="000E0BF6"/>
    <w:rsid w:val="003210AB"/>
    <w:rsid w:val="00447586"/>
    <w:rsid w:val="005C199A"/>
    <w:rsid w:val="006C7ACB"/>
    <w:rsid w:val="00773C30"/>
    <w:rsid w:val="008D481E"/>
    <w:rsid w:val="0097156C"/>
    <w:rsid w:val="00AA1187"/>
    <w:rsid w:val="00AE5571"/>
    <w:rsid w:val="00C97A38"/>
    <w:rsid w:val="00CF56DC"/>
    <w:rsid w:val="00D31D30"/>
    <w:rsid w:val="00DD1A08"/>
    <w:rsid w:val="00DF4F5B"/>
    <w:rsid w:val="00E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449C0-B8E8-45B3-BEF6-CF6E650C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be-BY" w:eastAsia="be-B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6DC"/>
    <w:pPr>
      <w:ind w:firstLine="709"/>
      <w:jc w:val="both"/>
    </w:pPr>
    <w:rPr>
      <w:sz w:val="28"/>
      <w:szCs w:val="28"/>
      <w:lang w:val="ru-RU" w:eastAsia="en-US"/>
    </w:rPr>
  </w:style>
  <w:style w:type="paragraph" w:styleId="10">
    <w:name w:val="heading 1"/>
    <w:basedOn w:val="a"/>
    <w:next w:val="a"/>
    <w:link w:val="11"/>
    <w:uiPriority w:val="9"/>
    <w:qFormat/>
    <w:rsid w:val="00CF56DC"/>
    <w:pPr>
      <w:keepNext/>
      <w:keepLines/>
      <w:ind w:left="709" w:firstLine="0"/>
      <w:outlineLvl w:val="0"/>
    </w:pPr>
    <w:rPr>
      <w:rFonts w:eastAsia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CF56DC"/>
    <w:pPr>
      <w:keepNext/>
      <w:keepLines/>
      <w:ind w:left="709" w:firstLine="0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F56DC"/>
    <w:rPr>
      <w:rFonts w:eastAsia="Times New Roman" w:cs="Times New Roman"/>
      <w:b/>
      <w:bCs/>
    </w:rPr>
  </w:style>
  <w:style w:type="character" w:customStyle="1" w:styleId="20">
    <w:name w:val="Заголовок 2 Знак"/>
    <w:link w:val="2"/>
    <w:uiPriority w:val="9"/>
    <w:rsid w:val="00CF56DC"/>
    <w:rPr>
      <w:rFonts w:eastAsia="Times New Roman" w:cs="Times New Roman"/>
      <w:b/>
      <w:bCs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F56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F56DC"/>
    <w:rPr>
      <w:rFonts w:ascii="Tahoma" w:hAnsi="Tahoma" w:cs="Tahoma"/>
      <w:sz w:val="16"/>
      <w:szCs w:val="16"/>
    </w:rPr>
  </w:style>
  <w:style w:type="paragraph" w:customStyle="1" w:styleId="a5">
    <w:name w:val="Изображение"/>
    <w:basedOn w:val="a"/>
    <w:link w:val="a6"/>
    <w:qFormat/>
    <w:rsid w:val="00CF56DC"/>
    <w:pPr>
      <w:jc w:val="center"/>
    </w:pPr>
    <w:rPr>
      <w:noProof/>
      <w:lang w:eastAsia="ru-RU"/>
    </w:rPr>
  </w:style>
  <w:style w:type="paragraph" w:styleId="a7">
    <w:name w:val="List Paragraph"/>
    <w:aliases w:val="Курсач"/>
    <w:basedOn w:val="a"/>
    <w:link w:val="a8"/>
    <w:uiPriority w:val="99"/>
    <w:qFormat/>
    <w:rsid w:val="00CF56DC"/>
    <w:pPr>
      <w:ind w:left="720"/>
      <w:contextualSpacing/>
    </w:pPr>
  </w:style>
  <w:style w:type="character" w:customStyle="1" w:styleId="a6">
    <w:name w:val="Изображение Знак"/>
    <w:link w:val="a5"/>
    <w:rsid w:val="00CF56DC"/>
    <w:rPr>
      <w:noProof/>
      <w:lang w:eastAsia="ru-RU"/>
    </w:rPr>
  </w:style>
  <w:style w:type="paragraph" w:customStyle="1" w:styleId="1">
    <w:name w:val="Список 1"/>
    <w:basedOn w:val="a7"/>
    <w:link w:val="12"/>
    <w:qFormat/>
    <w:rsid w:val="00CF56DC"/>
    <w:pPr>
      <w:numPr>
        <w:numId w:val="1"/>
      </w:numPr>
      <w:tabs>
        <w:tab w:val="left" w:pos="1134"/>
      </w:tabs>
      <w:ind w:left="0" w:firstLine="709"/>
    </w:pPr>
  </w:style>
  <w:style w:type="table" w:styleId="a9">
    <w:name w:val="Table Grid"/>
    <w:basedOn w:val="a1"/>
    <w:uiPriority w:val="59"/>
    <w:rsid w:val="00CF5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aliases w:val="Курсач Знак"/>
    <w:basedOn w:val="a0"/>
    <w:link w:val="a7"/>
    <w:uiPriority w:val="34"/>
    <w:rsid w:val="00CF56DC"/>
  </w:style>
  <w:style w:type="character" w:customStyle="1" w:styleId="12">
    <w:name w:val="Список 1 Знак"/>
    <w:basedOn w:val="a8"/>
    <w:link w:val="1"/>
    <w:rsid w:val="00CF56DC"/>
  </w:style>
  <w:style w:type="paragraph" w:styleId="aa">
    <w:name w:val="TOC Heading"/>
    <w:basedOn w:val="10"/>
    <w:next w:val="a"/>
    <w:uiPriority w:val="39"/>
    <w:semiHidden/>
    <w:unhideWhenUsed/>
    <w:qFormat/>
    <w:rsid w:val="005C199A"/>
    <w:pPr>
      <w:spacing w:before="480" w:line="276" w:lineRule="auto"/>
      <w:ind w:left="0"/>
      <w:jc w:val="left"/>
      <w:outlineLvl w:val="9"/>
    </w:pPr>
    <w:rPr>
      <w:rFonts w:ascii="Cambria" w:hAnsi="Cambria"/>
      <w:color w:val="365F91"/>
    </w:rPr>
  </w:style>
  <w:style w:type="paragraph" w:styleId="13">
    <w:name w:val="toc 1"/>
    <w:basedOn w:val="a"/>
    <w:next w:val="a"/>
    <w:autoRedefine/>
    <w:uiPriority w:val="39"/>
    <w:unhideWhenUsed/>
    <w:rsid w:val="005C19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99A"/>
    <w:pPr>
      <w:spacing w:after="100"/>
      <w:ind w:left="280"/>
    </w:pPr>
  </w:style>
  <w:style w:type="character" w:styleId="ab">
    <w:name w:val="Hyperlink"/>
    <w:uiPriority w:val="99"/>
    <w:unhideWhenUsed/>
    <w:rsid w:val="005C199A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3210A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3210AB"/>
  </w:style>
  <w:style w:type="character" w:styleId="ad">
    <w:name w:val="Strong"/>
    <w:uiPriority w:val="22"/>
    <w:qFormat/>
    <w:rsid w:val="003210AB"/>
    <w:rPr>
      <w:b/>
      <w:bCs/>
    </w:rPr>
  </w:style>
  <w:style w:type="paragraph" w:styleId="ae">
    <w:name w:val="No Spacing"/>
    <w:uiPriority w:val="1"/>
    <w:qFormat/>
    <w:rsid w:val="003210AB"/>
    <w:rPr>
      <w:rFonts w:eastAsia="Times New Roman"/>
      <w:sz w:val="24"/>
      <w:szCs w:val="24"/>
      <w:lang w:val="ru-RU" w:eastAsia="ru-RU"/>
    </w:rPr>
  </w:style>
  <w:style w:type="paragraph" w:customStyle="1" w:styleId="rtejustify">
    <w:name w:val="rtejustify"/>
    <w:basedOn w:val="a"/>
    <w:rsid w:val="003210A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0"/>
    <w:rsid w:val="00AE5571"/>
  </w:style>
  <w:style w:type="paragraph" w:customStyle="1" w:styleId="af">
    <w:name w:val="курсовая"/>
    <w:basedOn w:val="a"/>
    <w:link w:val="af0"/>
    <w:qFormat/>
    <w:rsid w:val="000E0BF6"/>
    <w:pPr>
      <w:tabs>
        <w:tab w:val="left" w:pos="10488"/>
      </w:tabs>
      <w:spacing w:line="360" w:lineRule="auto"/>
      <w:ind w:left="170" w:right="170" w:firstLine="907"/>
    </w:pPr>
    <w:rPr>
      <w:rFonts w:eastAsia="Times New Roman"/>
      <w:sz w:val="26"/>
      <w:szCs w:val="24"/>
      <w:lang w:eastAsia="ru-RU"/>
    </w:rPr>
  </w:style>
  <w:style w:type="character" w:customStyle="1" w:styleId="af0">
    <w:name w:val="курсовая Знак"/>
    <w:link w:val="af"/>
    <w:rsid w:val="000E0BF6"/>
    <w:rPr>
      <w:rFonts w:eastAsia="Times New Roman"/>
      <w:sz w:val="26"/>
      <w:szCs w:val="24"/>
      <w:lang w:val="ru-RU" w:eastAsia="ru-RU"/>
    </w:rPr>
  </w:style>
  <w:style w:type="paragraph" w:styleId="22">
    <w:name w:val="Body Text Indent 2"/>
    <w:basedOn w:val="a"/>
    <w:link w:val="23"/>
    <w:uiPriority w:val="99"/>
    <w:unhideWhenUsed/>
    <w:rsid w:val="000E0BF6"/>
    <w:pPr>
      <w:spacing w:after="120" w:line="480" w:lineRule="auto"/>
      <w:ind w:left="360"/>
    </w:pPr>
    <w:rPr>
      <w:szCs w:val="22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0E0BF6"/>
    <w:rPr>
      <w:sz w:val="28"/>
      <w:szCs w:val="22"/>
      <w:lang w:val="ru-RU" w:eastAsia="en-US"/>
    </w:rPr>
  </w:style>
  <w:style w:type="paragraph" w:styleId="HTML">
    <w:name w:val="HTML Preformatted"/>
    <w:basedOn w:val="a"/>
    <w:link w:val="HTML0"/>
    <w:uiPriority w:val="99"/>
    <w:unhideWhenUsed/>
    <w:rsid w:val="0044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447586"/>
    <w:rPr>
      <w:rFonts w:ascii="Courier New" w:eastAsia="Times New Roman" w:hAnsi="Courier New" w:cs="Courier New"/>
    </w:rPr>
  </w:style>
  <w:style w:type="paragraph" w:styleId="af1">
    <w:name w:val="header"/>
    <w:basedOn w:val="a"/>
    <w:link w:val="af2"/>
    <w:uiPriority w:val="99"/>
    <w:unhideWhenUsed/>
    <w:rsid w:val="00447586"/>
    <w:pPr>
      <w:tabs>
        <w:tab w:val="center" w:pos="4513"/>
        <w:tab w:val="right" w:pos="9026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447586"/>
    <w:rPr>
      <w:sz w:val="28"/>
      <w:szCs w:val="28"/>
      <w:lang w:val="ru-RU" w:eastAsia="en-US"/>
    </w:rPr>
  </w:style>
  <w:style w:type="paragraph" w:styleId="af3">
    <w:name w:val="footer"/>
    <w:basedOn w:val="a"/>
    <w:link w:val="af4"/>
    <w:uiPriority w:val="99"/>
    <w:unhideWhenUsed/>
    <w:rsid w:val="00447586"/>
    <w:pPr>
      <w:tabs>
        <w:tab w:val="center" w:pos="4513"/>
        <w:tab w:val="right" w:pos="9026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447586"/>
    <w:rPr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ot\chatbot\&#1079;&#1072;&#1087;&#1080;&#1089;&#1082;&#1072;\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DE8FAB-22D2-4009-8161-6E76FA96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записка.dotx</Template>
  <TotalTime>26</TotalTime>
  <Pages>58</Pages>
  <Words>14382</Words>
  <Characters>87734</Characters>
  <Application>Microsoft Office Word</Application>
  <DocSecurity>0</DocSecurity>
  <Lines>731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101913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_Toc380656579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_Toc380656578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Guscha</dc:creator>
  <cp:lastModifiedBy>Anna Guscha</cp:lastModifiedBy>
  <cp:revision>9</cp:revision>
  <dcterms:created xsi:type="dcterms:W3CDTF">2017-04-02T23:12:00Z</dcterms:created>
  <dcterms:modified xsi:type="dcterms:W3CDTF">2017-04-09T20:26:00Z</dcterms:modified>
</cp:coreProperties>
</file>